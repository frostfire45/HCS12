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72" w:lineRule="exact" w:before="0"/>
        <w:ind w:left="1670" w:right="1670" w:firstLine="0"/>
        <w:jc w:val="center"/>
        <w:rPr>
          <w:rFonts w:ascii="Times New Roman" w:hAnsi="Times New Roman" w:cs="Times New Roman" w:eastAsia="Times New Roman"/>
          <w:sz w:val="88"/>
          <w:szCs w:val="88"/>
        </w:rPr>
      </w:pPr>
      <w:bookmarkStart w:name="Slide Number 1" w:id="1"/>
      <w:bookmarkEnd w:id="1"/>
      <w:r>
        <w:rPr/>
      </w:r>
      <w:r>
        <w:rPr>
          <w:rFonts w:ascii="Times New Roman"/>
          <w:color w:val="A03205"/>
          <w:sz w:val="88"/>
        </w:rPr>
        <w:t>Introduction</w:t>
      </w:r>
      <w:r>
        <w:rPr>
          <w:rFonts w:ascii="Times New Roman"/>
          <w:sz w:val="8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90" w:lineRule="exact"/>
        <w:ind w:left="5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62.7pt;height:4.5pt;mso-position-horizontal-relative:char;mso-position-vertical-relative:line" coordorigin="0,0" coordsize="13254,90">
            <v:group style="position:absolute;left:27;top:63;width:13200;height:2" coordorigin="27,63" coordsize="13200,2">
              <v:shape style="position:absolute;left:27;top:63;width:13200;height:2" coordorigin="27,63" coordsize="13200,0" path="m27,63l13227,63e" filled="false" stroked="true" strokeweight="2.7pt" strokecolor="#000000">
                <v:path arrowok="t"/>
              </v:shape>
            </v:group>
            <v:group style="position:absolute;left:27;top:9;width:13200;height:2" coordorigin="27,9" coordsize="13200,2">
              <v:shape style="position:absolute;left:27;top:9;width:13200;height:2" coordorigin="27,9" coordsize="13200,0" path="m27,9l1322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6"/>
        <w:tabs>
          <w:tab w:pos="6347" w:val="left" w:leader="none"/>
        </w:tabs>
        <w:spacing w:line="249" w:lineRule="auto" w:before="38"/>
        <w:ind w:left="704" w:right="703"/>
        <w:jc w:val="left"/>
      </w:pPr>
      <w:r>
        <w:rPr/>
        <w:t>The computer is made up</w:t>
      </w:r>
      <w:r>
        <w:rPr>
          <w:spacing w:val="-8"/>
        </w:rPr>
        <w:t> </w:t>
      </w:r>
      <w:r>
        <w:rPr/>
        <w:t>of</w:t>
        <w:tab/>
        <w:t>hardware and software. The</w:t>
      </w:r>
      <w:r>
        <w:rPr>
          <w:spacing w:val="-11"/>
        </w:rPr>
        <w:t> </w:t>
      </w:r>
      <w:r>
        <w:rPr/>
        <w:t>hardware</w:t>
      </w:r>
      <w:r>
        <w:rPr/>
        <w:t> part of it consists of the following major</w:t>
      </w:r>
      <w:r>
        <w:rPr>
          <w:spacing w:val="-25"/>
        </w:rPr>
        <w:t> </w:t>
      </w:r>
      <w:r>
        <w:rPr/>
        <w:t>components: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ListParagraph"/>
        <w:numPr>
          <w:ilvl w:val="0"/>
          <w:numId w:val="1"/>
        </w:numPr>
        <w:tabs>
          <w:tab w:pos="1755" w:val="left" w:leader="none"/>
        </w:tabs>
        <w:spacing w:line="240" w:lineRule="auto" w:before="0" w:after="0"/>
        <w:ind w:left="1754" w:right="703" w:hanging="331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pacing w:val="-3"/>
          <w:sz w:val="48"/>
        </w:rPr>
        <w:t>Processor.</w:t>
      </w:r>
    </w:p>
    <w:p>
      <w:pPr>
        <w:spacing w:before="312"/>
        <w:ind w:left="2863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Control Unit, ALU, and</w:t>
      </w:r>
      <w:r>
        <w:rPr>
          <w:rFonts w:ascii="Times New Roman"/>
          <w:spacing w:val="-38"/>
          <w:sz w:val="48"/>
        </w:rPr>
        <w:t> </w:t>
      </w:r>
      <w:r>
        <w:rPr>
          <w:rFonts w:ascii="Times New Roman"/>
          <w:sz w:val="48"/>
        </w:rPr>
        <w:t>Registers</w:t>
      </w:r>
    </w:p>
    <w:p>
      <w:pPr>
        <w:pStyle w:val="ListParagraph"/>
        <w:numPr>
          <w:ilvl w:val="0"/>
          <w:numId w:val="1"/>
        </w:numPr>
        <w:tabs>
          <w:tab w:pos="1756" w:val="left" w:leader="none"/>
        </w:tabs>
        <w:spacing w:line="240" w:lineRule="auto" w:before="334" w:after="0"/>
        <w:ind w:left="1755" w:right="703" w:hanging="331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pacing w:val="-5"/>
          <w:sz w:val="48"/>
        </w:rPr>
        <w:t>Memory.</w:t>
      </w:r>
    </w:p>
    <w:p>
      <w:pPr>
        <w:spacing w:before="312"/>
        <w:ind w:left="2863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SRAM, DRAM, ROM, EEPROM, FLASH,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etc.</w:t>
      </w:r>
    </w:p>
    <w:p>
      <w:pPr>
        <w:pStyle w:val="ListParagraph"/>
        <w:numPr>
          <w:ilvl w:val="0"/>
          <w:numId w:val="1"/>
        </w:numPr>
        <w:tabs>
          <w:tab w:pos="1764" w:val="left" w:leader="none"/>
        </w:tabs>
        <w:spacing w:line="240" w:lineRule="auto" w:before="384" w:after="0"/>
        <w:ind w:left="1763" w:right="703" w:hanging="339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Input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Devices.</w:t>
      </w:r>
    </w:p>
    <w:p>
      <w:pPr>
        <w:spacing w:before="312"/>
        <w:ind w:left="2863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Switches, Keypad, Keyboard, Mouse, Microphone,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z w:val="48"/>
        </w:rPr>
        <w:t>etc.</w:t>
      </w:r>
    </w:p>
    <w:p>
      <w:pPr>
        <w:pStyle w:val="ListParagraph"/>
        <w:numPr>
          <w:ilvl w:val="0"/>
          <w:numId w:val="1"/>
        </w:numPr>
        <w:tabs>
          <w:tab w:pos="1764" w:val="left" w:leader="none"/>
        </w:tabs>
        <w:spacing w:line="240" w:lineRule="auto" w:before="144" w:after="0"/>
        <w:ind w:left="1763" w:right="703" w:hanging="339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Output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Devices.</w:t>
      </w:r>
    </w:p>
    <w:p>
      <w:pPr>
        <w:spacing w:before="312"/>
        <w:ind w:left="2863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7"/>
          <w:sz w:val="48"/>
        </w:rPr>
        <w:t>CRT, </w:t>
      </w:r>
      <w:r>
        <w:rPr>
          <w:rFonts w:ascii="Times New Roman"/>
          <w:sz w:val="48"/>
        </w:rPr>
        <w:t>LEDs, 7-segment </w:t>
      </w:r>
      <w:r>
        <w:rPr>
          <w:rFonts w:ascii="Times New Roman"/>
          <w:spacing w:val="-5"/>
          <w:sz w:val="48"/>
        </w:rPr>
        <w:t>display, </w:t>
      </w:r>
      <w:r>
        <w:rPr>
          <w:rFonts w:ascii="Times New Roman"/>
          <w:sz w:val="48"/>
        </w:rPr>
        <w:t>LCD, Printers,</w:t>
      </w:r>
      <w:r>
        <w:rPr>
          <w:rFonts w:ascii="Times New Roman"/>
          <w:spacing w:val="13"/>
          <w:sz w:val="48"/>
        </w:rPr>
        <w:t> </w:t>
      </w:r>
      <w:r>
        <w:rPr>
          <w:rFonts w:ascii="Times New Roman"/>
          <w:sz w:val="48"/>
        </w:rPr>
        <w:t>etc.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footerReference w:type="default" r:id="rId5"/>
          <w:type w:val="continuous"/>
          <w:pgSz w:w="14400" w:h="10800" w:orient="landscape"/>
          <w:pgMar w:footer="139" w:top="380" w:bottom="320" w:left="40" w:right="40"/>
          <w:pgNumType w:start="1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2" w:id="2"/>
      <w:bookmarkEnd w:id="2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before="59"/>
        <w:ind w:left="2353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71.279999pt;margin-top:28.087513pt;width:595.5pt;height:349.5pt;mso-position-horizontal-relative:page;mso-position-vertical-relative:paragraph;z-index:-138688" coordorigin="1426,562" coordsize="11910,6990">
            <v:group style="position:absolute;left:1441;top:577;width:3240;height:6960" coordorigin="1441,577" coordsize="3240,6960">
              <v:shape style="position:absolute;left:1441;top:577;width:3240;height:6960" coordorigin="1441,577" coordsize="3240,6960" path="m1441,577l4681,577,4681,7537,1441,7537,1441,577xe" filled="false" stroked="true" strokeweight="1.5pt" strokecolor="#000000">
                <v:path arrowok="t"/>
              </v:shape>
            </v:group>
            <v:group style="position:absolute;left:1921;top:3817;width:2280;height:1560" coordorigin="1921,3817" coordsize="2280,1560">
              <v:shape style="position:absolute;left:1921;top:3817;width:2280;height:1560" coordorigin="1921,3817" coordsize="2280,1560" path="m1921,3817l4201,3817,4201,5377,1921,5377,1921,3817xe" filled="false" stroked="true" strokeweight="1.5pt" strokecolor="#000000">
                <v:path arrowok="t"/>
              </v:shape>
            </v:group>
            <v:group style="position:absolute;left:1921;top:5377;width:2280;height:1560" coordorigin="1921,5377" coordsize="2280,1560">
              <v:shape style="position:absolute;left:1921;top:5377;width:2280;height:1560" coordorigin="1921,5377" coordsize="2280,1560" path="m1921,5377l4201,5377,4201,6937,1921,6937,1921,5377xe" filled="false" stroked="true" strokeweight="1.5pt" strokecolor="#000000">
                <v:path arrowok="t"/>
              </v:shape>
            </v:group>
            <v:group style="position:absolute;left:4681;top:577;width:720;height:960" coordorigin="4681,577" coordsize="720,960">
              <v:shape style="position:absolute;left:4681;top:577;width:720;height:960" coordorigin="4681,577" coordsize="720,960" path="m4681,1057l4861,577,4861,817,5401,817,5401,1297,4861,1297,4861,1537,4681,1057xe" filled="false" stroked="true" strokeweight="1.5pt" strokecolor="#000000">
                <v:path arrowok="t"/>
              </v:shape>
            </v:group>
            <v:group style="position:absolute;left:12601;top:577;width:720;height:960" coordorigin="12601,577" coordsize="720,960">
              <v:shape style="position:absolute;left:12601;top:577;width:720;height:960" coordorigin="12601,577" coordsize="720,960" path="m13321,1057l13141,577,13141,817,12601,817,12601,1297,13141,1297,13141,1537,13321,1057xe" filled="false" stroked="true" strokeweight="1.5pt" strokecolor="#000000">
                <v:path arrowok="t"/>
              </v:shape>
            </v:group>
            <v:group style="position:absolute;left:5401;top:817;width:7200;height:480" coordorigin="5401,817" coordsize="7200,480">
              <v:shape style="position:absolute;left:5401;top:817;width:7200;height:480" coordorigin="5401,817" coordsize="7200,480" path="m5401,817l12601,817,12601,1297,5401,1297,5401,817xe" filled="false" stroked="true" strokeweight="1.5pt" strokecolor="#000000">
                <v:path arrowok="t"/>
              </v:shape>
            </v:group>
            <v:group style="position:absolute;left:5322;top:832;width:198;height:447" coordorigin="5322,832" coordsize="198,447">
              <v:shape style="position:absolute;left:5322;top:832;width:198;height:447" coordorigin="5322,832" coordsize="198,447" path="m5322,832l5520,832,5520,1278,5322,1278,5322,832xe" filled="true" fillcolor="#ffffff" stroked="false">
                <v:path arrowok="t"/>
                <v:fill type="solid"/>
              </v:shape>
            </v:group>
            <v:group style="position:absolute;left:12580;top:832;width:141;height:453" coordorigin="12580,832" coordsize="141,453">
              <v:shape style="position:absolute;left:12580;top:832;width:141;height:453" coordorigin="12580,832" coordsize="141,453" path="m12580,832l12720,832,12720,1284,12580,1284,12580,832xe" filled="true" fillcolor="#ffffff" stroked="false">
                <v:path arrowok="t"/>
                <v:fill type="solid"/>
              </v:shape>
            </v:group>
            <v:group style="position:absolute;left:5881;top:1297;width:960;height:720" coordorigin="5881,1297" coordsize="960,720">
              <v:shape style="position:absolute;left:5881;top:1297;width:960;height:720" coordorigin="5881,1297" coordsize="960,720" path="m6361,1297l6841,1477,6601,1477,6601,2017,6121,2017,6121,1477,5881,1477,6361,1297xe" filled="false" stroked="true" strokeweight="1.5pt" strokecolor="#000000">
                <v:path arrowok="t"/>
              </v:shape>
            </v:group>
            <v:group style="position:absolute;left:5881;top:4057;width:960;height:720" coordorigin="5881,4057" coordsize="960,720">
              <v:shape style="position:absolute;left:5881;top:4057;width:960;height:720" coordorigin="5881,4057" coordsize="960,720" path="m6361,4777l6841,4597,6601,4597,6601,4057,6121,4057,6121,4597,5881,4597,6361,4777xe" filled="false" stroked="true" strokeweight="1.5pt" strokecolor="#000000">
                <v:path arrowok="t"/>
              </v:shape>
            </v:group>
            <v:group style="position:absolute;left:6121;top:2017;width:480;height:2040" coordorigin="6121,2017" coordsize="480,2040">
              <v:shape style="position:absolute;left:6121;top:2017;width:480;height:2040" coordorigin="6121,2017" coordsize="480,2040" path="m6121,2017l6601,2017,6601,4057,6121,4057,6121,2017xe" filled="false" stroked="true" strokeweight=".78pt" strokecolor="#000000">
                <v:path arrowok="t"/>
              </v:shape>
            </v:group>
            <v:group style="position:absolute;left:6120;top:1896;width:480;height:240" coordorigin="6120,1896" coordsize="480,240">
              <v:shape style="position:absolute;left:6120;top:1896;width:480;height:240" coordorigin="6120,1896" coordsize="480,240" path="m6120,1896l6600,1896,6600,2136,6120,2136,6120,1896xe" filled="true" fillcolor="#ffffff" stroked="false">
                <v:path arrowok="t"/>
                <v:fill type="solid"/>
              </v:shape>
            </v:group>
            <v:group style="position:absolute;left:6120;top:3936;width:480;height:240" coordorigin="6120,3936" coordsize="480,240">
              <v:shape style="position:absolute;left:6120;top:3936;width:480;height:240" coordorigin="6120,3936" coordsize="480,240" path="m6120,3936l6600,3936,6600,4176,6120,4176,6120,3936xe" filled="true" fillcolor="#ffffff" stroked="false">
                <v:path arrowok="t"/>
                <v:fill type="solid"/>
              </v:shape>
            </v:group>
            <v:group style="position:absolute;left:11401;top:1297;width:960;height:720" coordorigin="11401,1297" coordsize="960,720">
              <v:shape style="position:absolute;left:11401;top:1297;width:960;height:720" coordorigin="11401,1297" coordsize="960,720" path="m11881,1297l12361,1477,12121,1477,12121,2017,11641,2017,11641,1477,11401,1477,11881,1297xe" filled="false" stroked="true" strokeweight="1.5pt" strokecolor="#000000">
                <v:path arrowok="t"/>
              </v:shape>
            </v:group>
            <v:group style="position:absolute;left:11641;top:2017;width:480;height:2760" coordorigin="11641,2017" coordsize="480,2760">
              <v:shape style="position:absolute;left:11641;top:2017;width:480;height:2760" coordorigin="11641,2017" coordsize="480,2760" path="m11641,2017l12121,2017,12121,4777,11641,4777,11641,2017xe" filled="false" stroked="true" strokeweight=".78pt" strokecolor="#000000">
                <v:path arrowok="t"/>
              </v:shape>
            </v:group>
            <v:group style="position:absolute;left:11640;top:1896;width:480;height:240" coordorigin="11640,1896" coordsize="480,240">
              <v:shape style="position:absolute;left:11640;top:1896;width:480;height:240" coordorigin="11640,1896" coordsize="480,240" path="m11640,1896l12120,1896,12120,2136,11640,2136,11640,1896xe" filled="true" fillcolor="#ffffff" stroked="false">
                <v:path arrowok="t"/>
                <v:fill type="solid"/>
              </v:shape>
            </v:group>
            <v:group style="position:absolute;left:8641;top:4057;width:960;height:720" coordorigin="8641,4057" coordsize="960,720">
              <v:shape style="position:absolute;left:8641;top:4057;width:960;height:720" coordorigin="8641,4057" coordsize="960,720" path="m9121,4777l9601,4597,9361,4597,9361,4057,8881,4057,8881,4597,8641,4597,9121,4777xe" filled="false" stroked="true" strokeweight="1.5pt" strokecolor="#000000">
                <v:path arrowok="t"/>
              </v:shape>
            </v:group>
            <v:group style="position:absolute;left:8881;top:1297;width:480;height:2760" coordorigin="8881,1297" coordsize="480,2760">
              <v:shape style="position:absolute;left:8881;top:1297;width:480;height:2760" coordorigin="8881,1297" coordsize="480,2760" path="m8881,1297l9361,1297,9361,4057,8881,4057,8881,1297xe" filled="false" stroked="true" strokeweight=".78pt" strokecolor="#000000">
                <v:path arrowok="t"/>
              </v:shape>
            </v:group>
            <v:group style="position:absolute;left:8880;top:3936;width:480;height:240" coordorigin="8880,3936" coordsize="480,240">
              <v:shape style="position:absolute;left:8880;top:3936;width:480;height:240" coordorigin="8880,3936" coordsize="480,240" path="m8880,3936l9360,3936,9360,4176,8880,4176,8880,3936xe" filled="true" fillcolor="#ffffff" stroked="false">
                <v:path arrowok="t"/>
                <v:fill type="solid"/>
              </v:shape>
            </v:group>
            <v:group style="position:absolute;left:6121;top:1537;width:2;height:3000" coordorigin="6121,1537" coordsize="2,3000">
              <v:shape style="position:absolute;left:6121;top:1537;width:2;height:3000" coordorigin="6121,1537" coordsize="0,3000" path="m6121,1537l6121,4537e" filled="false" stroked="true" strokeweight="1.5pt" strokecolor="#000000">
                <v:path arrowok="t"/>
              </v:shape>
            </v:group>
            <v:group style="position:absolute;left:6601;top:1537;width:2;height:3000" coordorigin="6601,1537" coordsize="2,3000">
              <v:shape style="position:absolute;left:6601;top:1537;width:2;height:3000" coordorigin="6601,1537" coordsize="0,3000" path="m6601,1537l6601,4537e" filled="false" stroked="true" strokeweight="1.5pt" strokecolor="#000000">
                <v:path arrowok="t"/>
              </v:shape>
            </v:group>
            <v:group style="position:absolute;left:8881;top:1297;width:2;height:3000" coordorigin="8881,1297" coordsize="2,3000">
              <v:shape style="position:absolute;left:8881;top:1297;width:2;height:3000" coordorigin="8881,1297" coordsize="0,3000" path="m8881,1297l8881,4297e" filled="false" stroked="true" strokeweight="1.5pt" strokecolor="#000000">
                <v:path arrowok="t"/>
              </v:shape>
            </v:group>
            <v:group style="position:absolute;left:9361;top:1297;width:2;height:3000" coordorigin="9361,1297" coordsize="2,3000">
              <v:shape style="position:absolute;left:9361;top:1297;width:2;height:3000" coordorigin="9361,1297" coordsize="0,3000" path="m9361,1297l9361,4297e" filled="false" stroked="true" strokeweight="1.5pt" strokecolor="#000000">
                <v:path arrowok="t"/>
              </v:shape>
            </v:group>
            <v:group style="position:absolute;left:11641;top:1777;width:2;height:3000" coordorigin="11641,1777" coordsize="2,3000">
              <v:shape style="position:absolute;left:11641;top:1777;width:2;height:3000" coordorigin="11641,1777" coordsize="0,3000" path="m11641,1777l11641,4777e" filled="false" stroked="true" strokeweight="1.5pt" strokecolor="#000000">
                <v:path arrowok="t"/>
              </v:shape>
            </v:group>
            <v:group style="position:absolute;left:12121;top:1777;width:2;height:3000" coordorigin="12121,1777" coordsize="2,3000">
              <v:shape style="position:absolute;left:12121;top:1777;width:2;height:3000" coordorigin="12121,1777" coordsize="0,3000" path="m12121,1777l12121,4777e" filled="false" stroked="true" strokeweight="1.5pt" strokecolor="#000000">
                <v:path arrowok="t"/>
              </v:shape>
            </v:group>
            <v:group style="position:absolute;left:5281;top:4777;width:2280;height:2520" coordorigin="5281,4777" coordsize="2280,2520">
              <v:shape style="position:absolute;left:5281;top:4777;width:2280;height:2520" coordorigin="5281,4777" coordsize="2280,2520" path="m5281,4777l7561,4777,7561,7297,5281,7297,5281,4777xe" filled="true" fillcolor="#ffffff" stroked="false">
                <v:path arrowok="t"/>
                <v:fill type="solid"/>
              </v:shape>
            </v:group>
            <v:group style="position:absolute;left:10801;top:4777;width:2280;height:2520" coordorigin="10801,4777" coordsize="2280,2520">
              <v:shape style="position:absolute;left:10801;top:4777;width:2280;height:2520" coordorigin="10801,4777" coordsize="2280,2520" path="m10801,4777l13081,4777,13081,7297,10801,7297,10801,4777xe" filled="false" stroked="true" strokeweight="1.5pt" strokecolor="#000000">
                <v:path arrowok="t"/>
              </v:shape>
              <v:shape style="position:absolute;left:1681;top:817;width:2760;height:1920" type="#_x0000_t202" filled="false" stroked="true" strokeweight="1.5pt" strokecolor="#00000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Co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6"/>
                          <w:w w:val="100"/>
                          <w:sz w:val="32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ol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ni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1681;top:3097;width:2760;height:4080" type="#_x0000_t202" filled="false" stroked="true" strokeweight="1.5pt" strokecolor="#000000">
                <v:textbox inset="0,0,0,0">
                  <w:txbxContent>
                    <w:p>
                      <w:pPr>
                        <w:spacing w:before="137"/>
                        <w:ind w:left="616" w:right="0" w:firstLine="57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Data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ath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9" w:lineRule="auto" w:before="224"/>
                        <w:ind w:left="616" w:right="616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Ar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hm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et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og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ni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Reg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1"/>
                          <w:w w:val="100"/>
                          <w:sz w:val="32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0"/>
                          <w:sz w:val="32"/>
                        </w:rPr>
                        <w:t>sters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8041;top:4777;width:2280;height:2520" type="#_x0000_t202" filled="false" stroked="true" strokeweight="1.5pt" strokecolor="#00000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42"/>
                          <w:szCs w:val="42"/>
                        </w:rPr>
                      </w:pPr>
                    </w:p>
                    <w:p>
                      <w:pPr>
                        <w:spacing w:line="249" w:lineRule="auto" w:before="0"/>
                        <w:ind w:left="759" w:right="626" w:hanging="134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put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ni</w:t>
                      </w: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ts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5401;top:817;width:7200;height:480" type="#_x0000_t202" filled="false" stroked="false">
                <v:textbox inset="0,0,0,0">
                  <w:txbxContent>
                    <w:p>
                      <w:pPr>
                        <w:spacing w:before="32"/>
                        <w:ind w:left="87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Co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mm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on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Bu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(a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dd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6"/>
                          <w:w w:val="100"/>
                          <w:sz w:val="32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ess,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d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ata,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&amp;</w:t>
                      </w:r>
                      <w:r>
                        <w:rPr>
                          <w:rFonts w:ascii="Times New Roman"/>
                          <w:b/>
                          <w:color w:val="663300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co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6"/>
                          <w:w w:val="100"/>
                          <w:sz w:val="32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color w:val="663300"/>
                          <w:spacing w:val="-1"/>
                          <w:w w:val="100"/>
                          <w:sz w:val="32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663300"/>
                          <w:w w:val="100"/>
                          <w:sz w:val="32"/>
                        </w:rPr>
                        <w:t>)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10801;top:4777;width:2280;height:2520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41"/>
                          <w:szCs w:val="41"/>
                        </w:rPr>
                      </w:pPr>
                    </w:p>
                    <w:p>
                      <w:pPr>
                        <w:spacing w:line="249" w:lineRule="auto" w:before="0"/>
                        <w:ind w:left="756" w:right="758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nput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color w:val="006600"/>
                          <w:spacing w:val="-1"/>
                          <w:w w:val="100"/>
                          <w:sz w:val="32"/>
                        </w:rPr>
                        <w:t>ni</w:t>
                      </w:r>
                      <w:r>
                        <w:rPr>
                          <w:rFonts w:ascii="Times New Roman"/>
                          <w:b/>
                          <w:color w:val="006600"/>
                          <w:w w:val="100"/>
                          <w:sz w:val="32"/>
                        </w:rPr>
                        <w:t>ts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color w:val="FF0000"/>
          <w:sz w:val="32"/>
        </w:rPr>
        <w:t>Processor</w:t>
      </w:r>
      <w:r>
        <w:rPr>
          <w:rFonts w:ascii="Times New Roman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5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0"/>
        <w:gridCol w:w="1080"/>
      </w:tblGrid>
      <w:tr>
        <w:trPr>
          <w:trHeight w:val="960" w:hRule="exact"/>
        </w:trPr>
        <w:tc>
          <w:tcPr>
            <w:tcW w:w="22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536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color w:val="006600"/>
                <w:sz w:val="32"/>
              </w:rPr>
              <w:t>Memory</w:t>
            </w:r>
            <w:r>
              <w:rPr>
                <w:rFonts w:ascii="Times New Roman"/>
                <w:sz w:val="32"/>
              </w:rPr>
            </w:r>
          </w:p>
        </w:tc>
      </w:tr>
      <w:tr>
        <w:trPr>
          <w:trHeight w:val="1440" w:hRule="exact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217"/>
              <w:ind w:left="124" w:right="11" w:hanging="7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6600"/>
                <w:sz w:val="28"/>
              </w:rPr>
              <w:t>Progra</w:t>
            </w:r>
            <w:r>
              <w:rPr>
                <w:rFonts w:ascii="Times New Roman"/>
                <w:b/>
                <w:color w:val="006600"/>
                <w:w w:val="99"/>
                <w:sz w:val="28"/>
              </w:rPr>
              <w:t> </w:t>
            </w:r>
            <w:r>
              <w:rPr>
                <w:rFonts w:ascii="Times New Roman"/>
                <w:b/>
                <w:color w:val="006600"/>
                <w:sz w:val="28"/>
              </w:rPr>
              <w:t>Storage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20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5"/>
              <w:ind w:left="-1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6600"/>
                <w:w w:val="99"/>
                <w:sz w:val="28"/>
              </w:rPr>
              <w:t>m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auto" w:before="192"/>
              <w:ind w:left="71" w:right="64" w:firstLine="17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6600"/>
                <w:sz w:val="28"/>
              </w:rPr>
              <w:t>Data</w:t>
            </w:r>
            <w:r>
              <w:rPr>
                <w:rFonts w:ascii="Times New Roman"/>
                <w:b/>
                <w:color w:val="006600"/>
                <w:w w:val="99"/>
                <w:sz w:val="28"/>
              </w:rPr>
              <w:t> </w:t>
            </w:r>
            <w:r>
              <w:rPr>
                <w:rFonts w:ascii="Times New Roman"/>
                <w:b/>
                <w:color w:val="006600"/>
                <w:sz w:val="28"/>
              </w:rPr>
              <w:t>Storage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120" w:hRule="exact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90" w:lineRule="exact"/>
        <w:ind w:left="1115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04.5pt;height:4.5pt;mso-position-horizontal-relative:char;mso-position-vertical-relative:line" coordorigin="0,0" coordsize="12090,90">
            <v:group style="position:absolute;left:45;top:45;width:12000;height:2" coordorigin="45,45" coordsize="12000,2">
              <v:shape style="position:absolute;left:45;top:45;width:12000;height:2" coordorigin="45,45" coordsize="12000,0" path="m45,45l12045,45e" filled="false" stroked="true" strokeweight="4.5pt" strokecolor="#a03205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28"/>
        <w:ind w:left="4396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b/>
          <w:color w:val="A03205"/>
          <w:sz w:val="56"/>
        </w:rPr>
        <w:t>Computer</w:t>
      </w:r>
      <w:r>
        <w:rPr>
          <w:rFonts w:ascii="Times New Roman"/>
          <w:b/>
          <w:color w:val="A03205"/>
          <w:spacing w:val="-15"/>
          <w:sz w:val="56"/>
        </w:rPr>
        <w:t> </w:t>
      </w:r>
      <w:r>
        <w:rPr>
          <w:rFonts w:ascii="Times New Roman"/>
          <w:b/>
          <w:color w:val="A03205"/>
          <w:sz w:val="56"/>
        </w:rPr>
        <w:t>Organization</w:t>
      </w:r>
      <w:r>
        <w:rPr>
          <w:rFonts w:ascii="Times New Roman"/>
          <w:sz w:val="5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56"/>
          <w:szCs w:val="56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3" w:id="3"/>
      <w:bookmarkEnd w:id="3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1208" w:val="left" w:leader="none"/>
        </w:tabs>
        <w:spacing w:line="249" w:lineRule="auto" w:before="209" w:after="0"/>
        <w:ind w:left="704" w:right="704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Recent advances in electronic semiconductor technology</w:t>
      </w:r>
      <w:r>
        <w:rPr>
          <w:rFonts w:ascii="Times New Roman"/>
          <w:spacing w:val="82"/>
          <w:sz w:val="48"/>
        </w:rPr>
        <w:t> </w:t>
      </w:r>
      <w:r>
        <w:rPr>
          <w:rFonts w:ascii="Times New Roman"/>
          <w:sz w:val="48"/>
        </w:rPr>
        <w:t>have</w:t>
      </w:r>
      <w:r>
        <w:rPr>
          <w:rFonts w:ascii="Times New Roman"/>
          <w:sz w:val="48"/>
        </w:rPr>
        <w:t> resulted in the development of highly integrated</w:t>
      </w:r>
      <w:r>
        <w:rPr>
          <w:rFonts w:ascii="Times New Roman"/>
          <w:spacing w:val="27"/>
          <w:sz w:val="48"/>
        </w:rPr>
        <w:t> </w:t>
      </w:r>
      <w:r>
        <w:rPr>
          <w:rFonts w:ascii="Times New Roman"/>
          <w:i/>
          <w:color w:val="A03205"/>
          <w:spacing w:val="-3"/>
          <w:sz w:val="48"/>
        </w:rPr>
        <w:t>microprocessors</w:t>
      </w:r>
      <w:r>
        <w:rPr>
          <w:rFonts w:ascii="Times New Roman"/>
          <w:i/>
          <w:color w:val="A03205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i/>
          <w:color w:val="A03205"/>
          <w:spacing w:val="-3"/>
          <w:sz w:val="48"/>
        </w:rPr>
        <w:t>microcontrollers</w:t>
      </w:r>
      <w:r>
        <w:rPr>
          <w:rFonts w:ascii="Times New Roman"/>
          <w:spacing w:val="-3"/>
          <w:sz w:val="48"/>
        </w:rPr>
        <w:t>.</w:t>
      </w:r>
    </w:p>
    <w:p>
      <w:pPr>
        <w:pStyle w:val="Heading6"/>
        <w:numPr>
          <w:ilvl w:val="0"/>
          <w:numId w:val="2"/>
        </w:numPr>
        <w:tabs>
          <w:tab w:pos="1208" w:val="left" w:leader="none"/>
        </w:tabs>
        <w:spacing w:line="249" w:lineRule="auto" w:before="244" w:after="0"/>
        <w:ind w:left="704" w:right="701" w:firstLine="0"/>
        <w:jc w:val="both"/>
      </w:pPr>
      <w:r>
        <w:rPr>
          <w:rFonts w:ascii="Times New Roman"/>
          <w:i/>
          <w:color w:val="800000"/>
          <w:spacing w:val="-3"/>
        </w:rPr>
        <w:t>Microprocessors</w:t>
      </w:r>
      <w:r>
        <w:rPr>
          <w:rFonts w:ascii="Times New Roman"/>
          <w:i/>
          <w:color w:val="800000"/>
          <w:spacing w:val="91"/>
        </w:rPr>
        <w:t> </w:t>
      </w:r>
      <w:r>
        <w:rPr/>
        <w:t>are</w:t>
      </w:r>
      <w:r>
        <w:rPr>
          <w:spacing w:val="90"/>
        </w:rPr>
        <w:t> </w:t>
      </w:r>
      <w:r>
        <w:rPr/>
        <w:t>used</w:t>
      </w:r>
      <w:r>
        <w:rPr>
          <w:spacing w:val="91"/>
        </w:rPr>
        <w:t> </w:t>
      </w:r>
      <w:r>
        <w:rPr/>
        <w:t>not</w:t>
      </w:r>
      <w:r>
        <w:rPr>
          <w:spacing w:val="91"/>
        </w:rPr>
        <w:t> </w:t>
      </w:r>
      <w:r>
        <w:rPr/>
        <w:t>only</w:t>
      </w:r>
      <w:r>
        <w:rPr>
          <w:spacing w:val="91"/>
        </w:rPr>
        <w:t> </w:t>
      </w:r>
      <w:r>
        <w:rPr/>
        <w:t>in</w:t>
      </w:r>
      <w:r>
        <w:rPr>
          <w:spacing w:val="89"/>
        </w:rPr>
        <w:t> </w:t>
      </w:r>
      <w:r>
        <w:rPr/>
        <w:t>many</w:t>
      </w:r>
      <w:r>
        <w:rPr>
          <w:spacing w:val="91"/>
        </w:rPr>
        <w:t> </w:t>
      </w:r>
      <w:r>
        <w:rPr/>
        <w:t>desktop</w:t>
      </w:r>
      <w:r>
        <w:rPr>
          <w:spacing w:val="91"/>
        </w:rPr>
        <w:t> </w:t>
      </w:r>
      <w:r>
        <w:rPr/>
        <w:t>personal</w:t>
      </w:r>
      <w:r>
        <w:rPr/>
        <w:t> computers but also in many more embedded applications such</w:t>
      </w:r>
      <w:r>
        <w:rPr>
          <w:spacing w:val="65"/>
        </w:rPr>
        <w:t> </w:t>
      </w:r>
      <w:r>
        <w:rPr/>
        <w:t>as</w:t>
      </w:r>
      <w:r>
        <w:rPr/>
        <w:t> fax and copying machine, laser printers, and</w:t>
      </w:r>
      <w:r>
        <w:rPr>
          <w:spacing w:val="77"/>
        </w:rPr>
        <w:t> </w:t>
      </w:r>
      <w:r>
        <w:rPr/>
        <w:t>communication</w:t>
      </w:r>
      <w:r>
        <w:rPr/>
        <w:t> controllers.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9" w:lineRule="auto" w:before="243" w:after="0"/>
        <w:ind w:left="706" w:right="700" w:hanging="1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8"/>
          <w:sz w:val="48"/>
        </w:rPr>
        <w:t>To </w:t>
      </w:r>
      <w:r>
        <w:rPr>
          <w:rFonts w:ascii="Times New Roman"/>
          <w:sz w:val="48"/>
        </w:rPr>
        <w:t>build a complete system based on a microprocessor,</w:t>
      </w:r>
      <w:r>
        <w:rPr>
          <w:rFonts w:ascii="Times New Roman"/>
          <w:spacing w:val="33"/>
          <w:sz w:val="48"/>
        </w:rPr>
        <w:t> </w:t>
      </w:r>
      <w:r>
        <w:rPr>
          <w:rFonts w:ascii="Times New Roman"/>
          <w:spacing w:val="-2"/>
          <w:sz w:val="48"/>
        </w:rPr>
        <w:t>the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designer needs external memories, peripheral interface chips</w:t>
      </w:r>
      <w:r>
        <w:rPr>
          <w:rFonts w:ascii="Times New Roman"/>
          <w:spacing w:val="77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z w:val="48"/>
        </w:rPr>
        <w:t> other logic</w:t>
      </w:r>
      <w:r>
        <w:rPr>
          <w:rFonts w:ascii="Times New Roman"/>
          <w:spacing w:val="-5"/>
          <w:sz w:val="48"/>
        </w:rPr>
        <w:t> </w:t>
      </w:r>
      <w:r>
        <w:rPr>
          <w:rFonts w:ascii="Times New Roman"/>
          <w:sz w:val="48"/>
        </w:rPr>
        <w:t>circuits.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9" w:lineRule="auto" w:before="290" w:after="0"/>
        <w:ind w:left="703" w:right="702" w:firstLine="1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A </w:t>
      </w:r>
      <w:r>
        <w:rPr>
          <w:rFonts w:ascii="Times New Roman"/>
          <w:i/>
          <w:color w:val="800000"/>
          <w:spacing w:val="-3"/>
          <w:sz w:val="48"/>
        </w:rPr>
        <w:t>Microcontroller </w:t>
      </w:r>
      <w:r>
        <w:rPr>
          <w:rFonts w:ascii="Times New Roman"/>
          <w:sz w:val="48"/>
        </w:rPr>
        <w:t>incorporates an adequate amount of</w:t>
      </w:r>
      <w:r>
        <w:rPr>
          <w:rFonts w:ascii="Times New Roman"/>
          <w:spacing w:val="10"/>
          <w:sz w:val="48"/>
        </w:rPr>
        <w:t> </w:t>
      </w:r>
      <w:r>
        <w:rPr>
          <w:rFonts w:ascii="Times New Roman"/>
          <w:spacing w:val="-6"/>
          <w:sz w:val="48"/>
        </w:rPr>
        <w:t>memory,</w:t>
      </w:r>
      <w:r>
        <w:rPr>
          <w:rFonts w:ascii="Times New Roman"/>
          <w:sz w:val="48"/>
        </w:rPr>
        <w:t> timers,</w:t>
      </w:r>
      <w:r>
        <w:rPr>
          <w:rFonts w:ascii="Times New Roman"/>
          <w:spacing w:val="57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pacing w:val="54"/>
          <w:sz w:val="48"/>
        </w:rPr>
        <w:t> </w:t>
      </w:r>
      <w:r>
        <w:rPr>
          <w:rFonts w:ascii="Times New Roman"/>
          <w:sz w:val="48"/>
        </w:rPr>
        <w:t>other</w:t>
      </w:r>
      <w:r>
        <w:rPr>
          <w:rFonts w:ascii="Times New Roman"/>
          <w:spacing w:val="54"/>
          <w:sz w:val="48"/>
        </w:rPr>
        <w:t> </w:t>
      </w:r>
      <w:r>
        <w:rPr>
          <w:rFonts w:ascii="Times New Roman"/>
          <w:sz w:val="48"/>
        </w:rPr>
        <w:t>peripheral</w:t>
      </w:r>
      <w:r>
        <w:rPr>
          <w:rFonts w:ascii="Times New Roman"/>
          <w:spacing w:val="56"/>
          <w:sz w:val="48"/>
        </w:rPr>
        <w:t> </w:t>
      </w:r>
      <w:r>
        <w:rPr>
          <w:rFonts w:ascii="Times New Roman"/>
          <w:sz w:val="48"/>
        </w:rPr>
        <w:t>functions</w:t>
      </w:r>
      <w:r>
        <w:rPr>
          <w:rFonts w:ascii="Times New Roman"/>
          <w:spacing w:val="57"/>
          <w:sz w:val="48"/>
        </w:rPr>
        <w:t> </w:t>
      </w:r>
      <w:r>
        <w:rPr>
          <w:rFonts w:ascii="Times New Roman"/>
          <w:sz w:val="48"/>
        </w:rPr>
        <w:t>in</w:t>
      </w:r>
      <w:r>
        <w:rPr>
          <w:rFonts w:ascii="Times New Roman"/>
          <w:spacing w:val="55"/>
          <w:sz w:val="48"/>
        </w:rPr>
        <w:t> </w:t>
      </w:r>
      <w:r>
        <w:rPr>
          <w:rFonts w:ascii="Times New Roman"/>
          <w:sz w:val="48"/>
        </w:rPr>
        <w:t>one</w:t>
      </w:r>
      <w:r>
        <w:rPr>
          <w:rFonts w:ascii="Times New Roman"/>
          <w:spacing w:val="56"/>
          <w:sz w:val="48"/>
        </w:rPr>
        <w:t> </w:t>
      </w:r>
      <w:r>
        <w:rPr>
          <w:rFonts w:ascii="Times New Roman"/>
          <w:sz w:val="48"/>
        </w:rPr>
        <w:t>chip</w:t>
      </w:r>
      <w:r>
        <w:rPr>
          <w:rFonts w:ascii="Times New Roman"/>
          <w:spacing w:val="55"/>
          <w:sz w:val="48"/>
        </w:rPr>
        <w:t> </w:t>
      </w:r>
      <w:r>
        <w:rPr>
          <w:rFonts w:ascii="Times New Roman"/>
          <w:sz w:val="48"/>
        </w:rPr>
        <w:t>along</w:t>
      </w:r>
      <w:r>
        <w:rPr>
          <w:rFonts w:ascii="Times New Roman"/>
          <w:spacing w:val="57"/>
          <w:sz w:val="48"/>
        </w:rPr>
        <w:t> </w:t>
      </w:r>
      <w:r>
        <w:rPr>
          <w:rFonts w:ascii="Times New Roman"/>
          <w:sz w:val="48"/>
        </w:rPr>
        <w:t>with</w:t>
      </w:r>
      <w:r>
        <w:rPr>
          <w:rFonts w:ascii="Times New Roman"/>
          <w:spacing w:val="56"/>
          <w:sz w:val="48"/>
        </w:rPr>
        <w:t> </w:t>
      </w:r>
      <w:r>
        <w:rPr>
          <w:rFonts w:ascii="Times New Roman"/>
          <w:spacing w:val="-2"/>
          <w:sz w:val="48"/>
        </w:rPr>
        <w:t>the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CPU.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4" w:id="4"/>
      <w:bookmarkEnd w:id="4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43"/>
          <w:szCs w:val="43"/>
        </w:rPr>
      </w:pPr>
    </w:p>
    <w:p>
      <w:pPr>
        <w:pStyle w:val="Heading6"/>
        <w:numPr>
          <w:ilvl w:val="0"/>
          <w:numId w:val="2"/>
        </w:numPr>
        <w:tabs>
          <w:tab w:pos="1199" w:val="left" w:leader="none"/>
        </w:tabs>
        <w:spacing w:line="249" w:lineRule="auto" w:before="0" w:after="0"/>
        <w:ind w:left="704" w:right="704" w:firstLine="0"/>
        <w:jc w:val="both"/>
      </w:pPr>
      <w:r>
        <w:rPr/>
        <w:t>These extra resources on board of a microcontroller</w:t>
      </w:r>
      <w:r>
        <w:rPr>
          <w:spacing w:val="79"/>
        </w:rPr>
        <w:t> </w:t>
      </w:r>
      <w:r>
        <w:rPr/>
        <w:t>are</w:t>
      </w:r>
      <w:r>
        <w:rPr>
          <w:spacing w:val="-1"/>
        </w:rPr>
        <w:t> </w:t>
      </w:r>
      <w:r>
        <w:rPr/>
        <w:t>adequate for many embedded</w:t>
      </w:r>
      <w:r>
        <w:rPr>
          <w:spacing w:val="-13"/>
        </w:rPr>
        <w:t> </w:t>
      </w:r>
      <w:r>
        <w:rPr/>
        <w:t>applications.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pStyle w:val="ListParagraph"/>
        <w:numPr>
          <w:ilvl w:val="0"/>
          <w:numId w:val="2"/>
        </w:numPr>
        <w:tabs>
          <w:tab w:pos="1208" w:val="left" w:leader="none"/>
        </w:tabs>
        <w:spacing w:line="249" w:lineRule="auto" w:before="0" w:after="0"/>
        <w:ind w:left="705" w:right="701" w:hanging="1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Microcontrollers not only simplify the design of</w:t>
      </w:r>
      <w:r>
        <w:rPr>
          <w:rFonts w:ascii="Times New Roman"/>
          <w:spacing w:val="30"/>
          <w:sz w:val="48"/>
        </w:rPr>
        <w:t> </w:t>
      </w:r>
      <w:r>
        <w:rPr>
          <w:rFonts w:ascii="Times New Roman"/>
          <w:sz w:val="48"/>
        </w:rPr>
        <w:t>many</w:t>
      </w:r>
      <w:r>
        <w:rPr>
          <w:rFonts w:ascii="Times New Roman"/>
          <w:sz w:val="48"/>
        </w:rPr>
        <w:t> embedded products but also have the advantage of smaller size</w:t>
      </w:r>
      <w:r>
        <w:rPr>
          <w:rFonts w:ascii="Times New Roman"/>
          <w:spacing w:val="-16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z w:val="48"/>
        </w:rPr>
        <w:t> lower power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consumption.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9" w:lineRule="auto" w:before="0" w:after="0"/>
        <w:ind w:left="704" w:right="704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This course is intended to teach how to use a microcontroller</w:t>
      </w:r>
      <w:r>
        <w:rPr>
          <w:rFonts w:ascii="Times New Roman"/>
          <w:spacing w:val="71"/>
          <w:sz w:val="48"/>
        </w:rPr>
        <w:t> </w:t>
      </w:r>
      <w:r>
        <w:rPr>
          <w:rFonts w:ascii="Times New Roman"/>
          <w:sz w:val="48"/>
        </w:rPr>
        <w:t>in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the design of an instrument or any embedded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z w:val="48"/>
        </w:rPr>
        <w:t>product.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9" w:lineRule="auto" w:before="0" w:after="0"/>
        <w:ind w:left="703" w:right="703" w:firstLine="1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8"/>
          <w:sz w:val="48"/>
        </w:rPr>
        <w:t>To </w:t>
      </w:r>
      <w:r>
        <w:rPr>
          <w:rFonts w:ascii="Times New Roman"/>
          <w:sz w:val="48"/>
        </w:rPr>
        <w:t>achieve this goal, the Motorola</w:t>
      </w:r>
      <w:r>
        <w:rPr>
          <w:rFonts w:ascii="Times New Roman"/>
          <w:spacing w:val="89"/>
          <w:sz w:val="48"/>
        </w:rPr>
        <w:t> </w:t>
      </w:r>
      <w:r>
        <w:rPr>
          <w:rFonts w:ascii="Times New Roman"/>
          <w:color w:val="800000"/>
          <w:sz w:val="48"/>
        </w:rPr>
        <w:t>MC9S12DP256</w:t>
      </w:r>
      <w:r>
        <w:rPr>
          <w:rFonts w:ascii="Times New Roman"/>
          <w:color w:val="800000"/>
          <w:sz w:val="48"/>
        </w:rPr>
        <w:t> </w:t>
      </w:r>
      <w:r>
        <w:rPr>
          <w:rFonts w:ascii="Times New Roman"/>
          <w:sz w:val="48"/>
        </w:rPr>
        <w:t>microcontroller will be used to introduce various concepts</w:t>
      </w:r>
      <w:r>
        <w:rPr>
          <w:rFonts w:ascii="Times New Roman"/>
          <w:spacing w:val="98"/>
          <w:sz w:val="48"/>
        </w:rPr>
        <w:t> </w:t>
      </w:r>
      <w:r>
        <w:rPr>
          <w:rFonts w:ascii="Times New Roman"/>
          <w:sz w:val="48"/>
        </w:rPr>
        <w:t>of</w:t>
      </w:r>
      <w:r>
        <w:rPr>
          <w:rFonts w:ascii="Times New Roman"/>
          <w:sz w:val="48"/>
        </w:rPr>
        <w:t> interfacing and the design of embedded</w:t>
      </w:r>
      <w:r>
        <w:rPr>
          <w:rFonts w:ascii="Times New Roman"/>
          <w:spacing w:val="-16"/>
          <w:sz w:val="48"/>
        </w:rPr>
        <w:t> </w:t>
      </w:r>
      <w:r>
        <w:rPr>
          <w:rFonts w:ascii="Times New Roman"/>
          <w:sz w:val="48"/>
        </w:rPr>
        <w:t>systems.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420" w:bottom="340" w:left="40" w:right="40"/>
        </w:sectPr>
      </w:pPr>
    </w:p>
    <w:p>
      <w:pPr>
        <w:spacing w:line="249" w:lineRule="auto" w:before="0"/>
        <w:ind w:left="1789" w:right="1670" w:firstLine="0"/>
        <w:jc w:val="center"/>
        <w:rPr>
          <w:rFonts w:ascii="Times New Roman" w:hAnsi="Times New Roman" w:cs="Times New Roman" w:eastAsia="Times New Roman"/>
          <w:sz w:val="72"/>
          <w:szCs w:val="72"/>
        </w:rPr>
      </w:pPr>
      <w:bookmarkStart w:name="Slide Number 5" w:id="5"/>
      <w:bookmarkEnd w:id="5"/>
      <w:r>
        <w:rPr/>
      </w:r>
      <w:r>
        <w:rPr>
          <w:rFonts w:ascii="Times New Roman"/>
          <w:color w:val="A03205"/>
          <w:sz w:val="72"/>
        </w:rPr>
        <w:t>Motorola Product Numbering</w:t>
      </w:r>
      <w:r>
        <w:rPr>
          <w:rFonts w:ascii="Times New Roman"/>
          <w:color w:val="A03205"/>
          <w:spacing w:val="-6"/>
          <w:sz w:val="72"/>
        </w:rPr>
        <w:t> </w:t>
      </w:r>
      <w:r>
        <w:rPr>
          <w:rFonts w:ascii="Times New Roman"/>
          <w:color w:val="A03205"/>
          <w:sz w:val="72"/>
        </w:rPr>
        <w:t>System</w:t>
      </w:r>
      <w:r>
        <w:rPr>
          <w:rFonts w:ascii="Times New Roman"/>
          <w:color w:val="A03205"/>
          <w:sz w:val="72"/>
        </w:rPr>
        <w:t> for the</w:t>
      </w:r>
      <w:r>
        <w:rPr>
          <w:rFonts w:ascii="Times New Roman"/>
          <w:color w:val="A03205"/>
          <w:spacing w:val="-1"/>
          <w:sz w:val="72"/>
        </w:rPr>
        <w:t> </w:t>
      </w:r>
      <w:r>
        <w:rPr>
          <w:rFonts w:ascii="Times New Roman"/>
          <w:color w:val="A03205"/>
          <w:sz w:val="72"/>
        </w:rPr>
        <w:t>HCS12</w:t>
      </w:r>
      <w:r>
        <w:rPr>
          <w:rFonts w:ascii="Times New Roman"/>
          <w:sz w:val="7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90" w:lineRule="exact"/>
        <w:ind w:left="5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62.7pt;height:4.5pt;mso-position-horizontal-relative:char;mso-position-vertical-relative:line" coordorigin="0,0" coordsize="13254,90">
            <v:group style="position:absolute;left:27;top:63;width:13200;height:2" coordorigin="27,63" coordsize="13200,2">
              <v:shape style="position:absolute;left:27;top:63;width:13200;height:2" coordorigin="27,63" coordsize="13200,0" path="m27,63l13227,63e" filled="false" stroked="true" strokeweight="2.7pt" strokecolor="#000000">
                <v:path arrowok="t"/>
              </v:shape>
            </v:group>
            <v:group style="position:absolute;left:27;top:9;width:13200;height:2" coordorigin="27,9" coordsize="13200,2">
              <v:shape style="position:absolute;left:27;top:9;width:13200;height:2" coordorigin="27,9" coordsize="13200,0" path="m27,9l1322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tabs>
          <w:tab w:pos="2332" w:val="left" w:leader="none"/>
          <w:tab w:pos="3978" w:val="left" w:leader="none"/>
          <w:tab w:pos="5533" w:val="left" w:leader="none"/>
          <w:tab w:pos="7133" w:val="left" w:leader="none"/>
          <w:tab w:pos="8265" w:val="left" w:leader="none"/>
          <w:tab w:pos="9821" w:val="left" w:leader="none"/>
        </w:tabs>
        <w:spacing w:before="413"/>
        <w:ind w:left="0" w:right="0" w:firstLine="0"/>
        <w:jc w:val="center"/>
        <w:rPr>
          <w:rFonts w:ascii="Times New Roman" w:hAnsi="Times New Roman" w:cs="Times New Roman" w:eastAsia="Times New Roman"/>
          <w:sz w:val="80"/>
          <w:szCs w:val="80"/>
        </w:rPr>
      </w:pPr>
      <w:r>
        <w:rPr/>
        <w:pict>
          <v:group style="position:absolute;margin-left:12.78pt;margin-top:62.588734pt;width:689.95pt;height:313.150pt;mso-position-horizontal-relative:page;mso-position-vertical-relative:paragraph;z-index:-138640" coordorigin="256,1252" coordsize="13799,6263">
            <v:group style="position:absolute;left:360;top:4725;width:4560;height:2550" coordorigin="360,4725" coordsize="4560,2550">
              <v:shape style="position:absolute;left:360;top:4725;width:4560;height:2550" coordorigin="360,4725" coordsize="4560,2550" path="m360,4725l4920,4725,4920,7275,360,7275,360,4725xe" filled="true" fillcolor="#ff7c80" stroked="false">
                <v:path arrowok="t"/>
                <v:fill type="solid"/>
              </v:shape>
              <v:shape style="position:absolute;left:256;top:4668;width:3396;height:893" type="#_x0000_t75" stroked="false">
                <v:imagedata r:id="rId6" o:title=""/>
              </v:shape>
              <v:shape style="position:absolute;left:256;top:5086;width:1255;height:893" type="#_x0000_t75" stroked="false">
                <v:imagedata r:id="rId7" o:title=""/>
              </v:shape>
              <v:shape style="position:absolute;left:978;top:5086;width:666;height:893" type="#_x0000_t75" stroked="false">
                <v:imagedata r:id="rId8" o:title=""/>
              </v:shape>
              <v:shape style="position:absolute;left:1310;top:5086;width:2807;height:893" type="#_x0000_t75" stroked="false">
                <v:imagedata r:id="rId9" o:title=""/>
              </v:shape>
              <v:shape style="position:absolute;left:256;top:5470;width:1290;height:893" type="#_x0000_t75" stroked="false">
                <v:imagedata r:id="rId10" o:title=""/>
              </v:shape>
              <v:shape style="position:absolute;left:1013;top:5470;width:666;height:893" type="#_x0000_t75" stroked="false">
                <v:imagedata r:id="rId8" o:title=""/>
              </v:shape>
              <v:shape style="position:absolute;left:1345;top:5470;width:3072;height:893" type="#_x0000_t75" stroked="false">
                <v:imagedata r:id="rId11" o:title=""/>
              </v:shape>
              <v:shape style="position:absolute;left:256;top:5854;width:1223;height:893" type="#_x0000_t75" stroked="false">
                <v:imagedata r:id="rId12" o:title=""/>
              </v:shape>
              <v:shape style="position:absolute;left:946;top:5854;width:666;height:893" type="#_x0000_t75" stroked="false">
                <v:imagedata r:id="rId8" o:title=""/>
              </v:shape>
              <v:shape style="position:absolute;left:1278;top:5854;width:3742;height:893" type="#_x0000_t75" stroked="false">
                <v:imagedata r:id="rId13" o:title=""/>
              </v:shape>
              <v:shape style="position:absolute;left:256;top:6238;width:1546;height:893" type="#_x0000_t75" stroked="false">
                <v:imagedata r:id="rId14" o:title=""/>
              </v:shape>
              <v:shape style="position:absolute;left:1268;top:6238;width:666;height:893" type="#_x0000_t75" stroked="false">
                <v:imagedata r:id="rId8" o:title=""/>
              </v:shape>
              <v:shape style="position:absolute;left:1501;top:6238;width:2519;height:893" type="#_x0000_t75" stroked="false">
                <v:imagedata r:id="rId15" o:title=""/>
              </v:shape>
              <v:shape style="position:absolute;left:256;top:6622;width:1481;height:893" type="#_x0000_t75" stroked="false">
                <v:imagedata r:id="rId16" o:title=""/>
              </v:shape>
              <v:shape style="position:absolute;left:1204;top:6622;width:666;height:893" type="#_x0000_t75" stroked="false">
                <v:imagedata r:id="rId8" o:title=""/>
              </v:shape>
              <v:shape style="position:absolute;left:1435;top:6622;width:2519;height:893" type="#_x0000_t75" stroked="false">
                <v:imagedata r:id="rId17" o:title=""/>
              </v:shape>
            </v:group>
            <v:group style="position:absolute;left:2408;top:1635;width:233;height:3021" coordorigin="2408,1635" coordsize="233,3021">
              <v:shape style="position:absolute;left:2408;top:1635;width:233;height:3021" coordorigin="2408,1635" coordsize="233,3021" path="m2408,4655l2641,1635e" filled="false" stroked="true" strokeweight="1.02pt" strokecolor="#ff7c80">
                <v:path arrowok="t"/>
              </v:shape>
            </v:group>
            <v:group style="position:absolute;left:2350;top:4631;width:120;height:125" coordorigin="2350,4631" coordsize="120,125">
              <v:shape style="position:absolute;left:2350;top:4631;width:120;height:125" coordorigin="2350,4631" coordsize="120,125" path="m2350,4631l2401,4755,2470,4640,2350,4631xe" filled="true" fillcolor="#ff7c80" stroked="false">
                <v:path arrowok="t"/>
                <v:fill type="solid"/>
              </v:shape>
            </v:group>
            <v:group style="position:absolute;left:1921;top:1275;width:1440;height:338" coordorigin="1921,1275" coordsize="1440,338">
              <v:shape style="position:absolute;left:1921;top:1275;width:1440;height:338" coordorigin="1921,1275" coordsize="1440,338" path="m3360,1275l3348,1352,3317,1412,3255,1453,2760,1455,2742,1457,2680,1500,2650,1562,2641,1612,2639,1589,2617,1523,2574,1474,2040,1455,2022,1453,1960,1409,1930,1347,1924,1323,1921,1297e" filled="false" stroked="true" strokeweight="2.280pt" strokecolor="#ff7c80">
                <v:path arrowok="t"/>
              </v:shape>
            </v:group>
            <v:group style="position:absolute;left:2760;top:3384;width:2880;height:1011" coordorigin="2760,3384" coordsize="2880,1011">
              <v:shape style="position:absolute;left:2760;top:3384;width:2880;height:1011" coordorigin="2760,3384" coordsize="2880,1011" path="m2760,3384l5640,3384,5640,4395,2760,4395,2760,3384xe" filled="true" fillcolor="#ff7c80" stroked="false">
                <v:path arrowok="t"/>
                <v:fill type="solid"/>
              </v:shape>
              <v:shape style="position:absolute;left:2656;top:3328;width:2906;height:893" type="#_x0000_t75" stroked="false">
                <v:imagedata r:id="rId18" o:title=""/>
              </v:shape>
              <v:shape style="position:absolute;left:3655;top:3745;width:1937;height:893" type="#_x0000_t75" stroked="false">
                <v:imagedata r:id="rId19" o:title=""/>
              </v:shape>
            </v:group>
            <v:group style="position:absolute;left:3721;top:1275;width:344;height:2062" coordorigin="3721,1275" coordsize="344,2062">
              <v:shape style="position:absolute;left:3721;top:1275;width:344;height:2062" coordorigin="3721,1275" coordsize="344,2062" path="m3721,1275l4064,3337e" filled="false" stroked="true" strokeweight="1pt" strokecolor="#ff7c80">
                <v:path arrowok="t"/>
              </v:shape>
            </v:group>
            <v:group style="position:absolute;left:4002;top:3307;width:119;height:129" coordorigin="4002,3307" coordsize="119,129">
              <v:shape style="position:absolute;left:4002;top:3307;width:119;height:129" coordorigin="4002,3307" coordsize="119,129" path="m4120,3307l4002,3327,4081,3435,4120,3307xe" filled="true" fillcolor="#ff7c80" stroked="false">
                <v:path arrowok="t"/>
                <v:fill type="solid"/>
              </v:shape>
            </v:group>
            <v:group style="position:absolute;left:4320;top:1275;width:1320;height:345" coordorigin="4320,1275" coordsize="1320,345">
              <v:shape style="position:absolute;left:4320;top:1275;width:1320;height:345" coordorigin="4320,1275" coordsize="1320,345" path="m5640,1275l5629,1353,5599,1415,5539,1454,5090,1455,5073,1457,5015,1502,4988,1567,4980,1619,4979,1594,4959,1524,4920,1473,4430,1455,4413,1452,4355,1407,4328,1342,4323,1317,4320,1290e" filled="false" stroked="true" strokeweight="2.280pt" strokecolor="#ff7c80">
                <v:path arrowok="t"/>
              </v:shape>
            </v:group>
            <v:group style="position:absolute;left:4440;top:2475;width:2040;height:626" coordorigin="4440,2475" coordsize="2040,626">
              <v:shape style="position:absolute;left:4440;top:2475;width:2040;height:626" coordorigin="4440,2475" coordsize="2040,626" path="m4440,2475l6480,2475,6480,3100,4440,3100,4440,2475xe" filled="true" fillcolor="#ff7c80" stroked="false">
                <v:path arrowok="t"/>
                <v:fill type="solid"/>
              </v:shape>
              <v:shape style="position:absolute;left:4336;top:2418;width:2197;height:893" type="#_x0000_t75" stroked="false">
                <v:imagedata r:id="rId20" o:title=""/>
              </v:shape>
            </v:group>
            <v:group style="position:absolute;left:4921;top:1635;width:542;height:759" coordorigin="4921,1635" coordsize="542,759">
              <v:shape style="position:absolute;left:4921;top:1635;width:542;height:759" coordorigin="4921,1635" coordsize="542,759" path="m4921,1635l5462,2394e" filled="false" stroked="true" strokeweight="1pt" strokecolor="#ff7c80">
                <v:path arrowok="t"/>
              </v:shape>
            </v:group>
            <v:group style="position:absolute;left:5402;top:2343;width:119;height:133" coordorigin="5402,2343" coordsize="119,133">
              <v:shape style="position:absolute;left:5402;top:2343;width:119;height:133" coordorigin="5402,2343" coordsize="119,133" path="m5500,2343l5402,2412,5521,2475,5500,2343xe" filled="true" fillcolor="#ff7c80" stroked="false">
                <v:path arrowok="t"/>
                <v:fill type="solid"/>
              </v:shape>
            </v:group>
            <v:group style="position:absolute;left:6653;top:1656;width:668;height:820" coordorigin="6653,1656" coordsize="668,820">
              <v:shape style="position:absolute;left:6653;top:1656;width:668;height:820" coordorigin="6653,1656" coordsize="668,820" path="m7321,2475l6653,1656e" filled="false" stroked="true" strokeweight="1.02pt" strokecolor="#ff7c80">
                <v:path arrowok="t"/>
              </v:shape>
            </v:group>
            <v:group style="position:absolute;left:7321;top:2475;width:2;height:1580" coordorigin="7321,2475" coordsize="2,1580">
              <v:shape style="position:absolute;left:7321;top:2475;width:2;height:1580" coordorigin="7321,2475" coordsize="0,1580" path="m7321,2475l7321,4055e" filled="false" stroked="true" strokeweight="1.02pt" strokecolor="#ff7c80">
                <v:path arrowok="t"/>
              </v:shape>
            </v:group>
            <v:group style="position:absolute;left:7261;top:4035;width:120;height:120" coordorigin="7261,4035" coordsize="120,120">
              <v:shape style="position:absolute;left:7261;top:4035;width:120;height:120" coordorigin="7261,4035" coordsize="120,120" path="m7381,4035l7261,4035,7321,4155,7381,4035xe" filled="true" fillcolor="#ff7c80" stroked="false">
                <v:path arrowok="t"/>
                <v:fill type="solid"/>
              </v:shape>
            </v:group>
            <v:group style="position:absolute;left:6120;top:1275;width:1080;height:359" coordorigin="6120,1275" coordsize="1080,359">
              <v:shape style="position:absolute;left:6120;top:1275;width:1080;height:359" coordorigin="6120,1275" coordsize="1080,359" path="m7200,1275l7190,1357,7164,1419,7111,1455,6750,1455,6735,1457,6687,1507,6665,1576,6660,1633,6659,1604,6643,1528,6611,1474,6210,1455,6195,1452,6147,1402,6125,1333,6121,1305,6120,1276e" filled="false" stroked="true" strokeweight="2.280pt" strokecolor="#ff7c80">
                <v:path arrowok="t"/>
              </v:shape>
              <v:shape style="position:absolute;left:6480;top:4073;width:1690;height:893" type="#_x0000_t75" stroked="false">
                <v:imagedata r:id="rId21" o:title=""/>
              </v:shape>
            </v:group>
            <v:group style="position:absolute;left:8161;top:1635;width:720;height:2400" coordorigin="8161,1635" coordsize="720,2400">
              <v:shape style="position:absolute;left:8161;top:1635;width:720;height:2400" coordorigin="8161,1635" coordsize="720,2400" path="m8881,4035l8161,1635e" filled="false" stroked="true" strokeweight="1.02pt" strokecolor="#ff7c80">
                <v:path arrowok="t"/>
              </v:shape>
            </v:group>
            <v:group style="position:absolute;left:7560;top:1275;width:1200;height:352" coordorigin="7560,1275" coordsize="1200,352">
              <v:shape style="position:absolute;left:7560;top:1275;width:1200;height:352" coordorigin="7560,1275" coordsize="1200,352" path="m8760,1275l8749,1355,8721,1417,8665,1454,8260,1455,8244,1457,8191,1505,8166,1572,8160,1626,8159,1599,8140,1526,8105,1474,7660,1455,7644,1452,7591,1405,7566,1338,7562,1311,7560,1283e" filled="false" stroked="true" strokeweight="2.280pt" strokecolor="#ff7c80">
                <v:path arrowok="t"/>
              </v:shape>
            </v:group>
            <v:group style="position:absolute;left:6480;top:6075;width:2640;height:1106" coordorigin="6480,6075" coordsize="2640,1106">
              <v:shape style="position:absolute;left:6480;top:6075;width:2640;height:1106" coordorigin="6480,6075" coordsize="2640,1106" path="m6480,6075l9120,6075,9120,7180,6480,7180,6480,6075xe" filled="true" fillcolor="#ff7c80" stroked="false">
                <v:path arrowok="t"/>
                <v:fill type="solid"/>
              </v:shape>
              <v:shape style="position:absolute;left:6494;top:6018;width:2741;height:893" type="#_x0000_t75" stroked="false">
                <v:imagedata r:id="rId22" o:title=""/>
              </v:shape>
              <v:shape style="position:absolute;left:6862;top:6498;width:1910;height:893" type="#_x0000_t75" stroked="false">
                <v:imagedata r:id="rId23" o:title=""/>
              </v:shape>
            </v:group>
            <v:group style="position:absolute;left:7847;top:4035;width:1034;height:1952" coordorigin="7847,4035" coordsize="1034,1952">
              <v:shape style="position:absolute;left:7847;top:4035;width:1034;height:1952" coordorigin="7847,4035" coordsize="1034,1952" path="m8881,4035l7847,5987e" filled="false" stroked="true" strokeweight="1pt" strokecolor="#ff7c80">
                <v:path arrowok="t"/>
              </v:shape>
            </v:group>
            <v:group style="position:absolute;left:7801;top:5941;width:110;height:135" coordorigin="7801,5941" coordsize="110,135">
              <v:shape style="position:absolute;left:7801;top:5941;width:110;height:135" coordorigin="7801,5941" coordsize="110,135" path="m7804,5941l7801,6075,7910,5997,7804,5941xe" filled="true" fillcolor="#ff7c80" stroked="false">
                <v:path arrowok="t"/>
                <v:fill type="solid"/>
              </v:shape>
            </v:group>
            <v:group style="position:absolute;left:9361;top:1395;width:572;height:1945" coordorigin="9361,1395" coordsize="572,1945">
              <v:shape style="position:absolute;left:9361;top:1395;width:572;height:1945" coordorigin="9361,1395" coordsize="572,1945" path="m9932,3339l9361,1395e" filled="false" stroked="true" strokeweight="1.02pt" strokecolor="#ff7c80">
                <v:path arrowok="t"/>
              </v:shape>
            </v:group>
            <v:group style="position:absolute;left:9869;top:3303;width:116;height:133" coordorigin="9869,3303" coordsize="116,133">
              <v:shape style="position:absolute;left:9869;top:3303;width:116;height:133" coordorigin="9869,3303" coordsize="116,133" path="m9984,3303l9869,3337,9961,3435,9984,3303xe" filled="true" fillcolor="#ff7c80" stroked="false">
                <v:path arrowok="t"/>
                <v:fill type="solid"/>
              </v:shape>
            </v:group>
            <v:group style="position:absolute;left:9120;top:3435;width:1680;height:1106" coordorigin="9120,3435" coordsize="1680,1106">
              <v:shape style="position:absolute;left:9120;top:3435;width:1680;height:1106" coordorigin="9120,3435" coordsize="1680,1106" path="m9120,3435l10800,3435,10800,4540,9120,4540,9120,3435xe" filled="true" fillcolor="#ff7c80" stroked="false">
                <v:path arrowok="t"/>
                <v:fill type="solid"/>
              </v:shape>
              <v:shape style="position:absolute;left:9276;top:3378;width:1598;height:893" type="#_x0000_t75" stroked="false">
                <v:imagedata r:id="rId24" o:title=""/>
              </v:shape>
              <v:shape style="position:absolute;left:9418;top:3858;width:1117;height:893" type="#_x0000_t75" stroked="false">
                <v:imagedata r:id="rId25" o:title=""/>
              </v:shape>
            </v:group>
            <v:group style="position:absolute;left:10801;top:1635;width:1166;height:3147" coordorigin="10801,1635" coordsize="1166,3147">
              <v:shape style="position:absolute;left:10801;top:1635;width:1166;height:3147" coordorigin="10801,1635" coordsize="1166,3147" path="m11966,4781l10801,1635e" filled="false" stroked="true" strokeweight="1.02pt" strokecolor="#ff7c80">
                <v:path arrowok="t"/>
              </v:shape>
            </v:group>
            <v:group style="position:absolute;left:11903;top:4742;width:113;height:134" coordorigin="11903,4742" coordsize="113,134">
              <v:shape style="position:absolute;left:11903;top:4742;width:113;height:134" coordorigin="11903,4742" coordsize="113,134" path="m12015,4742l11903,4783,12001,4875,12015,4742xe" filled="true" fillcolor="#ff7c80" stroked="false">
                <v:path arrowok="t"/>
                <v:fill type="solid"/>
              </v:shape>
            </v:group>
            <v:group style="position:absolute;left:10200;top:1275;width:1200;height:352" coordorigin="10200,1275" coordsize="1200,352">
              <v:shape style="position:absolute;left:10200;top:1275;width:1200;height:352" coordorigin="10200,1275" coordsize="1200,352" path="m11400,1275l11389,1355,11361,1417,11305,1454,10900,1455,10884,1457,10831,1505,10806,1572,10800,1626,10799,1599,10780,1526,10745,1474,10300,1455,10284,1452,10231,1405,10206,1338,10202,1311,10200,1283e" filled="false" stroked="true" strokeweight="2.280pt" strokecolor="#ff7c80">
                <v:path arrowok="t"/>
              </v:shape>
            </v:group>
            <v:group style="position:absolute;left:10200;top:4875;width:3600;height:1780" coordorigin="10200,4875" coordsize="3600,1780">
              <v:shape style="position:absolute;left:10200;top:4875;width:3600;height:1780" coordorigin="10200,4875" coordsize="3600,1780" path="m10200,4875l13800,4875,13800,6654,10200,6654,10200,4875xe" filled="true" fillcolor="#ff7c80" stroked="false">
                <v:path arrowok="t"/>
                <v:fill type="solid"/>
              </v:shape>
              <v:shape style="position:absolute;left:10096;top:4818;width:3779;height:893" type="#_x0000_t75" stroked="false">
                <v:imagedata r:id="rId26" o:title=""/>
              </v:shape>
              <v:shape style="position:absolute;left:10096;top:5236;width:1225;height:893" type="#_x0000_t75" stroked="false">
                <v:imagedata r:id="rId27" o:title=""/>
              </v:shape>
              <v:shape style="position:absolute;left:10788;top:5236;width:666;height:893" type="#_x0000_t75" stroked="false">
                <v:imagedata r:id="rId8" o:title=""/>
              </v:shape>
              <v:shape style="position:absolute;left:10921;top:5236;width:934;height:893" type="#_x0000_t75" stroked="false">
                <v:imagedata r:id="rId28" o:title=""/>
              </v:shape>
              <v:shape style="position:absolute;left:11402;top:5285;width:505;height:612" type="#_x0000_t75" stroked="false">
                <v:imagedata r:id="rId29" o:title=""/>
              </v:shape>
              <v:shape style="position:absolute;left:11455;top:5236;width:1709;height:893" type="#_x0000_t75" stroked="false">
                <v:imagedata r:id="rId30" o:title=""/>
              </v:shape>
              <v:shape style="position:absolute;left:12712;top:5285;width:505;height:612" type="#_x0000_t75" stroked="false">
                <v:imagedata r:id="rId29" o:title=""/>
              </v:shape>
              <v:shape style="position:absolute;left:12764;top:5236;width:799;height:893" type="#_x0000_t75" stroked="false">
                <v:imagedata r:id="rId31" o:title=""/>
              </v:shape>
              <v:shape style="position:absolute;left:10096;top:5620;width:1241;height:893" type="#_x0000_t75" stroked="false">
                <v:imagedata r:id="rId32" o:title=""/>
              </v:shape>
              <v:shape style="position:absolute;left:10804;top:5620;width:666;height:893" type="#_x0000_t75" stroked="false">
                <v:imagedata r:id="rId8" o:title=""/>
              </v:shape>
              <v:shape style="position:absolute;left:10937;top:5620;width:934;height:893" type="#_x0000_t75" stroked="false">
                <v:imagedata r:id="rId28" o:title=""/>
              </v:shape>
              <v:shape style="position:absolute;left:11418;top:5669;width:505;height:612" type="#_x0000_t75" stroked="false">
                <v:imagedata r:id="rId29" o:title=""/>
              </v:shape>
              <v:shape style="position:absolute;left:11471;top:5620;width:1909;height:893" type="#_x0000_t75" stroked="false">
                <v:imagedata r:id="rId33" o:title=""/>
              </v:shape>
              <v:shape style="position:absolute;left:12928;top:5669;width:505;height:612" type="#_x0000_t75" stroked="false">
                <v:imagedata r:id="rId29" o:title=""/>
              </v:shape>
              <v:shape style="position:absolute;left:12980;top:5620;width:799;height:893" type="#_x0000_t75" stroked="false">
                <v:imagedata r:id="rId31" o:title=""/>
              </v:shape>
              <v:shape style="position:absolute;left:10096;top:6004;width:1313;height:893" type="#_x0000_t75" stroked="false">
                <v:imagedata r:id="rId34" o:title=""/>
              </v:shape>
              <v:shape style="position:absolute;left:10876;top:6004;width:666;height:893" type="#_x0000_t75" stroked="false">
                <v:imagedata r:id="rId8" o:title=""/>
              </v:shape>
              <v:shape style="position:absolute;left:11009;top:6004;width:934;height:893" type="#_x0000_t75" stroked="false">
                <v:imagedata r:id="rId28" o:title=""/>
              </v:shape>
              <v:shape style="position:absolute;left:11490;top:6053;width:505;height:612" type="#_x0000_t75" stroked="false">
                <v:imagedata r:id="rId29" o:title=""/>
              </v:shape>
              <v:shape style="position:absolute;left:11543;top:6004;width:1909;height:893" type="#_x0000_t75" stroked="false">
                <v:imagedata r:id="rId35" o:title=""/>
              </v:shape>
              <v:shape style="position:absolute;left:13000;top:6053;width:505;height:612" type="#_x0000_t75" stroked="false">
                <v:imagedata r:id="rId29" o:title=""/>
              </v:shape>
              <v:shape style="position:absolute;left:13052;top:6004;width:799;height:893" type="#_x0000_t75" stroked="false">
                <v:imagedata r:id="rId31" o:title=""/>
              </v:shape>
            </v:group>
            <v:group style="position:absolute;left:11760;top:2569;width:2160;height:1106" coordorigin="11760,2569" coordsize="2160,1106">
              <v:shape style="position:absolute;left:11760;top:2569;width:2160;height:1106" coordorigin="11760,2569" coordsize="2160,1106" path="m11760,2569l13920,2569,13920,3675,11760,3675,11760,2569xe" filled="true" fillcolor="#ff7c80" stroked="false">
                <v:path arrowok="t"/>
                <v:fill type="solid"/>
              </v:shape>
              <v:shape style="position:absolute;left:11756;top:2513;width:2298;height:893" type="#_x0000_t75" stroked="false">
                <v:imagedata r:id="rId36" o:title=""/>
              </v:shape>
              <v:shape style="position:absolute;left:11758;top:2993;width:2198;height:893" type="#_x0000_t75" stroked="false">
                <v:imagedata r:id="rId37" o:title=""/>
              </v:shape>
            </v:group>
            <v:group style="position:absolute;left:12121;top:1275;width:559;height:1229" coordorigin="12121,1275" coordsize="559,1229">
              <v:shape style="position:absolute;left:12121;top:1275;width:559;height:1229" coordorigin="12121,1275" coordsize="559,1229" path="m12121,1275l12679,2504e" filled="false" stroked="true" strokeweight="1.0pt" strokecolor="#ff7c80">
                <v:path arrowok="t"/>
              </v:shape>
            </v:group>
            <v:group style="position:absolute;left:12616;top:2461;width:110;height:135" coordorigin="12616,2461" coordsize="110,135">
              <v:shape style="position:absolute;left:12616;top:2461;width:110;height:135" coordorigin="12616,2461" coordsize="110,135" path="m12726,2461l12616,2511,12721,2595,12726,2461xe" filled="true" fillcolor="#ff7c8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z w:val="80"/>
        </w:rPr>
        <w:t>MC</w:t>
      </w:r>
      <w:r>
        <w:rPr>
          <w:rFonts w:ascii="Times New Roman"/>
          <w:b/>
          <w:spacing w:val="-2"/>
          <w:sz w:val="80"/>
        </w:rPr>
        <w:t> </w:t>
      </w:r>
      <w:r>
        <w:rPr>
          <w:rFonts w:ascii="Times New Roman"/>
          <w:b/>
          <w:sz w:val="80"/>
        </w:rPr>
        <w:t>9</w:t>
        <w:tab/>
        <w:t>S12</w:t>
        <w:tab/>
        <w:t>DX</w:t>
        <w:tab/>
        <w:t>256</w:t>
        <w:tab/>
        <w:t>B</w:t>
        <w:tab/>
        <w:t>XX</w:t>
        <w:tab/>
        <w:t>X</w:t>
      </w:r>
      <w:r>
        <w:rPr>
          <w:rFonts w:ascii="Times New Roman"/>
          <w:sz w:val="8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4400" w:h="10800" w:orient="landscape"/>
          <w:pgMar w:header="0" w:footer="139" w:top="460" w:bottom="340" w:left="40" w:right="40"/>
        </w:sectPr>
      </w:pPr>
    </w:p>
    <w:p>
      <w:pPr>
        <w:pStyle w:val="BodyText"/>
        <w:spacing w:line="240" w:lineRule="auto" w:before="48"/>
        <w:ind w:left="2865" w:right="0" w:firstLine="1680"/>
        <w:jc w:val="left"/>
      </w:pPr>
      <w:r>
        <w:rPr/>
        <w:t>Core</w:t>
      </w:r>
      <w:r>
        <w:rPr>
          <w:spacing w:val="-8"/>
        </w:rPr>
        <w:t> Type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pStyle w:val="BodyText"/>
        <w:spacing w:line="439" w:lineRule="exact" w:before="0"/>
        <w:ind w:left="2865" w:right="0"/>
        <w:jc w:val="left"/>
      </w:pPr>
      <w:r>
        <w:rPr/>
        <w:t>Memory</w:t>
      </w:r>
      <w:r>
        <w:rPr>
          <w:spacing w:val="-14"/>
        </w:rPr>
        <w:t> </w:t>
      </w:r>
      <w:r>
        <w:rPr>
          <w:spacing w:val="-6"/>
        </w:rPr>
        <w:t>Type:</w:t>
      </w:r>
    </w:p>
    <w:p>
      <w:pPr>
        <w:pStyle w:val="BodyText"/>
        <w:spacing w:line="439" w:lineRule="exact" w:before="0"/>
        <w:ind w:left="3864" w:right="0"/>
        <w:jc w:val="left"/>
      </w:pPr>
      <w:r>
        <w:rPr/>
        <w:t>9 =</w:t>
      </w:r>
      <w:r>
        <w:rPr>
          <w:spacing w:val="-4"/>
        </w:rPr>
        <w:t> </w:t>
      </w:r>
      <w:r>
        <w:rPr/>
        <w:t>flash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sz w:val="4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pStyle w:val="BodyText"/>
        <w:spacing w:line="240" w:lineRule="auto" w:before="323"/>
        <w:ind w:left="463" w:right="0"/>
        <w:jc w:val="left"/>
      </w:pPr>
      <w:r>
        <w:rPr>
          <w:w w:val="95"/>
        </w:rPr>
        <w:t>Family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sz w:val="4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pStyle w:val="BodyText"/>
        <w:spacing w:line="249" w:lineRule="auto" w:before="0"/>
        <w:ind w:left="1741" w:right="0" w:hanging="142"/>
        <w:jc w:val="left"/>
      </w:pPr>
      <w:r>
        <w:rPr/>
        <w:t>Flash</w:t>
      </w:r>
      <w:r>
        <w:rPr>
          <w:w w:val="99"/>
        </w:rPr>
        <w:t> </w:t>
      </w:r>
      <w:r>
        <w:rPr>
          <w:spacing w:val="-14"/>
        </w:rPr>
        <w:t>rev.</w:t>
      </w:r>
      <w:r>
        <w:rPr/>
      </w:r>
    </w:p>
    <w:p>
      <w:pPr>
        <w:pStyle w:val="BodyText"/>
        <w:spacing w:line="249" w:lineRule="auto" w:before="143"/>
        <w:ind w:left="1574" w:right="684" w:hanging="2"/>
        <w:jc w:val="left"/>
      </w:pPr>
      <w:r>
        <w:rPr/>
        <w:br w:type="column"/>
      </w:r>
      <w:r>
        <w:rPr/>
        <w:t>Packaging</w:t>
      </w:r>
      <w:r>
        <w:rPr>
          <w:w w:val="99"/>
        </w:rPr>
        <w:t> </w:t>
      </w:r>
      <w:r>
        <w:rPr>
          <w:w w:val="95"/>
        </w:rPr>
        <w:t>designator</w:t>
      </w:r>
      <w:r>
        <w:rPr/>
      </w:r>
    </w:p>
    <w:p>
      <w:pPr>
        <w:spacing w:after="0" w:line="249" w:lineRule="auto"/>
        <w:jc w:val="left"/>
        <w:sectPr>
          <w:type w:val="continuous"/>
          <w:pgSz w:w="14400" w:h="10800" w:orient="landscape"/>
          <w:pgMar w:top="380" w:bottom="320" w:left="40" w:right="40"/>
          <w:cols w:num="4" w:equalWidth="0">
            <w:col w:w="6210" w:space="40"/>
            <w:col w:w="1597" w:space="40"/>
            <w:col w:w="2467" w:space="40"/>
            <w:col w:w="3926"/>
          </w:cols>
        </w:sectPr>
      </w:pPr>
    </w:p>
    <w:p>
      <w:pPr>
        <w:pStyle w:val="BodyText"/>
        <w:spacing w:line="418" w:lineRule="exact" w:before="174"/>
        <w:ind w:left="465" w:right="769"/>
        <w:jc w:val="left"/>
      </w:pPr>
      <w:r>
        <w:rPr/>
        <w:t>Status of</w:t>
      </w:r>
      <w:r>
        <w:rPr>
          <w:spacing w:val="-8"/>
        </w:rPr>
        <w:t> </w:t>
      </w:r>
      <w:r>
        <w:rPr/>
        <w:t>Product:</w:t>
      </w:r>
      <w:r>
        <w:rPr>
          <w:w w:val="99"/>
        </w:rPr>
        <w:t> </w:t>
      </w:r>
      <w:r>
        <w:rPr/>
        <w:t>MC -  fully</w:t>
      </w:r>
      <w:r>
        <w:rPr>
          <w:spacing w:val="-12"/>
        </w:rPr>
        <w:t> </w:t>
      </w:r>
      <w:r>
        <w:rPr/>
        <w:t>qualified</w:t>
      </w:r>
    </w:p>
    <w:p>
      <w:pPr>
        <w:pStyle w:val="BodyText"/>
        <w:tabs>
          <w:tab w:pos="1222" w:val="left" w:leader="none"/>
        </w:tabs>
        <w:spacing w:line="349" w:lineRule="exact" w:before="0"/>
        <w:ind w:left="465" w:right="0"/>
        <w:jc w:val="left"/>
      </w:pPr>
      <w:r>
        <w:rPr>
          <w:spacing w:val="-1"/>
        </w:rPr>
        <w:t>XC</w:t>
        <w:tab/>
      </w:r>
      <w:r>
        <w:rPr/>
        <w:t>-  </w:t>
      </w:r>
      <w:r>
        <w:rPr>
          <w:spacing w:val="-1"/>
        </w:rPr>
        <w:t>partial</w:t>
      </w:r>
      <w:r>
        <w:rPr>
          <w:spacing w:val="3"/>
        </w:rPr>
        <w:t> </w:t>
      </w:r>
      <w:r>
        <w:rPr>
          <w:spacing w:val="-1"/>
        </w:rPr>
        <w:t>qualified</w:t>
      </w:r>
    </w:p>
    <w:p>
      <w:pPr>
        <w:pStyle w:val="BodyText"/>
        <w:tabs>
          <w:tab w:pos="1154" w:val="left" w:leader="none"/>
        </w:tabs>
        <w:spacing w:line="384" w:lineRule="exact" w:before="28"/>
        <w:ind w:left="465" w:right="0"/>
        <w:jc w:val="left"/>
      </w:pPr>
      <w:r>
        <w:rPr>
          <w:spacing w:val="-1"/>
        </w:rPr>
        <w:t>PC</w:t>
        <w:tab/>
      </w:r>
      <w:r>
        <w:rPr/>
        <w:t>-  product </w:t>
      </w:r>
      <w:r>
        <w:rPr>
          <w:spacing w:val="-1"/>
        </w:rPr>
        <w:t>engineering</w:t>
      </w:r>
      <w:r>
        <w:rPr>
          <w:w w:val="99"/>
        </w:rPr>
        <w:t> </w:t>
      </w:r>
      <w:r>
        <w:rPr/>
        <w:t>KMC - sample</w:t>
      </w:r>
      <w:r>
        <w:rPr>
          <w:spacing w:val="-7"/>
        </w:rPr>
        <w:t> </w:t>
      </w:r>
      <w:r>
        <w:rPr/>
        <w:t>pack</w:t>
      </w:r>
    </w:p>
    <w:p>
      <w:pPr>
        <w:pStyle w:val="BodyText"/>
        <w:spacing w:line="394" w:lineRule="exact" w:before="0"/>
        <w:ind w:left="465" w:right="769"/>
        <w:jc w:val="left"/>
      </w:pPr>
      <w:r>
        <w:rPr/>
        <w:t>KXC - sample</w:t>
      </w:r>
      <w:r>
        <w:rPr>
          <w:spacing w:val="-7"/>
        </w:rPr>
        <w:t> </w:t>
      </w:r>
      <w:r>
        <w:rPr/>
        <w:t>pack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sz w:val="4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9"/>
          <w:szCs w:val="49"/>
        </w:rPr>
      </w:pPr>
    </w:p>
    <w:p>
      <w:pPr>
        <w:pStyle w:val="BodyText"/>
        <w:spacing w:line="249" w:lineRule="auto" w:before="0"/>
        <w:ind w:left="832" w:right="0" w:hanging="368"/>
        <w:jc w:val="left"/>
      </w:pPr>
      <w:r>
        <w:rPr>
          <w:w w:val="95"/>
        </w:rPr>
        <w:t>Approximate</w:t>
      </w:r>
      <w:r>
        <w:rPr>
          <w:spacing w:val="5"/>
          <w:w w:val="95"/>
        </w:rPr>
        <w:t> </w:t>
      </w:r>
      <w:r>
        <w:rPr>
          <w:spacing w:val="5"/>
          <w:w w:val="95"/>
        </w:rPr>
      </w:r>
      <w:r>
        <w:rPr/>
        <w:t>Memory</w:t>
      </w:r>
    </w:p>
    <w:p>
      <w:pPr>
        <w:pStyle w:val="BodyText"/>
        <w:spacing w:line="206" w:lineRule="auto" w:before="337"/>
        <w:ind w:left="465" w:right="768"/>
        <w:jc w:val="left"/>
      </w:pPr>
      <w:r>
        <w:rPr>
          <w:spacing w:val="-3"/>
        </w:rPr>
        <w:br w:type="column"/>
      </w:r>
      <w:r>
        <w:rPr>
          <w:spacing w:val="-3"/>
        </w:rPr>
        <w:t>Temperature</w:t>
      </w:r>
      <w:r>
        <w:rPr>
          <w:spacing w:val="-6"/>
        </w:rPr>
        <w:t> </w:t>
      </w:r>
      <w:r>
        <w:rPr/>
        <w:t>Range:</w:t>
      </w:r>
      <w:r>
        <w:rPr>
          <w:w w:val="99"/>
        </w:rPr>
        <w:t> </w:t>
      </w:r>
      <w:r>
        <w:rPr/>
        <w:t>C = -40</w:t>
      </w:r>
      <w:r>
        <w:rPr>
          <w:position w:val="12"/>
          <w:sz w:val="26"/>
        </w:rPr>
        <w:t>o</w:t>
      </w:r>
      <w:r>
        <w:rPr/>
        <w:t>C to</w:t>
      </w:r>
      <w:r>
        <w:rPr>
          <w:spacing w:val="28"/>
        </w:rPr>
        <w:t> </w:t>
      </w:r>
      <w:r>
        <w:rPr/>
        <w:t>85</w:t>
      </w:r>
      <w:r>
        <w:rPr>
          <w:position w:val="12"/>
          <w:sz w:val="26"/>
        </w:rPr>
        <w:t>o</w:t>
      </w:r>
      <w:r>
        <w:rPr/>
        <w:t>C</w:t>
      </w:r>
      <w:r>
        <w:rPr>
          <w:w w:val="99"/>
        </w:rPr>
        <w:t> </w:t>
      </w:r>
      <w:r>
        <w:rPr/>
        <w:t>V = -40</w:t>
      </w:r>
      <w:r>
        <w:rPr>
          <w:position w:val="12"/>
          <w:sz w:val="26"/>
        </w:rPr>
        <w:t>o</w:t>
      </w:r>
      <w:r>
        <w:rPr/>
        <w:t>C to</w:t>
      </w:r>
      <w:r>
        <w:rPr>
          <w:spacing w:val="-8"/>
        </w:rPr>
        <w:t> </w:t>
      </w:r>
      <w:r>
        <w:rPr/>
        <w:t>105</w:t>
      </w:r>
      <w:r>
        <w:rPr>
          <w:position w:val="12"/>
          <w:sz w:val="26"/>
        </w:rPr>
        <w:t>o</w:t>
      </w:r>
      <w:r>
        <w:rPr/>
        <w:t>C</w:t>
      </w:r>
      <w:r>
        <w:rPr>
          <w:w w:val="99"/>
        </w:rPr>
        <w:t> </w:t>
      </w:r>
      <w:r>
        <w:rPr/>
        <w:t>M = -40</w:t>
      </w:r>
      <w:r>
        <w:rPr>
          <w:position w:val="12"/>
          <w:sz w:val="26"/>
        </w:rPr>
        <w:t>o</w:t>
      </w:r>
      <w:r>
        <w:rPr/>
        <w:t>C to</w:t>
      </w:r>
      <w:r>
        <w:rPr>
          <w:spacing w:val="-3"/>
        </w:rPr>
        <w:t> </w:t>
      </w:r>
      <w:r>
        <w:rPr/>
        <w:t>125</w:t>
      </w:r>
      <w:r>
        <w:rPr>
          <w:position w:val="12"/>
          <w:sz w:val="26"/>
        </w:rPr>
        <w:t>o</w:t>
      </w:r>
      <w:r>
        <w:rPr/>
        <w:t>C</w:t>
      </w:r>
    </w:p>
    <w:p>
      <w:pPr>
        <w:spacing w:after="0" w:line="206" w:lineRule="auto"/>
        <w:jc w:val="left"/>
        <w:sectPr>
          <w:type w:val="continuous"/>
          <w:pgSz w:w="14400" w:h="10800" w:orient="landscape"/>
          <w:pgMar w:top="380" w:bottom="320" w:left="40" w:right="40"/>
          <w:cols w:num="3" w:equalWidth="0">
            <w:col w:w="4696" w:space="1543"/>
            <w:col w:w="2576" w:space="1025"/>
            <w:col w:w="4480"/>
          </w:cols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6" w:id="6"/>
      <w:bookmarkEnd w:id="6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pStyle w:val="Heading6"/>
        <w:numPr>
          <w:ilvl w:val="0"/>
          <w:numId w:val="2"/>
        </w:numPr>
        <w:tabs>
          <w:tab w:pos="1199" w:val="left" w:leader="none"/>
        </w:tabs>
        <w:spacing w:line="249" w:lineRule="auto" w:before="0" w:after="0"/>
        <w:ind w:left="704" w:right="703" w:firstLine="0"/>
        <w:jc w:val="left"/>
      </w:pPr>
      <w:r>
        <w:rPr/>
        <w:t>The Motorola 68HC12 family microcontrollers were</w:t>
      </w:r>
      <w:r>
        <w:rPr>
          <w:spacing w:val="106"/>
        </w:rPr>
        <w:t> </w:t>
      </w:r>
      <w:r>
        <w:rPr/>
        <w:t>introduced</w:t>
      </w:r>
      <w:r>
        <w:rPr/>
        <w:t> in 1996 as an upgrade for the </w:t>
      </w:r>
      <w:r>
        <w:rPr>
          <w:spacing w:val="-3"/>
        </w:rPr>
        <w:t>68HC11</w:t>
      </w:r>
      <w:r>
        <w:rPr>
          <w:spacing w:val="-13"/>
        </w:rPr>
        <w:t> </w:t>
      </w:r>
      <w:r>
        <w:rPr/>
        <w:t>microcontrollers.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2337" w:val="left" w:leader="none"/>
          <w:tab w:pos="4146" w:val="left" w:leader="none"/>
          <w:tab w:pos="5790" w:val="left" w:leader="none"/>
          <w:tab w:pos="6931" w:val="left" w:leader="none"/>
          <w:tab w:pos="8175" w:val="left" w:leader="none"/>
          <w:tab w:pos="10274" w:val="left" w:leader="none"/>
          <w:tab w:pos="11039" w:val="left" w:leader="none"/>
          <w:tab w:pos="13030" w:val="left" w:leader="none"/>
        </w:tabs>
        <w:spacing w:line="249" w:lineRule="auto" w:before="0" w:after="0"/>
        <w:ind w:left="704" w:right="705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The</w:t>
        <w:tab/>
      </w:r>
      <w:r>
        <w:rPr>
          <w:rFonts w:ascii="Times New Roman"/>
          <w:sz w:val="48"/>
        </w:rPr>
        <w:t>HCS12</w:t>
        <w:tab/>
      </w:r>
      <w:r>
        <w:rPr>
          <w:rFonts w:ascii="Times New Roman"/>
          <w:spacing w:val="-1"/>
          <w:sz w:val="48"/>
        </w:rPr>
        <w:t>family</w:t>
        <w:tab/>
      </w:r>
      <w:r>
        <w:rPr>
          <w:rFonts w:ascii="Times New Roman"/>
          <w:sz w:val="48"/>
        </w:rPr>
        <w:t>was</w:t>
        <w:tab/>
      </w:r>
      <w:r>
        <w:rPr>
          <w:rFonts w:ascii="Times New Roman"/>
          <w:spacing w:val="-1"/>
          <w:sz w:val="48"/>
        </w:rPr>
        <w:t>later</w:t>
        <w:tab/>
        <w:t>designed</w:t>
        <w:tab/>
        <w:t>to</w:t>
        <w:tab/>
        <w:t>improve</w:t>
        <w:tab/>
      </w:r>
      <w:r>
        <w:rPr>
          <w:rFonts w:ascii="Times New Roman"/>
          <w:spacing w:val="-2"/>
          <w:sz w:val="48"/>
        </w:rPr>
        <w:t>the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performance of the 68HC12</w:t>
      </w:r>
      <w:r>
        <w:rPr>
          <w:rFonts w:ascii="Times New Roman"/>
          <w:spacing w:val="-5"/>
          <w:sz w:val="48"/>
        </w:rPr>
        <w:t> </w:t>
      </w:r>
      <w:r>
        <w:rPr>
          <w:rFonts w:ascii="Times New Roman"/>
          <w:spacing w:val="-6"/>
          <w:sz w:val="48"/>
        </w:rPr>
        <w:t>family.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41"/>
          <w:szCs w:val="41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2260" w:val="left" w:leader="none"/>
          <w:tab w:pos="3992" w:val="left" w:leader="none"/>
          <w:tab w:pos="5558" w:val="left" w:leader="none"/>
          <w:tab w:pos="7502" w:val="left" w:leader="none"/>
          <w:tab w:pos="8405" w:val="left" w:leader="none"/>
          <w:tab w:pos="9705" w:val="left" w:leader="none"/>
          <w:tab w:pos="12072" w:val="left" w:leader="none"/>
          <w:tab w:pos="12921" w:val="left" w:leader="none"/>
        </w:tabs>
        <w:spacing w:line="249" w:lineRule="auto" w:before="0" w:after="0"/>
        <w:ind w:left="704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The</w:t>
        <w:tab/>
      </w:r>
      <w:r>
        <w:rPr>
          <w:rFonts w:ascii="Times New Roman"/>
          <w:sz w:val="48"/>
        </w:rPr>
        <w:t>HCS12</w:t>
        <w:tab/>
      </w:r>
      <w:r>
        <w:rPr>
          <w:rFonts w:ascii="Times New Roman"/>
          <w:spacing w:val="-1"/>
          <w:sz w:val="48"/>
        </w:rPr>
        <w:t>family</w:t>
        <w:tab/>
        <w:t>supports</w:t>
        <w:tab/>
        <w:t>the</w:t>
        <w:tab/>
        <w:t>same</w:t>
        <w:tab/>
        <w:t>instruction</w:t>
        <w:tab/>
      </w:r>
      <w:r>
        <w:rPr>
          <w:rFonts w:ascii="Times New Roman"/>
          <w:sz w:val="48"/>
        </w:rPr>
        <w:t>set</w:t>
        <w:tab/>
      </w:r>
      <w:r>
        <w:rPr>
          <w:rFonts w:ascii="Times New Roman"/>
          <w:spacing w:val="-1"/>
          <w:sz w:val="48"/>
        </w:rPr>
        <w:t>and</w:t>
      </w:r>
      <w:r>
        <w:rPr>
          <w:rFonts w:ascii="Times New Roman"/>
          <w:sz w:val="48"/>
        </w:rPr>
        <w:t> addressing modes but provides much higher external bus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z w:val="48"/>
        </w:rPr>
        <w:t>speed.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2246" w:val="left" w:leader="none"/>
          <w:tab w:pos="3964" w:val="left" w:leader="none"/>
          <w:tab w:pos="5517" w:val="left" w:leader="none"/>
          <w:tab w:pos="6594" w:val="left" w:leader="none"/>
          <w:tab w:pos="8141" w:val="left" w:leader="none"/>
          <w:tab w:pos="8816" w:val="left" w:leader="none"/>
          <w:tab w:pos="9704" w:val="left" w:leader="none"/>
          <w:tab w:pos="11445" w:val="left" w:leader="none"/>
          <w:tab w:pos="12149" w:val="left" w:leader="none"/>
        </w:tabs>
        <w:spacing w:line="249" w:lineRule="auto" w:before="0" w:after="0"/>
        <w:ind w:left="704" w:right="705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The</w:t>
        <w:tab/>
      </w:r>
      <w:r>
        <w:rPr>
          <w:rFonts w:ascii="Times New Roman"/>
          <w:sz w:val="48"/>
        </w:rPr>
        <w:t>HCS12</w:t>
        <w:tab/>
      </w:r>
      <w:r>
        <w:rPr>
          <w:rFonts w:ascii="Times New Roman"/>
          <w:spacing w:val="-1"/>
          <w:sz w:val="48"/>
        </w:rPr>
        <w:t>family</w:t>
        <w:tab/>
        <w:t>also</w:t>
        <w:tab/>
      </w:r>
      <w:r>
        <w:rPr>
          <w:rFonts w:ascii="Times New Roman"/>
          <w:spacing w:val="-2"/>
          <w:sz w:val="48"/>
        </w:rPr>
        <w:t>differs</w:t>
        <w:tab/>
      </w:r>
      <w:r>
        <w:rPr>
          <w:rFonts w:ascii="Times New Roman"/>
          <w:spacing w:val="-1"/>
          <w:sz w:val="48"/>
        </w:rPr>
        <w:t>in</w:t>
        <w:tab/>
        <w:t>the</w:t>
        <w:tab/>
        <w:t>amount</w:t>
        <w:tab/>
      </w:r>
      <w:r>
        <w:rPr>
          <w:rFonts w:ascii="Times New Roman"/>
          <w:sz w:val="48"/>
        </w:rPr>
        <w:t>of</w:t>
        <w:tab/>
      </w:r>
      <w:r>
        <w:rPr>
          <w:rFonts w:ascii="Times New Roman"/>
          <w:spacing w:val="-1"/>
          <w:sz w:val="48"/>
        </w:rPr>
        <w:t>on-chip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memory and peripheral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functions.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0" w:after="0"/>
        <w:ind w:left="1198" w:right="703" w:hanging="494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 HCS12 family has the following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features: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7" w:id="7"/>
      <w:bookmarkEnd w:id="7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9"/>
          <w:szCs w:val="19"/>
        </w:rPr>
      </w:pPr>
    </w:p>
    <w:tbl>
      <w:tblPr>
        <w:tblW w:w="0" w:type="auto"/>
        <w:jc w:val="left"/>
        <w:tblInd w:w="7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3"/>
        <w:gridCol w:w="6443"/>
      </w:tblGrid>
      <w:tr>
        <w:trPr>
          <w:trHeight w:val="636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13" w:val="left" w:leader="none"/>
              </w:tabs>
              <w:spacing w:line="240" w:lineRule="auto" w:before="10" w:after="0"/>
              <w:ind w:left="512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16-bit</w:t>
            </w:r>
            <w:r>
              <w:rPr>
                <w:rFonts w:ascii="Times New Roman"/>
                <w:spacing w:val="-6"/>
                <w:sz w:val="40"/>
              </w:rPr>
              <w:t> </w:t>
            </w:r>
            <w:r>
              <w:rPr>
                <w:rFonts w:ascii="Times New Roman"/>
                <w:sz w:val="40"/>
              </w:rPr>
              <w:t>CPU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80" w:val="left" w:leader="none"/>
              </w:tabs>
              <w:spacing w:line="240" w:lineRule="auto" w:before="10" w:after="0"/>
              <w:ind w:left="779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Standard 64 KB address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z w:val="40"/>
              </w:rPr>
              <w:t>space</w:t>
            </w:r>
          </w:p>
        </w:tc>
      </w:tr>
      <w:tr>
        <w:trPr>
          <w:trHeight w:val="73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13" w:val="left" w:leader="none"/>
              </w:tabs>
              <w:spacing w:line="240" w:lineRule="auto" w:before="124" w:after="0"/>
              <w:ind w:left="512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Multiplexed (add. &amp; data)</w:t>
            </w:r>
            <w:r>
              <w:rPr>
                <w:rFonts w:ascii="Times New Roman"/>
                <w:spacing w:val="-1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bus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81" w:val="left" w:leader="none"/>
              </w:tabs>
              <w:spacing w:line="240" w:lineRule="auto" w:before="124" w:after="0"/>
              <w:ind w:left="780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0 to 4 KB of on-chip</w:t>
            </w:r>
            <w:r>
              <w:rPr>
                <w:rFonts w:ascii="Times New Roman"/>
                <w:spacing w:val="-10"/>
                <w:sz w:val="40"/>
              </w:rPr>
              <w:t> </w:t>
            </w:r>
            <w:r>
              <w:rPr>
                <w:rFonts w:ascii="Times New Roman"/>
                <w:sz w:val="40"/>
              </w:rPr>
              <w:t>EEPROM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13" w:val="left" w:leader="none"/>
              </w:tabs>
              <w:spacing w:line="240" w:lineRule="auto" w:before="105" w:after="0"/>
              <w:ind w:left="512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2 to 14 KB of on-chip</w:t>
            </w:r>
            <w:r>
              <w:rPr>
                <w:rFonts w:ascii="Times New Roman"/>
                <w:spacing w:val="-8"/>
                <w:sz w:val="40"/>
              </w:rPr>
              <w:t> </w:t>
            </w:r>
            <w:r>
              <w:rPr>
                <w:rFonts w:ascii="Times New Roman"/>
                <w:sz w:val="40"/>
              </w:rPr>
              <w:t>SRAM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781" w:val="left" w:leader="none"/>
              </w:tabs>
              <w:spacing w:line="240" w:lineRule="auto" w:before="105" w:after="0"/>
              <w:ind w:left="780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10-bit A/D</w:t>
            </w:r>
            <w:r>
              <w:rPr>
                <w:rFonts w:ascii="Times New Roman"/>
                <w:spacing w:val="-27"/>
                <w:sz w:val="40"/>
              </w:rPr>
              <w:t> </w:t>
            </w:r>
            <w:r>
              <w:rPr>
                <w:rFonts w:ascii="Times New Roman"/>
                <w:sz w:val="40"/>
              </w:rPr>
              <w:t>converter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14" w:val="left" w:leader="none"/>
              </w:tabs>
              <w:spacing w:line="240" w:lineRule="auto" w:before="104" w:after="0"/>
              <w:ind w:left="513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16 to 512 KB of on-chip</w:t>
            </w:r>
            <w:r>
              <w:rPr>
                <w:rFonts w:ascii="Times New Roman"/>
                <w:spacing w:val="-10"/>
                <w:sz w:val="40"/>
              </w:rPr>
              <w:t> </w:t>
            </w:r>
            <w:r>
              <w:rPr>
                <w:rFonts w:ascii="Times New Roman"/>
                <w:sz w:val="40"/>
              </w:rPr>
              <w:t>Flash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74" w:val="left" w:leader="none"/>
              </w:tabs>
              <w:spacing w:line="240" w:lineRule="auto" w:before="104" w:after="0"/>
              <w:ind w:left="773" w:right="0" w:hanging="275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pacing w:val="-3"/>
                <w:sz w:val="40"/>
              </w:rPr>
              <w:t>Timer </w:t>
            </w:r>
            <w:r>
              <w:rPr>
                <w:rFonts w:ascii="Times New Roman"/>
                <w:sz w:val="40"/>
              </w:rPr>
              <w:t>module (IC, OC,</w:t>
            </w:r>
            <w:r>
              <w:rPr>
                <w:rFonts w:ascii="Times New Roman"/>
                <w:spacing w:val="-2"/>
                <w:sz w:val="40"/>
              </w:rPr>
              <w:t> </w:t>
            </w:r>
            <w:r>
              <w:rPr>
                <w:rFonts w:ascii="Times New Roman"/>
                <w:spacing w:val="-14"/>
                <w:sz w:val="40"/>
              </w:rPr>
              <w:t>PA)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514" w:val="left" w:leader="none"/>
              </w:tabs>
              <w:spacing w:line="240" w:lineRule="auto" w:before="105" w:after="0"/>
              <w:ind w:left="513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Pulse-width modulation</w:t>
            </w:r>
            <w:r>
              <w:rPr>
                <w:rFonts w:ascii="Times New Roman"/>
                <w:spacing w:val="-1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(PWM)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782" w:val="left" w:leader="none"/>
              </w:tabs>
              <w:spacing w:line="240" w:lineRule="auto" w:before="105" w:after="0"/>
              <w:ind w:left="781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Synchronous Peripheral</w:t>
            </w:r>
            <w:r>
              <w:rPr>
                <w:rFonts w:ascii="Times New Roman"/>
                <w:spacing w:val="-1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Interface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15" w:val="left" w:leader="none"/>
              </w:tabs>
              <w:spacing w:line="240" w:lineRule="auto" w:before="104" w:after="0"/>
              <w:ind w:left="514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Inter-Integrated Circuit</w:t>
            </w:r>
            <w:r>
              <w:rPr>
                <w:rFonts w:ascii="Times New Roman"/>
                <w:spacing w:val="-13"/>
                <w:sz w:val="40"/>
              </w:rPr>
              <w:t> </w:t>
            </w:r>
            <w:r>
              <w:rPr>
                <w:rFonts w:ascii="Times New Roman"/>
                <w:sz w:val="40"/>
              </w:rPr>
              <w:t>interface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761" w:val="left" w:leader="none"/>
              </w:tabs>
              <w:spacing w:line="240" w:lineRule="auto" w:before="104" w:after="0"/>
              <w:ind w:left="760" w:right="0" w:hanging="261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Asynchronous serial</w:t>
            </w:r>
            <w:r>
              <w:rPr>
                <w:rFonts w:ascii="Times New Roman"/>
                <w:spacing w:val="-10"/>
                <w:sz w:val="40"/>
              </w:rPr>
              <w:t> </w:t>
            </w:r>
            <w:r>
              <w:rPr>
                <w:rFonts w:ascii="Times New Roman"/>
                <w:sz w:val="40"/>
              </w:rPr>
              <w:t>comm.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515" w:val="left" w:leader="none"/>
              </w:tabs>
              <w:spacing w:line="240" w:lineRule="auto" w:before="105" w:after="0"/>
              <w:ind w:left="514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Byte data link controller</w:t>
            </w:r>
            <w:r>
              <w:rPr>
                <w:rFonts w:ascii="Times New Roman"/>
                <w:spacing w:val="-20"/>
                <w:sz w:val="40"/>
              </w:rPr>
              <w:t> </w:t>
            </w:r>
            <w:r>
              <w:rPr>
                <w:rFonts w:ascii="Times New Roman"/>
                <w:sz w:val="40"/>
              </w:rPr>
              <w:t>(BDLC)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83" w:val="left" w:leader="none"/>
              </w:tabs>
              <w:spacing w:line="240" w:lineRule="auto" w:before="105" w:after="0"/>
              <w:ind w:left="782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Controller Area Network</w:t>
            </w:r>
            <w:r>
              <w:rPr>
                <w:rFonts w:ascii="Times New Roman"/>
                <w:spacing w:val="-31"/>
                <w:sz w:val="40"/>
              </w:rPr>
              <w:t> </w:t>
            </w:r>
            <w:r>
              <w:rPr>
                <w:rFonts w:ascii="Times New Roman"/>
                <w:sz w:val="40"/>
              </w:rPr>
              <w:t>(CAN)</w:t>
            </w:r>
          </w:p>
        </w:tc>
      </w:tr>
      <w:tr>
        <w:trPr>
          <w:trHeight w:val="711" w:hRule="exact"/>
        </w:trPr>
        <w:tc>
          <w:tcPr>
            <w:tcW w:w="6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515" w:val="left" w:leader="none"/>
              </w:tabs>
              <w:spacing w:line="240" w:lineRule="auto" w:before="104" w:after="0"/>
              <w:ind w:left="514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Computer Operating</w:t>
            </w:r>
            <w:r>
              <w:rPr>
                <w:rFonts w:ascii="Times New Roman"/>
                <w:spacing w:val="-8"/>
                <w:sz w:val="40"/>
              </w:rPr>
              <w:t> </w:t>
            </w:r>
            <w:r>
              <w:rPr>
                <w:rFonts w:ascii="Times New Roman"/>
                <w:sz w:val="40"/>
              </w:rPr>
              <w:t>Properly</w:t>
            </w:r>
          </w:p>
        </w:tc>
        <w:tc>
          <w:tcPr>
            <w:tcW w:w="6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83" w:val="left" w:leader="none"/>
              </w:tabs>
              <w:spacing w:line="240" w:lineRule="auto" w:before="104" w:after="0"/>
              <w:ind w:left="782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Background Debug Mode</w:t>
            </w:r>
            <w:r>
              <w:rPr>
                <w:rFonts w:ascii="Times New Roman"/>
                <w:spacing w:val="-10"/>
                <w:sz w:val="40"/>
              </w:rPr>
              <w:t> </w:t>
            </w:r>
            <w:r>
              <w:rPr>
                <w:rFonts w:ascii="Times New Roman"/>
                <w:sz w:val="40"/>
              </w:rPr>
              <w:t>(BDM)</w:t>
            </w:r>
          </w:p>
        </w:tc>
      </w:tr>
      <w:tr>
        <w:trPr>
          <w:trHeight w:val="617" w:hRule="exact"/>
        </w:trPr>
        <w:tc>
          <w:tcPr>
            <w:tcW w:w="12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516" w:val="left" w:leader="none"/>
              </w:tabs>
              <w:spacing w:line="240" w:lineRule="auto" w:before="105" w:after="0"/>
              <w:ind w:left="515" w:right="0" w:hanging="282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Instruction for Fuzzy Logic</w:t>
            </w:r>
            <w:r>
              <w:rPr>
                <w:rFonts w:ascii="Times New Roman"/>
                <w:spacing w:val="9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support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8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506.600891pt;margin-top:45.267368pt;width:.1pt;height:.1pt;mso-position-horizontal-relative:page;mso-position-vertical-relative:paragraph;z-index:2464" coordorigin="10132,905" coordsize="2,2">
            <v:shape style="position:absolute;left:10132;top:905;width:2;height:2" coordorigin="10132,905" coordsize="0,0" path="m10132,905l10132,90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54.598175pt;width:.1pt;height:.1pt;mso-position-horizontal-relative:page;mso-position-vertical-relative:paragraph;z-index:2488" coordorigin="10132,1092" coordsize="2,2">
            <v:shape style="position:absolute;left:10132;top:1092;width:2;height:2" coordorigin="10132,1092" coordsize="0,0" path="m10132,1092l10132,109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63.963638pt;width:.1pt;height:.1pt;mso-position-horizontal-relative:page;mso-position-vertical-relative:paragraph;z-index:2512" coordorigin="10132,1279" coordsize="2,2">
            <v:shape style="position:absolute;left:10132;top:1279;width:2;height:2" coordorigin="10132,1279" coordsize="0,0" path="m10132,1279l10132,127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73.329102pt;width:.1pt;height:.1pt;mso-position-horizontal-relative:page;mso-position-vertical-relative:paragraph;z-index:2536" coordorigin="10132,1467" coordsize="2,2">
            <v:shape style="position:absolute;left:10132;top:1467;width:2;height:2" coordorigin="10132,1467" coordsize="0,0" path="m10132,1467l10132,146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89.881989pt;margin-top:73.329285pt;width:.1pt;height:.1pt;mso-position-horizontal-relative:page;mso-position-vertical-relative:paragraph;z-index:3736" coordorigin="7798,1467" coordsize="2,2">
            <v:shape style="position:absolute;left:7798;top:1467;width:2;height:2" coordorigin="7798,1467" coordsize="0,0" path="m7798,1467l7798,146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75.025009pt;margin-top:37.307484pt;width:201.25pt;height:39.3pt;mso-position-horizontal-relative:page;mso-position-vertical-relative:paragraph;z-index:-133912" coordorigin="3501,746" coordsize="4025,786">
            <v:group style="position:absolute;left:3519;top:765;width:3988;height:2" coordorigin="3519,765" coordsize="3988,2">
              <v:shape style="position:absolute;left:3519;top:765;width:3988;height:2" coordorigin="3519,765" coordsize="3988,0" path="m7506,765l3519,765e" filled="false" stroked="true" strokeweight="1.769032pt" strokecolor="#000000">
                <v:path arrowok="t"/>
              </v:shape>
            </v:group>
            <v:group style="position:absolute;left:3519;top:765;width:2;height:749" coordorigin="3519,765" coordsize="2,749">
              <v:shape style="position:absolute;left:3519;top:765;width:2;height:749" coordorigin="3519,765" coordsize="0,749" path="m3519,765l3519,1513e" filled="false" stroked="true" strokeweight="1.838351pt" strokecolor="#000000">
                <v:path arrowok="t"/>
              </v:shape>
            </v:group>
            <v:group style="position:absolute;left:3519;top:1513;width:3988;height:2" coordorigin="3519,1513" coordsize="3988,2">
              <v:shape style="position:absolute;left:3519;top:1513;width:3988;height:2" coordorigin="3519,1513" coordsize="3988,0" path="m3519,1513l7506,1513e" filled="false" stroked="true" strokeweight="1.769032pt" strokecolor="#000000">
                <v:path arrowok="t"/>
              </v:shape>
            </v:group>
            <v:group style="position:absolute;left:7506;top:765;width:2;height:749" coordorigin="7506,765" coordsize="2,749">
              <v:shape style="position:absolute;left:7506;top:765;width:2;height:749" coordorigin="7506,765" coordsize="0,749" path="m7506,1513l7506,765e" filled="false" stroked="true" strokeweight="1.838351pt" strokecolor="#000000">
                <v:path arrowok="t"/>
              </v:shape>
              <v:shape style="position:absolute;left:3519;top:785;width:3988;height:705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193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64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9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8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y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5"/>
                          <w:w w:val="102"/>
                          <w:sz w:val="23"/>
                        </w:rPr>
                        <w:t>F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AS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bookmarkStart w:name="Slide Number 8" w:id="8"/>
      <w:bookmarkEnd w:id="8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Introduction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4400" w:h="10800" w:orient="landscape"/>
          <w:pgMar w:header="0" w:footer="139" w:top="0" w:bottom="34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line="35" w:lineRule="exact"/>
        <w:ind w:left="365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position w:val="0"/>
          <w:sz w:val="3"/>
          <w:szCs w:val="3"/>
        </w:rPr>
        <w:pict>
          <v:group style="width:1.8pt;height:1.8pt;mso-position-horizontal-relative:char;mso-position-vertical-relative:line" coordorigin="0,0" coordsize="36,36">
            <v:group style="position:absolute;left:18;top:18;width:2;height:2" coordorigin="18,18" coordsize="2,2">
              <v:shape style="position:absolute;left:18;top:18;width:2;height:2" coordorigin="18,18" coordsize="0,0" path="m18,18l18,18e" filled="false" stroked="true" strokeweight="1.76903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35" w:lineRule="exact"/>
        <w:ind w:left="365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position w:val="0"/>
          <w:sz w:val="3"/>
          <w:szCs w:val="3"/>
        </w:rPr>
        <w:pict>
          <v:group style="width:1.8pt;height:1.8pt;mso-position-horizontal-relative:char;mso-position-vertical-relative:line" coordorigin="0,0" coordsize="36,36">
            <v:group style="position:absolute;left:18;top:18;width:2;height:2" coordorigin="18,18" coordsize="2,2">
              <v:shape style="position:absolute;left:18;top:18;width:2;height:2" coordorigin="18,18" coordsize="0,0" path="m18,18l18,18e" filled="false" stroked="true" strokeweight="1.76903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before="0"/>
        <w:ind w:left="0" w:right="33" w:firstLine="0"/>
        <w:jc w:val="righ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506.60083pt;margin-top:-56.263462pt;width:.1pt;height:.1pt;mso-position-horizontal-relative:page;mso-position-vertical-relative:paragraph;z-index:2560" coordorigin="10132,-1125" coordsize="2,2">
            <v:shape style="position:absolute;left:10132;top:-1125;width:2;height:2" coordorigin="10132,-1125" coordsize="0,0" path="m10132,-1125l10132,-112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-46.897968pt;width:.1pt;height:.1pt;mso-position-horizontal-relative:page;mso-position-vertical-relative:paragraph;z-index:2584" coordorigin="10132,-938" coordsize="2,2">
            <v:shape style="position:absolute;left:10132;top:-938;width:2;height:2" coordorigin="10132,-938" coordsize="0,0" path="m10132,-938l10132,-93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-37.567162pt;width:.1pt;height:.1pt;mso-position-horizontal-relative:page;mso-position-vertical-relative:paragraph;z-index:2608" coordorigin="10132,-751" coordsize="2,2">
            <v:shape style="position:absolute;left:10132;top:-751;width:2;height:2" coordorigin="10132,-751" coordsize="0,0" path="m10132,-751l10132,-75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60083pt;margin-top:-28.201637pt;width:.1pt;height:.1pt;mso-position-horizontal-relative:page;mso-position-vertical-relative:paragraph;z-index:2632" coordorigin="10132,-564" coordsize="2,2">
            <v:shape style="position:absolute;left:10132;top:-564;width:2;height:2" coordorigin="10132,-564" coordsize="0,0" path="m10132,-564l10132,-56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45.866623pt;margin-top:-17.431358pt;width:230.4pt;height:95.5pt;mso-position-horizontal-relative:page;mso-position-vertical-relative:paragraph;z-index:3520" coordorigin="2917,-349" coordsize="4608,1910">
            <v:group style="position:absolute;left:2935;top:513;width:584;height:2" coordorigin="2935,513" coordsize="584,2">
              <v:shape style="position:absolute;left:2935;top:513;width:584;height:2" coordorigin="2935,513" coordsize="584,0" path="m2935,513l3519,513e" filled="false" stroked="true" strokeweight="1.769032pt" strokecolor="#000000">
                <v:path arrowok="t"/>
              </v:shape>
            </v:group>
            <v:group style="position:absolute;left:2935;top:454;width:226;height:116" coordorigin="2935,454" coordsize="226,116">
              <v:shape style="position:absolute;left:2935;top:454;width:226;height:116" coordorigin="2935,454" coordsize="226,116" path="m3161,570l2935,513,3161,454,3130,513,3161,570xe" filled="true" fillcolor="#000000" stroked="false">
                <v:path arrowok="t"/>
                <v:fill type="solid"/>
              </v:shape>
            </v:group>
            <v:group style="position:absolute;left:2935;top:454;width:226;height:116" coordorigin="2935,454" coordsize="226,116">
              <v:shape style="position:absolute;left:2935;top:454;width:226;height:116" coordorigin="2935,454" coordsize="226,116" path="m3161,454l2935,513,3161,570,3130,513,3161,454xe" filled="false" stroked="true" strokeweight="0pt" strokecolor="#000000">
                <v:path arrowok="t"/>
              </v:shape>
            </v:group>
            <v:group style="position:absolute;left:3130;top:454;width:31;height:59" coordorigin="3130,454" coordsize="31,59">
              <v:shape style="position:absolute;left:3130;top:454;width:31;height:59" coordorigin="3130,454" coordsize="31,59" path="m3161,454l3130,513e" filled="false" stroked="true" strokeweight="1.823061pt" strokecolor="#000000">
                <v:path arrowok="t"/>
              </v:shape>
            </v:group>
            <v:group style="position:absolute;left:3130;top:513;width:31;height:58" coordorigin="3130,513" coordsize="31,58">
              <v:shape style="position:absolute;left:3130;top:513;width:31;height:58" coordorigin="3130,513" coordsize="31,58" path="m3161,570l3130,513e" filled="false" stroked="true" strokeweight="1.822774pt" strokecolor="#000000">
                <v:path arrowok="t"/>
              </v:shape>
            </v:group>
            <v:group style="position:absolute;left:2935;top:1074;width:584;height:2" coordorigin="2935,1074" coordsize="584,2">
              <v:shape style="position:absolute;left:2935;top:1074;width:584;height:2" coordorigin="2935,1074" coordsize="584,0" path="m2935,1074l3519,1074e" filled="false" stroked="true" strokeweight="1.769032pt" strokecolor="#000000">
                <v:path arrowok="t"/>
              </v:shape>
            </v:group>
            <v:group style="position:absolute;left:2935;top:1261;width:584;height:2" coordorigin="2935,1261" coordsize="584,2">
              <v:shape style="position:absolute;left:2935;top:1261;width:584;height:2" coordorigin="2935,1261" coordsize="584,0" path="m2935,1261l3519,1261e" filled="false" stroked="true" strokeweight="1.769032pt" strokecolor="#000000">
                <v:path arrowok="t"/>
              </v:shape>
            </v:group>
            <v:group style="position:absolute;left:2935;top:1203;width:226;height:117" coordorigin="2935,1203" coordsize="226,117">
              <v:shape style="position:absolute;left:2935;top:1203;width:226;height:117" coordorigin="2935,1203" coordsize="226,117" path="m3161,1319l2935,1261,3161,1203,3130,1261,3161,1319xe" filled="true" fillcolor="#000000" stroked="false">
                <v:path arrowok="t"/>
                <v:fill type="solid"/>
              </v:shape>
            </v:group>
            <v:group style="position:absolute;left:2935;top:1203;width:226;height:117" coordorigin="2935,1203" coordsize="226,117">
              <v:shape style="position:absolute;left:2935;top:1203;width:226;height:117" coordorigin="2935,1203" coordsize="226,117" path="m3161,1203l2935,1261,3161,1319,3130,1261,3161,1203xe" filled="false" stroked="true" strokeweight="0pt" strokecolor="#000000">
                <v:path arrowok="t"/>
              </v:shape>
            </v:group>
            <v:group style="position:absolute;left:3130;top:1203;width:31;height:59" coordorigin="3130,1203" coordsize="31,59">
              <v:shape style="position:absolute;left:3130;top:1203;width:31;height:59" coordorigin="3130,1203" coordsize="31,59" path="m3161,1203l3130,1261e" filled="false" stroked="true" strokeweight="1.823061pt" strokecolor="#000000">
                <v:path arrowok="t"/>
              </v:shape>
            </v:group>
            <v:group style="position:absolute;left:3130;top:1261;width:31;height:59" coordorigin="3130,1261" coordsize="31,59">
              <v:shape style="position:absolute;left:3130;top:1261;width:31;height:59" coordorigin="3130,1261" coordsize="31,59" path="m3161,1319l3130,1261e" filled="false" stroked="true" strokeweight="1.823061pt" strokecolor="#000000">
                <v:path arrowok="t"/>
              </v:shape>
            </v:group>
            <v:group style="position:absolute;left:2935;top:1449;width:584;height:2" coordorigin="2935,1449" coordsize="584,2">
              <v:shape style="position:absolute;left:2935;top:1449;width:584;height:2" coordorigin="2935,1449" coordsize="584,0" path="m2935,1449l3519,1449e" filled="false" stroked="true" strokeweight="1.769032pt" strokecolor="#000000">
                <v:path arrowok="t"/>
              </v:shape>
            </v:group>
            <v:group style="position:absolute;left:2935;top:1390;width:226;height:116" coordorigin="2935,1390" coordsize="226,116">
              <v:shape style="position:absolute;left:2935;top:1390;width:226;height:116" coordorigin="2935,1390" coordsize="226,116" path="m3161,1506l2935,1449,3161,1390,3130,1449,3161,1506xe" filled="true" fillcolor="#000000" stroked="false">
                <v:path arrowok="t"/>
                <v:fill type="solid"/>
              </v:shape>
            </v:group>
            <v:group style="position:absolute;left:2935;top:1390;width:226;height:116" coordorigin="2935,1390" coordsize="226,116">
              <v:shape style="position:absolute;left:2935;top:1390;width:226;height:116" coordorigin="2935,1390" coordsize="226,116" path="m3161,1390l2935,1449,3161,1506,3130,1449,3161,1390xe" filled="false" stroked="true" strokeweight="0pt" strokecolor="#000000">
                <v:path arrowok="t"/>
              </v:shape>
            </v:group>
            <v:group style="position:absolute;left:3130;top:1390;width:31;height:59" coordorigin="3130,1390" coordsize="31,59">
              <v:shape style="position:absolute;left:3130;top:1390;width:31;height:59" coordorigin="3130,1390" coordsize="31,59" path="m3161,1390l3130,1449e" filled="false" stroked="true" strokeweight="1.823061pt" strokecolor="#000000">
                <v:path arrowok="t"/>
              </v:shape>
            </v:group>
            <v:group style="position:absolute;left:3130;top:1449;width:31;height:58" coordorigin="3130,1449" coordsize="31,58">
              <v:shape style="position:absolute;left:3130;top:1449;width:31;height:58" coordorigin="3130,1449" coordsize="31,58" path="m3161,1506l3130,1449e" filled="false" stroked="true" strokeweight="1.822774pt" strokecolor="#000000">
                <v:path arrowok="t"/>
              </v:shape>
            </v:group>
            <v:group style="position:absolute;left:3291;top:1383;width:228;height:116" coordorigin="3291,1383" coordsize="228,116">
              <v:shape style="position:absolute;left:3291;top:1383;width:228;height:116" coordorigin="3291,1383" coordsize="228,116" path="m3291,1498l3324,1442,3295,1383,3519,1448,3291,1498xe" filled="true" fillcolor="#000000" stroked="false">
                <v:path arrowok="t"/>
                <v:fill type="solid"/>
              </v:shape>
            </v:group>
            <v:group style="position:absolute;left:3291;top:1383;width:228;height:116" coordorigin="3291,1383" coordsize="228,116">
              <v:shape style="position:absolute;left:3291;top:1383;width:228;height:116" coordorigin="3291,1383" coordsize="228,116" path="m3291,1498l3519,1449,3295,1383,3324,1442,3291,1498xe" filled="false" stroked="true" strokeweight="0pt" strokecolor="#000000">
                <v:path arrowok="t"/>
              </v:shape>
            </v:group>
            <v:group style="position:absolute;left:3291;top:1442;width:34;height:57" coordorigin="3291,1442" coordsize="34,57">
              <v:shape style="position:absolute;left:3291;top:1442;width:34;height:57" coordorigin="3291,1442" coordsize="34,57" path="m3291,1498l3324,1442e" filled="false" stroked="true" strokeweight="1.820769pt" strokecolor="#000000">
                <v:path arrowok="t"/>
              </v:shape>
            </v:group>
            <v:group style="position:absolute;left:3295;top:1383;width:29;height:59" coordorigin="3295,1383" coordsize="29,59">
              <v:shape style="position:absolute;left:3295;top:1383;width:29;height:59" coordorigin="3295,1383" coordsize="29,59" path="m3295,1383l3324,1442e" filled="false" stroked="true" strokeweight="1.824973pt" strokecolor="#000000">
                <v:path arrowok="t"/>
              </v:shape>
            </v:group>
            <v:group style="position:absolute;left:3291;top:1008;width:228;height:117" coordorigin="3291,1008" coordsize="228,117">
              <v:shape style="position:absolute;left:3291;top:1008;width:228;height:117" coordorigin="3291,1008" coordsize="228,117" path="m3291,1125l3324,1068,3295,1008,3519,1074,3291,1125xe" filled="true" fillcolor="#000000" stroked="false">
                <v:path arrowok="t"/>
                <v:fill type="solid"/>
              </v:shape>
            </v:group>
            <v:group style="position:absolute;left:3291;top:1008;width:228;height:117" coordorigin="3291,1008" coordsize="228,117">
              <v:shape style="position:absolute;left:3291;top:1008;width:228;height:117" coordorigin="3291,1008" coordsize="228,117" path="m3291,1125l3519,1074,3295,1008,3324,1068,3291,1125xe" filled="false" stroked="true" strokeweight="0pt" strokecolor="#000000">
                <v:path arrowok="t"/>
              </v:shape>
            </v:group>
            <v:group style="position:absolute;left:3291;top:1068;width:34;height:57" coordorigin="3291,1068" coordsize="34,57">
              <v:shape style="position:absolute;left:3291;top:1068;width:34;height:57" coordorigin="3291,1068" coordsize="34,57" path="m3291,1125l3324,1068e" filled="false" stroked="true" strokeweight="1.820769pt" strokecolor="#000000">
                <v:path arrowok="t"/>
              </v:shape>
            </v:group>
            <v:group style="position:absolute;left:3295;top:1008;width:29;height:60" coordorigin="3295,1008" coordsize="29,60">
              <v:shape style="position:absolute;left:3295;top:1008;width:29;height:60" coordorigin="3295,1008" coordsize="29,60" path="m3295,1008l3324,1068e" filled="false" stroked="true" strokeweight="1.825224pt" strokecolor="#000000">
                <v:path arrowok="t"/>
              </v:shape>
            </v:group>
            <v:group style="position:absolute;left:3519;top:1542;width:3988;height:2" coordorigin="3519,1542" coordsize="3988,2">
              <v:shape style="position:absolute;left:3519;top:1542;width:3988;height:2" coordorigin="3519,1542" coordsize="3988,0" path="m3519,1542l7506,1542e" filled="false" stroked="true" strokeweight="1.769032pt" strokecolor="#000000">
                <v:path arrowok="t"/>
              </v:shape>
            </v:group>
            <v:group style="position:absolute;left:7506;top:-330;width:2;height:1873" coordorigin="7506,-330" coordsize="2,1873">
              <v:shape style="position:absolute;left:7506;top:-330;width:2;height:1873" coordorigin="7506,-330" coordsize="0,1873" path="m7506,1542l7506,-330e" filled="false" stroked="true" strokeweight="1.838351pt" strokecolor="#000000">
                <v:path arrowok="t"/>
              </v:shape>
            </v:group>
            <v:group style="position:absolute;left:3519;top:-330;width:3988;height:2" coordorigin="3519,-330" coordsize="3988,2">
              <v:shape style="position:absolute;left:3519;top:-330;width:3988;height:2" coordorigin="3519,-330" coordsize="3988,0" path="m7506,-330l3519,-330e" filled="false" stroked="true" strokeweight="1.769032pt" strokecolor="#000000">
                <v:path arrowok="t"/>
              </v:shape>
            </v:group>
            <v:group style="position:absolute;left:2935;top:138;width:584;height:2" coordorigin="2935,138" coordsize="584,2">
              <v:shape style="position:absolute;left:2935;top:138;width:584;height:2" coordorigin="2935,138" coordsize="584,0" path="m2935,138l3519,138e" filled="false" stroked="true" strokeweight="1.769032pt" strokecolor="#000000">
                <v:path arrowok="t"/>
              </v:shape>
            </v:group>
            <v:group style="position:absolute;left:2935;top:80;width:226;height:117" coordorigin="2935,80" coordsize="226,117">
              <v:shape style="position:absolute;left:2935;top:80;width:226;height:117" coordorigin="2935,80" coordsize="226,117" path="m3161,196l2935,138,3161,80,3130,138,3161,196xe" filled="true" fillcolor="#000000" stroked="false">
                <v:path arrowok="t"/>
                <v:fill type="solid"/>
              </v:shape>
            </v:group>
            <v:group style="position:absolute;left:2935;top:80;width:226;height:117" coordorigin="2935,80" coordsize="226,117">
              <v:shape style="position:absolute;left:2935;top:80;width:226;height:117" coordorigin="2935,80" coordsize="226,117" path="m3161,80l2935,138,3161,196,3130,138,3161,80xe" filled="false" stroked="true" strokeweight="0pt" strokecolor="#000000">
                <v:path arrowok="t"/>
              </v:shape>
            </v:group>
            <v:group style="position:absolute;left:3130;top:80;width:31;height:59" coordorigin="3130,80" coordsize="31,59">
              <v:shape style="position:absolute;left:3130;top:80;width:31;height:59" coordorigin="3130,80" coordsize="31,59" path="m3161,80l3130,138e" filled="false" stroked="true" strokeweight="1.823061pt" strokecolor="#000000">
                <v:path arrowok="t"/>
              </v:shape>
            </v:group>
            <v:group style="position:absolute;left:3130;top:138;width:31;height:59" coordorigin="3130,138" coordsize="31,59">
              <v:shape style="position:absolute;left:3130;top:138;width:31;height:59" coordorigin="3130,138" coordsize="31,59" path="m3161,196l3130,138e" filled="false" stroked="true" strokeweight="1.823061pt" strokecolor="#000000">
                <v:path arrowok="t"/>
              </v:shape>
            </v:group>
            <v:group style="position:absolute;left:3291;top:72;width:228;height:117" coordorigin="3291,72" coordsize="228,117">
              <v:shape style="position:absolute;left:3291;top:72;width:228;height:117" coordorigin="3291,72" coordsize="228,117" path="m3291,189l3324,132,3295,72,3519,138,3291,189xe" filled="true" fillcolor="#000000" stroked="false">
                <v:path arrowok="t"/>
                <v:fill type="solid"/>
              </v:shape>
            </v:group>
            <v:group style="position:absolute;left:3291;top:72;width:228;height:117" coordorigin="3291,72" coordsize="228,117">
              <v:shape style="position:absolute;left:3291;top:72;width:228;height:117" coordorigin="3291,72" coordsize="228,117" path="m3291,189l3519,138,3295,72,3324,132,3291,189xe" filled="false" stroked="true" strokeweight="0pt" strokecolor="#000000">
                <v:path arrowok="t"/>
              </v:shape>
            </v:group>
            <v:group style="position:absolute;left:3291;top:132;width:34;height:57" coordorigin="3291,132" coordsize="34,57">
              <v:shape style="position:absolute;left:3291;top:132;width:34;height:57" coordorigin="3291,132" coordsize="34,57" path="m3291,189l3324,132e" filled="false" stroked="true" strokeweight="1.820769pt" strokecolor="#000000">
                <v:path arrowok="t"/>
              </v:shape>
            </v:group>
            <v:group style="position:absolute;left:3295;top:72;width:29;height:60" coordorigin="3295,72" coordsize="29,60">
              <v:shape style="position:absolute;left:3295;top:72;width:29;height:60" coordorigin="3295,72" coordsize="29,60" path="m3295,72l3324,132e" filled="false" stroked="true" strokeweight="1.825224pt" strokecolor="#000000">
                <v:path arrowok="t"/>
              </v:shape>
            </v:group>
            <v:group style="position:absolute;left:3519;top:-330;width:2;height:1873" coordorigin="3519,-330" coordsize="2,1873">
              <v:shape style="position:absolute;left:3519;top:-330;width:2;height:1873" coordorigin="3519,-330" coordsize="0,1873" path="m3519,-330l3519,1542e" filled="false" stroked="true" strokeweight="1.838351pt" strokecolor="#000000">
                <v:path arrowok="t"/>
              </v:shape>
            </v:group>
            <v:group style="position:absolute;left:4322;top:22;width:2;height:2" coordorigin="4322,22" coordsize="2,2">
              <v:shape style="position:absolute;left:4322;top:22;width:2;height:2" coordorigin="4322,22" coordsize="0,0" path="m4322,22l4322,22e" filled="false" stroked="true" strokeweight="1.769032pt" strokecolor="#000000">
                <v:path arrowok="t"/>
              </v:shape>
            </v:group>
            <v:group style="position:absolute;left:3714;top:1083;width:2;height:2" coordorigin="3714,1083" coordsize="2,2">
              <v:shape style="position:absolute;left:3714;top:1083;width:2;height:2" coordorigin="3714,1083" coordsize="0,0" path="m3714,1083l3714,1083e" filled="false" stroked="true" strokeweight="1.769032pt" strokecolor="#000000">
                <v:path arrowok="t"/>
              </v:shape>
            </v:group>
            <v:group style="position:absolute;left:5853;top:606;width:2;height:2" coordorigin="5853,606" coordsize="2,2">
              <v:shape style="position:absolute;left:5853;top:606;width:2;height:2" coordorigin="5853,606" coordsize="0,0" path="m5853,606l5853,606e" filled="false" stroked="true" strokeweight="1.769032pt" strokecolor="#000000">
                <v:path arrowok="t"/>
              </v:shape>
            </v:group>
            <v:group style="position:absolute;left:5853;top:980;width:2;height:2" coordorigin="5853,980" coordsize="2,2">
              <v:shape style="position:absolute;left:5853;top:980;width:2;height:2" coordorigin="5853,980" coordsize="0,0" path="m5853,980l5853,980e" filled="false" stroked="true" strokeweight="1.769032pt" strokecolor="#000000">
                <v:path arrowok="t"/>
              </v:shape>
            </v:group>
            <v:group style="position:absolute;left:5853;top:1355;width:2;height:2" coordorigin="5853,1355" coordsize="2,2">
              <v:shape style="position:absolute;left:5853;top:1355;width:2;height:2" coordorigin="5853,1355" coordsize="0,0" path="m5853,1355l5853,1355e" filled="false" stroked="true" strokeweight="1.769032pt" strokecolor="#000000">
                <v:path arrowok="t"/>
              </v:shape>
            </v:group>
            <v:group style="position:absolute;left:3519;top:419;width:2140;height:2" coordorigin="3519,419" coordsize="2140,2">
              <v:shape style="position:absolute;left:3519;top:419;width:2140;height:2" coordorigin="3519,419" coordsize="2140,0" path="m3519,419l5659,419e" filled="false" stroked="true" strokeweight=".589677pt" strokecolor="#000000">
                <v:path arrowok="t"/>
              </v:shape>
            </v:group>
            <v:group style="position:absolute;left:5659;top:419;width:2;height:1124" coordorigin="5659,419" coordsize="2,1124">
              <v:shape style="position:absolute;left:5659;top:419;width:2;height:1124" coordorigin="5659,419" coordsize="0,1124" path="m5659,419l5659,1542e" filled="false" stroked="true" strokeweight=".612784pt" strokecolor="#000000">
                <v:path arrowok="t"/>
              </v:shape>
            </v:group>
            <v:group style="position:absolute;left:3519;top:1542;width:2140;height:2" coordorigin="3519,1542" coordsize="2140,2">
              <v:shape style="position:absolute;left:3519;top:1542;width:2140;height:2" coordorigin="3519,1542" coordsize="2140,0" path="m5659,1542l3519,1542e" filled="false" stroked="true" strokeweight=".589677pt" strokecolor="#000000">
                <v:path arrowok="t"/>
              </v:shape>
            </v:group>
            <v:group style="position:absolute;left:3519;top:419;width:2;height:1124" coordorigin="3519,419" coordsize="2,1124">
              <v:shape style="position:absolute;left:3519;top:419;width:2;height:1124" coordorigin="3519,419" coordsize="0,1124" path="m3519,1542l3519,419e" filled="false" stroked="true" strokeweight=".612784pt" strokecolor="#000000">
                <v:path arrowok="t"/>
              </v:shape>
            </v:group>
            <v:group style="position:absolute;left:5659;top:419;width:1848;height:2" coordorigin="5659,419" coordsize="1848,2">
              <v:shape style="position:absolute;left:5659;top:419;width:1848;height:2" coordorigin="5659,419" coordsize="1848,0" path="m5659,419l7506,419e" filled="false" stroked="true" strokeweight=".589677pt" strokecolor="#000000">
                <v:path arrowok="t"/>
              </v:shape>
            </v:group>
            <v:group style="position:absolute;left:5659;top:793;width:1848;height:2" coordorigin="5659,793" coordsize="1848,2">
              <v:shape style="position:absolute;left:5659;top:793;width:1848;height:2" coordorigin="5659,793" coordsize="1848,0" path="m5659,793l7506,793e" filled="false" stroked="true" strokeweight=".589677pt" strokecolor="#000000">
                <v:path arrowok="t"/>
              </v:shape>
            </v:group>
            <v:group style="position:absolute;left:5659;top:1168;width:1848;height:2" coordorigin="5659,1168" coordsize="1848,2">
              <v:shape style="position:absolute;left:5659;top:1168;width:1848;height:2" coordorigin="5659,1168" coordsize="1848,0" path="m5659,1168l7506,1168e" filled="false" stroked="true" strokeweight=".589677pt" strokecolor="#000000">
                <v:path arrowok="t"/>
              </v:shape>
            </v:group>
            <v:group style="position:absolute;left:5659;top:-330;width:2;height:750" coordorigin="5659,-330" coordsize="2,750">
              <v:shape style="position:absolute;left:5659;top:-330;width:2;height:750" coordorigin="5659,-330" coordsize="0,750" path="m5659,419l5659,-330e" filled="false" stroked="true" strokeweight=".612784pt" strokecolor="#000000">
                <v:path arrowok="t"/>
              </v:shape>
              <v:shape style="position:absolute;left:3616;top:-89;width:1281;height:346" type="#_x0000_t202" filled="false" stroked="false">
                <v:textbox inset="0,0,0,0">
                  <w:txbxContent>
                    <w:p>
                      <w:pPr>
                        <w:spacing w:line="3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position w:val="-11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33"/>
                          <w:w w:val="102"/>
                          <w:position w:val="-11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9"/>
                          <w:w w:val="102"/>
                          <w:position w:val="-11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w w:val="102"/>
                          <w:position w:val="-11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15"/>
                          <w:position w:val="-1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ug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4322;top:-314;width:1281;height:679" type="#_x0000_t20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ou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nd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  <w:p>
                      <w:pPr>
                        <w:spacing w:line="259" w:lineRule="exact" w:before="18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-</w:t>
                      </w:r>
                      <w:r>
                        <w:rPr>
                          <w:rFonts w:ascii="Arial"/>
                          <w:spacing w:val="-24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659;top:-330;width:1848;height:750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224" w:lineRule="exact" w:before="0"/>
                        <w:ind w:left="583" w:right="61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3519;top:419;width:2140;height:1124" type="#_x0000_t202" filled="false" stroked="false">
                <v:textbox inset="0,0,0,0">
                  <w:txbxContent>
                    <w:p>
                      <w:pPr>
                        <w:spacing w:line="252" w:lineRule="exact" w:before="59"/>
                        <w:ind w:left="161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  <w:p>
                      <w:pPr>
                        <w:spacing w:line="204" w:lineRule="auto" w:before="19"/>
                        <w:ind w:left="194" w:right="261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ene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5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RG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659;top:419;width:1848;height:374" type="#_x0000_t202" filled="false" stroked="false">
                <v:textbox inset="0,0,0,0">
                  <w:txbxContent>
                    <w:p>
                      <w:pPr>
                        <w:spacing w:before="46"/>
                        <w:ind w:left="193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4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47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hd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659;top:793;width:1848;height:375" type="#_x0000_t202" filled="false" stroked="false">
                <v:textbox inset="0,0,0,0">
                  <w:txbxContent>
                    <w:p>
                      <w:pPr>
                        <w:spacing w:before="46"/>
                        <w:ind w:left="193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659;top:1168;width:1848;height:375" type="#_x0000_t202" filled="false" stroked="false">
                <v:textbox inset="0,0,0,0">
                  <w:txbxContent>
                    <w:p>
                      <w:pPr>
                        <w:spacing w:before="46"/>
                        <w:ind w:left="193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od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rr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pt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80.814743pt;margin-top:6.901475pt;width:.1pt;height:.1pt;mso-position-horizontal-relative:page;mso-position-vertical-relative:paragraph;z-index:3664" coordorigin="3616,138" coordsize="2,2">
            <v:shape style="position:absolute;left:3616;top:138;width:2;height:2" coordorigin="3616,138" coordsize="0,0" path="m3616,138l3616,138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109.155075pt;margin-top:7.040254pt;width:.1pt;height:.1pt;mso-position-horizontal-relative:page;mso-position-vertical-relative:paragraph;z-index:3688" coordorigin="2183,141" coordsize="2,2">
            <v:shape style="position:absolute;left:2183;top:141;width:2;height:2" coordorigin="2183,141" coordsize="0,0" path="m2183,141l2183,141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175.024979pt;margin-top:-59.540646pt;width:201.25pt;height:39.3pt;mso-position-horizontal-relative:page;mso-position-vertical-relative:paragraph;z-index:-133864" coordorigin="3500,-1191" coordsize="4025,786">
            <v:group style="position:absolute;left:3519;top:-1172;width:3988;height:2" coordorigin="3519,-1172" coordsize="3988,2">
              <v:shape style="position:absolute;left:3519;top:-1172;width:3988;height:2" coordorigin="3519,-1172" coordsize="3988,0" path="m7506,-1172l3519,-1172e" filled="false" stroked="true" strokeweight="1.769032pt" strokecolor="#000000">
                <v:path arrowok="t"/>
              </v:shape>
            </v:group>
            <v:group style="position:absolute;left:3519;top:-1172;width:2;height:750" coordorigin="3519,-1172" coordsize="2,750">
              <v:shape style="position:absolute;left:3519;top:-1172;width:2;height:750" coordorigin="3519,-1172" coordsize="0,750" path="m3519,-1172l3519,-423e" filled="false" stroked="true" strokeweight="1.838351pt" strokecolor="#000000">
                <v:path arrowok="t"/>
              </v:shape>
            </v:group>
            <v:group style="position:absolute;left:3519;top:-423;width:3988;height:2" coordorigin="3519,-423" coordsize="3988,2">
              <v:shape style="position:absolute;left:3519;top:-423;width:3988;height:2" coordorigin="3519,-423" coordsize="3988,0" path="m3519,-423l7506,-423e" filled="false" stroked="true" strokeweight="1.769032pt" strokecolor="#000000">
                <v:path arrowok="t"/>
              </v:shape>
            </v:group>
            <v:group style="position:absolute;left:7506;top:-1172;width:2;height:750" coordorigin="7506,-1172" coordsize="2,750">
              <v:shape style="position:absolute;left:7506;top:-1172;width:2;height:750" coordorigin="7506,-1172" coordsize="0,750" path="m7506,-423l7506,-1172e" filled="false" stroked="true" strokeweight="1.838351pt" strokecolor="#000000">
                <v:path arrowok="t"/>
              </v:shape>
              <v:shape style="position:absolute;left:3519;top:-1149;width:3988;height:703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193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,</w:t>
                      </w:r>
                      <w:r>
                        <w:rPr>
                          <w:rFonts w:ascii="Arial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y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pacing w:val="-30"/>
          <w:sz w:val="23"/>
        </w:rPr>
        <w:t>BKGD</w:t>
      </w:r>
      <w:r>
        <w:rPr>
          <w:rFonts w:ascii="Arial"/>
          <w:sz w:val="23"/>
        </w:rPr>
      </w:r>
    </w:p>
    <w:p>
      <w:pPr>
        <w:spacing w:before="107"/>
        <w:ind w:left="0" w:right="0" w:firstLine="0"/>
        <w:jc w:val="righ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137.018906pt;margin-top:12.390208pt;width:.1pt;height:.1pt;mso-position-horizontal-relative:page;mso-position-vertical-relative:paragraph;z-index:-136336" coordorigin="2740,248" coordsize="2,2">
            <v:shape style="position:absolute;left:2740;top:248;width:2;height:2" coordorigin="2740,248" coordsize="0,0" path="m2740,248l2740,24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84.022842pt;margin-top:13.985806pt;width:.1pt;height:.1pt;mso-position-horizontal-relative:page;mso-position-vertical-relative:paragraph;z-index:3640" coordorigin="3680,280" coordsize="2,2">
            <v:shape style="position:absolute;left:3680;top:280;width:2;height:2" coordorigin="3680,280" coordsize="0,0" path="m3680,280l3680,280e" filled="false" stroked="true" strokeweight="1.769032pt" strokecolor="#000000">
              <v:path arrowok="t"/>
            </v:shape>
            <w10:wrap type="none"/>
          </v:group>
        </w:pict>
      </w:r>
      <w:r>
        <w:rPr>
          <w:rFonts w:ascii="Arial"/>
          <w:spacing w:val="-18"/>
          <w:sz w:val="23"/>
        </w:rPr>
        <w:t>XFC</w:t>
      </w:r>
    </w:p>
    <w:p>
      <w:pPr>
        <w:spacing w:line="240" w:lineRule="auto" w:before="3"/>
        <w:rPr>
          <w:rFonts w:ascii="Arial" w:hAnsi="Arial" w:cs="Arial" w:eastAsia="Arial"/>
          <w:sz w:val="31"/>
          <w:szCs w:val="31"/>
        </w:rPr>
      </w:pPr>
    </w:p>
    <w:p>
      <w:pPr>
        <w:spacing w:line="170" w:lineRule="auto" w:before="0"/>
        <w:ind w:left="1974" w:right="4" w:firstLine="122"/>
        <w:jc w:val="righ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137.01889pt;margin-top:3.912043pt;width:.1pt;height:.1pt;mso-position-horizontal-relative:page;mso-position-vertical-relative:paragraph;z-index:-136312" coordorigin="2740,78" coordsize="2,2">
            <v:shape style="position:absolute;left:2740;top:78;width:2;height:2" coordorigin="2740,78" coordsize="0,0" path="m2740,78l2740,7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8875pt;margin-top:13.277475pt;width:.1pt;height:.1pt;mso-position-horizontal-relative:page;mso-position-vertical-relative:paragraph;z-index:-136288" coordorigin="2740,266" coordsize="2,2">
            <v:shape style="position:absolute;left:2740;top:266;width:2;height:2" coordorigin="2740,266" coordsize="0,0" path="m2740,266l2740,26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8860pt;margin-top:22.642939pt;width:.1pt;height:.1pt;mso-position-horizontal-relative:page;mso-position-vertical-relative:paragraph;z-index:-136264" coordorigin="2740,453" coordsize="2,2">
            <v:shape style="position:absolute;left:2740;top:453;width:2;height:2" coordorigin="2740,453" coordsize="0,0" path="m2740,453l2740,45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45.866135pt;margin-top:31.055147pt;width:230.4pt;height:83.75pt;mso-position-horizontal-relative:page;mso-position-vertical-relative:paragraph;z-index:3928" coordorigin="2917,621" coordsize="4608,1675">
            <v:group style="position:absolute;left:3519;top:733;width:389;height:2" coordorigin="3519,733" coordsize="389,2">
              <v:shape style="position:absolute;left:3519;top:733;width:389;height:2" coordorigin="3519,733" coordsize="389,0" path="m3908,733l3519,733e" filled="false" stroked="true" strokeweight="1.769032pt" strokecolor="#000000">
                <v:path arrowok="t"/>
              </v:shape>
            </v:group>
            <v:group style="position:absolute;left:3519;top:733;width:2;height:1498" coordorigin="3519,733" coordsize="2,1498">
              <v:shape style="position:absolute;left:3519;top:733;width:2;height:1498" coordorigin="3519,733" coordsize="0,1498" path="m3519,733l3519,2231e" filled="false" stroked="true" strokeweight="1.838351pt" strokecolor="#000000">
                <v:path arrowok="t"/>
              </v:shape>
            </v:group>
            <v:group style="position:absolute;left:3519;top:2231;width:389;height:2" coordorigin="3519,2231" coordsize="389,2">
              <v:shape style="position:absolute;left:3519;top:2231;width:389;height:2" coordorigin="3519,2231" coordsize="389,0" path="m3519,2231l3908,2231e" filled="false" stroked="true" strokeweight="1.769032pt" strokecolor="#000000">
                <v:path arrowok="t"/>
              </v:shape>
            </v:group>
            <v:group style="position:absolute;left:3908;top:733;width:2;height:1498" coordorigin="3908,733" coordsize="2,1498">
              <v:shape style="position:absolute;left:3908;top:733;width:2;height:1498" coordorigin="3908,733" coordsize="0,1498" path="m3908,2231l3908,733e" filled="false" stroked="true" strokeweight="1.838351pt" strokecolor="#000000">
                <v:path arrowok="t"/>
              </v:shape>
            </v:group>
            <v:group style="position:absolute;left:2935;top:827;width:584;height:2" coordorigin="2935,827" coordsize="584,2">
              <v:shape style="position:absolute;left:2935;top:827;width:584;height:2" coordorigin="2935,827" coordsize="584,0" path="m3519,827l2935,827e" filled="false" stroked="true" strokeweight="1.769032pt" strokecolor="#000000">
                <v:path arrowok="t"/>
              </v:shape>
            </v:group>
            <v:group style="position:absolute;left:2935;top:1014;width:584;height:2" coordorigin="2935,1014" coordsize="584,2">
              <v:shape style="position:absolute;left:2935;top:1014;width:584;height:2" coordorigin="2935,1014" coordsize="584,0" path="m2935,1014l3519,1014e" filled="false" stroked="true" strokeweight="1.769032pt" strokecolor="#000000">
                <v:path arrowok="t"/>
              </v:shape>
            </v:group>
            <v:group style="position:absolute;left:2935;top:1201;width:584;height:2" coordorigin="2935,1201" coordsize="584,2">
              <v:shape style="position:absolute;left:2935;top:1201;width:584;height:2" coordorigin="2935,1201" coordsize="584,0" path="m3519,1201l2935,1201e" filled="false" stroked="true" strokeweight="1.769032pt" strokecolor="#000000">
                <v:path arrowok="t"/>
              </v:shape>
            </v:group>
            <v:group style="position:absolute;left:2935;top:1389;width:584;height:2" coordorigin="2935,1389" coordsize="584,2">
              <v:shape style="position:absolute;left:2935;top:1389;width:584;height:2" coordorigin="2935,1389" coordsize="584,0" path="m3519,1389l2935,1389e" filled="false" stroked="true" strokeweight="1.769032pt" strokecolor="#000000">
                <v:path arrowok="t"/>
              </v:shape>
            </v:group>
            <v:group style="position:absolute;left:2935;top:1575;width:584;height:2" coordorigin="2935,1575" coordsize="584,2">
              <v:shape style="position:absolute;left:2935;top:1575;width:584;height:2" coordorigin="2935,1575" coordsize="584,0" path="m2935,1575l3519,1575e" filled="false" stroked="true" strokeweight="1.769032pt" strokecolor="#000000">
                <v:path arrowok="t"/>
              </v:shape>
            </v:group>
            <v:group style="position:absolute;left:2935;top:1763;width:584;height:2" coordorigin="2935,1763" coordsize="584,2">
              <v:shape style="position:absolute;left:2935;top:1763;width:584;height:2" coordorigin="2935,1763" coordsize="584,0" path="m3519,1763l2935,1763e" filled="false" stroked="true" strokeweight="1.769032pt" strokecolor="#000000">
                <v:path arrowok="t"/>
              </v:shape>
            </v:group>
            <v:group style="position:absolute;left:2935;top:1950;width:584;height:2" coordorigin="2935,1950" coordsize="584,2">
              <v:shape style="position:absolute;left:2935;top:1950;width:584;height:2" coordorigin="2935,1950" coordsize="584,0" path="m2935,1950l3519,1950e" filled="false" stroked="true" strokeweight="1.769032pt" strokecolor="#000000">
                <v:path arrowok="t"/>
              </v:shape>
            </v:group>
            <v:group style="position:absolute;left:2935;top:2137;width:584;height:2" coordorigin="2935,2137" coordsize="584,2">
              <v:shape style="position:absolute;left:2935;top:2137;width:584;height:2" coordorigin="2935,2137" coordsize="584,0" path="m3519,2137l2935,2137e" filled="false" stroked="true" strokeweight="1.769032pt" strokecolor="#000000">
                <v:path arrowok="t"/>
              </v:shape>
            </v:group>
            <v:group style="position:absolute;left:3291;top:762;width:228;height:116" coordorigin="3291,762" coordsize="228,116">
              <v:shape style="position:absolute;left:3291;top:762;width:228;height:116" coordorigin="3291,762" coordsize="228,116" path="m3291,877l3324,821,3295,762,3519,827,3291,877xe" filled="true" fillcolor="#000000" stroked="false">
                <v:path arrowok="t"/>
                <v:fill type="solid"/>
              </v:shape>
            </v:group>
            <v:group style="position:absolute;left:3291;top:762;width:228;height:116" coordorigin="3291,762" coordsize="228,116">
              <v:shape style="position:absolute;left:3291;top:762;width:228;height:116" coordorigin="3291,762" coordsize="228,116" path="m3291,877l3519,827,3295,762,3324,821,3291,877xe" filled="false" stroked="true" strokeweight="0pt" strokecolor="#000000">
                <v:path arrowok="t"/>
              </v:shape>
            </v:group>
            <v:group style="position:absolute;left:3291;top:821;width:34;height:57" coordorigin="3291,821" coordsize="34,57">
              <v:shape style="position:absolute;left:3291;top:821;width:34;height:57" coordorigin="3291,821" coordsize="34,57" path="m3291,877l3324,821e" filled="false" stroked="true" strokeweight="1.820769pt" strokecolor="#000000">
                <v:path arrowok="t"/>
              </v:shape>
            </v:group>
            <v:group style="position:absolute;left:3295;top:762;width:29;height:59" coordorigin="3295,762" coordsize="29,59">
              <v:shape style="position:absolute;left:3295;top:762;width:29;height:59" coordorigin="3295,762" coordsize="29,59" path="m3295,762l3324,821e" filled="false" stroked="true" strokeweight="1.824973pt" strokecolor="#000000">
                <v:path arrowok="t"/>
              </v:shape>
            </v:group>
            <v:group style="position:absolute;left:3291;top:948;width:228;height:117" coordorigin="3291,948" coordsize="228,117">
              <v:shape style="position:absolute;left:3291;top:948;width:228;height:117" coordorigin="3291,948" coordsize="228,117" path="m3291,1065l3324,1008,3295,948,3519,1014,3291,1065xe" filled="true" fillcolor="#000000" stroked="false">
                <v:path arrowok="t"/>
                <v:fill type="solid"/>
              </v:shape>
            </v:group>
            <v:group style="position:absolute;left:3291;top:948;width:228;height:117" coordorigin="3291,948" coordsize="228,117">
              <v:shape style="position:absolute;left:3291;top:948;width:228;height:117" coordorigin="3291,948" coordsize="228,117" path="m3291,1065l3519,1014,3295,948,3324,1008,3291,1065xe" filled="false" stroked="true" strokeweight="0pt" strokecolor="#000000">
                <v:path arrowok="t"/>
              </v:shape>
            </v:group>
            <v:group style="position:absolute;left:3291;top:1008;width:34;height:57" coordorigin="3291,1008" coordsize="34,57">
              <v:shape style="position:absolute;left:3291;top:1008;width:34;height:57" coordorigin="3291,1008" coordsize="34,57" path="m3291,1065l3324,1008e" filled="false" stroked="true" strokeweight="1.820769pt" strokecolor="#000000">
                <v:path arrowok="t"/>
              </v:shape>
            </v:group>
            <v:group style="position:absolute;left:3295;top:948;width:29;height:60" coordorigin="3295,948" coordsize="29,60">
              <v:shape style="position:absolute;left:3295;top:948;width:29;height:60" coordorigin="3295,948" coordsize="29,60" path="m3295,948l3324,1008e" filled="false" stroked="true" strokeweight="1.825224pt" strokecolor="#000000">
                <v:path arrowok="t"/>
              </v:shape>
            </v:group>
            <v:group style="position:absolute;left:3291;top:1136;width:228;height:117" coordorigin="3291,1136" coordsize="228,117">
              <v:shape style="position:absolute;left:3291;top:1136;width:228;height:117" coordorigin="3291,1136" coordsize="228,117" path="m3291,1252l3324,1194,3295,1136,3519,1201,3291,1252xe" filled="true" fillcolor="#000000" stroked="false">
                <v:path arrowok="t"/>
                <v:fill type="solid"/>
              </v:shape>
            </v:group>
            <v:group style="position:absolute;left:3291;top:1136;width:228;height:117" coordorigin="3291,1136" coordsize="228,117">
              <v:shape style="position:absolute;left:3291;top:1136;width:228;height:117" coordorigin="3291,1136" coordsize="228,117" path="m3291,1252l3519,1201,3295,1136,3324,1194,3291,1252xe" filled="false" stroked="true" strokeweight="0pt" strokecolor="#000000">
                <v:path arrowok="t"/>
              </v:shape>
            </v:group>
            <v:group style="position:absolute;left:3291;top:1194;width:34;height:58" coordorigin="3291,1194" coordsize="34,58">
              <v:shape style="position:absolute;left:3291;top:1194;width:34;height:58" coordorigin="3291,1194" coordsize="34,58" path="m3291,1252l3324,1194e" filled="false" stroked="true" strokeweight="1.821085pt" strokecolor="#000000">
                <v:path arrowok="t"/>
              </v:shape>
            </v:group>
            <v:group style="position:absolute;left:3295;top:1136;width:29;height:59" coordorigin="3295,1136" coordsize="29,59">
              <v:shape style="position:absolute;left:3295;top:1136;width:29;height:59" coordorigin="3295,1136" coordsize="29,59" path="m3295,1136l3324,1194e" filled="false" stroked="true" strokeweight="1.824973pt" strokecolor="#000000">
                <v:path arrowok="t"/>
              </v:shape>
            </v:group>
            <v:group style="position:absolute;left:3291;top:1323;width:228;height:116" coordorigin="3291,1323" coordsize="228,116">
              <v:shape style="position:absolute;left:3291;top:1323;width:228;height:116" coordorigin="3291,1323" coordsize="228,116" path="m3291,1439l3324,1382,3295,1323,3519,1389,3291,1439xe" filled="true" fillcolor="#000000" stroked="false">
                <v:path arrowok="t"/>
                <v:fill type="solid"/>
              </v:shape>
            </v:group>
            <v:group style="position:absolute;left:3291;top:1323;width:228;height:116" coordorigin="3291,1323" coordsize="228,116">
              <v:shape style="position:absolute;left:3291;top:1323;width:228;height:116" coordorigin="3291,1323" coordsize="228,116" path="m3291,1439l3519,1389,3295,1323,3324,1382,3291,1439xe" filled="false" stroked="true" strokeweight="0pt" strokecolor="#000000">
                <v:path arrowok="t"/>
              </v:shape>
            </v:group>
            <v:group style="position:absolute;left:3291;top:1382;width:34;height:57" coordorigin="3291,1382" coordsize="34,57">
              <v:shape style="position:absolute;left:3291;top:1382;width:34;height:57" coordorigin="3291,1382" coordsize="34,57" path="m3291,1439l3324,1382e" filled="false" stroked="true" strokeweight="1.820769pt" strokecolor="#000000">
                <v:path arrowok="t"/>
              </v:shape>
            </v:group>
            <v:group style="position:absolute;left:3295;top:1323;width:29;height:59" coordorigin="3295,1323" coordsize="29,59">
              <v:shape style="position:absolute;left:3295;top:1323;width:29;height:59" coordorigin="3295,1323" coordsize="29,59" path="m3295,1323l3324,1382e" filled="false" stroked="true" strokeweight="1.824973pt" strokecolor="#000000">
                <v:path arrowok="t"/>
              </v:shape>
            </v:group>
            <v:group style="position:absolute;left:3291;top:1510;width:228;height:116" coordorigin="3291,1510" coordsize="228,116">
              <v:shape style="position:absolute;left:3291;top:1510;width:228;height:116" coordorigin="3291,1510" coordsize="228,116" path="m3291,1626l3324,1569,3295,1510,3519,1575,3291,1626xe" filled="true" fillcolor="#000000" stroked="false">
                <v:path arrowok="t"/>
                <v:fill type="solid"/>
              </v:shape>
            </v:group>
            <v:group style="position:absolute;left:3291;top:1510;width:228;height:116" coordorigin="3291,1510" coordsize="228,116">
              <v:shape style="position:absolute;left:3291;top:1510;width:228;height:116" coordorigin="3291,1510" coordsize="228,116" path="m3291,1626l3519,1575,3295,1510,3324,1569,3291,1626xe" filled="false" stroked="true" strokeweight="0pt" strokecolor="#000000">
                <v:path arrowok="t"/>
              </v:shape>
            </v:group>
            <v:group style="position:absolute;left:3291;top:1569;width:34;height:57" coordorigin="3291,1569" coordsize="34,57">
              <v:shape style="position:absolute;left:3291;top:1569;width:34;height:57" coordorigin="3291,1569" coordsize="34,57" path="m3291,1626l3324,1569e" filled="false" stroked="true" strokeweight="1.820769pt" strokecolor="#000000">
                <v:path arrowok="t"/>
              </v:shape>
            </v:group>
            <v:group style="position:absolute;left:3295;top:1510;width:29;height:59" coordorigin="3295,1510" coordsize="29,59">
              <v:shape style="position:absolute;left:3295;top:1510;width:29;height:59" coordorigin="3295,1510" coordsize="29,59" path="m3295,1510l3324,1569e" filled="false" stroked="true" strokeweight="1.824973pt" strokecolor="#000000">
                <v:path arrowok="t"/>
              </v:shape>
            </v:group>
            <v:group style="position:absolute;left:3291;top:1697;width:228;height:116" coordorigin="3291,1697" coordsize="228,116">
              <v:shape style="position:absolute;left:3291;top:1697;width:228;height:116" coordorigin="3291,1697" coordsize="228,116" path="m3291,1813l3324,1756,3295,1697,3519,1763,3291,1813xe" filled="true" fillcolor="#000000" stroked="false">
                <v:path arrowok="t"/>
                <v:fill type="solid"/>
              </v:shape>
            </v:group>
            <v:group style="position:absolute;left:3291;top:1697;width:228;height:116" coordorigin="3291,1697" coordsize="228,116">
              <v:shape style="position:absolute;left:3291;top:1697;width:228;height:116" coordorigin="3291,1697" coordsize="228,116" path="m3291,1813l3519,1763,3295,1697,3324,1756,3291,1813xe" filled="false" stroked="true" strokeweight="0pt" strokecolor="#000000">
                <v:path arrowok="t"/>
              </v:shape>
            </v:group>
            <v:group style="position:absolute;left:3291;top:1756;width:34;height:57" coordorigin="3291,1756" coordsize="34,57">
              <v:shape style="position:absolute;left:3291;top:1756;width:34;height:57" coordorigin="3291,1756" coordsize="34,57" path="m3291,1813l3324,1756e" filled="false" stroked="true" strokeweight="1.820769pt" strokecolor="#000000">
                <v:path arrowok="t"/>
              </v:shape>
            </v:group>
            <v:group style="position:absolute;left:3295;top:1697;width:29;height:59" coordorigin="3295,1697" coordsize="29,59">
              <v:shape style="position:absolute;left:3295;top:1697;width:29;height:59" coordorigin="3295,1697" coordsize="29,59" path="m3295,1697l3324,1756e" filled="false" stroked="true" strokeweight="1.824973pt" strokecolor="#000000">
                <v:path arrowok="t"/>
              </v:shape>
            </v:group>
            <v:group style="position:absolute;left:3291;top:1884;width:228;height:117" coordorigin="3291,1884" coordsize="228,117">
              <v:shape style="position:absolute;left:3291;top:1884;width:228;height:117" coordorigin="3291,1884" coordsize="228,117" path="m3291,2001l3324,1944,3295,1884,3519,1950,3291,2001xe" filled="true" fillcolor="#000000" stroked="false">
                <v:path arrowok="t"/>
                <v:fill type="solid"/>
              </v:shape>
            </v:group>
            <v:group style="position:absolute;left:3291;top:1884;width:228;height:117" coordorigin="3291,1884" coordsize="228,117">
              <v:shape style="position:absolute;left:3291;top:1884;width:228;height:117" coordorigin="3291,1884" coordsize="228,117" path="m3291,2001l3519,1950,3295,1884,3324,1944,3291,2001xe" filled="false" stroked="true" strokeweight="0pt" strokecolor="#000000">
                <v:path arrowok="t"/>
              </v:shape>
            </v:group>
            <v:group style="position:absolute;left:3291;top:1944;width:34;height:57" coordorigin="3291,1944" coordsize="34,57">
              <v:shape style="position:absolute;left:3291;top:1944;width:34;height:57" coordorigin="3291,1944" coordsize="34,57" path="m3291,2001l3324,1944e" filled="false" stroked="true" strokeweight="1.820769pt" strokecolor="#000000">
                <v:path arrowok="t"/>
              </v:shape>
            </v:group>
            <v:group style="position:absolute;left:3295;top:1884;width:29;height:60" coordorigin="3295,1884" coordsize="29,60">
              <v:shape style="position:absolute;left:3295;top:1884;width:29;height:60" coordorigin="3295,1884" coordsize="29,60" path="m3295,1884l3324,1944e" filled="false" stroked="true" strokeweight="1.825224pt" strokecolor="#000000">
                <v:path arrowok="t"/>
              </v:shape>
            </v:group>
            <v:group style="position:absolute;left:3291;top:2071;width:228;height:117" coordorigin="3291,2071" coordsize="228,117">
              <v:shape style="position:absolute;left:3291;top:2071;width:228;height:117" coordorigin="3291,2071" coordsize="228,117" path="m3291,2188l3324,2130,3295,2071,3519,2137,3291,2188xe" filled="true" fillcolor="#000000" stroked="false">
                <v:path arrowok="t"/>
                <v:fill type="solid"/>
              </v:shape>
            </v:group>
            <v:group style="position:absolute;left:3291;top:2071;width:228;height:117" coordorigin="3291,2071" coordsize="228,117">
              <v:shape style="position:absolute;left:3291;top:2071;width:228;height:117" coordorigin="3291,2071" coordsize="228,117" path="m3291,2188l3519,2137,3295,2071,3324,2130,3291,2188xe" filled="false" stroked="true" strokeweight="0pt" strokecolor="#000000">
                <v:path arrowok="t"/>
              </v:shape>
            </v:group>
            <v:group style="position:absolute;left:3291;top:2130;width:34;height:58" coordorigin="3291,2130" coordsize="34,58">
              <v:shape style="position:absolute;left:3291;top:2130;width:34;height:58" coordorigin="3291,2130" coordsize="34,58" path="m3291,2188l3324,2130e" filled="false" stroked="true" strokeweight="1.821085pt" strokecolor="#000000">
                <v:path arrowok="t"/>
              </v:shape>
            </v:group>
            <v:group style="position:absolute;left:3295;top:2071;width:29;height:59" coordorigin="3295,2071" coordsize="29,59">
              <v:shape style="position:absolute;left:3295;top:2071;width:29;height:59" coordorigin="3295,2071" coordsize="29,59" path="m3295,2071l3324,2130e" filled="false" stroked="true" strokeweight="1.824973pt" strokecolor="#000000">
                <v:path arrowok="t"/>
              </v:shape>
            </v:group>
            <v:group style="position:absolute;left:2935;top:1143;width:226;height:117" coordorigin="2935,1143" coordsize="226,117">
              <v:shape style="position:absolute;left:2935;top:1143;width:226;height:117" coordorigin="2935,1143" coordsize="226,117" path="m3161,1260l2935,1201,3161,1143,3130,1201,3161,1260xe" filled="true" fillcolor="#000000" stroked="false">
                <v:path arrowok="t"/>
                <v:fill type="solid"/>
              </v:shape>
            </v:group>
            <v:group style="position:absolute;left:2935;top:1143;width:226;height:117" coordorigin="2935,1143" coordsize="226,117">
              <v:shape style="position:absolute;left:2935;top:1143;width:226;height:117" coordorigin="2935,1143" coordsize="226,117" path="m3161,1143l2935,1201,3161,1260,3130,1201,3161,1143xe" filled="false" stroked="true" strokeweight="0pt" strokecolor="#000000">
                <v:path arrowok="t"/>
              </v:shape>
            </v:group>
            <v:group style="position:absolute;left:3130;top:1143;width:31;height:59" coordorigin="3130,1143" coordsize="31,59">
              <v:shape style="position:absolute;left:3130;top:1143;width:31;height:59" coordorigin="3130,1143" coordsize="31,59" path="m3161,1143l3130,1201e" filled="false" stroked="true" strokeweight="1.823061pt" strokecolor="#000000">
                <v:path arrowok="t"/>
              </v:shape>
            </v:group>
            <v:group style="position:absolute;left:3130;top:1201;width:31;height:59" coordorigin="3130,1201" coordsize="31,59">
              <v:shape style="position:absolute;left:3130;top:1201;width:31;height:59" coordorigin="3130,1201" coordsize="31,59" path="m3161,1260l3130,1201e" filled="false" stroked="true" strokeweight="1.823061pt" strokecolor="#000000">
                <v:path arrowok="t"/>
              </v:shape>
            </v:group>
            <v:group style="position:absolute;left:2935;top:1330;width:226;height:116" coordorigin="2935,1330" coordsize="226,116">
              <v:shape style="position:absolute;left:2935;top:1330;width:226;height:116" coordorigin="2935,1330" coordsize="226,116" path="m3161,1446l2935,1389,3161,1330,3130,1389,3161,1446xe" filled="true" fillcolor="#000000" stroked="false">
                <v:path arrowok="t"/>
                <v:fill type="solid"/>
              </v:shape>
            </v:group>
            <v:group style="position:absolute;left:2935;top:1330;width:226;height:116" coordorigin="2935,1330" coordsize="226,116">
              <v:shape style="position:absolute;left:2935;top:1330;width:226;height:116" coordorigin="2935,1330" coordsize="226,116" path="m3161,1330l2935,1389,3161,1446,3130,1389,3161,1330xe" filled="false" stroked="true" strokeweight="0pt" strokecolor="#000000">
                <v:path arrowok="t"/>
              </v:shape>
            </v:group>
            <v:group style="position:absolute;left:3130;top:1330;width:31;height:59" coordorigin="3130,1330" coordsize="31,59">
              <v:shape style="position:absolute;left:3130;top:1330;width:31;height:59" coordorigin="3130,1330" coordsize="31,59" path="m3161,1330l3130,1389e" filled="false" stroked="true" strokeweight="1.823061pt" strokecolor="#000000">
                <v:path arrowok="t"/>
              </v:shape>
            </v:group>
            <v:group style="position:absolute;left:3130;top:1389;width:31;height:58" coordorigin="3130,1389" coordsize="31,58">
              <v:shape style="position:absolute;left:3130;top:1389;width:31;height:58" coordorigin="3130,1389" coordsize="31,58" path="m3161,1446l3130,1389e" filled="false" stroked="true" strokeweight="1.822774pt" strokecolor="#000000">
                <v:path arrowok="t"/>
              </v:shape>
            </v:group>
            <v:group style="position:absolute;left:2935;top:1518;width:226;height:116" coordorigin="2935,1518" coordsize="226,116">
              <v:shape style="position:absolute;left:2935;top:1518;width:226;height:116" coordorigin="2935,1518" coordsize="226,116" path="m3161,1634l2935,1575,3161,1518,3130,1575,3161,1634xe" filled="true" fillcolor="#000000" stroked="false">
                <v:path arrowok="t"/>
                <v:fill type="solid"/>
              </v:shape>
            </v:group>
            <v:group style="position:absolute;left:2935;top:1518;width:226;height:116" coordorigin="2935,1518" coordsize="226,116">
              <v:shape style="position:absolute;left:2935;top:1518;width:226;height:116" coordorigin="2935,1518" coordsize="226,116" path="m3161,1518l2935,1575,3161,1634,3130,1575,3161,1518xe" filled="false" stroked="true" strokeweight="0pt" strokecolor="#000000">
                <v:path arrowok="t"/>
              </v:shape>
            </v:group>
            <v:group style="position:absolute;left:3130;top:1518;width:31;height:58" coordorigin="3130,1518" coordsize="31,58">
              <v:shape style="position:absolute;left:3130;top:1518;width:31;height:58" coordorigin="3130,1518" coordsize="31,58" path="m3161,1518l3130,1575e" filled="false" stroked="true" strokeweight="1.822774pt" strokecolor="#000000">
                <v:path arrowok="t"/>
              </v:shape>
            </v:group>
            <v:group style="position:absolute;left:3130;top:1575;width:31;height:59" coordorigin="3130,1575" coordsize="31,59">
              <v:shape style="position:absolute;left:3130;top:1575;width:31;height:59" coordorigin="3130,1575" coordsize="31,59" path="m3161,1634l3130,1575e" filled="false" stroked="true" strokeweight="1.823061pt" strokecolor="#000000">
                <v:path arrowok="t"/>
              </v:shape>
            </v:group>
            <v:group style="position:absolute;left:2935;top:1704;width:226;height:117" coordorigin="2935,1704" coordsize="226,117">
              <v:shape style="position:absolute;left:2935;top:1704;width:226;height:117" coordorigin="2935,1704" coordsize="226,117" path="m3161,1821l2935,1763,3161,1704,3130,1763,3161,1821xe" filled="true" fillcolor="#000000" stroked="false">
                <v:path arrowok="t"/>
                <v:fill type="solid"/>
              </v:shape>
            </v:group>
            <v:group style="position:absolute;left:2935;top:1704;width:226;height:117" coordorigin="2935,1704" coordsize="226,117">
              <v:shape style="position:absolute;left:2935;top:1704;width:226;height:117" coordorigin="2935,1704" coordsize="226,117" path="m3161,1704l2935,1763,3161,1821,3130,1763,3161,1704xe" filled="false" stroked="true" strokeweight="0pt" strokecolor="#000000">
                <v:path arrowok="t"/>
              </v:shape>
            </v:group>
            <v:group style="position:absolute;left:3130;top:1704;width:31;height:59" coordorigin="3130,1704" coordsize="31,59">
              <v:shape style="position:absolute;left:3130;top:1704;width:31;height:59" coordorigin="3130,1704" coordsize="31,59" path="m3161,1704l3130,1763e" filled="false" stroked="true" strokeweight="1.823061pt" strokecolor="#000000">
                <v:path arrowok="t"/>
              </v:shape>
            </v:group>
            <v:group style="position:absolute;left:3130;top:1763;width:31;height:59" coordorigin="3130,1763" coordsize="31,59">
              <v:shape style="position:absolute;left:3130;top:1763;width:31;height:59" coordorigin="3130,1763" coordsize="31,59" path="m3161,1821l3130,1763e" filled="false" stroked="true" strokeweight="1.823061pt" strokecolor="#000000">
                <v:path arrowok="t"/>
              </v:shape>
            </v:group>
            <v:group style="position:absolute;left:2935;top:1892;width:226;height:117" coordorigin="2935,1892" coordsize="226,117">
              <v:shape style="position:absolute;left:2935;top:1892;width:226;height:117" coordorigin="2935,1892" coordsize="226,117" path="m3161,2008l2935,1950,3161,1892,3130,1950,3161,2008xe" filled="true" fillcolor="#000000" stroked="false">
                <v:path arrowok="t"/>
                <v:fill type="solid"/>
              </v:shape>
            </v:group>
            <v:group style="position:absolute;left:2935;top:1892;width:226;height:117" coordorigin="2935,1892" coordsize="226,117">
              <v:shape style="position:absolute;left:2935;top:1892;width:226;height:117" coordorigin="2935,1892" coordsize="226,117" path="m3161,1892l2935,1950,3161,2008,3130,1950,3161,1892xe" filled="false" stroked="true" strokeweight="0pt" strokecolor="#000000">
                <v:path arrowok="t"/>
              </v:shape>
            </v:group>
            <v:group style="position:absolute;left:3130;top:1892;width:31;height:59" coordorigin="3130,1892" coordsize="31,59">
              <v:shape style="position:absolute;left:3130;top:1892;width:31;height:59" coordorigin="3130,1892" coordsize="31,59" path="m3161,1892l3130,1950e" filled="false" stroked="true" strokeweight="1.823061pt" strokecolor="#000000">
                <v:path arrowok="t"/>
              </v:shape>
            </v:group>
            <v:group style="position:absolute;left:3130;top:1950;width:31;height:59" coordorigin="3130,1950" coordsize="31,59">
              <v:shape style="position:absolute;left:3130;top:1950;width:31;height:59" coordorigin="3130,1950" coordsize="31,59" path="m3161,2008l3130,1950e" filled="false" stroked="true" strokeweight="1.823061pt" strokecolor="#000000">
                <v:path arrowok="t"/>
              </v:shape>
            </v:group>
            <v:group style="position:absolute;left:2935;top:2079;width:226;height:117" coordorigin="2935,2079" coordsize="226,117">
              <v:shape style="position:absolute;left:2935;top:2079;width:226;height:117" coordorigin="2935,2079" coordsize="226,117" path="m3161,2196l2935,2137,3161,2079,3130,2137,3161,2196xe" filled="true" fillcolor="#000000" stroked="false">
                <v:path arrowok="t"/>
                <v:fill type="solid"/>
              </v:shape>
            </v:group>
            <v:group style="position:absolute;left:2935;top:2079;width:226;height:117" coordorigin="2935,2079" coordsize="226,117">
              <v:shape style="position:absolute;left:2935;top:2079;width:226;height:117" coordorigin="2935,2079" coordsize="226,117" path="m3161,2079l2935,2137,3161,2196,3130,2137,3161,2079xe" filled="false" stroked="true" strokeweight="0pt" strokecolor="#000000">
                <v:path arrowok="t"/>
              </v:shape>
            </v:group>
            <v:group style="position:absolute;left:3130;top:2079;width:31;height:59" coordorigin="3130,2079" coordsize="31,59">
              <v:shape style="position:absolute;left:3130;top:2079;width:31;height:59" coordorigin="3130,2079" coordsize="31,59" path="m3161,2079l3130,2137e" filled="false" stroked="true" strokeweight="1.823061pt" strokecolor="#000000">
                <v:path arrowok="t"/>
              </v:shape>
            </v:group>
            <v:group style="position:absolute;left:3130;top:2137;width:31;height:59" coordorigin="3130,2137" coordsize="31,59">
              <v:shape style="position:absolute;left:3130;top:2137;width:31;height:59" coordorigin="3130,2137" coordsize="31,59" path="m3161,2196l3130,2137e" filled="false" stroked="true" strokeweight="1.823061pt" strokecolor="#000000">
                <v:path arrowok="t"/>
              </v:shape>
            </v:group>
            <v:group style="position:absolute;left:4297;top:1205;width:584;height:2" coordorigin="4297,1205" coordsize="584,2">
              <v:shape style="position:absolute;left:4297;top:1205;width:584;height:2" coordorigin="4297,1205" coordsize="584,0" path="m4880,1205l4297,1205e" filled="false" stroked="true" strokeweight="1.769032pt" strokecolor="#000000">
                <v:path arrowok="t"/>
              </v:shape>
            </v:group>
            <v:group style="position:absolute;left:4653;top:1140;width:228;height:116" coordorigin="4653,1140" coordsize="228,116">
              <v:shape style="position:absolute;left:4653;top:1140;width:228;height:116" coordorigin="4653,1140" coordsize="228,116" path="m4653,1256l4686,1199,4657,1140,4880,1205,4653,1256xe" filled="true" fillcolor="#000000" stroked="false">
                <v:path arrowok="t"/>
                <v:fill type="solid"/>
              </v:shape>
            </v:group>
            <v:group style="position:absolute;left:4653;top:1140;width:228;height:116" coordorigin="4653,1140" coordsize="228,116">
              <v:shape style="position:absolute;left:4653;top:1140;width:228;height:116" coordorigin="4653,1140" coordsize="228,116" path="m4653,1256l4880,1205,4657,1140,4686,1199,4653,1256xe" filled="false" stroked="true" strokeweight="0pt" strokecolor="#000000">
                <v:path arrowok="t"/>
              </v:shape>
            </v:group>
            <v:group style="position:absolute;left:4653;top:1199;width:34;height:57" coordorigin="4653,1199" coordsize="34,57">
              <v:shape style="position:absolute;left:4653;top:1199;width:34;height:57" coordorigin="4653,1199" coordsize="34,57" path="m4653,1256l4686,1199e" filled="false" stroked="true" strokeweight="1.820769pt" strokecolor="#000000">
                <v:path arrowok="t"/>
              </v:shape>
            </v:group>
            <v:group style="position:absolute;left:4657;top:1140;width:29;height:59" coordorigin="4657,1140" coordsize="29,59">
              <v:shape style="position:absolute;left:4657;top:1140;width:29;height:59" coordorigin="4657,1140" coordsize="29,59" path="m4657,1140l4686,1199e" filled="false" stroked="true" strokeweight="1.824973pt" strokecolor="#000000">
                <v:path arrowok="t"/>
              </v:shape>
            </v:group>
            <v:group style="position:absolute;left:4297;top:1392;width:584;height:2" coordorigin="4297,1392" coordsize="584,2">
              <v:shape style="position:absolute;left:4297;top:1392;width:584;height:2" coordorigin="4297,1392" coordsize="584,0" path="m4880,1392l4297,1392e" filled="false" stroked="true" strokeweight="1.769032pt" strokecolor="#000000">
                <v:path arrowok="t"/>
              </v:shape>
            </v:group>
            <v:group style="position:absolute;left:4653;top:1326;width:228;height:117" coordorigin="4653,1326" coordsize="228,117">
              <v:shape style="position:absolute;left:4653;top:1326;width:228;height:117" coordorigin="4653,1326" coordsize="228,117" path="m4653,1443l4686,1386,4657,1326,4880,1392,4653,1443xe" filled="true" fillcolor="#000000" stroked="false">
                <v:path arrowok="t"/>
                <v:fill type="solid"/>
              </v:shape>
            </v:group>
            <v:group style="position:absolute;left:4653;top:1326;width:228;height:117" coordorigin="4653,1326" coordsize="228,117">
              <v:shape style="position:absolute;left:4653;top:1326;width:228;height:117" coordorigin="4653,1326" coordsize="228,117" path="m4653,1443l4880,1392,4657,1326,4686,1386,4653,1443xe" filled="false" stroked="true" strokeweight="0pt" strokecolor="#000000">
                <v:path arrowok="t"/>
              </v:shape>
            </v:group>
            <v:group style="position:absolute;left:4653;top:1386;width:34;height:57" coordorigin="4653,1386" coordsize="34,57">
              <v:shape style="position:absolute;left:4653;top:1386;width:34;height:57" coordorigin="4653,1386" coordsize="34,57" path="m4653,1443l4686,1386e" filled="false" stroked="true" strokeweight="1.820769pt" strokecolor="#000000">
                <v:path arrowok="t"/>
              </v:shape>
            </v:group>
            <v:group style="position:absolute;left:4657;top:1326;width:29;height:60" coordorigin="4657,1326" coordsize="29,60">
              <v:shape style="position:absolute;left:4657;top:1326;width:29;height:60" coordorigin="4657,1326" coordsize="29,60" path="m4657,1326l4686,1386e" filled="false" stroked="true" strokeweight="1.825224pt" strokecolor="#000000">
                <v:path arrowok="t"/>
              </v:shape>
            </v:group>
            <v:group style="position:absolute;left:4297;top:1579;width:584;height:2" coordorigin="4297,1579" coordsize="584,2">
              <v:shape style="position:absolute;left:4297;top:1579;width:584;height:2" coordorigin="4297,1579" coordsize="584,0" path="m4297,1579l4880,1579e" filled="false" stroked="true" strokeweight="1.769032pt" strokecolor="#000000">
                <v:path arrowok="t"/>
              </v:shape>
            </v:group>
            <v:group style="position:absolute;left:4653;top:1514;width:228;height:117" coordorigin="4653,1514" coordsize="228,117">
              <v:shape style="position:absolute;left:4653;top:1514;width:228;height:117" coordorigin="4653,1514" coordsize="228,117" path="m4653,1630l4686,1573,4657,1514,4880,1579,4653,1630xe" filled="true" fillcolor="#000000" stroked="false">
                <v:path arrowok="t"/>
                <v:fill type="solid"/>
              </v:shape>
            </v:group>
            <v:group style="position:absolute;left:4653;top:1514;width:228;height:117" coordorigin="4653,1514" coordsize="228,117">
              <v:shape style="position:absolute;left:4653;top:1514;width:228;height:117" coordorigin="4653,1514" coordsize="228,117" path="m4653,1630l4880,1579,4657,1514,4686,1573,4653,1630xe" filled="false" stroked="true" strokeweight="0pt" strokecolor="#000000">
                <v:path arrowok="t"/>
              </v:shape>
            </v:group>
            <v:group style="position:absolute;left:4653;top:1573;width:34;height:58" coordorigin="4653,1573" coordsize="34,58">
              <v:shape style="position:absolute;left:4653;top:1573;width:34;height:58" coordorigin="4653,1573" coordsize="34,58" path="m4653,1630l4686,1573e" filled="false" stroked="true" strokeweight="1.821085pt" strokecolor="#000000">
                <v:path arrowok="t"/>
              </v:shape>
            </v:group>
            <v:group style="position:absolute;left:4657;top:1514;width:29;height:59" coordorigin="4657,1514" coordsize="29,59">
              <v:shape style="position:absolute;left:4657;top:1514;width:29;height:59" coordorigin="4657,1514" coordsize="29,59" path="m4657,1514l4686,1573e" filled="false" stroked="true" strokeweight="1.824973pt" strokecolor="#000000">
                <v:path arrowok="t"/>
              </v:shape>
            </v:group>
            <v:group style="position:absolute;left:4297;top:1767;width:584;height:2" coordorigin="4297,1767" coordsize="584,2">
              <v:shape style="position:absolute;left:4297;top:1767;width:584;height:2" coordorigin="4297,1767" coordsize="584,0" path="m4880,1767l4297,1767e" filled="false" stroked="true" strokeweight="1.769032pt" strokecolor="#000000">
                <v:path arrowok="t"/>
              </v:shape>
            </v:group>
            <v:group style="position:absolute;left:4653;top:1701;width:228;height:116" coordorigin="4653,1701" coordsize="228,116">
              <v:shape style="position:absolute;left:4653;top:1701;width:228;height:116" coordorigin="4653,1701" coordsize="228,116" path="m4653,1817l4686,1760,4657,1701,4880,1767,4653,1817xe" filled="true" fillcolor="#000000" stroked="false">
                <v:path arrowok="t"/>
                <v:fill type="solid"/>
              </v:shape>
            </v:group>
            <v:group style="position:absolute;left:4653;top:1701;width:228;height:116" coordorigin="4653,1701" coordsize="228,116">
              <v:shape style="position:absolute;left:4653;top:1701;width:228;height:116" coordorigin="4653,1701" coordsize="228,116" path="m4653,1817l4880,1767,4657,1701,4686,1760,4653,1817xe" filled="false" stroked="true" strokeweight="0pt" strokecolor="#000000">
                <v:path arrowok="t"/>
              </v:shape>
            </v:group>
            <v:group style="position:absolute;left:4653;top:1760;width:34;height:57" coordorigin="4653,1760" coordsize="34,57">
              <v:shape style="position:absolute;left:4653;top:1760;width:34;height:57" coordorigin="4653,1760" coordsize="34,57" path="m4653,1817l4686,1760e" filled="false" stroked="true" strokeweight="1.820769pt" strokecolor="#000000">
                <v:path arrowok="t"/>
              </v:shape>
            </v:group>
            <v:group style="position:absolute;left:4657;top:1701;width:29;height:59" coordorigin="4657,1701" coordsize="29,59">
              <v:shape style="position:absolute;left:4657;top:1701;width:29;height:59" coordorigin="4657,1701" coordsize="29,59" path="m4657,1701l4686,1760e" filled="false" stroked="true" strokeweight="1.824973pt" strokecolor="#000000">
                <v:path arrowok="t"/>
              </v:shape>
            </v:group>
            <v:group style="position:absolute;left:4297;top:1953;width:584;height:2" coordorigin="4297,1953" coordsize="584,2">
              <v:shape style="position:absolute;left:4297;top:1953;width:584;height:2" coordorigin="4297,1953" coordsize="584,0" path="m4297,1953l4880,1953e" filled="false" stroked="true" strokeweight="1.769032pt" strokecolor="#000000">
                <v:path arrowok="t"/>
              </v:shape>
            </v:group>
            <v:group style="position:absolute;left:4653;top:1888;width:228;height:116" coordorigin="4653,1888" coordsize="228,116">
              <v:shape style="position:absolute;left:4653;top:1888;width:228;height:116" coordorigin="4653,1888" coordsize="228,116" path="m4653,2004l4686,1947,4657,1888,4880,1953,4653,2004xe" filled="true" fillcolor="#000000" stroked="false">
                <v:path arrowok="t"/>
                <v:fill type="solid"/>
              </v:shape>
            </v:group>
            <v:group style="position:absolute;left:4653;top:1888;width:228;height:116" coordorigin="4653,1888" coordsize="228,116">
              <v:shape style="position:absolute;left:4653;top:1888;width:228;height:116" coordorigin="4653,1888" coordsize="228,116" path="m4653,2004l4880,1953,4657,1888,4686,1947,4653,2004xe" filled="false" stroked="true" strokeweight="0pt" strokecolor="#000000">
                <v:path arrowok="t"/>
              </v:shape>
            </v:group>
            <v:group style="position:absolute;left:4653;top:1947;width:34;height:57" coordorigin="4653,1947" coordsize="34,57">
              <v:shape style="position:absolute;left:4653;top:1947;width:34;height:57" coordorigin="4653,1947" coordsize="34,57" path="m4653,2004l4686,1947e" filled="false" stroked="true" strokeweight="1.820769pt" strokecolor="#000000">
                <v:path arrowok="t"/>
              </v:shape>
            </v:group>
            <v:group style="position:absolute;left:4657;top:1888;width:29;height:59" coordorigin="4657,1888" coordsize="29,59">
              <v:shape style="position:absolute;left:4657;top:1888;width:29;height:59" coordorigin="4657,1888" coordsize="29,59" path="m4657,1888l4686,1947e" filled="false" stroked="true" strokeweight="1.824973pt" strokecolor="#000000">
                <v:path arrowok="t"/>
              </v:shape>
            </v:group>
            <v:group style="position:absolute;left:4297;top:2141;width:584;height:2" coordorigin="4297,2141" coordsize="584,2">
              <v:shape style="position:absolute;left:4297;top:2141;width:584;height:2" coordorigin="4297,2141" coordsize="584,0" path="m4880,2141l4297,2141e" filled="false" stroked="true" strokeweight="1.769032pt" strokecolor="#000000">
                <v:path arrowok="t"/>
              </v:shape>
            </v:group>
            <v:group style="position:absolute;left:4653;top:2076;width:228;height:116" coordorigin="4653,2076" coordsize="228,116">
              <v:shape style="position:absolute;left:4653;top:2076;width:228;height:116" coordorigin="4653,2076" coordsize="228,116" path="m4653,2191l4686,2134,4657,2076,4880,2141,4653,2191xe" filled="true" fillcolor="#000000" stroked="false">
                <v:path arrowok="t"/>
                <v:fill type="solid"/>
              </v:shape>
            </v:group>
            <v:group style="position:absolute;left:4653;top:2076;width:228;height:116" coordorigin="4653,2076" coordsize="228,116">
              <v:shape style="position:absolute;left:4653;top:2076;width:228;height:116" coordorigin="4653,2076" coordsize="228,116" path="m4653,2191l4880,2141,4657,2076,4686,2134,4653,2191xe" filled="false" stroked="true" strokeweight="0pt" strokecolor="#000000">
                <v:path arrowok="t"/>
              </v:shape>
            </v:group>
            <v:group style="position:absolute;left:4653;top:2134;width:34;height:57" coordorigin="4653,2134" coordsize="34,57">
              <v:shape style="position:absolute;left:4653;top:2134;width:34;height:57" coordorigin="4653,2134" coordsize="34,57" path="m4653,2191l4686,2134e" filled="false" stroked="true" strokeweight="1.820769pt" strokecolor="#000000">
                <v:path arrowok="t"/>
              </v:shape>
            </v:group>
            <v:group style="position:absolute;left:4657;top:2076;width:29;height:59" coordorigin="4657,2076" coordsize="29,59">
              <v:shape style="position:absolute;left:4657;top:2076;width:29;height:59" coordorigin="4657,2076" coordsize="29,59" path="m4657,2076l4686,2134e" filled="false" stroked="true" strokeweight="1.824973pt" strokecolor="#000000">
                <v:path arrowok="t"/>
              </v:shape>
            </v:group>
            <v:group style="position:absolute;left:4297;top:1147;width:226;height:117" coordorigin="4297,1147" coordsize="226,117">
              <v:shape style="position:absolute;left:4297;top:1147;width:226;height:117" coordorigin="4297,1147" coordsize="226,117" path="m4522,1263l4297,1205,4522,1147,4491,1205,4522,1263xe" filled="true" fillcolor="#000000" stroked="false">
                <v:path arrowok="t"/>
                <v:fill type="solid"/>
              </v:shape>
            </v:group>
            <v:group style="position:absolute;left:4297;top:1147;width:226;height:117" coordorigin="4297,1147" coordsize="226,117">
              <v:shape style="position:absolute;left:4297;top:1147;width:226;height:117" coordorigin="4297,1147" coordsize="226,117" path="m4522,1147l4297,1205,4522,1263,4491,1205,4522,1147xe" filled="false" stroked="true" strokeweight="0pt" strokecolor="#000000">
                <v:path arrowok="t"/>
              </v:shape>
            </v:group>
            <v:group style="position:absolute;left:4491;top:1147;width:31;height:59" coordorigin="4491,1147" coordsize="31,59">
              <v:shape style="position:absolute;left:4491;top:1147;width:31;height:59" coordorigin="4491,1147" coordsize="31,59" path="m4522,1147l4491,1205e" filled="false" stroked="true" strokeweight="1.823061pt" strokecolor="#000000">
                <v:path arrowok="t"/>
              </v:shape>
            </v:group>
            <v:group style="position:absolute;left:4491;top:1205;width:31;height:59" coordorigin="4491,1205" coordsize="31,59">
              <v:shape style="position:absolute;left:4491;top:1205;width:31;height:59" coordorigin="4491,1205" coordsize="31,59" path="m4522,1263l4491,1205e" filled="false" stroked="true" strokeweight="1.823061pt" strokecolor="#000000">
                <v:path arrowok="t"/>
              </v:shape>
            </v:group>
            <v:group style="position:absolute;left:4297;top:1334;width:226;height:117" coordorigin="4297,1334" coordsize="226,117">
              <v:shape style="position:absolute;left:4297;top:1334;width:226;height:117" coordorigin="4297,1334" coordsize="226,117" path="m4522,1450l4297,1392,4522,1334,4491,1392,4522,1450xe" filled="true" fillcolor="#000000" stroked="false">
                <v:path arrowok="t"/>
                <v:fill type="solid"/>
              </v:shape>
            </v:group>
            <v:group style="position:absolute;left:4297;top:1334;width:226;height:117" coordorigin="4297,1334" coordsize="226,117">
              <v:shape style="position:absolute;left:4297;top:1334;width:226;height:117" coordorigin="4297,1334" coordsize="226,117" path="m4522,1334l4297,1392,4522,1450,4491,1392,4522,1334xe" filled="false" stroked="true" strokeweight="0pt" strokecolor="#000000">
                <v:path arrowok="t"/>
              </v:shape>
            </v:group>
            <v:group style="position:absolute;left:4491;top:1334;width:31;height:59" coordorigin="4491,1334" coordsize="31,59">
              <v:shape style="position:absolute;left:4491;top:1334;width:31;height:59" coordorigin="4491,1334" coordsize="31,59" path="m4522,1334l4491,1392e" filled="false" stroked="true" strokeweight="1.823061pt" strokecolor="#000000">
                <v:path arrowok="t"/>
              </v:shape>
            </v:group>
            <v:group style="position:absolute;left:4491;top:1392;width:31;height:59" coordorigin="4491,1392" coordsize="31,59">
              <v:shape style="position:absolute;left:4491;top:1392;width:31;height:59" coordorigin="4491,1392" coordsize="31,59" path="m4522,1450l4491,1392e" filled="false" stroked="true" strokeweight="1.823061pt" strokecolor="#000000">
                <v:path arrowok="t"/>
              </v:shape>
            </v:group>
            <v:group style="position:absolute;left:4297;top:1521;width:226;height:117" coordorigin="4297,1521" coordsize="226,117">
              <v:shape style="position:absolute;left:4297;top:1521;width:226;height:117" coordorigin="4297,1521" coordsize="226,117" path="m4522,1638l4297,1580,4522,1521,4491,1580,4522,1638xe" filled="true" fillcolor="#000000" stroked="false">
                <v:path arrowok="t"/>
                <v:fill type="solid"/>
              </v:shape>
            </v:group>
            <v:group style="position:absolute;left:4297;top:1521;width:226;height:117" coordorigin="4297,1521" coordsize="226,117">
              <v:shape style="position:absolute;left:4297;top:1521;width:226;height:117" coordorigin="4297,1521" coordsize="226,117" path="m4522,1521l4297,1579,4522,1638,4491,1579,4522,1521xe" filled="false" stroked="true" strokeweight="0pt" strokecolor="#000000">
                <v:path arrowok="t"/>
              </v:shape>
            </v:group>
            <v:group style="position:absolute;left:4491;top:1521;width:31;height:59" coordorigin="4491,1521" coordsize="31,59">
              <v:shape style="position:absolute;left:4491;top:1521;width:31;height:59" coordorigin="4491,1521" coordsize="31,59" path="m4522,1521l4491,1579e" filled="false" stroked="true" strokeweight="1.823061pt" strokecolor="#000000">
                <v:path arrowok="t"/>
              </v:shape>
            </v:group>
            <v:group style="position:absolute;left:4491;top:1579;width:31;height:59" coordorigin="4491,1579" coordsize="31,59">
              <v:shape style="position:absolute;left:4491;top:1579;width:31;height:59" coordorigin="4491,1579" coordsize="31,59" path="m4522,1638l4491,1579e" filled="false" stroked="true" strokeweight="1.823061pt" strokecolor="#000000">
                <v:path arrowok="t"/>
              </v:shape>
            </v:group>
            <v:group style="position:absolute;left:4297;top:1709;width:226;height:116" coordorigin="4297,1709" coordsize="226,116">
              <v:shape style="position:absolute;left:4297;top:1709;width:226;height:116" coordorigin="4297,1709" coordsize="226,116" path="m4522,1824l4297,1767,4522,1709,4491,1767,4522,1824xe" filled="true" fillcolor="#000000" stroked="false">
                <v:path arrowok="t"/>
                <v:fill type="solid"/>
              </v:shape>
            </v:group>
            <v:group style="position:absolute;left:4297;top:1709;width:226;height:116" coordorigin="4297,1709" coordsize="226,116">
              <v:shape style="position:absolute;left:4297;top:1709;width:226;height:116" coordorigin="4297,1709" coordsize="226,116" path="m4522,1709l4297,1767,4522,1824,4491,1767,4522,1709xe" filled="false" stroked="true" strokeweight="0pt" strokecolor="#000000">
                <v:path arrowok="t"/>
              </v:shape>
            </v:group>
            <v:group style="position:absolute;left:4491;top:1709;width:31;height:59" coordorigin="4491,1709" coordsize="31,59">
              <v:shape style="position:absolute;left:4491;top:1709;width:31;height:59" coordorigin="4491,1709" coordsize="31,59" path="m4522,1709l4491,1767e" filled="false" stroked="true" strokeweight="1.823061pt" strokecolor="#000000">
                <v:path arrowok="t"/>
              </v:shape>
            </v:group>
            <v:group style="position:absolute;left:4491;top:1767;width:31;height:58" coordorigin="4491,1767" coordsize="31,58">
              <v:shape style="position:absolute;left:4491;top:1767;width:31;height:58" coordorigin="4491,1767" coordsize="31,58" path="m4522,1824l4491,1767e" filled="false" stroked="true" strokeweight="1.822774pt" strokecolor="#000000">
                <v:path arrowok="t"/>
              </v:shape>
            </v:group>
            <v:group style="position:absolute;left:4297;top:1896;width:226;height:116" coordorigin="4297,1896" coordsize="226,116">
              <v:shape style="position:absolute;left:4297;top:1896;width:226;height:116" coordorigin="4297,1896" coordsize="226,116" path="m4522,2012l4297,1953,4522,1896,4491,1953,4522,2012xe" filled="true" fillcolor="#000000" stroked="false">
                <v:path arrowok="t"/>
                <v:fill type="solid"/>
              </v:shape>
            </v:group>
            <v:group style="position:absolute;left:4297;top:1896;width:226;height:116" coordorigin="4297,1896" coordsize="226,116">
              <v:shape style="position:absolute;left:4297;top:1896;width:226;height:116" coordorigin="4297,1896" coordsize="226,116" path="m4522,1896l4297,1953,4522,2012,4491,1953,4522,1896xe" filled="false" stroked="true" strokeweight="0pt" strokecolor="#000000">
                <v:path arrowok="t"/>
              </v:shape>
            </v:group>
            <v:group style="position:absolute;left:4491;top:1896;width:31;height:58" coordorigin="4491,1896" coordsize="31,58">
              <v:shape style="position:absolute;left:4491;top:1896;width:31;height:58" coordorigin="4491,1896" coordsize="31,58" path="m4522,1896l4491,1953e" filled="false" stroked="true" strokeweight="1.822774pt" strokecolor="#000000">
                <v:path arrowok="t"/>
              </v:shape>
            </v:group>
            <v:group style="position:absolute;left:4491;top:1953;width:31;height:59" coordorigin="4491,1953" coordsize="31,59">
              <v:shape style="position:absolute;left:4491;top:1953;width:31;height:59" coordorigin="4491,1953" coordsize="31,59" path="m4522,2012l4491,1953e" filled="false" stroked="true" strokeweight="1.823061pt" strokecolor="#000000">
                <v:path arrowok="t"/>
              </v:shape>
            </v:group>
            <v:group style="position:absolute;left:4297;top:2082;width:226;height:117" coordorigin="4297,2082" coordsize="226,117">
              <v:shape style="position:absolute;left:4297;top:2082;width:226;height:117" coordorigin="4297,2082" coordsize="226,117" path="m4522,2199l4297,2141,4522,2082,4491,2141,4522,2199xe" filled="true" fillcolor="#000000" stroked="false">
                <v:path arrowok="t"/>
                <v:fill type="solid"/>
              </v:shape>
            </v:group>
            <v:group style="position:absolute;left:4297;top:2082;width:226;height:117" coordorigin="4297,2082" coordsize="226,117">
              <v:shape style="position:absolute;left:4297;top:2082;width:226;height:117" coordorigin="4297,2082" coordsize="226,117" path="m4522,2082l4297,2141,4522,2199,4491,2141,4522,2082xe" filled="false" stroked="true" strokeweight="0pt" strokecolor="#000000">
                <v:path arrowok="t"/>
              </v:shape>
            </v:group>
            <v:group style="position:absolute;left:4491;top:2082;width:31;height:59" coordorigin="4491,2082" coordsize="31,59">
              <v:shape style="position:absolute;left:4491;top:2082;width:31;height:59" coordorigin="4491,2082" coordsize="31,59" path="m4522,2082l4491,2141e" filled="false" stroked="true" strokeweight="1.823061pt" strokecolor="#000000">
                <v:path arrowok="t"/>
              </v:shape>
            </v:group>
            <v:group style="position:absolute;left:4491;top:2141;width:31;height:59" coordorigin="4491,2141" coordsize="31,59">
              <v:shape style="position:absolute;left:4491;top:2141;width:31;height:59" coordorigin="4491,2141" coordsize="31,59" path="m4522,2199l4491,2141e" filled="false" stroked="true" strokeweight="1.823061pt" strokecolor="#000000">
                <v:path arrowok="t"/>
              </v:shape>
            </v:group>
            <v:group style="position:absolute;left:3908;top:1108;width:390;height:2" coordorigin="3908,1108" coordsize="390,2">
              <v:shape style="position:absolute;left:3908;top:1108;width:390;height:2" coordorigin="3908,1108" coordsize="390,0" path="m3908,1108l4297,1108e" filled="false" stroked="true" strokeweight="1.769032pt" strokecolor="#000000">
                <v:path arrowok="t"/>
              </v:shape>
            </v:group>
            <v:group style="position:absolute;left:4297;top:1108;width:2;height:1124" coordorigin="4297,1108" coordsize="2,1124">
              <v:shape style="position:absolute;left:4297;top:1108;width:2;height:1124" coordorigin="4297,1108" coordsize="0,1124" path="m4297,1108l4297,2231e" filled="false" stroked="true" strokeweight="1.838351pt" strokecolor="#000000">
                <v:path arrowok="t"/>
              </v:shape>
            </v:group>
            <v:group style="position:absolute;left:3908;top:2231;width:390;height:2" coordorigin="3908,2231" coordsize="390,2">
              <v:shape style="position:absolute;left:3908;top:2231;width:390;height:2" coordorigin="3908,2231" coordsize="390,0" path="m4297,2231l3908,2231e" filled="false" stroked="true" strokeweight="1.769032pt" strokecolor="#000000">
                <v:path arrowok="t"/>
              </v:shape>
            </v:group>
            <v:group style="position:absolute;left:3908;top:1108;width:2;height:1124" coordorigin="3908,1108" coordsize="2,1124">
              <v:shape style="position:absolute;left:3908;top:1108;width:2;height:1124" coordorigin="3908,1108" coordsize="0,1124" path="m3908,2231l3908,1108e" filled="false" stroked="true" strokeweight="1.838351pt" strokecolor="#000000">
                <v:path arrowok="t"/>
              </v:shape>
            </v:group>
            <v:group style="position:absolute;left:3908;top:827;width:390;height:2" coordorigin="3908,827" coordsize="390,2">
              <v:shape style="position:absolute;left:3908;top:827;width:390;height:2" coordorigin="3908,827" coordsize="390,0" path="m4297,827l3908,827e" filled="false" stroked="true" strokeweight="1.769032pt" strokecolor="#000000">
                <v:path arrowok="t"/>
              </v:shape>
            </v:group>
            <v:group style="position:absolute;left:3908;top:1014;width:390;height:2" coordorigin="3908,1014" coordsize="390,2">
              <v:shape style="position:absolute;left:3908;top:1014;width:390;height:2" coordorigin="3908,1014" coordsize="390,0" path="m4297,1014l3908,1014e" filled="false" stroked="true" strokeweight="1.769032pt" strokecolor="#000000">
                <v:path arrowok="t"/>
              </v:shape>
            </v:group>
            <v:group style="position:absolute;left:4297;top:827;width:584;height:2" coordorigin="4297,827" coordsize="584,2">
              <v:shape style="position:absolute;left:4297;top:827;width:584;height:2" coordorigin="4297,827" coordsize="584,0" path="m4297,827l4880,827e" filled="false" stroked="true" strokeweight="1.769032pt" strokecolor="#000000">
                <v:path arrowok="t"/>
              </v:shape>
            </v:group>
            <v:group style="position:absolute;left:4297;top:1014;width:584;height:2" coordorigin="4297,1014" coordsize="584,2">
              <v:shape style="position:absolute;left:4297;top:1014;width:584;height:2" coordorigin="4297,1014" coordsize="584,0" path="m4297,1014l4880,1014e" filled="false" stroked="true" strokeweight="1.769032pt" strokecolor="#000000">
                <v:path arrowok="t"/>
              </v:shape>
            </v:group>
            <v:group style="position:absolute;left:4653;top:948;width:228;height:117" coordorigin="4653,948" coordsize="228,117">
              <v:shape style="position:absolute;left:4653;top:948;width:228;height:117" coordorigin="4653,948" coordsize="228,117" path="m4653,1065l4686,1008,4657,948,4880,1014,4653,1065xe" filled="true" fillcolor="#000000" stroked="false">
                <v:path arrowok="t"/>
                <v:fill type="solid"/>
              </v:shape>
            </v:group>
            <v:group style="position:absolute;left:4653;top:948;width:228;height:117" coordorigin="4653,948" coordsize="228,117">
              <v:shape style="position:absolute;left:4653;top:948;width:228;height:117" coordorigin="4653,948" coordsize="228,117" path="m4653,1065l4880,1014,4657,948,4686,1008,4653,1065xe" filled="false" stroked="true" strokeweight="0pt" strokecolor="#000000">
                <v:path arrowok="t"/>
              </v:shape>
            </v:group>
            <v:group style="position:absolute;left:4653;top:1008;width:34;height:57" coordorigin="4653,1008" coordsize="34,57">
              <v:shape style="position:absolute;left:4653;top:1008;width:34;height:57" coordorigin="4653,1008" coordsize="34,57" path="m4653,1065l4686,1008e" filled="false" stroked="true" strokeweight="1.820769pt" strokecolor="#000000">
                <v:path arrowok="t"/>
              </v:shape>
            </v:group>
            <v:group style="position:absolute;left:4657;top:948;width:29;height:60" coordorigin="4657,948" coordsize="29,60">
              <v:shape style="position:absolute;left:4657;top:948;width:29;height:60" coordorigin="4657,948" coordsize="29,60" path="m4657,948l4686,1008e" filled="false" stroked="true" strokeweight="1.825224pt" strokecolor="#000000">
                <v:path arrowok="t"/>
              </v:shape>
            </v:group>
            <v:group style="position:absolute;left:4653;top:762;width:228;height:116" coordorigin="4653,762" coordsize="228,116">
              <v:shape style="position:absolute;left:4653;top:762;width:228;height:116" coordorigin="4653,762" coordsize="228,116" path="m4653,877l4686,821,4657,762,4880,827,4653,877xe" filled="true" fillcolor="#000000" stroked="false">
                <v:path arrowok="t"/>
                <v:fill type="solid"/>
              </v:shape>
            </v:group>
            <v:group style="position:absolute;left:4653;top:762;width:228;height:116" coordorigin="4653,762" coordsize="228,116">
              <v:shape style="position:absolute;left:4653;top:762;width:228;height:116" coordorigin="4653,762" coordsize="228,116" path="m4653,877l4880,827,4657,762,4686,821,4653,877xe" filled="false" stroked="true" strokeweight="0pt" strokecolor="#000000">
                <v:path arrowok="t"/>
              </v:shape>
            </v:group>
            <v:group style="position:absolute;left:4653;top:821;width:34;height:57" coordorigin="4653,821" coordsize="34,57">
              <v:shape style="position:absolute;left:4653;top:821;width:34;height:57" coordorigin="4653,821" coordsize="34,57" path="m4653,877l4686,821e" filled="false" stroked="true" strokeweight="1.820769pt" strokecolor="#000000">
                <v:path arrowok="t"/>
              </v:shape>
            </v:group>
            <v:group style="position:absolute;left:4657;top:762;width:29;height:59" coordorigin="4657,762" coordsize="29,59">
              <v:shape style="position:absolute;left:4657;top:762;width:29;height:59" coordorigin="4657,762" coordsize="29,59" path="m4657,762l4686,821e" filled="false" stroked="true" strokeweight="1.824973pt" strokecolor="#000000">
                <v:path arrowok="t"/>
              </v:shape>
            </v:group>
            <v:group style="position:absolute;left:4880;top:2277;width:2627;height:2" coordorigin="4880,2277" coordsize="2627,2">
              <v:shape style="position:absolute;left:4880;top:2277;width:2627;height:2" coordorigin="4880,2277" coordsize="2627,0" path="m7506,2277l4880,2277e" filled="false" stroked="true" strokeweight="1.769032pt" strokecolor="#000000">
                <v:path arrowok="t"/>
              </v:shape>
            </v:group>
            <v:group style="position:absolute;left:4880;top:639;width:2;height:1638" coordorigin="4880,639" coordsize="2,1638">
              <v:shape style="position:absolute;left:4880;top:639;width:2;height:1638" coordorigin="4880,639" coordsize="0,1638" path="m4880,2277l4880,639e" filled="false" stroked="true" strokeweight="1.838351pt" strokecolor="#000000">
                <v:path arrowok="t"/>
              </v:shape>
            </v:group>
            <v:group style="position:absolute;left:4880;top:639;width:2627;height:2" coordorigin="4880,639" coordsize="2627,2">
              <v:shape style="position:absolute;left:4880;top:639;width:2627;height:2" coordorigin="4880,639" coordsize="2627,0" path="m4880,639l7506,639e" filled="false" stroked="true" strokeweight="1.769032pt" strokecolor="#000000">
                <v:path arrowok="t"/>
              </v:shape>
            </v:group>
            <v:group style="position:absolute;left:7506;top:639;width:2;height:1638" coordorigin="7506,639" coordsize="2,1638">
              <v:shape style="position:absolute;left:7506;top:639;width:2;height:1638" coordorigin="7506,639" coordsize="0,1638" path="m7506,639l7506,2277e" filled="false" stroked="true" strokeweight="1.838351pt" strokecolor="#000000">
                <v:path arrowok="t"/>
              </v:shape>
              <v:shape style="position:absolute;left:5075;top:716;width:1463;height:417" type="#_x0000_t202" filled="false" stroked="false">
                <v:textbox inset="0,0,0,0">
                  <w:txbxContent>
                    <w:p>
                      <w:pPr>
                        <w:tabs>
                          <w:tab w:pos="777" w:val="left" w:leader="none"/>
                        </w:tabs>
                        <w:spacing w:line="163" w:lineRule="auto" w:before="42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position w:val="1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pacing w:val="-12"/>
                          <w:w w:val="102"/>
                          <w:position w:val="1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0"/>
                          <w:w w:val="102"/>
                          <w:position w:val="1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32"/>
                          <w:w w:val="102"/>
                          <w:position w:val="1"/>
                          <w:sz w:val="23"/>
                        </w:rPr>
                        <w:t>Q</w:t>
                      </w:r>
                      <w:r>
                        <w:rPr>
                          <w:rFonts w:ascii="Arial"/>
                          <w:w w:val="102"/>
                          <w:position w:val="1"/>
                          <w:sz w:val="23"/>
                        </w:rPr>
                        <w:t>*</w:t>
                      </w:r>
                      <w:r>
                        <w:rPr>
                          <w:rFonts w:ascii="Arial"/>
                          <w:position w:val="1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ys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Q*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075;top:1090;width:471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*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853;top:949;width:1639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9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075;top:1278;width:1499;height:979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5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17"/>
                          <w:w w:val="102"/>
                          <w:sz w:val="23"/>
                        </w:rPr>
                        <w:t>*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40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*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11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E0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11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E1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S*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097;top:1174;width:381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pacing w:val="-30"/>
          <w:sz w:val="23"/>
        </w:rPr>
        <w:t>EXTAL</w:t>
      </w:r>
      <w:r>
        <w:rPr>
          <w:rFonts w:ascii="Arial"/>
          <w:spacing w:val="-27"/>
          <w:w w:val="102"/>
          <w:sz w:val="23"/>
        </w:rPr>
        <w:t> </w:t>
      </w:r>
      <w:r>
        <w:rPr>
          <w:rFonts w:ascii="Arial"/>
          <w:spacing w:val="-24"/>
          <w:sz w:val="23"/>
        </w:rPr>
        <w:t>XTAL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sz w:val="23"/>
        </w:rPr>
        <w:t>RESET*</w:t>
      </w:r>
    </w:p>
    <w:p>
      <w:pPr>
        <w:spacing w:line="170" w:lineRule="auto" w:before="186"/>
        <w:ind w:left="2331" w:right="4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185.644501pt;margin-top:60.004726pt;width:.1pt;height:.1pt;mso-position-horizontal-relative:page;mso-position-vertical-relative:paragraph;z-index:3760" coordorigin="3713,1200" coordsize="2,2">
            <v:shape style="position:absolute;left:3713;top:1200;width:2;height:2" coordorigin="3713,1200" coordsize="0,0" path="m3713,1200l3713,120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05.109375pt;margin-top:64.687477pt;width:.1pt;height:.1pt;mso-position-horizontal-relative:page;mso-position-vertical-relative:paragraph;z-index:3784" coordorigin="4102,1294" coordsize="2,2">
            <v:shape style="position:absolute;left:4102;top:1294;width:2;height:2" coordorigin="4102,1294" coordsize="0,0" path="m4102,1294l4102,129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68pt;margin-top:13.212084pt;width:.1pt;height:.1pt;mso-position-horizontal-relative:page;mso-position-vertical-relative:paragraph;z-index:-135928" coordorigin="2740,264" coordsize="2,2">
            <v:shape style="position:absolute;left:2740;top:264;width:2;height:2" coordorigin="2740,264" coordsize="0,0" path="m2740,264l2740,26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68pt;margin-top:22.577547pt;width:.1pt;height:.1pt;mso-position-horizontal-relative:page;mso-position-vertical-relative:paragraph;z-index:-135904" coordorigin="2740,452" coordsize="2,2">
            <v:shape style="position:absolute;left:2740;top:452;width:2;height:2" coordorigin="2740,452" coordsize="0,0" path="m2740,452l2740,45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53pt;margin-top:31.94301pt;width:.1pt;height:.1pt;mso-position-horizontal-relative:page;mso-position-vertical-relative:paragraph;z-index:-135880" coordorigin="2740,639" coordsize="2,2">
            <v:shape style="position:absolute;left:2740;top:639;width:2;height:2" coordorigin="2740,639" coordsize="0,0" path="m2740,639l2740,63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38pt;margin-top:41.308472pt;width:.1pt;height:.1pt;mso-position-horizontal-relative:page;mso-position-vertical-relative:paragraph;z-index:-135856" coordorigin="2740,826" coordsize="2,2">
            <v:shape style="position:absolute;left:2740;top:826;width:2;height:2" coordorigin="2740,826" coordsize="0,0" path="m2740,826l2740,82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22pt;margin-top:50.639278pt;width:.1pt;height:.1pt;mso-position-horizontal-relative:page;mso-position-vertical-relative:paragraph;z-index:-135832" coordorigin="2740,1013" coordsize="2,2">
            <v:shape style="position:absolute;left:2740;top:1013;width:2;height:2" coordorigin="2740,1013" coordsize="0,0" path="m2740,1013l2740,101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807pt;margin-top:60.004742pt;width:.1pt;height:.1pt;mso-position-horizontal-relative:page;mso-position-vertical-relative:paragraph;z-index:-135808" coordorigin="2740,1200" coordsize="2,2">
            <v:shape style="position:absolute;left:2740;top:1200;width:2;height:2" coordorigin="2740,1200" coordsize="0,0" path="m2740,1200l2740,120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792pt;margin-top:69.370209pt;width:.1pt;height:.1pt;mso-position-horizontal-relative:page;mso-position-vertical-relative:paragraph;z-index:-135784" coordorigin="2740,1387" coordsize="2,2">
            <v:shape style="position:absolute;left:2740;top:1387;width:2;height:2" coordorigin="2740,1387" coordsize="0,0" path="m2740,1387l2740,138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7792pt;margin-top:78.735657pt;width:.1pt;height:.1pt;mso-position-horizontal-relative:page;mso-position-vertical-relative:paragraph;z-index:-135760" coordorigin="2740,1575" coordsize="2,2">
            <v:shape style="position:absolute;left:2740;top:1575;width:2;height:2" coordorigin="2740,1575" coordsize="0,0" path="m2740,1575l2740,157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45.864914pt;margin-top:89.506073pt;width:230.4pt;height:207.75pt;mso-position-horizontal-relative:page;mso-position-vertical-relative:paragraph;z-index:-135400" coordorigin="2917,1790" coordsize="4608,4155">
            <v:group style="position:absolute;left:3908;top:1996;width:390;height:2" coordorigin="3908,1996" coordsize="390,2">
              <v:shape style="position:absolute;left:3908;top:1996;width:390;height:2" coordorigin="3908,1996" coordsize="390,0" path="m4297,1996l3908,1996e" filled="false" stroked="true" strokeweight="1.769032pt" strokecolor="#000000">
                <v:path arrowok="t"/>
              </v:shape>
            </v:group>
            <v:group style="position:absolute;left:3908;top:1996;width:2;height:1498" coordorigin="3908,1996" coordsize="2,1498">
              <v:shape style="position:absolute;left:3908;top:1996;width:2;height:1498" coordorigin="3908,1996" coordsize="0,1498" path="m3908,1996l3908,3493e" filled="false" stroked="true" strokeweight="1.838351pt" strokecolor="#000000">
                <v:path arrowok="t"/>
              </v:shape>
            </v:group>
            <v:group style="position:absolute;left:3908;top:3493;width:390;height:2" coordorigin="3908,3493" coordsize="390,2">
              <v:shape style="position:absolute;left:3908;top:3493;width:390;height:2" coordorigin="3908,3493" coordsize="390,0" path="m3908,3493l4297,3493e" filled="false" stroked="true" strokeweight="1.769032pt" strokecolor="#000000">
                <v:path arrowok="t"/>
              </v:shape>
            </v:group>
            <v:group style="position:absolute;left:4297;top:1996;width:2;height:1498" coordorigin="4297,1996" coordsize="2,1498">
              <v:shape style="position:absolute;left:4297;top:1996;width:2;height:1498" coordorigin="4297,1996" coordsize="0,1498" path="m4297,3493l4297,1996e" filled="false" stroked="true" strokeweight="1.838351pt" strokecolor="#000000">
                <v:path arrowok="t"/>
              </v:shape>
            </v:group>
            <v:group style="position:absolute;left:3519;top:1996;width:389;height:2" coordorigin="3519,1996" coordsize="389,2">
              <v:shape style="position:absolute;left:3519;top:1996;width:389;height:2" coordorigin="3519,1996" coordsize="389,0" path="m3908,1996l3519,1996e" filled="false" stroked="true" strokeweight="1.769032pt" strokecolor="#000000">
                <v:path arrowok="t"/>
              </v:shape>
            </v:group>
            <v:group style="position:absolute;left:3519;top:1996;width:2;height:1498" coordorigin="3519,1996" coordsize="2,1498">
              <v:shape style="position:absolute;left:3519;top:1996;width:2;height:1498" coordorigin="3519,1996" coordsize="0,1498" path="m3519,1996l3519,3493e" filled="false" stroked="true" strokeweight="1.838351pt" strokecolor="#000000">
                <v:path arrowok="t"/>
              </v:shape>
            </v:group>
            <v:group style="position:absolute;left:3519;top:3493;width:389;height:2" coordorigin="3519,3493" coordsize="389,2">
              <v:shape style="position:absolute;left:3519;top:3493;width:389;height:2" coordorigin="3519,3493" coordsize="389,0" path="m3519,3493l3908,3493e" filled="false" stroked="true" strokeweight="1.769032pt" strokecolor="#000000">
                <v:path arrowok="t"/>
              </v:shape>
            </v:group>
            <v:group style="position:absolute;left:3908;top:1996;width:2;height:1498" coordorigin="3908,1996" coordsize="2,1498">
              <v:shape style="position:absolute;left:3908;top:1996;width:2;height:1498" coordorigin="3908,1996" coordsize="0,1498" path="m3908,3493l3908,1996e" filled="false" stroked="true" strokeweight="1.838351pt" strokecolor="#000000">
                <v:path arrowok="t"/>
              </v:shape>
            </v:group>
            <v:group style="position:absolute;left:2935;top:2463;width:584;height:2" coordorigin="2935,2463" coordsize="584,2">
              <v:shape style="position:absolute;left:2935;top:2463;width:584;height:2" coordorigin="2935,2463" coordsize="584,0" path="m2935,2463l3519,2463e" filled="false" stroked="true" strokeweight="1.769032pt" strokecolor="#000000">
                <v:path arrowok="t"/>
              </v:shape>
            </v:group>
            <v:group style="position:absolute;left:2935;top:2651;width:584;height:2" coordorigin="2935,2651" coordsize="584,2">
              <v:shape style="position:absolute;left:2935;top:2651;width:584;height:2" coordorigin="2935,2651" coordsize="584,0" path="m2935,2651l3519,2651e" filled="false" stroked="true" strokeweight="1.769032pt" strokecolor="#000000">
                <v:path arrowok="t"/>
              </v:shape>
            </v:group>
            <v:group style="position:absolute;left:2935;top:2089;width:584;height:2" coordorigin="2935,2089" coordsize="584,2">
              <v:shape style="position:absolute;left:2935;top:2089;width:584;height:2" coordorigin="2935,2089" coordsize="584,0" path="m2935,2089l3519,2089e" filled="false" stroked="true" strokeweight="1.769032pt" strokecolor="#000000">
                <v:path arrowok="t"/>
              </v:shape>
            </v:group>
            <v:group style="position:absolute;left:2935;top:2277;width:584;height:2" coordorigin="2935,2277" coordsize="584,2">
              <v:shape style="position:absolute;left:2935;top:2277;width:584;height:2" coordorigin="2935,2277" coordsize="584,0" path="m2935,2277l3519,2277e" filled="false" stroked="true" strokeweight="1.769032pt" strokecolor="#000000">
                <v:path arrowok="t"/>
              </v:shape>
            </v:group>
            <v:group style="position:absolute;left:2935;top:3213;width:584;height:2" coordorigin="2935,3213" coordsize="584,2">
              <v:shape style="position:absolute;left:2935;top:3213;width:584;height:2" coordorigin="2935,3213" coordsize="584,0" path="m2935,3213l3519,3213e" filled="false" stroked="true" strokeweight="1.769032pt" strokecolor="#000000">
                <v:path arrowok="t"/>
              </v:shape>
            </v:group>
            <v:group style="position:absolute;left:2935;top:3399;width:584;height:2" coordorigin="2935,3399" coordsize="584,2">
              <v:shape style="position:absolute;left:2935;top:3399;width:584;height:2" coordorigin="2935,3399" coordsize="584,0" path="m2935,3399l3519,3399e" filled="false" stroked="true" strokeweight="1.769032pt" strokecolor="#000000">
                <v:path arrowok="t"/>
              </v:shape>
            </v:group>
            <v:group style="position:absolute;left:2935;top:2838;width:584;height:2" coordorigin="2935,2838" coordsize="584,2">
              <v:shape style="position:absolute;left:2935;top:2838;width:584;height:2" coordorigin="2935,2838" coordsize="584,0" path="m2935,2838l3519,2838e" filled="false" stroked="true" strokeweight="1.769032pt" strokecolor="#000000">
                <v:path arrowok="t"/>
              </v:shape>
            </v:group>
            <v:group style="position:absolute;left:2935;top:3025;width:584;height:2" coordorigin="2935,3025" coordsize="584,2">
              <v:shape style="position:absolute;left:2935;top:3025;width:584;height:2" coordorigin="2935,3025" coordsize="584,0" path="m2935,3025l3519,3025e" filled="false" stroked="true" strokeweight="1.769032pt" strokecolor="#000000">
                <v:path arrowok="t"/>
              </v:shape>
            </v:group>
            <v:group style="position:absolute;left:3291;top:2024;width:228;height:117" coordorigin="3291,2024" coordsize="228,117">
              <v:shape style="position:absolute;left:3291;top:2024;width:228;height:117" coordorigin="3291,2024" coordsize="228,117" path="m3291,2140l3324,2083,3295,2024,3519,2089,3291,2140xe" filled="true" fillcolor="#000000" stroked="false">
                <v:path arrowok="t"/>
                <v:fill type="solid"/>
              </v:shape>
            </v:group>
            <v:group style="position:absolute;left:3291;top:2024;width:228;height:117" coordorigin="3291,2024" coordsize="228,117">
              <v:shape style="position:absolute;left:3291;top:2024;width:228;height:117" coordorigin="3291,2024" coordsize="228,117" path="m3291,2140l3519,2089,3295,2024,3324,2083,3291,2140xe" filled="false" stroked="true" strokeweight="0pt" strokecolor="#000000">
                <v:path arrowok="t"/>
              </v:shape>
            </v:group>
            <v:group style="position:absolute;left:3291;top:2083;width:34;height:58" coordorigin="3291,2083" coordsize="34,58">
              <v:shape style="position:absolute;left:3291;top:2083;width:34;height:58" coordorigin="3291,2083" coordsize="34,58" path="m3291,2140l3324,2083e" filled="false" stroked="true" strokeweight="1.821085pt" strokecolor="#000000">
                <v:path arrowok="t"/>
              </v:shape>
            </v:group>
            <v:group style="position:absolute;left:3295;top:2024;width:29;height:59" coordorigin="3295,2024" coordsize="29,59">
              <v:shape style="position:absolute;left:3295;top:2024;width:29;height:59" coordorigin="3295,2024" coordsize="29,59" path="m3295,2024l3324,2083e" filled="false" stroked="true" strokeweight="1.824973pt" strokecolor="#000000">
                <v:path arrowok="t"/>
              </v:shape>
            </v:group>
            <v:group style="position:absolute;left:3291;top:2211;width:228;height:116" coordorigin="3291,2211" coordsize="228,116">
              <v:shape style="position:absolute;left:3291;top:2211;width:228;height:116" coordorigin="3291,2211" coordsize="228,116" path="m3291,2327l3324,2270,3295,2211,3519,2277,3291,2327xe" filled="true" fillcolor="#000000" stroked="false">
                <v:path arrowok="t"/>
                <v:fill type="solid"/>
              </v:shape>
            </v:group>
            <v:group style="position:absolute;left:3291;top:2211;width:228;height:116" coordorigin="3291,2211" coordsize="228,116">
              <v:shape style="position:absolute;left:3291;top:2211;width:228;height:116" coordorigin="3291,2211" coordsize="228,116" path="m3291,2327l3519,2277,3295,2211,3324,2270,3291,2327xe" filled="false" stroked="true" strokeweight="0pt" strokecolor="#000000">
                <v:path arrowok="t"/>
              </v:shape>
            </v:group>
            <v:group style="position:absolute;left:3291;top:2270;width:34;height:57" coordorigin="3291,2270" coordsize="34,57">
              <v:shape style="position:absolute;left:3291;top:2270;width:34;height:57" coordorigin="3291,2270" coordsize="34,57" path="m3291,2327l3324,2270e" filled="false" stroked="true" strokeweight="1.820769pt" strokecolor="#000000">
                <v:path arrowok="t"/>
              </v:shape>
            </v:group>
            <v:group style="position:absolute;left:3295;top:2211;width:29;height:59" coordorigin="3295,2211" coordsize="29,59">
              <v:shape style="position:absolute;left:3295;top:2211;width:29;height:59" coordorigin="3295,2211" coordsize="29,59" path="m3295,2211l3324,2270e" filled="false" stroked="true" strokeweight="1.824973pt" strokecolor="#000000">
                <v:path arrowok="t"/>
              </v:shape>
            </v:group>
            <v:group style="position:absolute;left:3291;top:2398;width:228;height:116" coordorigin="3291,2398" coordsize="228,116">
              <v:shape style="position:absolute;left:3291;top:2398;width:228;height:116" coordorigin="3291,2398" coordsize="228,116" path="m3291,2514l3324,2457,3295,2398,3519,2463,3291,2514xe" filled="true" fillcolor="#000000" stroked="false">
                <v:path arrowok="t"/>
                <v:fill type="solid"/>
              </v:shape>
            </v:group>
            <v:group style="position:absolute;left:3291;top:2398;width:228;height:116" coordorigin="3291,2398" coordsize="228,116">
              <v:shape style="position:absolute;left:3291;top:2398;width:228;height:116" coordorigin="3291,2398" coordsize="228,116" path="m3291,2514l3519,2463,3295,2398,3324,2457,3291,2514xe" filled="false" stroked="true" strokeweight="0pt" strokecolor="#000000">
                <v:path arrowok="t"/>
              </v:shape>
            </v:group>
            <v:group style="position:absolute;left:3291;top:2457;width:34;height:57" coordorigin="3291,2457" coordsize="34,57">
              <v:shape style="position:absolute;left:3291;top:2457;width:34;height:57" coordorigin="3291,2457" coordsize="34,57" path="m3291,2514l3324,2457e" filled="false" stroked="true" strokeweight="1.820769pt" strokecolor="#000000">
                <v:path arrowok="t"/>
              </v:shape>
            </v:group>
            <v:group style="position:absolute;left:3295;top:2398;width:29;height:59" coordorigin="3295,2398" coordsize="29,59">
              <v:shape style="position:absolute;left:3295;top:2398;width:29;height:59" coordorigin="3295,2398" coordsize="29,59" path="m3295,2398l3324,2457e" filled="false" stroked="true" strokeweight="1.824973pt" strokecolor="#000000">
                <v:path arrowok="t"/>
              </v:shape>
            </v:group>
            <v:group style="position:absolute;left:3291;top:2585;width:228;height:116" coordorigin="3291,2585" coordsize="228,116">
              <v:shape style="position:absolute;left:3291;top:2585;width:228;height:116" coordorigin="3291,2585" coordsize="228,116" path="m3291,2701l3324,2644,3295,2585,3519,2651,3291,2701xe" filled="true" fillcolor="#000000" stroked="false">
                <v:path arrowok="t"/>
                <v:fill type="solid"/>
              </v:shape>
            </v:group>
            <v:group style="position:absolute;left:3291;top:2585;width:228;height:116" coordorigin="3291,2585" coordsize="228,116">
              <v:shape style="position:absolute;left:3291;top:2585;width:228;height:116" coordorigin="3291,2585" coordsize="228,116" path="m3291,2701l3519,2651,3295,2585,3324,2644,3291,2701xe" filled="false" stroked="true" strokeweight="0pt" strokecolor="#000000">
                <v:path arrowok="t"/>
              </v:shape>
            </v:group>
            <v:group style="position:absolute;left:3291;top:2644;width:34;height:57" coordorigin="3291,2644" coordsize="34,57">
              <v:shape style="position:absolute;left:3291;top:2644;width:34;height:57" coordorigin="3291,2644" coordsize="34,57" path="m3291,2701l3324,2644e" filled="false" stroked="true" strokeweight="1.820769pt" strokecolor="#000000">
                <v:path arrowok="t"/>
              </v:shape>
            </v:group>
            <v:group style="position:absolute;left:3295;top:2585;width:29;height:59" coordorigin="3295,2585" coordsize="29,59">
              <v:shape style="position:absolute;left:3295;top:2585;width:29;height:59" coordorigin="3295,2585" coordsize="29,59" path="m3295,2585l3324,2644e" filled="false" stroked="true" strokeweight="1.824973pt" strokecolor="#000000">
                <v:path arrowok="t"/>
              </v:shape>
            </v:group>
            <v:group style="position:absolute;left:3291;top:2772;width:228;height:117" coordorigin="3291,2772" coordsize="228,117">
              <v:shape style="position:absolute;left:3291;top:2772;width:228;height:117" coordorigin="3291,2772" coordsize="228,117" path="m3291,2889l3324,2832,3295,2772,3519,2838,3291,2889xe" filled="true" fillcolor="#000000" stroked="false">
                <v:path arrowok="t"/>
                <v:fill type="solid"/>
              </v:shape>
            </v:group>
            <v:group style="position:absolute;left:3291;top:2772;width:228;height:117" coordorigin="3291,2772" coordsize="228,117">
              <v:shape style="position:absolute;left:3291;top:2772;width:228;height:117" coordorigin="3291,2772" coordsize="228,117" path="m3291,2889l3519,2838,3295,2772,3324,2832,3291,2889xe" filled="false" stroked="true" strokeweight="0pt" strokecolor="#000000">
                <v:path arrowok="t"/>
              </v:shape>
            </v:group>
            <v:group style="position:absolute;left:3291;top:2832;width:34;height:57" coordorigin="3291,2832" coordsize="34,57">
              <v:shape style="position:absolute;left:3291;top:2832;width:34;height:57" coordorigin="3291,2832" coordsize="34,57" path="m3291,2889l3324,2832e" filled="false" stroked="true" strokeweight="1.820769pt" strokecolor="#000000">
                <v:path arrowok="t"/>
              </v:shape>
            </v:group>
            <v:group style="position:absolute;left:3295;top:2772;width:29;height:60" coordorigin="3295,2772" coordsize="29,60">
              <v:shape style="position:absolute;left:3295;top:2772;width:29;height:60" coordorigin="3295,2772" coordsize="29,60" path="m3295,2772l3324,2832e" filled="false" stroked="true" strokeweight="1.825224pt" strokecolor="#000000">
                <v:path arrowok="t"/>
              </v:shape>
            </v:group>
            <v:group style="position:absolute;left:3291;top:2959;width:228;height:117" coordorigin="3291,2959" coordsize="228,117">
              <v:shape style="position:absolute;left:3291;top:2959;width:228;height:117" coordorigin="3291,2959" coordsize="228,117" path="m3291,3076l3324,3018,3295,2959,3519,3025,3291,3076xe" filled="true" fillcolor="#000000" stroked="false">
                <v:path arrowok="t"/>
                <v:fill type="solid"/>
              </v:shape>
            </v:group>
            <v:group style="position:absolute;left:3291;top:2959;width:228;height:117" coordorigin="3291,2959" coordsize="228,117">
              <v:shape style="position:absolute;left:3291;top:2959;width:228;height:117" coordorigin="3291,2959" coordsize="228,117" path="m3291,3076l3519,3025,3295,2959,3324,3018,3291,3076xe" filled="false" stroked="true" strokeweight="0pt" strokecolor="#000000">
                <v:path arrowok="t"/>
              </v:shape>
            </v:group>
            <v:group style="position:absolute;left:3291;top:3018;width:34;height:58" coordorigin="3291,3018" coordsize="34,58">
              <v:shape style="position:absolute;left:3291;top:3018;width:34;height:58" coordorigin="3291,3018" coordsize="34,58" path="m3291,3076l3324,3018e" filled="false" stroked="true" strokeweight="1.821085pt" strokecolor="#000000">
                <v:path arrowok="t"/>
              </v:shape>
            </v:group>
            <v:group style="position:absolute;left:3295;top:2959;width:29;height:59" coordorigin="3295,2959" coordsize="29,59">
              <v:shape style="position:absolute;left:3295;top:2959;width:29;height:59" coordorigin="3295,2959" coordsize="29,59" path="m3295,2959l3324,3018e" filled="false" stroked="true" strokeweight="1.824973pt" strokecolor="#000000">
                <v:path arrowok="t"/>
              </v:shape>
            </v:group>
            <v:group style="position:absolute;left:3291;top:3147;width:228;height:116" coordorigin="3291,3147" coordsize="228,116">
              <v:shape style="position:absolute;left:3291;top:3147;width:228;height:116" coordorigin="3291,3147" coordsize="228,116" path="m3291,3263l3324,3206,3295,3147,3519,3213,3291,3263xe" filled="true" fillcolor="#000000" stroked="false">
                <v:path arrowok="t"/>
                <v:fill type="solid"/>
              </v:shape>
            </v:group>
            <v:group style="position:absolute;left:3291;top:3147;width:228;height:116" coordorigin="3291,3147" coordsize="228,116">
              <v:shape style="position:absolute;left:3291;top:3147;width:228;height:116" coordorigin="3291,3147" coordsize="228,116" path="m3291,3263l3519,3213,3295,3147,3324,3206,3291,3263xe" filled="false" stroked="true" strokeweight="0pt" strokecolor="#000000">
                <v:path arrowok="t"/>
              </v:shape>
            </v:group>
            <v:group style="position:absolute;left:3291;top:3206;width:34;height:57" coordorigin="3291,3206" coordsize="34,57">
              <v:shape style="position:absolute;left:3291;top:3206;width:34;height:57" coordorigin="3291,3206" coordsize="34,57" path="m3291,3263l3324,3206e" filled="false" stroked="true" strokeweight="1.820769pt" strokecolor="#000000">
                <v:path arrowok="t"/>
              </v:shape>
            </v:group>
            <v:group style="position:absolute;left:3295;top:3147;width:29;height:59" coordorigin="3295,3147" coordsize="29,59">
              <v:shape style="position:absolute;left:3295;top:3147;width:29;height:59" coordorigin="3295,3147" coordsize="29,59" path="m3295,3147l3324,3206e" filled="false" stroked="true" strokeweight="1.824973pt" strokecolor="#000000">
                <v:path arrowok="t"/>
              </v:shape>
            </v:group>
            <v:group style="position:absolute;left:3291;top:3334;width:228;height:116" coordorigin="3291,3334" coordsize="228,116">
              <v:shape style="position:absolute;left:3291;top:3334;width:228;height:116" coordorigin="3291,3334" coordsize="228,116" path="m3291,3450l3324,3393,3295,3334,3519,3399,3291,3450xe" filled="true" fillcolor="#000000" stroked="false">
                <v:path arrowok="t"/>
                <v:fill type="solid"/>
              </v:shape>
            </v:group>
            <v:group style="position:absolute;left:3291;top:3334;width:228;height:116" coordorigin="3291,3334" coordsize="228,116">
              <v:shape style="position:absolute;left:3291;top:3334;width:228;height:116" coordorigin="3291,3334" coordsize="228,116" path="m3291,3450l3519,3399,3295,3334,3324,3393,3291,3450xe" filled="false" stroked="true" strokeweight="0pt" strokecolor="#000000">
                <v:path arrowok="t"/>
              </v:shape>
            </v:group>
            <v:group style="position:absolute;left:3291;top:3393;width:34;height:57" coordorigin="3291,3393" coordsize="34,57">
              <v:shape style="position:absolute;left:3291;top:3393;width:34;height:57" coordorigin="3291,3393" coordsize="34,57" path="m3291,3450l3324,3393e" filled="false" stroked="true" strokeweight="1.820769pt" strokecolor="#000000">
                <v:path arrowok="t"/>
              </v:shape>
            </v:group>
            <v:group style="position:absolute;left:3295;top:3334;width:29;height:59" coordorigin="3295,3334" coordsize="29,59">
              <v:shape style="position:absolute;left:3295;top:3334;width:29;height:59" coordorigin="3295,3334" coordsize="29,59" path="m3295,3334l3324,3393e" filled="false" stroked="true" strokeweight="1.824973pt" strokecolor="#000000">
                <v:path arrowok="t"/>
              </v:shape>
            </v:group>
            <v:group style="position:absolute;left:2935;top:2031;width:226;height:117" coordorigin="2935,2031" coordsize="226,117">
              <v:shape style="position:absolute;left:2935;top:2031;width:226;height:117" coordorigin="2935,2031" coordsize="226,117" path="m3161,2148l2935,2089,3161,2031,3130,2089,3161,2148xe" filled="true" fillcolor="#000000" stroked="false">
                <v:path arrowok="t"/>
                <v:fill type="solid"/>
              </v:shape>
            </v:group>
            <v:group style="position:absolute;left:2935;top:2031;width:226;height:117" coordorigin="2935,2031" coordsize="226,117">
              <v:shape style="position:absolute;left:2935;top:2031;width:226;height:117" coordorigin="2935,2031" coordsize="226,117" path="m3161,2031l2935,2089,3161,2148,3130,2089,3161,2031xe" filled="false" stroked="true" strokeweight="0pt" strokecolor="#000000">
                <v:path arrowok="t"/>
              </v:shape>
            </v:group>
            <v:group style="position:absolute;left:3130;top:2031;width:31;height:59" coordorigin="3130,2031" coordsize="31,59">
              <v:shape style="position:absolute;left:3130;top:2031;width:31;height:59" coordorigin="3130,2031" coordsize="31,59" path="m3161,2031l3130,2089e" filled="false" stroked="true" strokeweight="1.823061pt" strokecolor="#000000">
                <v:path arrowok="t"/>
              </v:shape>
            </v:group>
            <v:group style="position:absolute;left:3130;top:2089;width:31;height:59" coordorigin="3130,2089" coordsize="31,59">
              <v:shape style="position:absolute;left:3130;top:2089;width:31;height:59" coordorigin="3130,2089" coordsize="31,59" path="m3161,2148l3130,2089e" filled="false" stroked="true" strokeweight="1.823061pt" strokecolor="#000000">
                <v:path arrowok="t"/>
              </v:shape>
            </v:group>
            <v:group style="position:absolute;left:2935;top:2219;width:226;height:116" coordorigin="2935,2219" coordsize="226,116">
              <v:shape style="position:absolute;left:2935;top:2219;width:226;height:116" coordorigin="2935,2219" coordsize="226,116" path="m3161,2334l2935,2277,3161,2219,3130,2277,3161,2334xe" filled="true" fillcolor="#000000" stroked="false">
                <v:path arrowok="t"/>
                <v:fill type="solid"/>
              </v:shape>
            </v:group>
            <v:group style="position:absolute;left:2935;top:2219;width:226;height:116" coordorigin="2935,2219" coordsize="226,116">
              <v:shape style="position:absolute;left:2935;top:2219;width:226;height:116" coordorigin="2935,2219" coordsize="226,116" path="m3161,2219l2935,2277,3161,2334,3130,2277,3161,2219xe" filled="false" stroked="true" strokeweight="0pt" strokecolor="#000000">
                <v:path arrowok="t"/>
              </v:shape>
            </v:group>
            <v:group style="position:absolute;left:3130;top:2219;width:31;height:59" coordorigin="3130,2219" coordsize="31,59">
              <v:shape style="position:absolute;left:3130;top:2219;width:31;height:59" coordorigin="3130,2219" coordsize="31,59" path="m3161,2219l3130,2277e" filled="false" stroked="true" strokeweight="1.823061pt" strokecolor="#000000">
                <v:path arrowok="t"/>
              </v:shape>
            </v:group>
            <v:group style="position:absolute;left:3130;top:2277;width:31;height:58" coordorigin="3130,2277" coordsize="31,58">
              <v:shape style="position:absolute;left:3130;top:2277;width:31;height:58" coordorigin="3130,2277" coordsize="31,58" path="m3161,2334l3130,2277e" filled="false" stroked="true" strokeweight="1.822774pt" strokecolor="#000000">
                <v:path arrowok="t"/>
              </v:shape>
            </v:group>
            <v:group style="position:absolute;left:2935;top:2406;width:226;height:116" coordorigin="2935,2406" coordsize="226,116">
              <v:shape style="position:absolute;left:2935;top:2406;width:226;height:116" coordorigin="2935,2406" coordsize="226,116" path="m3161,2522l2935,2463,3161,2406,3130,2463,3161,2522xe" filled="true" fillcolor="#000000" stroked="false">
                <v:path arrowok="t"/>
                <v:fill type="solid"/>
              </v:shape>
            </v:group>
            <v:group style="position:absolute;left:2935;top:2406;width:226;height:116" coordorigin="2935,2406" coordsize="226,116">
              <v:shape style="position:absolute;left:2935;top:2406;width:226;height:116" coordorigin="2935,2406" coordsize="226,116" path="m3161,2406l2935,2463,3161,2522,3130,2463,3161,2406xe" filled="false" stroked="true" strokeweight="0pt" strokecolor="#000000">
                <v:path arrowok="t"/>
              </v:shape>
            </v:group>
            <v:group style="position:absolute;left:3130;top:2406;width:31;height:58" coordorigin="3130,2406" coordsize="31,58">
              <v:shape style="position:absolute;left:3130;top:2406;width:31;height:58" coordorigin="3130,2406" coordsize="31,58" path="m3161,2406l3130,2463e" filled="false" stroked="true" strokeweight="1.822774pt" strokecolor="#000000">
                <v:path arrowok="t"/>
              </v:shape>
            </v:group>
            <v:group style="position:absolute;left:3130;top:2463;width:31;height:59" coordorigin="3130,2463" coordsize="31,59">
              <v:shape style="position:absolute;left:3130;top:2463;width:31;height:59" coordorigin="3130,2463" coordsize="31,59" path="m3161,2522l3130,2463e" filled="false" stroked="true" strokeweight="1.823061pt" strokecolor="#000000">
                <v:path arrowok="t"/>
              </v:shape>
            </v:group>
            <v:group style="position:absolute;left:2935;top:2592;width:226;height:117" coordorigin="2935,2592" coordsize="226,117">
              <v:shape style="position:absolute;left:2935;top:2592;width:226;height:117" coordorigin="2935,2592" coordsize="226,117" path="m3161,2709l2935,2651,3161,2592,3130,2651,3161,2709xe" filled="true" fillcolor="#000000" stroked="false">
                <v:path arrowok="t"/>
                <v:fill type="solid"/>
              </v:shape>
            </v:group>
            <v:group style="position:absolute;left:2935;top:2592;width:226;height:117" coordorigin="2935,2592" coordsize="226,117">
              <v:shape style="position:absolute;left:2935;top:2592;width:226;height:117" coordorigin="2935,2592" coordsize="226,117" path="m3161,2592l2935,2651,3161,2709,3130,2651,3161,2592xe" filled="false" stroked="true" strokeweight="0pt" strokecolor="#000000">
                <v:path arrowok="t"/>
              </v:shape>
            </v:group>
            <v:group style="position:absolute;left:3130;top:2592;width:31;height:59" coordorigin="3130,2592" coordsize="31,59">
              <v:shape style="position:absolute;left:3130;top:2592;width:31;height:59" coordorigin="3130,2592" coordsize="31,59" path="m3161,2592l3130,2651e" filled="false" stroked="true" strokeweight="1.823061pt" strokecolor="#000000">
                <v:path arrowok="t"/>
              </v:shape>
            </v:group>
            <v:group style="position:absolute;left:3130;top:2651;width:31;height:59" coordorigin="3130,2651" coordsize="31,59">
              <v:shape style="position:absolute;left:3130;top:2651;width:31;height:59" coordorigin="3130,2651" coordsize="31,59" path="m3161,2709l3130,2651e" filled="false" stroked="true" strokeweight="1.823061pt" strokecolor="#000000">
                <v:path arrowok="t"/>
              </v:shape>
            </v:group>
            <v:group style="position:absolute;left:2935;top:2780;width:226;height:117" coordorigin="2935,2780" coordsize="226,117">
              <v:shape style="position:absolute;left:2935;top:2780;width:226;height:117" coordorigin="2935,2780" coordsize="226,117" path="m3161,2896l2935,2838,3161,2780,3130,2838,3161,2896xe" filled="true" fillcolor="#000000" stroked="false">
                <v:path arrowok="t"/>
                <v:fill type="solid"/>
              </v:shape>
            </v:group>
            <v:group style="position:absolute;left:2935;top:2780;width:226;height:117" coordorigin="2935,2780" coordsize="226,117">
              <v:shape style="position:absolute;left:2935;top:2780;width:226;height:117" coordorigin="2935,2780" coordsize="226,117" path="m3161,2780l2935,2838,3161,2896,3130,2838,3161,2780xe" filled="false" stroked="true" strokeweight="0pt" strokecolor="#000000">
                <v:path arrowok="t"/>
              </v:shape>
            </v:group>
            <v:group style="position:absolute;left:3130;top:2780;width:31;height:59" coordorigin="3130,2780" coordsize="31,59">
              <v:shape style="position:absolute;left:3130;top:2780;width:31;height:59" coordorigin="3130,2780" coordsize="31,59" path="m3161,2780l3130,2838e" filled="false" stroked="true" strokeweight="1.823061pt" strokecolor="#000000">
                <v:path arrowok="t"/>
              </v:shape>
            </v:group>
            <v:group style="position:absolute;left:3130;top:2838;width:31;height:59" coordorigin="3130,2838" coordsize="31,59">
              <v:shape style="position:absolute;left:3130;top:2838;width:31;height:59" coordorigin="3130,2838" coordsize="31,59" path="m3161,2896l3130,2838e" filled="false" stroked="true" strokeweight="1.823061pt" strokecolor="#000000">
                <v:path arrowok="t"/>
              </v:shape>
            </v:group>
            <v:group style="position:absolute;left:2935;top:2967;width:226;height:117" coordorigin="2935,2967" coordsize="226,117">
              <v:shape style="position:absolute;left:2935;top:2967;width:226;height:117" coordorigin="2935,2967" coordsize="226,117" path="m3161,3084l2935,3025,3161,2967,3130,3025,3161,3084xe" filled="true" fillcolor="#000000" stroked="false">
                <v:path arrowok="t"/>
                <v:fill type="solid"/>
              </v:shape>
            </v:group>
            <v:group style="position:absolute;left:2935;top:2967;width:226;height:117" coordorigin="2935,2967" coordsize="226,117">
              <v:shape style="position:absolute;left:2935;top:2967;width:226;height:117" coordorigin="2935,2967" coordsize="226,117" path="m3161,2967l2935,3025,3161,3084,3130,3025,3161,2967xe" filled="false" stroked="true" strokeweight="0pt" strokecolor="#000000">
                <v:path arrowok="t"/>
              </v:shape>
            </v:group>
            <v:group style="position:absolute;left:3130;top:2967;width:31;height:59" coordorigin="3130,2967" coordsize="31,59">
              <v:shape style="position:absolute;left:3130;top:2967;width:31;height:59" coordorigin="3130,2967" coordsize="31,59" path="m3161,2967l3130,3025e" filled="false" stroked="true" strokeweight="1.823061pt" strokecolor="#000000">
                <v:path arrowok="t"/>
              </v:shape>
            </v:group>
            <v:group style="position:absolute;left:3130;top:3025;width:31;height:59" coordorigin="3130,3025" coordsize="31,59">
              <v:shape style="position:absolute;left:3130;top:3025;width:31;height:59" coordorigin="3130,3025" coordsize="31,59" path="m3161,3084l3130,3025e" filled="false" stroked="true" strokeweight="1.823061pt" strokecolor="#000000">
                <v:path arrowok="t"/>
              </v:shape>
            </v:group>
            <v:group style="position:absolute;left:2935;top:3154;width:226;height:116" coordorigin="2935,3154" coordsize="226,116">
              <v:shape style="position:absolute;left:2935;top:3154;width:226;height:116" coordorigin="2935,3154" coordsize="226,116" path="m3161,3270l2935,3213,3161,3154,3130,3213,3161,3270xe" filled="true" fillcolor="#000000" stroked="false">
                <v:path arrowok="t"/>
                <v:fill type="solid"/>
              </v:shape>
            </v:group>
            <v:group style="position:absolute;left:2935;top:3154;width:226;height:116" coordorigin="2935,3154" coordsize="226,116">
              <v:shape style="position:absolute;left:2935;top:3154;width:226;height:116" coordorigin="2935,3154" coordsize="226,116" path="m3161,3154l2935,3213,3161,3270,3130,3213,3161,3154xe" filled="false" stroked="true" strokeweight="0pt" strokecolor="#000000">
                <v:path arrowok="t"/>
              </v:shape>
            </v:group>
            <v:group style="position:absolute;left:3130;top:3154;width:31;height:59" coordorigin="3130,3154" coordsize="31,59">
              <v:shape style="position:absolute;left:3130;top:3154;width:31;height:59" coordorigin="3130,3154" coordsize="31,59" path="m3161,3154l3130,3213e" filled="false" stroked="true" strokeweight="1.823061pt" strokecolor="#000000">
                <v:path arrowok="t"/>
              </v:shape>
            </v:group>
            <v:group style="position:absolute;left:3130;top:3213;width:31;height:58" coordorigin="3130,3213" coordsize="31,58">
              <v:shape style="position:absolute;left:3130;top:3213;width:31;height:58" coordorigin="3130,3213" coordsize="31,58" path="m3161,3270l3130,3213e" filled="false" stroked="true" strokeweight="1.822774pt" strokecolor="#000000">
                <v:path arrowok="t"/>
              </v:shape>
            </v:group>
            <v:group style="position:absolute;left:2935;top:3342;width:226;height:116" coordorigin="2935,3342" coordsize="226,116">
              <v:shape style="position:absolute;left:2935;top:3342;width:226;height:116" coordorigin="2935,3342" coordsize="226,116" path="m3161,3458l2935,3399,3161,3342,3130,3399,3161,3458xe" filled="true" fillcolor="#000000" stroked="false">
                <v:path arrowok="t"/>
                <v:fill type="solid"/>
              </v:shape>
            </v:group>
            <v:group style="position:absolute;left:2935;top:3342;width:226;height:116" coordorigin="2935,3342" coordsize="226,116">
              <v:shape style="position:absolute;left:2935;top:3342;width:226;height:116" coordorigin="2935,3342" coordsize="226,116" path="m3161,3342l2935,3399,3161,3458,3130,3399,3161,3342xe" filled="false" stroked="true" strokeweight="0pt" strokecolor="#000000">
                <v:path arrowok="t"/>
              </v:shape>
            </v:group>
            <v:group style="position:absolute;left:3130;top:3342;width:31;height:58" coordorigin="3130,3342" coordsize="31,58">
              <v:shape style="position:absolute;left:3130;top:3342;width:31;height:58" coordorigin="3130,3342" coordsize="31,58" path="m3161,3342l3130,3399e" filled="false" stroked="true" strokeweight="1.822774pt" strokecolor="#000000">
                <v:path arrowok="t"/>
              </v:shape>
            </v:group>
            <v:group style="position:absolute;left:3130;top:3399;width:31;height:59" coordorigin="3130,3399" coordsize="31,59">
              <v:shape style="position:absolute;left:3130;top:3399;width:31;height:59" coordorigin="3130,3399" coordsize="31,59" path="m3161,3458l3130,3399e" filled="false" stroked="true" strokeweight="1.823061pt" strokecolor="#000000">
                <v:path arrowok="t"/>
              </v:shape>
            </v:group>
            <v:group style="position:absolute;left:4297;top:2463;width:584;height:2" coordorigin="4297,2463" coordsize="584,2">
              <v:shape style="position:absolute;left:4297;top:2463;width:584;height:2" coordorigin="4297,2463" coordsize="584,0" path="m4297,2463l4880,2463e" filled="false" stroked="true" strokeweight="1.769032pt" strokecolor="#000000">
                <v:path arrowok="t"/>
              </v:shape>
            </v:group>
            <v:group style="position:absolute;left:4297;top:2651;width:584;height:2" coordorigin="4297,2651" coordsize="584,2">
              <v:shape style="position:absolute;left:4297;top:2651;width:584;height:2" coordorigin="4297,2651" coordsize="584,0" path="m4297,2651l4880,2651e" filled="false" stroked="true" strokeweight="1.769032pt" strokecolor="#000000">
                <v:path arrowok="t"/>
              </v:shape>
            </v:group>
            <v:group style="position:absolute;left:4297;top:2089;width:584;height:2" coordorigin="4297,2089" coordsize="584,2">
              <v:shape style="position:absolute;left:4297;top:2089;width:584;height:2" coordorigin="4297,2089" coordsize="584,0" path="m4297,2089l4880,2089e" filled="false" stroked="true" strokeweight="1.769032pt" strokecolor="#000000">
                <v:path arrowok="t"/>
              </v:shape>
            </v:group>
            <v:group style="position:absolute;left:4297;top:2277;width:584;height:2" coordorigin="4297,2277" coordsize="584,2">
              <v:shape style="position:absolute;left:4297;top:2277;width:584;height:2" coordorigin="4297,2277" coordsize="584,0" path="m4297,2277l4880,2277e" filled="false" stroked="true" strokeweight="1.769032pt" strokecolor="#000000">
                <v:path arrowok="t"/>
              </v:shape>
            </v:group>
            <v:group style="position:absolute;left:4297;top:3213;width:584;height:2" coordorigin="4297,3213" coordsize="584,2">
              <v:shape style="position:absolute;left:4297;top:3213;width:584;height:2" coordorigin="4297,3213" coordsize="584,0" path="m4297,3213l4880,3213e" filled="false" stroked="true" strokeweight="1.769032pt" strokecolor="#000000">
                <v:path arrowok="t"/>
              </v:shape>
            </v:group>
            <v:group style="position:absolute;left:4297;top:3399;width:584;height:2" coordorigin="4297,3399" coordsize="584,2">
              <v:shape style="position:absolute;left:4297;top:3399;width:584;height:2" coordorigin="4297,3399" coordsize="584,0" path="m4297,3399l4880,3399e" filled="false" stroked="true" strokeweight="1.769032pt" strokecolor="#000000">
                <v:path arrowok="t"/>
              </v:shape>
            </v:group>
            <v:group style="position:absolute;left:4297;top:2838;width:584;height:2" coordorigin="4297,2838" coordsize="584,2">
              <v:shape style="position:absolute;left:4297;top:2838;width:584;height:2" coordorigin="4297,2838" coordsize="584,0" path="m4297,2838l4880,2838e" filled="false" stroked="true" strokeweight="1.769032pt" strokecolor="#000000">
                <v:path arrowok="t"/>
              </v:shape>
            </v:group>
            <v:group style="position:absolute;left:4297;top:3025;width:584;height:2" coordorigin="4297,3025" coordsize="584,2">
              <v:shape style="position:absolute;left:4297;top:3025;width:584;height:2" coordorigin="4297,3025" coordsize="584,0" path="m4297,3025l4880,3025e" filled="false" stroked="true" strokeweight="1.769032pt" strokecolor="#000000">
                <v:path arrowok="t"/>
              </v:shape>
            </v:group>
            <v:group style="position:absolute;left:4653;top:2024;width:228;height:117" coordorigin="4653,2024" coordsize="228,117">
              <v:shape style="position:absolute;left:4653;top:2024;width:228;height:117" coordorigin="4653,2024" coordsize="228,117" path="m4653,2140l4686,2083,4657,2024,4880,2089,4653,2140xe" filled="true" fillcolor="#000000" stroked="false">
                <v:path arrowok="t"/>
                <v:fill type="solid"/>
              </v:shape>
            </v:group>
            <v:group style="position:absolute;left:4653;top:2024;width:228;height:117" coordorigin="4653,2024" coordsize="228,117">
              <v:shape style="position:absolute;left:4653;top:2024;width:228;height:117" coordorigin="4653,2024" coordsize="228,117" path="m4653,2140l4880,2089,4657,2024,4686,2083,4653,2140xe" filled="false" stroked="true" strokeweight="0pt" strokecolor="#000000">
                <v:path arrowok="t"/>
              </v:shape>
            </v:group>
            <v:group style="position:absolute;left:4653;top:2083;width:34;height:58" coordorigin="4653,2083" coordsize="34,58">
              <v:shape style="position:absolute;left:4653;top:2083;width:34;height:58" coordorigin="4653,2083" coordsize="34,58" path="m4653,2140l4686,2083e" filled="false" stroked="true" strokeweight="1.821085pt" strokecolor="#000000">
                <v:path arrowok="t"/>
              </v:shape>
            </v:group>
            <v:group style="position:absolute;left:4657;top:2024;width:29;height:59" coordorigin="4657,2024" coordsize="29,59">
              <v:shape style="position:absolute;left:4657;top:2024;width:29;height:59" coordorigin="4657,2024" coordsize="29,59" path="m4657,2024l4686,2083e" filled="false" stroked="true" strokeweight="1.824973pt" strokecolor="#000000">
                <v:path arrowok="t"/>
              </v:shape>
            </v:group>
            <v:group style="position:absolute;left:4653;top:2211;width:228;height:116" coordorigin="4653,2211" coordsize="228,116">
              <v:shape style="position:absolute;left:4653;top:2211;width:228;height:116" coordorigin="4653,2211" coordsize="228,116" path="m4653,2327l4686,2270,4657,2211,4880,2277,4653,2327xe" filled="true" fillcolor="#000000" stroked="false">
                <v:path arrowok="t"/>
                <v:fill type="solid"/>
              </v:shape>
            </v:group>
            <v:group style="position:absolute;left:4653;top:2211;width:228;height:116" coordorigin="4653,2211" coordsize="228,116">
              <v:shape style="position:absolute;left:4653;top:2211;width:228;height:116" coordorigin="4653,2211" coordsize="228,116" path="m4653,2327l4880,2277,4657,2211,4686,2270,4653,2327xe" filled="false" stroked="true" strokeweight="0pt" strokecolor="#000000">
                <v:path arrowok="t"/>
              </v:shape>
            </v:group>
            <v:group style="position:absolute;left:4653;top:2270;width:34;height:57" coordorigin="4653,2270" coordsize="34,57">
              <v:shape style="position:absolute;left:4653;top:2270;width:34;height:57" coordorigin="4653,2270" coordsize="34,57" path="m4653,2327l4686,2270e" filled="false" stroked="true" strokeweight="1.820769pt" strokecolor="#000000">
                <v:path arrowok="t"/>
              </v:shape>
            </v:group>
            <v:group style="position:absolute;left:4657;top:2211;width:29;height:59" coordorigin="4657,2211" coordsize="29,59">
              <v:shape style="position:absolute;left:4657;top:2211;width:29;height:59" coordorigin="4657,2211" coordsize="29,59" path="m4657,2211l4686,2270e" filled="false" stroked="true" strokeweight="1.824973pt" strokecolor="#000000">
                <v:path arrowok="t"/>
              </v:shape>
            </v:group>
            <v:group style="position:absolute;left:4653;top:2398;width:228;height:116" coordorigin="4653,2398" coordsize="228,116">
              <v:shape style="position:absolute;left:4653;top:2398;width:228;height:116" coordorigin="4653,2398" coordsize="228,116" path="m4653,2514l4686,2457,4657,2398,4880,2463,4653,2514xe" filled="true" fillcolor="#000000" stroked="false">
                <v:path arrowok="t"/>
                <v:fill type="solid"/>
              </v:shape>
            </v:group>
            <v:group style="position:absolute;left:4653;top:2398;width:228;height:116" coordorigin="4653,2398" coordsize="228,116">
              <v:shape style="position:absolute;left:4653;top:2398;width:228;height:116" coordorigin="4653,2398" coordsize="228,116" path="m4653,2514l4880,2463,4657,2398,4686,2457,4653,2514xe" filled="false" stroked="true" strokeweight="0pt" strokecolor="#000000">
                <v:path arrowok="t"/>
              </v:shape>
            </v:group>
            <v:group style="position:absolute;left:4653;top:2457;width:34;height:57" coordorigin="4653,2457" coordsize="34,57">
              <v:shape style="position:absolute;left:4653;top:2457;width:34;height:57" coordorigin="4653,2457" coordsize="34,57" path="m4653,2514l4686,2457e" filled="false" stroked="true" strokeweight="1.820769pt" strokecolor="#000000">
                <v:path arrowok="t"/>
              </v:shape>
            </v:group>
            <v:group style="position:absolute;left:4657;top:2398;width:29;height:59" coordorigin="4657,2398" coordsize="29,59">
              <v:shape style="position:absolute;left:4657;top:2398;width:29;height:59" coordorigin="4657,2398" coordsize="29,59" path="m4657,2398l4686,2457e" filled="false" stroked="true" strokeweight="1.824973pt" strokecolor="#000000">
                <v:path arrowok="t"/>
              </v:shape>
            </v:group>
            <v:group style="position:absolute;left:4653;top:2585;width:228;height:116" coordorigin="4653,2585" coordsize="228,116">
              <v:shape style="position:absolute;left:4653;top:2585;width:228;height:116" coordorigin="4653,2585" coordsize="228,116" path="m4653,2701l4686,2644,4657,2585,4880,2651,4653,2701xe" filled="true" fillcolor="#000000" stroked="false">
                <v:path arrowok="t"/>
                <v:fill type="solid"/>
              </v:shape>
            </v:group>
            <v:group style="position:absolute;left:4653;top:2585;width:228;height:116" coordorigin="4653,2585" coordsize="228,116">
              <v:shape style="position:absolute;left:4653;top:2585;width:228;height:116" coordorigin="4653,2585" coordsize="228,116" path="m4653,2701l4880,2651,4657,2585,4686,2644,4653,2701xe" filled="false" stroked="true" strokeweight="0pt" strokecolor="#000000">
                <v:path arrowok="t"/>
              </v:shape>
            </v:group>
            <v:group style="position:absolute;left:4653;top:2644;width:34;height:57" coordorigin="4653,2644" coordsize="34,57">
              <v:shape style="position:absolute;left:4653;top:2644;width:34;height:57" coordorigin="4653,2644" coordsize="34,57" path="m4653,2701l4686,2644e" filled="false" stroked="true" strokeweight="1.820769pt" strokecolor="#000000">
                <v:path arrowok="t"/>
              </v:shape>
            </v:group>
            <v:group style="position:absolute;left:4657;top:2585;width:29;height:59" coordorigin="4657,2585" coordsize="29,59">
              <v:shape style="position:absolute;left:4657;top:2585;width:29;height:59" coordorigin="4657,2585" coordsize="29,59" path="m4657,2585l4686,2644e" filled="false" stroked="true" strokeweight="1.824973pt" strokecolor="#000000">
                <v:path arrowok="t"/>
              </v:shape>
            </v:group>
            <v:group style="position:absolute;left:4653;top:2772;width:228;height:117" coordorigin="4653,2772" coordsize="228,117">
              <v:shape style="position:absolute;left:4653;top:2772;width:228;height:117" coordorigin="4653,2772" coordsize="228,117" path="m4653,2889l4686,2832,4657,2772,4880,2838,4653,2889xe" filled="true" fillcolor="#000000" stroked="false">
                <v:path arrowok="t"/>
                <v:fill type="solid"/>
              </v:shape>
            </v:group>
            <v:group style="position:absolute;left:4653;top:2772;width:228;height:117" coordorigin="4653,2772" coordsize="228,117">
              <v:shape style="position:absolute;left:4653;top:2772;width:228;height:117" coordorigin="4653,2772" coordsize="228,117" path="m4653,2889l4880,2838,4657,2772,4686,2832,4653,2889xe" filled="false" stroked="true" strokeweight="0pt" strokecolor="#000000">
                <v:path arrowok="t"/>
              </v:shape>
            </v:group>
            <v:group style="position:absolute;left:4653;top:2832;width:34;height:57" coordorigin="4653,2832" coordsize="34,57">
              <v:shape style="position:absolute;left:4653;top:2832;width:34;height:57" coordorigin="4653,2832" coordsize="34,57" path="m4653,2889l4686,2832e" filled="false" stroked="true" strokeweight="1.820769pt" strokecolor="#000000">
                <v:path arrowok="t"/>
              </v:shape>
            </v:group>
            <v:group style="position:absolute;left:4657;top:2772;width:29;height:60" coordorigin="4657,2772" coordsize="29,60">
              <v:shape style="position:absolute;left:4657;top:2772;width:29;height:60" coordorigin="4657,2772" coordsize="29,60" path="m4657,2772l4686,2832e" filled="false" stroked="true" strokeweight="1.825224pt" strokecolor="#000000">
                <v:path arrowok="t"/>
              </v:shape>
            </v:group>
            <v:group style="position:absolute;left:4653;top:2959;width:228;height:117" coordorigin="4653,2959" coordsize="228,117">
              <v:shape style="position:absolute;left:4653;top:2959;width:228;height:117" coordorigin="4653,2959" coordsize="228,117" path="m4653,3076l4686,3018,4657,2959,4880,3025,4653,3076xe" filled="true" fillcolor="#000000" stroked="false">
                <v:path arrowok="t"/>
                <v:fill type="solid"/>
              </v:shape>
            </v:group>
            <v:group style="position:absolute;left:4653;top:2959;width:228;height:117" coordorigin="4653,2959" coordsize="228,117">
              <v:shape style="position:absolute;left:4653;top:2959;width:228;height:117" coordorigin="4653,2959" coordsize="228,117" path="m4653,3076l4880,3025,4657,2959,4686,3018,4653,3076xe" filled="false" stroked="true" strokeweight="0pt" strokecolor="#000000">
                <v:path arrowok="t"/>
              </v:shape>
            </v:group>
            <v:group style="position:absolute;left:4653;top:3018;width:34;height:58" coordorigin="4653,3018" coordsize="34,58">
              <v:shape style="position:absolute;left:4653;top:3018;width:34;height:58" coordorigin="4653,3018" coordsize="34,58" path="m4653,3076l4686,3018e" filled="false" stroked="true" strokeweight="1.821085pt" strokecolor="#000000">
                <v:path arrowok="t"/>
              </v:shape>
            </v:group>
            <v:group style="position:absolute;left:4657;top:2959;width:29;height:59" coordorigin="4657,2959" coordsize="29,59">
              <v:shape style="position:absolute;left:4657;top:2959;width:29;height:59" coordorigin="4657,2959" coordsize="29,59" path="m4657,2959l4686,3018e" filled="false" stroked="true" strokeweight="1.824973pt" strokecolor="#000000">
                <v:path arrowok="t"/>
              </v:shape>
            </v:group>
            <v:group style="position:absolute;left:4653;top:3147;width:228;height:116" coordorigin="4653,3147" coordsize="228,116">
              <v:shape style="position:absolute;left:4653;top:3147;width:228;height:116" coordorigin="4653,3147" coordsize="228,116" path="m4653,3263l4686,3206,4657,3147,4880,3213,4653,3263xe" filled="true" fillcolor="#000000" stroked="false">
                <v:path arrowok="t"/>
                <v:fill type="solid"/>
              </v:shape>
            </v:group>
            <v:group style="position:absolute;left:4653;top:3147;width:228;height:116" coordorigin="4653,3147" coordsize="228,116">
              <v:shape style="position:absolute;left:4653;top:3147;width:228;height:116" coordorigin="4653,3147" coordsize="228,116" path="m4653,3263l4880,3213,4657,3147,4686,3206,4653,3263xe" filled="false" stroked="true" strokeweight="0pt" strokecolor="#000000">
                <v:path arrowok="t"/>
              </v:shape>
            </v:group>
            <v:group style="position:absolute;left:4653;top:3206;width:34;height:57" coordorigin="4653,3206" coordsize="34,57">
              <v:shape style="position:absolute;left:4653;top:3206;width:34;height:57" coordorigin="4653,3206" coordsize="34,57" path="m4653,3263l4686,3206e" filled="false" stroked="true" strokeweight="1.820769pt" strokecolor="#000000">
                <v:path arrowok="t"/>
              </v:shape>
            </v:group>
            <v:group style="position:absolute;left:4657;top:3147;width:29;height:59" coordorigin="4657,3147" coordsize="29,59">
              <v:shape style="position:absolute;left:4657;top:3147;width:29;height:59" coordorigin="4657,3147" coordsize="29,59" path="m4657,3147l4686,3206e" filled="false" stroked="true" strokeweight="1.824973pt" strokecolor="#000000">
                <v:path arrowok="t"/>
              </v:shape>
            </v:group>
            <v:group style="position:absolute;left:4653;top:3334;width:228;height:116" coordorigin="4653,3334" coordsize="228,116">
              <v:shape style="position:absolute;left:4653;top:3334;width:228;height:116" coordorigin="4653,3334" coordsize="228,116" path="m4653,3450l4686,3393,4657,3334,4880,3399,4653,3450xe" filled="true" fillcolor="#000000" stroked="false">
                <v:path arrowok="t"/>
                <v:fill type="solid"/>
              </v:shape>
            </v:group>
            <v:group style="position:absolute;left:4653;top:3334;width:228;height:116" coordorigin="4653,3334" coordsize="228,116">
              <v:shape style="position:absolute;left:4653;top:3334;width:228;height:116" coordorigin="4653,3334" coordsize="228,116" path="m4653,3450l4880,3399,4657,3334,4686,3393,4653,3450xe" filled="false" stroked="true" strokeweight="0pt" strokecolor="#000000">
                <v:path arrowok="t"/>
              </v:shape>
            </v:group>
            <v:group style="position:absolute;left:4653;top:3393;width:34;height:57" coordorigin="4653,3393" coordsize="34,57">
              <v:shape style="position:absolute;left:4653;top:3393;width:34;height:57" coordorigin="4653,3393" coordsize="34,57" path="m4653,3450l4686,3393e" filled="false" stroked="true" strokeweight="1.820769pt" strokecolor="#000000">
                <v:path arrowok="t"/>
              </v:shape>
            </v:group>
            <v:group style="position:absolute;left:4657;top:3334;width:29;height:59" coordorigin="4657,3334" coordsize="29,59">
              <v:shape style="position:absolute;left:4657;top:3334;width:29;height:59" coordorigin="4657,3334" coordsize="29,59" path="m4657,3334l4686,3393e" filled="false" stroked="true" strokeweight="1.824973pt" strokecolor="#000000">
                <v:path arrowok="t"/>
              </v:shape>
            </v:group>
            <v:group style="position:absolute;left:4297;top:2031;width:226;height:117" coordorigin="4297,2031" coordsize="226,117">
              <v:shape style="position:absolute;left:4297;top:2031;width:226;height:117" coordorigin="4297,2031" coordsize="226,117" path="m4522,2148l4297,2089,4522,2031,4491,2089,4522,2148xe" filled="true" fillcolor="#000000" stroked="false">
                <v:path arrowok="t"/>
                <v:fill type="solid"/>
              </v:shape>
            </v:group>
            <v:group style="position:absolute;left:4297;top:2031;width:226;height:117" coordorigin="4297,2031" coordsize="226,117">
              <v:shape style="position:absolute;left:4297;top:2031;width:226;height:117" coordorigin="4297,2031" coordsize="226,117" path="m4522,2031l4297,2089,4522,2148,4491,2089,4522,2031xe" filled="false" stroked="true" strokeweight="0pt" strokecolor="#000000">
                <v:path arrowok="t"/>
              </v:shape>
            </v:group>
            <v:group style="position:absolute;left:4491;top:2031;width:31;height:59" coordorigin="4491,2031" coordsize="31,59">
              <v:shape style="position:absolute;left:4491;top:2031;width:31;height:59" coordorigin="4491,2031" coordsize="31,59" path="m4522,2031l4491,2089e" filled="false" stroked="true" strokeweight="1.823061pt" strokecolor="#000000">
                <v:path arrowok="t"/>
              </v:shape>
            </v:group>
            <v:group style="position:absolute;left:4491;top:2089;width:31;height:59" coordorigin="4491,2089" coordsize="31,59">
              <v:shape style="position:absolute;left:4491;top:2089;width:31;height:59" coordorigin="4491,2089" coordsize="31,59" path="m4522,2148l4491,2089e" filled="false" stroked="true" strokeweight="1.823061pt" strokecolor="#000000">
                <v:path arrowok="t"/>
              </v:shape>
            </v:group>
            <v:group style="position:absolute;left:4297;top:2219;width:226;height:116" coordorigin="4297,2219" coordsize="226,116">
              <v:shape style="position:absolute;left:4297;top:2219;width:226;height:116" coordorigin="4297,2219" coordsize="226,116" path="m4522,2334l4297,2277,4522,2219,4491,2277,4522,2334xe" filled="true" fillcolor="#000000" stroked="false">
                <v:path arrowok="t"/>
                <v:fill type="solid"/>
              </v:shape>
            </v:group>
            <v:group style="position:absolute;left:4297;top:2219;width:226;height:116" coordorigin="4297,2219" coordsize="226,116">
              <v:shape style="position:absolute;left:4297;top:2219;width:226;height:116" coordorigin="4297,2219" coordsize="226,116" path="m4522,2219l4297,2277,4522,2334,4491,2277,4522,2219xe" filled="false" stroked="true" strokeweight="0pt" strokecolor="#000000">
                <v:path arrowok="t"/>
              </v:shape>
            </v:group>
            <v:group style="position:absolute;left:4491;top:2219;width:31;height:59" coordorigin="4491,2219" coordsize="31,59">
              <v:shape style="position:absolute;left:4491;top:2219;width:31;height:59" coordorigin="4491,2219" coordsize="31,59" path="m4522,2219l4491,2277e" filled="false" stroked="true" strokeweight="1.823061pt" strokecolor="#000000">
                <v:path arrowok="t"/>
              </v:shape>
            </v:group>
            <v:group style="position:absolute;left:4491;top:2277;width:31;height:58" coordorigin="4491,2277" coordsize="31,58">
              <v:shape style="position:absolute;left:4491;top:2277;width:31;height:58" coordorigin="4491,2277" coordsize="31,58" path="m4522,2334l4491,2277e" filled="false" stroked="true" strokeweight="1.822774pt" strokecolor="#000000">
                <v:path arrowok="t"/>
              </v:shape>
            </v:group>
            <v:group style="position:absolute;left:4297;top:2406;width:226;height:116" coordorigin="4297,2406" coordsize="226,116">
              <v:shape style="position:absolute;left:4297;top:2406;width:226;height:116" coordorigin="4297,2406" coordsize="226,116" path="m4522,2522l4297,2463,4522,2406,4491,2463,4522,2522xe" filled="true" fillcolor="#000000" stroked="false">
                <v:path arrowok="t"/>
                <v:fill type="solid"/>
              </v:shape>
            </v:group>
            <v:group style="position:absolute;left:4297;top:2406;width:226;height:116" coordorigin="4297,2406" coordsize="226,116">
              <v:shape style="position:absolute;left:4297;top:2406;width:226;height:116" coordorigin="4297,2406" coordsize="226,116" path="m4522,2406l4297,2463,4522,2522,4491,2463,4522,2406xe" filled="false" stroked="true" strokeweight="0pt" strokecolor="#000000">
                <v:path arrowok="t"/>
              </v:shape>
            </v:group>
            <v:group style="position:absolute;left:4491;top:2406;width:31;height:58" coordorigin="4491,2406" coordsize="31,58">
              <v:shape style="position:absolute;left:4491;top:2406;width:31;height:58" coordorigin="4491,2406" coordsize="31,58" path="m4522,2406l4491,2463e" filled="false" stroked="true" strokeweight="1.822774pt" strokecolor="#000000">
                <v:path arrowok="t"/>
              </v:shape>
            </v:group>
            <v:group style="position:absolute;left:4491;top:2463;width:31;height:59" coordorigin="4491,2463" coordsize="31,59">
              <v:shape style="position:absolute;left:4491;top:2463;width:31;height:59" coordorigin="4491,2463" coordsize="31,59" path="m4522,2522l4491,2463e" filled="false" stroked="true" strokeweight="1.823061pt" strokecolor="#000000">
                <v:path arrowok="t"/>
              </v:shape>
            </v:group>
            <v:group style="position:absolute;left:4297;top:2592;width:226;height:117" coordorigin="4297,2592" coordsize="226,117">
              <v:shape style="position:absolute;left:4297;top:2592;width:226;height:117" coordorigin="4297,2592" coordsize="226,117" path="m4522,2709l4297,2651,4522,2592,4491,2651,4522,2709xe" filled="true" fillcolor="#000000" stroked="false">
                <v:path arrowok="t"/>
                <v:fill type="solid"/>
              </v:shape>
            </v:group>
            <v:group style="position:absolute;left:4297;top:2592;width:226;height:117" coordorigin="4297,2592" coordsize="226,117">
              <v:shape style="position:absolute;left:4297;top:2592;width:226;height:117" coordorigin="4297,2592" coordsize="226,117" path="m4522,2592l4297,2651,4522,2709,4491,2651,4522,2592xe" filled="false" stroked="true" strokeweight="0pt" strokecolor="#000000">
                <v:path arrowok="t"/>
              </v:shape>
            </v:group>
            <v:group style="position:absolute;left:4491;top:2592;width:31;height:59" coordorigin="4491,2592" coordsize="31,59">
              <v:shape style="position:absolute;left:4491;top:2592;width:31;height:59" coordorigin="4491,2592" coordsize="31,59" path="m4522,2592l4491,2651e" filled="false" stroked="true" strokeweight="1.823061pt" strokecolor="#000000">
                <v:path arrowok="t"/>
              </v:shape>
            </v:group>
            <v:group style="position:absolute;left:4491;top:2651;width:31;height:59" coordorigin="4491,2651" coordsize="31,59">
              <v:shape style="position:absolute;left:4491;top:2651;width:31;height:59" coordorigin="4491,2651" coordsize="31,59" path="m4522,2709l4491,2651e" filled="false" stroked="true" strokeweight="1.823061pt" strokecolor="#000000">
                <v:path arrowok="t"/>
              </v:shape>
            </v:group>
            <v:group style="position:absolute;left:4297;top:2780;width:226;height:117" coordorigin="4297,2780" coordsize="226,117">
              <v:shape style="position:absolute;left:4297;top:2780;width:226;height:117" coordorigin="4297,2780" coordsize="226,117" path="m4522,2896l4297,2838,4522,2780,4491,2838,4522,2896xe" filled="true" fillcolor="#000000" stroked="false">
                <v:path arrowok="t"/>
                <v:fill type="solid"/>
              </v:shape>
            </v:group>
            <v:group style="position:absolute;left:4297;top:2780;width:226;height:117" coordorigin="4297,2780" coordsize="226,117">
              <v:shape style="position:absolute;left:4297;top:2780;width:226;height:117" coordorigin="4297,2780" coordsize="226,117" path="m4522,2780l4297,2838,4522,2896,4491,2838,4522,2780xe" filled="false" stroked="true" strokeweight="0pt" strokecolor="#000000">
                <v:path arrowok="t"/>
              </v:shape>
            </v:group>
            <v:group style="position:absolute;left:4491;top:2780;width:31;height:59" coordorigin="4491,2780" coordsize="31,59">
              <v:shape style="position:absolute;left:4491;top:2780;width:31;height:59" coordorigin="4491,2780" coordsize="31,59" path="m4522,2780l4491,2838e" filled="false" stroked="true" strokeweight="1.823061pt" strokecolor="#000000">
                <v:path arrowok="t"/>
              </v:shape>
            </v:group>
            <v:group style="position:absolute;left:4491;top:2838;width:31;height:59" coordorigin="4491,2838" coordsize="31,59">
              <v:shape style="position:absolute;left:4491;top:2838;width:31;height:59" coordorigin="4491,2838" coordsize="31,59" path="m4522,2896l4491,2838e" filled="false" stroked="true" strokeweight="1.823061pt" strokecolor="#000000">
                <v:path arrowok="t"/>
              </v:shape>
            </v:group>
            <v:group style="position:absolute;left:4297;top:2967;width:226;height:117" coordorigin="4297,2967" coordsize="226,117">
              <v:shape style="position:absolute;left:4297;top:2967;width:226;height:117" coordorigin="4297,2967" coordsize="226,117" path="m4522,3084l4297,3025,4522,2967,4491,3025,4522,3084xe" filled="true" fillcolor="#000000" stroked="false">
                <v:path arrowok="t"/>
                <v:fill type="solid"/>
              </v:shape>
            </v:group>
            <v:group style="position:absolute;left:4297;top:2967;width:226;height:117" coordorigin="4297,2967" coordsize="226,117">
              <v:shape style="position:absolute;left:4297;top:2967;width:226;height:117" coordorigin="4297,2967" coordsize="226,117" path="m4522,2967l4297,3025,4522,3084,4491,3025,4522,2967xe" filled="false" stroked="true" strokeweight="0pt" strokecolor="#000000">
                <v:path arrowok="t"/>
              </v:shape>
            </v:group>
            <v:group style="position:absolute;left:4491;top:2967;width:31;height:59" coordorigin="4491,2967" coordsize="31,59">
              <v:shape style="position:absolute;left:4491;top:2967;width:31;height:59" coordorigin="4491,2967" coordsize="31,59" path="m4522,2967l4491,3025e" filled="false" stroked="true" strokeweight="1.823061pt" strokecolor="#000000">
                <v:path arrowok="t"/>
              </v:shape>
            </v:group>
            <v:group style="position:absolute;left:4491;top:3025;width:31;height:59" coordorigin="4491,3025" coordsize="31,59">
              <v:shape style="position:absolute;left:4491;top:3025;width:31;height:59" coordorigin="4491,3025" coordsize="31,59" path="m4522,3084l4491,3025e" filled="false" stroked="true" strokeweight="1.823061pt" strokecolor="#000000">
                <v:path arrowok="t"/>
              </v:shape>
            </v:group>
            <v:group style="position:absolute;left:4297;top:3154;width:226;height:116" coordorigin="4297,3154" coordsize="226,116">
              <v:shape style="position:absolute;left:4297;top:3154;width:226;height:116" coordorigin="4297,3154" coordsize="226,116" path="m4522,3270l4297,3213,4522,3154,4491,3213,4522,3270xe" filled="true" fillcolor="#000000" stroked="false">
                <v:path arrowok="t"/>
                <v:fill type="solid"/>
              </v:shape>
            </v:group>
            <v:group style="position:absolute;left:4297;top:3154;width:226;height:116" coordorigin="4297,3154" coordsize="226,116">
              <v:shape style="position:absolute;left:4297;top:3154;width:226;height:116" coordorigin="4297,3154" coordsize="226,116" path="m4522,3154l4297,3213,4522,3270,4491,3213,4522,3154xe" filled="false" stroked="true" strokeweight="0pt" strokecolor="#000000">
                <v:path arrowok="t"/>
              </v:shape>
            </v:group>
            <v:group style="position:absolute;left:4491;top:3154;width:31;height:59" coordorigin="4491,3154" coordsize="31,59">
              <v:shape style="position:absolute;left:4491;top:3154;width:31;height:59" coordorigin="4491,3154" coordsize="31,59" path="m4522,3154l4491,3213e" filled="false" stroked="true" strokeweight="1.823061pt" strokecolor="#000000">
                <v:path arrowok="t"/>
              </v:shape>
            </v:group>
            <v:group style="position:absolute;left:4491;top:3213;width:31;height:58" coordorigin="4491,3213" coordsize="31,58">
              <v:shape style="position:absolute;left:4491;top:3213;width:31;height:58" coordorigin="4491,3213" coordsize="31,58" path="m4522,3270l4491,3213e" filled="false" stroked="true" strokeweight="1.822774pt" strokecolor="#000000">
                <v:path arrowok="t"/>
              </v:shape>
            </v:group>
            <v:group style="position:absolute;left:4297;top:3342;width:226;height:116" coordorigin="4297,3342" coordsize="226,116">
              <v:shape style="position:absolute;left:4297;top:3342;width:226;height:116" coordorigin="4297,3342" coordsize="226,116" path="m4522,3458l4297,3399,4522,3342,4491,3399,4522,3458xe" filled="true" fillcolor="#000000" stroked="false">
                <v:path arrowok="t"/>
                <v:fill type="solid"/>
              </v:shape>
            </v:group>
            <v:group style="position:absolute;left:4297;top:3342;width:226;height:116" coordorigin="4297,3342" coordsize="226,116">
              <v:shape style="position:absolute;left:4297;top:3342;width:226;height:116" coordorigin="4297,3342" coordsize="226,116" path="m4522,3342l4297,3399,4522,3458,4491,3399,4522,3342xe" filled="false" stroked="true" strokeweight="0pt" strokecolor="#000000">
                <v:path arrowok="t"/>
              </v:shape>
            </v:group>
            <v:group style="position:absolute;left:4491;top:3342;width:31;height:58" coordorigin="4491,3342" coordsize="31,58">
              <v:shape style="position:absolute;left:4491;top:3342;width:31;height:58" coordorigin="4491,3342" coordsize="31,58" path="m4522,3342l4491,3399e" filled="false" stroked="true" strokeweight="1.822774pt" strokecolor="#000000">
                <v:path arrowok="t"/>
              </v:shape>
            </v:group>
            <v:group style="position:absolute;left:4491;top:3399;width:31;height:59" coordorigin="4491,3399" coordsize="31,59">
              <v:shape style="position:absolute;left:4491;top:3399;width:31;height:59" coordorigin="4491,3399" coordsize="31,59" path="m4522,3458l4491,3399e" filled="false" stroked="true" strokeweight="1.823061pt" strokecolor="#000000">
                <v:path arrowok="t"/>
              </v:shape>
            </v:group>
            <v:group style="position:absolute;left:3908;top:3587;width:390;height:2" coordorigin="3908,3587" coordsize="390,2">
              <v:shape style="position:absolute;left:3908;top:3587;width:390;height:2" coordorigin="3908,3587" coordsize="390,0" path="m4297,3587l3908,3587e" filled="false" stroked="true" strokeweight="1.769032pt" strokecolor="#000000">
                <v:path arrowok="t"/>
              </v:shape>
            </v:group>
            <v:group style="position:absolute;left:3908;top:3587;width:2;height:1498" coordorigin="3908,3587" coordsize="2,1498">
              <v:shape style="position:absolute;left:3908;top:3587;width:2;height:1498" coordorigin="3908,3587" coordsize="0,1498" path="m3908,3587l3908,5084e" filled="false" stroked="true" strokeweight="1.838351pt" strokecolor="#000000">
                <v:path arrowok="t"/>
              </v:shape>
            </v:group>
            <v:group style="position:absolute;left:3908;top:5084;width:390;height:2" coordorigin="3908,5084" coordsize="390,2">
              <v:shape style="position:absolute;left:3908;top:5084;width:390;height:2" coordorigin="3908,5084" coordsize="390,0" path="m3908,5084l4297,5084e" filled="false" stroked="true" strokeweight="1.769032pt" strokecolor="#000000">
                <v:path arrowok="t"/>
              </v:shape>
            </v:group>
            <v:group style="position:absolute;left:4297;top:3587;width:2;height:1498" coordorigin="4297,3587" coordsize="2,1498">
              <v:shape style="position:absolute;left:4297;top:3587;width:2;height:1498" coordorigin="4297,3587" coordsize="0,1498" path="m4297,5084l4297,3587e" filled="false" stroked="true" strokeweight="1.838351pt" strokecolor="#000000">
                <v:path arrowok="t"/>
              </v:shape>
            </v:group>
            <v:group style="position:absolute;left:3519;top:3587;width:389;height:2" coordorigin="3519,3587" coordsize="389,2">
              <v:shape style="position:absolute;left:3519;top:3587;width:389;height:2" coordorigin="3519,3587" coordsize="389,0" path="m3908,3587l3519,3587e" filled="false" stroked="true" strokeweight="1.769032pt" strokecolor="#000000">
                <v:path arrowok="t"/>
              </v:shape>
            </v:group>
            <v:group style="position:absolute;left:3519;top:3587;width:2;height:1498" coordorigin="3519,3587" coordsize="2,1498">
              <v:shape style="position:absolute;left:3519;top:3587;width:2;height:1498" coordorigin="3519,3587" coordsize="0,1498" path="m3519,3587l3519,5084e" filled="false" stroked="true" strokeweight="1.838351pt" strokecolor="#000000">
                <v:path arrowok="t"/>
              </v:shape>
            </v:group>
            <v:group style="position:absolute;left:3519;top:5084;width:389;height:2" coordorigin="3519,5084" coordsize="389,2">
              <v:shape style="position:absolute;left:3519;top:5084;width:389;height:2" coordorigin="3519,5084" coordsize="389,0" path="m3519,5084l3908,5084e" filled="false" stroked="true" strokeweight="1.769032pt" strokecolor="#000000">
                <v:path arrowok="t"/>
              </v:shape>
            </v:group>
            <v:group style="position:absolute;left:3908;top:3587;width:2;height:1498" coordorigin="3908,3587" coordsize="2,1498">
              <v:shape style="position:absolute;left:3908;top:3587;width:2;height:1498" coordorigin="3908,3587" coordsize="0,1498" path="m3908,5084l3908,3587e" filled="false" stroked="true" strokeweight="1.838351pt" strokecolor="#000000">
                <v:path arrowok="t"/>
              </v:shape>
            </v:group>
            <v:group style="position:absolute;left:2935;top:4055;width:584;height:2" coordorigin="2935,4055" coordsize="584,2">
              <v:shape style="position:absolute;left:2935;top:4055;width:584;height:2" coordorigin="2935,4055" coordsize="584,0" path="m2935,4055l3519,4055e" filled="false" stroked="true" strokeweight="1.769032pt" strokecolor="#000000">
                <v:path arrowok="t"/>
              </v:shape>
            </v:group>
            <v:group style="position:absolute;left:2935;top:4242;width:584;height:2" coordorigin="2935,4242" coordsize="584,2">
              <v:shape style="position:absolute;left:2935;top:4242;width:584;height:2" coordorigin="2935,4242" coordsize="584,0" path="m2935,4242l3519,4242e" filled="false" stroked="true" strokeweight="1.769032pt" strokecolor="#000000">
                <v:path arrowok="t"/>
              </v:shape>
            </v:group>
            <v:group style="position:absolute;left:2935;top:3680;width:584;height:2" coordorigin="2935,3680" coordsize="584,2">
              <v:shape style="position:absolute;left:2935;top:3680;width:584;height:2" coordorigin="2935,3680" coordsize="584,0" path="m2935,3680l3519,3680e" filled="false" stroked="true" strokeweight="1.769032pt" strokecolor="#000000">
                <v:path arrowok="t"/>
              </v:shape>
            </v:group>
            <v:group style="position:absolute;left:2935;top:3868;width:584;height:2" coordorigin="2935,3868" coordsize="584,2">
              <v:shape style="position:absolute;left:2935;top:3868;width:584;height:2" coordorigin="2935,3868" coordsize="584,0" path="m2935,3868l3519,3868e" filled="false" stroked="true" strokeweight="1.769032pt" strokecolor="#000000">
                <v:path arrowok="t"/>
              </v:shape>
            </v:group>
            <v:group style="position:absolute;left:2935;top:4803;width:584;height:2" coordorigin="2935,4803" coordsize="584,2">
              <v:shape style="position:absolute;left:2935;top:4803;width:584;height:2" coordorigin="2935,4803" coordsize="584,0" path="m2935,4803l3519,4803e" filled="false" stroked="true" strokeweight="1.769032pt" strokecolor="#000000">
                <v:path arrowok="t"/>
              </v:shape>
            </v:group>
            <v:group style="position:absolute;left:2935;top:4991;width:584;height:2" coordorigin="2935,4991" coordsize="584,2">
              <v:shape style="position:absolute;left:2935;top:4991;width:584;height:2" coordorigin="2935,4991" coordsize="584,0" path="m2935,4991l3519,4991e" filled="false" stroked="true" strokeweight="1.769032pt" strokecolor="#000000">
                <v:path arrowok="t"/>
              </v:shape>
            </v:group>
            <v:group style="position:absolute;left:2935;top:4429;width:584;height:2" coordorigin="2935,4429" coordsize="584,2">
              <v:shape style="position:absolute;left:2935;top:4429;width:584;height:2" coordorigin="2935,4429" coordsize="584,0" path="m2935,4429l3519,4429e" filled="false" stroked="true" strokeweight="1.769032pt" strokecolor="#000000">
                <v:path arrowok="t"/>
              </v:shape>
            </v:group>
            <v:group style="position:absolute;left:2935;top:4616;width:584;height:2" coordorigin="2935,4616" coordsize="584,2">
              <v:shape style="position:absolute;left:2935;top:4616;width:584;height:2" coordorigin="2935,4616" coordsize="584,0" path="m2935,4616l3519,4616e" filled="false" stroked="true" strokeweight="1.769032pt" strokecolor="#000000">
                <v:path arrowok="t"/>
              </v:shape>
            </v:group>
            <v:group style="position:absolute;left:3291;top:3614;width:228;height:117" coordorigin="3291,3614" coordsize="228,117">
              <v:shape style="position:absolute;left:3291;top:3614;width:228;height:117" coordorigin="3291,3614" coordsize="228,117" path="m3291,3731l3324,3674,3295,3614,3519,3680,3291,3731xe" filled="true" fillcolor="#000000" stroked="false">
                <v:path arrowok="t"/>
                <v:fill type="solid"/>
              </v:shape>
            </v:group>
            <v:group style="position:absolute;left:3291;top:3614;width:228;height:117" coordorigin="3291,3614" coordsize="228,117">
              <v:shape style="position:absolute;left:3291;top:3614;width:228;height:117" coordorigin="3291,3614" coordsize="228,117" path="m3291,3731l3519,3680,3295,3614,3324,3674,3291,3731xe" filled="false" stroked="true" strokeweight="0pt" strokecolor="#000000">
                <v:path arrowok="t"/>
              </v:shape>
            </v:group>
            <v:group style="position:absolute;left:3291;top:3674;width:34;height:57" coordorigin="3291,3674" coordsize="34,57">
              <v:shape style="position:absolute;left:3291;top:3674;width:34;height:57" coordorigin="3291,3674" coordsize="34,57" path="m3291,3731l3324,3674e" filled="false" stroked="true" strokeweight="1.820769pt" strokecolor="#000000">
                <v:path arrowok="t"/>
              </v:shape>
            </v:group>
            <v:group style="position:absolute;left:3295;top:3614;width:29;height:60" coordorigin="3295,3614" coordsize="29,60">
              <v:shape style="position:absolute;left:3295;top:3614;width:29;height:60" coordorigin="3295,3614" coordsize="29,60" path="m3295,3614l3324,3674e" filled="false" stroked="true" strokeweight="1.825224pt" strokecolor="#000000">
                <v:path arrowok="t"/>
              </v:shape>
            </v:group>
            <v:group style="position:absolute;left:3291;top:3802;width:228;height:117" coordorigin="3291,3802" coordsize="228,117">
              <v:shape style="position:absolute;left:3291;top:3802;width:228;height:117" coordorigin="3291,3802" coordsize="228,117" path="m3291,3918l3324,3861,3295,3802,3519,3868,3291,3918xe" filled="true" fillcolor="#000000" stroked="false">
                <v:path arrowok="t"/>
                <v:fill type="solid"/>
              </v:shape>
            </v:group>
            <v:group style="position:absolute;left:3291;top:3802;width:228;height:117" coordorigin="3291,3802" coordsize="228,117">
              <v:shape style="position:absolute;left:3291;top:3802;width:228;height:117" coordorigin="3291,3802" coordsize="228,117" path="m3291,3918l3519,3868,3295,3802,3324,3861,3291,3918xe" filled="false" stroked="true" strokeweight="0pt" strokecolor="#000000">
                <v:path arrowok="t"/>
              </v:shape>
            </v:group>
            <v:group style="position:absolute;left:3291;top:3861;width:34;height:58" coordorigin="3291,3861" coordsize="34,58">
              <v:shape style="position:absolute;left:3291;top:3861;width:34;height:58" coordorigin="3291,3861" coordsize="34,58" path="m3291,3918l3324,3861e" filled="false" stroked="true" strokeweight="1.821085pt" strokecolor="#000000">
                <v:path arrowok="t"/>
              </v:shape>
            </v:group>
            <v:group style="position:absolute;left:3295;top:3802;width:29;height:59" coordorigin="3295,3802" coordsize="29,59">
              <v:shape style="position:absolute;left:3295;top:3802;width:29;height:59" coordorigin="3295,3802" coordsize="29,59" path="m3295,3802l3324,3861e" filled="false" stroked="true" strokeweight="1.824973pt" strokecolor="#000000">
                <v:path arrowok="t"/>
              </v:shape>
            </v:group>
            <v:group style="position:absolute;left:3291;top:3989;width:228;height:117" coordorigin="3291,3989" coordsize="228,117">
              <v:shape style="position:absolute;left:3291;top:3989;width:228;height:117" coordorigin="3291,3989" coordsize="228,117" path="m3291,4105l3324,4048,3295,3989,3519,4055,3291,4105xe" filled="true" fillcolor="#000000" stroked="false">
                <v:path arrowok="t"/>
                <v:fill type="solid"/>
              </v:shape>
            </v:group>
            <v:group style="position:absolute;left:3291;top:3989;width:228;height:117" coordorigin="3291,3989" coordsize="228,117">
              <v:shape style="position:absolute;left:3291;top:3989;width:228;height:117" coordorigin="3291,3989" coordsize="228,117" path="m3291,4105l3519,4055,3295,3989,3324,4048,3291,4105xe" filled="false" stroked="true" strokeweight="0pt" strokecolor="#000000">
                <v:path arrowok="t"/>
              </v:shape>
            </v:group>
            <v:group style="position:absolute;left:3291;top:4048;width:34;height:58" coordorigin="3291,4048" coordsize="34,58">
              <v:shape style="position:absolute;left:3291;top:4048;width:34;height:58" coordorigin="3291,4048" coordsize="34,58" path="m3291,4105l3324,4048e" filled="false" stroked="true" strokeweight="1.821085pt" strokecolor="#000000">
                <v:path arrowok="t"/>
              </v:shape>
            </v:group>
            <v:group style="position:absolute;left:3295;top:3989;width:29;height:59" coordorigin="3295,3989" coordsize="29,59">
              <v:shape style="position:absolute;left:3295;top:3989;width:29;height:59" coordorigin="3295,3989" coordsize="29,59" path="m3295,3989l3324,4048e" filled="false" stroked="true" strokeweight="1.824973pt" strokecolor="#000000">
                <v:path arrowok="t"/>
              </v:shape>
            </v:group>
            <v:group style="position:absolute;left:3291;top:4176;width:228;height:116" coordorigin="3291,4176" coordsize="228,116">
              <v:shape style="position:absolute;left:3291;top:4176;width:228;height:116" coordorigin="3291,4176" coordsize="228,116" path="m3291,4292l3324,4235,3295,4176,3519,4242,3291,4292xe" filled="true" fillcolor="#000000" stroked="false">
                <v:path arrowok="t"/>
                <v:fill type="solid"/>
              </v:shape>
            </v:group>
            <v:group style="position:absolute;left:3291;top:4176;width:228;height:116" coordorigin="3291,4176" coordsize="228,116">
              <v:shape style="position:absolute;left:3291;top:4176;width:228;height:116" coordorigin="3291,4176" coordsize="228,116" path="m3291,4292l3519,4242,3295,4176,3324,4235,3291,4292xe" filled="false" stroked="true" strokeweight="0pt" strokecolor="#000000">
                <v:path arrowok="t"/>
              </v:shape>
            </v:group>
            <v:group style="position:absolute;left:3291;top:4235;width:34;height:57" coordorigin="3291,4235" coordsize="34,57">
              <v:shape style="position:absolute;left:3291;top:4235;width:34;height:57" coordorigin="3291,4235" coordsize="34,57" path="m3291,4292l3324,4235e" filled="false" stroked="true" strokeweight="1.820769pt" strokecolor="#000000">
                <v:path arrowok="t"/>
              </v:shape>
            </v:group>
            <v:group style="position:absolute;left:3295;top:4176;width:29;height:59" coordorigin="3295,4176" coordsize="29,59">
              <v:shape style="position:absolute;left:3295;top:4176;width:29;height:59" coordorigin="3295,4176" coordsize="29,59" path="m3295,4176l3324,4235e" filled="false" stroked="true" strokeweight="1.824973pt" strokecolor="#000000">
                <v:path arrowok="t"/>
              </v:shape>
            </v:group>
            <v:group style="position:absolute;left:3291;top:4364;width:228;height:116" coordorigin="3291,4364" coordsize="228,116">
              <v:shape style="position:absolute;left:3291;top:4364;width:228;height:116" coordorigin="3291,4364" coordsize="228,116" path="m3291,4479l3324,4423,3295,4364,3519,4429,3291,4479xe" filled="true" fillcolor="#000000" stroked="false">
                <v:path arrowok="t"/>
                <v:fill type="solid"/>
              </v:shape>
            </v:group>
            <v:group style="position:absolute;left:3291;top:4364;width:228;height:116" coordorigin="3291,4364" coordsize="228,116">
              <v:shape style="position:absolute;left:3291;top:4364;width:228;height:116" coordorigin="3291,4364" coordsize="228,116" path="m3291,4479l3519,4429,3295,4364,3324,4423,3291,4479xe" filled="false" stroked="true" strokeweight="0pt" strokecolor="#000000">
                <v:path arrowok="t"/>
              </v:shape>
            </v:group>
            <v:group style="position:absolute;left:3291;top:4423;width:34;height:57" coordorigin="3291,4423" coordsize="34,57">
              <v:shape style="position:absolute;left:3291;top:4423;width:34;height:57" coordorigin="3291,4423" coordsize="34,57" path="m3291,4479l3324,4423e" filled="false" stroked="true" strokeweight="1.820769pt" strokecolor="#000000">
                <v:path arrowok="t"/>
              </v:shape>
            </v:group>
            <v:group style="position:absolute;left:3295;top:4364;width:29;height:59" coordorigin="3295,4364" coordsize="29,59">
              <v:shape style="position:absolute;left:3295;top:4364;width:29;height:59" coordorigin="3295,4364" coordsize="29,59" path="m3295,4364l3324,4423e" filled="false" stroked="true" strokeweight="1.824973pt" strokecolor="#000000">
                <v:path arrowok="t"/>
              </v:shape>
            </v:group>
            <v:group style="position:absolute;left:3291;top:4550;width:228;height:117" coordorigin="3291,4550" coordsize="228,117">
              <v:shape style="position:absolute;left:3291;top:4550;width:228;height:117" coordorigin="3291,4550" coordsize="228,117" path="m3291,4667l3324,4610,3295,4550,3519,4616,3291,4667xe" filled="true" fillcolor="#000000" stroked="false">
                <v:path arrowok="t"/>
                <v:fill type="solid"/>
              </v:shape>
            </v:group>
            <v:group style="position:absolute;left:3291;top:4550;width:228;height:117" coordorigin="3291,4550" coordsize="228,117">
              <v:shape style="position:absolute;left:3291;top:4550;width:228;height:117" coordorigin="3291,4550" coordsize="228,117" path="m3291,4667l3519,4616,3295,4550,3324,4610,3291,4667xe" filled="false" stroked="true" strokeweight="0pt" strokecolor="#000000">
                <v:path arrowok="t"/>
              </v:shape>
            </v:group>
            <v:group style="position:absolute;left:3291;top:4610;width:34;height:57" coordorigin="3291,4610" coordsize="34,57">
              <v:shape style="position:absolute;left:3291;top:4610;width:34;height:57" coordorigin="3291,4610" coordsize="34,57" path="m3291,4667l3324,4610e" filled="false" stroked="true" strokeweight="1.820769pt" strokecolor="#000000">
                <v:path arrowok="t"/>
              </v:shape>
            </v:group>
            <v:group style="position:absolute;left:3295;top:4550;width:29;height:60" coordorigin="3295,4550" coordsize="29,60">
              <v:shape style="position:absolute;left:3295;top:4550;width:29;height:60" coordorigin="3295,4550" coordsize="29,60" path="m3295,4550l3324,4610e" filled="false" stroked="true" strokeweight="1.825224pt" strokecolor="#000000">
                <v:path arrowok="t"/>
              </v:shape>
            </v:group>
            <v:group style="position:absolute;left:3291;top:4737;width:228;height:117" coordorigin="3291,4737" coordsize="228,117">
              <v:shape style="position:absolute;left:3291;top:4737;width:228;height:117" coordorigin="3291,4737" coordsize="228,117" path="m3291,4854l3324,4796,3295,4737,3519,4803,3291,4854xe" filled="true" fillcolor="#000000" stroked="false">
                <v:path arrowok="t"/>
                <v:fill type="solid"/>
              </v:shape>
            </v:group>
            <v:group style="position:absolute;left:3291;top:4737;width:228;height:117" coordorigin="3291,4737" coordsize="228,117">
              <v:shape style="position:absolute;left:3291;top:4737;width:228;height:117" coordorigin="3291,4737" coordsize="228,117" path="m3291,4854l3519,4803,3295,4737,3324,4796,3291,4854xe" filled="false" stroked="true" strokeweight="0pt" strokecolor="#000000">
                <v:path arrowok="t"/>
              </v:shape>
            </v:group>
            <v:group style="position:absolute;left:3291;top:4796;width:34;height:58" coordorigin="3291,4796" coordsize="34,58">
              <v:shape style="position:absolute;left:3291;top:4796;width:34;height:58" coordorigin="3291,4796" coordsize="34,58" path="m3291,4854l3324,4796e" filled="false" stroked="true" strokeweight="1.821085pt" strokecolor="#000000">
                <v:path arrowok="t"/>
              </v:shape>
            </v:group>
            <v:group style="position:absolute;left:3295;top:4737;width:29;height:59" coordorigin="3295,4737" coordsize="29,59">
              <v:shape style="position:absolute;left:3295;top:4737;width:29;height:59" coordorigin="3295,4737" coordsize="29,59" path="m3295,4737l3324,4796e" filled="false" stroked="true" strokeweight="1.824973pt" strokecolor="#000000">
                <v:path arrowok="t"/>
              </v:shape>
            </v:group>
            <v:group style="position:absolute;left:3291;top:4925;width:228;height:117" coordorigin="3291,4925" coordsize="228,117">
              <v:shape style="position:absolute;left:3291;top:4925;width:228;height:117" coordorigin="3291,4925" coordsize="228,117" path="m3291,5041l3324,4984,3295,4925,3519,4991,3291,5041xe" filled="true" fillcolor="#000000" stroked="false">
                <v:path arrowok="t"/>
                <v:fill type="solid"/>
              </v:shape>
            </v:group>
            <v:group style="position:absolute;left:3291;top:4925;width:228;height:117" coordorigin="3291,4925" coordsize="228,117">
              <v:shape style="position:absolute;left:3291;top:4925;width:228;height:117" coordorigin="3291,4925" coordsize="228,117" path="m3291,5041l3519,4991,3295,4925,3324,4984,3291,5041xe" filled="false" stroked="true" strokeweight="0pt" strokecolor="#000000">
                <v:path arrowok="t"/>
              </v:shape>
            </v:group>
            <v:group style="position:absolute;left:3291;top:4984;width:34;height:58" coordorigin="3291,4984" coordsize="34,58">
              <v:shape style="position:absolute;left:3291;top:4984;width:34;height:58" coordorigin="3291,4984" coordsize="34,58" path="m3291,5041l3324,4984e" filled="false" stroked="true" strokeweight="1.821085pt" strokecolor="#000000">
                <v:path arrowok="t"/>
              </v:shape>
            </v:group>
            <v:group style="position:absolute;left:3295;top:4925;width:29;height:59" coordorigin="3295,4925" coordsize="29,59">
              <v:shape style="position:absolute;left:3295;top:4925;width:29;height:59" coordorigin="3295,4925" coordsize="29,59" path="m3295,4925l3324,4984e" filled="false" stroked="true" strokeweight="1.824973pt" strokecolor="#000000">
                <v:path arrowok="t"/>
              </v:shape>
            </v:group>
            <v:group style="position:absolute;left:2935;top:3622;width:226;height:117" coordorigin="2935,3622" coordsize="226,117">
              <v:shape style="position:absolute;left:2935;top:3622;width:226;height:117" coordorigin="2935,3622" coordsize="226,117" path="m3161,3738l2935,3680,3161,3622,3130,3680,3161,3738xe" filled="true" fillcolor="#000000" stroked="false">
                <v:path arrowok="t"/>
                <v:fill type="solid"/>
              </v:shape>
            </v:group>
            <v:group style="position:absolute;left:2935;top:3622;width:226;height:117" coordorigin="2935,3622" coordsize="226,117">
              <v:shape style="position:absolute;left:2935;top:3622;width:226;height:117" coordorigin="2935,3622" coordsize="226,117" path="m3161,3622l2935,3680,3161,3738,3130,3680,3161,3622xe" filled="false" stroked="true" strokeweight="0pt" strokecolor="#000000">
                <v:path arrowok="t"/>
              </v:shape>
            </v:group>
            <v:group style="position:absolute;left:3130;top:3622;width:31;height:59" coordorigin="3130,3622" coordsize="31,59">
              <v:shape style="position:absolute;left:3130;top:3622;width:31;height:59" coordorigin="3130,3622" coordsize="31,59" path="m3161,3622l3130,3680e" filled="false" stroked="true" strokeweight="1.823061pt" strokecolor="#000000">
                <v:path arrowok="t"/>
              </v:shape>
            </v:group>
            <v:group style="position:absolute;left:3130;top:3680;width:31;height:59" coordorigin="3130,3680" coordsize="31,59">
              <v:shape style="position:absolute;left:3130;top:3680;width:31;height:59" coordorigin="3130,3680" coordsize="31,59" path="m3161,3738l3130,3680e" filled="false" stroked="true" strokeweight="1.823061pt" strokecolor="#000000">
                <v:path arrowok="t"/>
              </v:shape>
            </v:group>
            <v:group style="position:absolute;left:2935;top:3809;width:226;height:117" coordorigin="2935,3809" coordsize="226,117">
              <v:shape style="position:absolute;left:2935;top:3809;width:226;height:117" coordorigin="2935,3809" coordsize="226,117" path="m3161,3926l2935,3868,3161,3809,3130,3868,3161,3926xe" filled="true" fillcolor="#000000" stroked="false">
                <v:path arrowok="t"/>
                <v:fill type="solid"/>
              </v:shape>
            </v:group>
            <v:group style="position:absolute;left:2935;top:3809;width:226;height:117" coordorigin="2935,3809" coordsize="226,117">
              <v:shape style="position:absolute;left:2935;top:3809;width:226;height:117" coordorigin="2935,3809" coordsize="226,117" path="m3161,3809l2935,3868,3161,3926,3130,3868,3161,3809xe" filled="false" stroked="true" strokeweight="0pt" strokecolor="#000000">
                <v:path arrowok="t"/>
              </v:shape>
            </v:group>
            <v:group style="position:absolute;left:3130;top:3809;width:31;height:59" coordorigin="3130,3809" coordsize="31,59">
              <v:shape style="position:absolute;left:3130;top:3809;width:31;height:59" coordorigin="3130,3809" coordsize="31,59" path="m3161,3809l3130,3868e" filled="false" stroked="true" strokeweight="1.823061pt" strokecolor="#000000">
                <v:path arrowok="t"/>
              </v:shape>
            </v:group>
            <v:group style="position:absolute;left:3130;top:3868;width:31;height:59" coordorigin="3130,3868" coordsize="31,59">
              <v:shape style="position:absolute;left:3130;top:3868;width:31;height:59" coordorigin="3130,3868" coordsize="31,59" path="m3161,3926l3130,3868e" filled="false" stroked="true" strokeweight="1.823061pt" strokecolor="#000000">
                <v:path arrowok="t"/>
              </v:shape>
            </v:group>
            <v:group style="position:absolute;left:2935;top:3997;width:226;height:117" coordorigin="2935,3997" coordsize="226,117">
              <v:shape style="position:absolute;left:2935;top:3997;width:226;height:117" coordorigin="2935,3997" coordsize="226,117" path="m3161,4113l2935,4055,3161,3997,3130,4055,3161,4113xe" filled="true" fillcolor="#000000" stroked="false">
                <v:path arrowok="t"/>
                <v:fill type="solid"/>
              </v:shape>
            </v:group>
            <v:group style="position:absolute;left:2935;top:3997;width:226;height:117" coordorigin="2935,3997" coordsize="226,117">
              <v:shape style="position:absolute;left:2935;top:3997;width:226;height:117" coordorigin="2935,3997" coordsize="226,117" path="m3161,3997l2935,4055,3161,4113,3130,4055,3161,3997xe" filled="false" stroked="true" strokeweight="0pt" strokecolor="#000000">
                <v:path arrowok="t"/>
              </v:shape>
            </v:group>
            <v:group style="position:absolute;left:3130;top:3997;width:31;height:59" coordorigin="3130,3997" coordsize="31,59">
              <v:shape style="position:absolute;left:3130;top:3997;width:31;height:59" coordorigin="3130,3997" coordsize="31,59" path="m3161,3997l3130,4055e" filled="false" stroked="true" strokeweight="1.823061pt" strokecolor="#000000">
                <v:path arrowok="t"/>
              </v:shape>
            </v:group>
            <v:group style="position:absolute;left:3130;top:4055;width:31;height:59" coordorigin="3130,4055" coordsize="31,59">
              <v:shape style="position:absolute;left:3130;top:4055;width:31;height:59" coordorigin="3130,4055" coordsize="31,59" path="m3161,4113l3130,4055e" filled="false" stroked="true" strokeweight="1.823061pt" strokecolor="#000000">
                <v:path arrowok="t"/>
              </v:shape>
            </v:group>
            <v:group style="position:absolute;left:2935;top:4184;width:226;height:116" coordorigin="2935,4184" coordsize="226,116">
              <v:shape style="position:absolute;left:2935;top:4184;width:226;height:116" coordorigin="2935,4184" coordsize="226,116" path="m3161,4300l2935,4242,3161,4184,3130,4242,3161,4300xe" filled="true" fillcolor="#000000" stroked="false">
                <v:path arrowok="t"/>
                <v:fill type="solid"/>
              </v:shape>
            </v:group>
            <v:group style="position:absolute;left:2935;top:4184;width:226;height:116" coordorigin="2935,4184" coordsize="226,116">
              <v:shape style="position:absolute;left:2935;top:4184;width:226;height:116" coordorigin="2935,4184" coordsize="226,116" path="m3161,4184l2935,4242,3161,4300,3130,4242,3161,4184xe" filled="false" stroked="true" strokeweight="0pt" strokecolor="#000000">
                <v:path arrowok="t"/>
              </v:shape>
            </v:group>
            <v:group style="position:absolute;left:3130;top:4184;width:31;height:59" coordorigin="3130,4184" coordsize="31,59">
              <v:shape style="position:absolute;left:3130;top:4184;width:31;height:59" coordorigin="3130,4184" coordsize="31,59" path="m3161,4184l3130,4242e" filled="false" stroked="true" strokeweight="1.823061pt" strokecolor="#000000">
                <v:path arrowok="t"/>
              </v:shape>
            </v:group>
            <v:group style="position:absolute;left:3130;top:4242;width:31;height:58" coordorigin="3130,4242" coordsize="31,58">
              <v:shape style="position:absolute;left:3130;top:4242;width:31;height:58" coordorigin="3130,4242" coordsize="31,58" path="m3161,4300l3130,4242e" filled="false" stroked="true" strokeweight="1.822774pt" strokecolor="#000000">
                <v:path arrowok="t"/>
              </v:shape>
            </v:group>
            <v:group style="position:absolute;left:2935;top:4371;width:226;height:116" coordorigin="2935,4371" coordsize="226,116">
              <v:shape style="position:absolute;left:2935;top:4371;width:226;height:116" coordorigin="2935,4371" coordsize="226,116" path="m3161,4487l2935,4429,3161,4371,3130,4429,3161,4487xe" filled="true" fillcolor="#000000" stroked="false">
                <v:path arrowok="t"/>
                <v:fill type="solid"/>
              </v:shape>
            </v:group>
            <v:group style="position:absolute;left:2935;top:4371;width:226;height:116" coordorigin="2935,4371" coordsize="226,116">
              <v:shape style="position:absolute;left:2935;top:4371;width:226;height:116" coordorigin="2935,4371" coordsize="226,116" path="m3161,4371l2935,4429,3161,4487,3130,4429,3161,4371xe" filled="false" stroked="true" strokeweight="0pt" strokecolor="#000000">
                <v:path arrowok="t"/>
              </v:shape>
            </v:group>
            <v:group style="position:absolute;left:3130;top:4371;width:31;height:58" coordorigin="3130,4371" coordsize="31,58">
              <v:shape style="position:absolute;left:3130;top:4371;width:31;height:58" coordorigin="3130,4371" coordsize="31,58" path="m3161,4371l3130,4429e" filled="false" stroked="true" strokeweight="1.822774pt" strokecolor="#000000">
                <v:path arrowok="t"/>
              </v:shape>
            </v:group>
            <v:group style="position:absolute;left:3130;top:4429;width:31;height:59" coordorigin="3130,4429" coordsize="31,59">
              <v:shape style="position:absolute;left:3130;top:4429;width:31;height:59" coordorigin="3130,4429" coordsize="31,59" path="m3161,4487l3130,4429e" filled="false" stroked="true" strokeweight="1.823061pt" strokecolor="#000000">
                <v:path arrowok="t"/>
              </v:shape>
            </v:group>
            <v:group style="position:absolute;left:2935;top:4558;width:226;height:117" coordorigin="2935,4558" coordsize="226,117">
              <v:shape style="position:absolute;left:2935;top:4558;width:226;height:117" coordorigin="2935,4558" coordsize="226,117" path="m3161,4674l2935,4616,3161,4558,3130,4616,3161,4674xe" filled="true" fillcolor="#000000" stroked="false">
                <v:path arrowok="t"/>
                <v:fill type="solid"/>
              </v:shape>
            </v:group>
            <v:group style="position:absolute;left:2935;top:4558;width:226;height:117" coordorigin="2935,4558" coordsize="226,117">
              <v:shape style="position:absolute;left:2935;top:4558;width:226;height:117" coordorigin="2935,4558" coordsize="226,117" path="m3161,4558l2935,4616,3161,4674,3130,4616,3161,4558xe" filled="false" stroked="true" strokeweight="0pt" strokecolor="#000000">
                <v:path arrowok="t"/>
              </v:shape>
            </v:group>
            <v:group style="position:absolute;left:3130;top:4558;width:31;height:59" coordorigin="3130,4558" coordsize="31,59">
              <v:shape style="position:absolute;left:3130;top:4558;width:31;height:59" coordorigin="3130,4558" coordsize="31,59" path="m3161,4558l3130,4616e" filled="false" stroked="true" strokeweight="1.823061pt" strokecolor="#000000">
                <v:path arrowok="t"/>
              </v:shape>
            </v:group>
            <v:group style="position:absolute;left:3130;top:4616;width:31;height:59" coordorigin="3130,4616" coordsize="31,59">
              <v:shape style="position:absolute;left:3130;top:4616;width:31;height:59" coordorigin="3130,4616" coordsize="31,59" path="m3161,4674l3130,4616e" filled="false" stroked="true" strokeweight="1.823061pt" strokecolor="#000000">
                <v:path arrowok="t"/>
              </v:shape>
            </v:group>
            <v:group style="position:absolute;left:2935;top:4745;width:226;height:117" coordorigin="2935,4745" coordsize="226,117">
              <v:shape style="position:absolute;left:2935;top:4745;width:226;height:117" coordorigin="2935,4745" coordsize="226,117" path="m3161,4862l2935,4803,3161,4745,3130,4803,3161,4862xe" filled="true" fillcolor="#000000" stroked="false">
                <v:path arrowok="t"/>
                <v:fill type="solid"/>
              </v:shape>
            </v:group>
            <v:group style="position:absolute;left:2935;top:4745;width:226;height:117" coordorigin="2935,4745" coordsize="226,117">
              <v:shape style="position:absolute;left:2935;top:4745;width:226;height:117" coordorigin="2935,4745" coordsize="226,117" path="m3161,4745l2935,4803,3161,4862,3130,4803,3161,4745xe" filled="false" stroked="true" strokeweight="0pt" strokecolor="#000000">
                <v:path arrowok="t"/>
              </v:shape>
            </v:group>
            <v:group style="position:absolute;left:3130;top:4745;width:31;height:59" coordorigin="3130,4745" coordsize="31,59">
              <v:shape style="position:absolute;left:3130;top:4745;width:31;height:59" coordorigin="3130,4745" coordsize="31,59" path="m3161,4745l3130,4803e" filled="false" stroked="true" strokeweight="1.823061pt" strokecolor="#000000">
                <v:path arrowok="t"/>
              </v:shape>
            </v:group>
            <v:group style="position:absolute;left:3130;top:4803;width:31;height:59" coordorigin="3130,4803" coordsize="31,59">
              <v:shape style="position:absolute;left:3130;top:4803;width:31;height:59" coordorigin="3130,4803" coordsize="31,59" path="m3161,4862l3130,4803e" filled="false" stroked="true" strokeweight="1.823061pt" strokecolor="#000000">
                <v:path arrowok="t"/>
              </v:shape>
            </v:group>
            <v:group style="position:absolute;left:2935;top:4932;width:226;height:117" coordorigin="2935,4932" coordsize="226,117">
              <v:shape style="position:absolute;left:2935;top:4932;width:226;height:117" coordorigin="2935,4932" coordsize="226,117" path="m3161,5049l2935,4991,3161,4932,3130,4991,3161,5049xe" filled="true" fillcolor="#000000" stroked="false">
                <v:path arrowok="t"/>
                <v:fill type="solid"/>
              </v:shape>
            </v:group>
            <v:group style="position:absolute;left:2935;top:4932;width:226;height:117" coordorigin="2935,4932" coordsize="226,117">
              <v:shape style="position:absolute;left:2935;top:4932;width:226;height:117" coordorigin="2935,4932" coordsize="226,117" path="m3161,4932l2935,4991,3161,5049,3130,4991,3161,4932xe" filled="false" stroked="true" strokeweight="0pt" strokecolor="#000000">
                <v:path arrowok="t"/>
              </v:shape>
            </v:group>
            <v:group style="position:absolute;left:3130;top:4932;width:31;height:59" coordorigin="3130,4932" coordsize="31,59">
              <v:shape style="position:absolute;left:3130;top:4932;width:31;height:59" coordorigin="3130,4932" coordsize="31,59" path="m3161,4932l3130,4991e" filled="false" stroked="true" strokeweight="1.823061pt" strokecolor="#000000">
                <v:path arrowok="t"/>
              </v:shape>
            </v:group>
            <v:group style="position:absolute;left:3130;top:4991;width:31;height:59" coordorigin="3130,4991" coordsize="31,59">
              <v:shape style="position:absolute;left:3130;top:4991;width:31;height:59" coordorigin="3130,4991" coordsize="31,59" path="m3161,5049l3130,4991e" filled="false" stroked="true" strokeweight="1.823061pt" strokecolor="#000000">
                <v:path arrowok="t"/>
              </v:shape>
            </v:group>
            <v:group style="position:absolute;left:4297;top:4055;width:584;height:2" coordorigin="4297,4055" coordsize="584,2">
              <v:shape style="position:absolute;left:4297;top:4055;width:584;height:2" coordorigin="4297,4055" coordsize="584,0" path="m4297,4055l4880,4055e" filled="false" stroked="true" strokeweight="1.769032pt" strokecolor="#000000">
                <v:path arrowok="t"/>
              </v:shape>
            </v:group>
            <v:group style="position:absolute;left:4297;top:4242;width:584;height:2" coordorigin="4297,4242" coordsize="584,2">
              <v:shape style="position:absolute;left:4297;top:4242;width:584;height:2" coordorigin="4297,4242" coordsize="584,0" path="m4297,4242l4880,4242e" filled="false" stroked="true" strokeweight="1.769032pt" strokecolor="#000000">
                <v:path arrowok="t"/>
              </v:shape>
            </v:group>
            <v:group style="position:absolute;left:4297;top:3680;width:584;height:2" coordorigin="4297,3680" coordsize="584,2">
              <v:shape style="position:absolute;left:4297;top:3680;width:584;height:2" coordorigin="4297,3680" coordsize="584,0" path="m4297,3680l4880,3680e" filled="false" stroked="true" strokeweight="1.769032pt" strokecolor="#000000">
                <v:path arrowok="t"/>
              </v:shape>
            </v:group>
            <v:group style="position:absolute;left:4297;top:3868;width:584;height:2" coordorigin="4297,3868" coordsize="584,2">
              <v:shape style="position:absolute;left:4297;top:3868;width:584;height:2" coordorigin="4297,3868" coordsize="584,0" path="m4297,3868l4880,3868e" filled="false" stroked="true" strokeweight="1.769032pt" strokecolor="#000000">
                <v:path arrowok="t"/>
              </v:shape>
            </v:group>
            <v:group style="position:absolute;left:4297;top:4803;width:584;height:2" coordorigin="4297,4803" coordsize="584,2">
              <v:shape style="position:absolute;left:4297;top:4803;width:584;height:2" coordorigin="4297,4803" coordsize="584,0" path="m4297,4803l4880,4803e" filled="false" stroked="true" strokeweight="1.769032pt" strokecolor="#000000">
                <v:path arrowok="t"/>
              </v:shape>
            </v:group>
            <v:group style="position:absolute;left:4297;top:4991;width:584;height:2" coordorigin="4297,4991" coordsize="584,2">
              <v:shape style="position:absolute;left:4297;top:4991;width:584;height:2" coordorigin="4297,4991" coordsize="584,0" path="m4297,4991l4880,4991e" filled="false" stroked="true" strokeweight="1.769032pt" strokecolor="#000000">
                <v:path arrowok="t"/>
              </v:shape>
            </v:group>
            <v:group style="position:absolute;left:4297;top:4429;width:584;height:2" coordorigin="4297,4429" coordsize="584,2">
              <v:shape style="position:absolute;left:4297;top:4429;width:584;height:2" coordorigin="4297,4429" coordsize="584,0" path="m4297,4429l4880,4429e" filled="false" stroked="true" strokeweight="1.769032pt" strokecolor="#000000">
                <v:path arrowok="t"/>
              </v:shape>
            </v:group>
            <v:group style="position:absolute;left:4297;top:4616;width:584;height:2" coordorigin="4297,4616" coordsize="584,2">
              <v:shape style="position:absolute;left:4297;top:4616;width:584;height:2" coordorigin="4297,4616" coordsize="584,0" path="m4297,4616l4880,4616e" filled="false" stroked="true" strokeweight="1.769032pt" strokecolor="#000000">
                <v:path arrowok="t"/>
              </v:shape>
            </v:group>
            <v:group style="position:absolute;left:4653;top:3614;width:228;height:117" coordorigin="4653,3614" coordsize="228,117">
              <v:shape style="position:absolute;left:4653;top:3614;width:228;height:117" coordorigin="4653,3614" coordsize="228,117" path="m4653,3731l4686,3674,4657,3614,4880,3680,4653,3731xe" filled="true" fillcolor="#000000" stroked="false">
                <v:path arrowok="t"/>
                <v:fill type="solid"/>
              </v:shape>
            </v:group>
            <v:group style="position:absolute;left:4653;top:3614;width:228;height:117" coordorigin="4653,3614" coordsize="228,117">
              <v:shape style="position:absolute;left:4653;top:3614;width:228;height:117" coordorigin="4653,3614" coordsize="228,117" path="m4653,3731l4880,3680,4657,3614,4686,3674,4653,3731xe" filled="false" stroked="true" strokeweight="0pt" strokecolor="#000000">
                <v:path arrowok="t"/>
              </v:shape>
            </v:group>
            <v:group style="position:absolute;left:4653;top:3674;width:34;height:57" coordorigin="4653,3674" coordsize="34,57">
              <v:shape style="position:absolute;left:4653;top:3674;width:34;height:57" coordorigin="4653,3674" coordsize="34,57" path="m4653,3731l4686,3674e" filled="false" stroked="true" strokeweight="1.820769pt" strokecolor="#000000">
                <v:path arrowok="t"/>
              </v:shape>
            </v:group>
            <v:group style="position:absolute;left:4657;top:3614;width:29;height:60" coordorigin="4657,3614" coordsize="29,60">
              <v:shape style="position:absolute;left:4657;top:3614;width:29;height:60" coordorigin="4657,3614" coordsize="29,60" path="m4657,3614l4686,3674e" filled="false" stroked="true" strokeweight="1.825224pt" strokecolor="#000000">
                <v:path arrowok="t"/>
              </v:shape>
            </v:group>
            <v:group style="position:absolute;left:4653;top:3802;width:228;height:117" coordorigin="4653,3802" coordsize="228,117">
              <v:shape style="position:absolute;left:4653;top:3802;width:228;height:117" coordorigin="4653,3802" coordsize="228,117" path="m4653,3918l4686,3861,4657,3802,4880,3868,4653,3918xe" filled="true" fillcolor="#000000" stroked="false">
                <v:path arrowok="t"/>
                <v:fill type="solid"/>
              </v:shape>
            </v:group>
            <v:group style="position:absolute;left:4653;top:3802;width:228;height:117" coordorigin="4653,3802" coordsize="228,117">
              <v:shape style="position:absolute;left:4653;top:3802;width:228;height:117" coordorigin="4653,3802" coordsize="228,117" path="m4653,3918l4880,3868,4657,3802,4686,3861,4653,3918xe" filled="false" stroked="true" strokeweight="0pt" strokecolor="#000000">
                <v:path arrowok="t"/>
              </v:shape>
            </v:group>
            <v:group style="position:absolute;left:4653;top:3861;width:34;height:58" coordorigin="4653,3861" coordsize="34,58">
              <v:shape style="position:absolute;left:4653;top:3861;width:34;height:58" coordorigin="4653,3861" coordsize="34,58" path="m4653,3918l4686,3861e" filled="false" stroked="true" strokeweight="1.821085pt" strokecolor="#000000">
                <v:path arrowok="t"/>
              </v:shape>
            </v:group>
            <v:group style="position:absolute;left:4657;top:3802;width:29;height:59" coordorigin="4657,3802" coordsize="29,59">
              <v:shape style="position:absolute;left:4657;top:3802;width:29;height:59" coordorigin="4657,3802" coordsize="29,59" path="m4657,3802l4686,3861e" filled="false" stroked="true" strokeweight="1.824973pt" strokecolor="#000000">
                <v:path arrowok="t"/>
              </v:shape>
            </v:group>
            <v:group style="position:absolute;left:4653;top:3989;width:228;height:117" coordorigin="4653,3989" coordsize="228,117">
              <v:shape style="position:absolute;left:4653;top:3989;width:228;height:117" coordorigin="4653,3989" coordsize="228,117" path="m4653,4105l4686,4048,4657,3989,4880,4055,4653,4105xe" filled="true" fillcolor="#000000" stroked="false">
                <v:path arrowok="t"/>
                <v:fill type="solid"/>
              </v:shape>
            </v:group>
            <v:group style="position:absolute;left:4653;top:3989;width:228;height:117" coordorigin="4653,3989" coordsize="228,117">
              <v:shape style="position:absolute;left:4653;top:3989;width:228;height:117" coordorigin="4653,3989" coordsize="228,117" path="m4653,4105l4880,4055,4657,3989,4686,4048,4653,4105xe" filled="false" stroked="true" strokeweight="0pt" strokecolor="#000000">
                <v:path arrowok="t"/>
              </v:shape>
            </v:group>
            <v:group style="position:absolute;left:4653;top:4048;width:34;height:58" coordorigin="4653,4048" coordsize="34,58">
              <v:shape style="position:absolute;left:4653;top:4048;width:34;height:58" coordorigin="4653,4048" coordsize="34,58" path="m4653,4105l4686,4048e" filled="false" stroked="true" strokeweight="1.821085pt" strokecolor="#000000">
                <v:path arrowok="t"/>
              </v:shape>
            </v:group>
            <v:group style="position:absolute;left:4657;top:3989;width:29;height:59" coordorigin="4657,3989" coordsize="29,59">
              <v:shape style="position:absolute;left:4657;top:3989;width:29;height:59" coordorigin="4657,3989" coordsize="29,59" path="m4657,3989l4686,4048e" filled="false" stroked="true" strokeweight="1.824973pt" strokecolor="#000000">
                <v:path arrowok="t"/>
              </v:shape>
            </v:group>
            <v:group style="position:absolute;left:4653;top:4176;width:228;height:116" coordorigin="4653,4176" coordsize="228,116">
              <v:shape style="position:absolute;left:4653;top:4176;width:228;height:116" coordorigin="4653,4176" coordsize="228,116" path="m4653,4292l4686,4235,4657,4176,4880,4242,4653,4292xe" filled="true" fillcolor="#000000" stroked="false">
                <v:path arrowok="t"/>
                <v:fill type="solid"/>
              </v:shape>
            </v:group>
            <v:group style="position:absolute;left:4653;top:4176;width:228;height:116" coordorigin="4653,4176" coordsize="228,116">
              <v:shape style="position:absolute;left:4653;top:4176;width:228;height:116" coordorigin="4653,4176" coordsize="228,116" path="m4653,4292l4880,4242,4657,4176,4686,4235,4653,4292xe" filled="false" stroked="true" strokeweight="0pt" strokecolor="#000000">
                <v:path arrowok="t"/>
              </v:shape>
            </v:group>
            <v:group style="position:absolute;left:4653;top:4235;width:34;height:57" coordorigin="4653,4235" coordsize="34,57">
              <v:shape style="position:absolute;left:4653;top:4235;width:34;height:57" coordorigin="4653,4235" coordsize="34,57" path="m4653,4292l4686,4235e" filled="false" stroked="true" strokeweight="1.820769pt" strokecolor="#000000">
                <v:path arrowok="t"/>
              </v:shape>
            </v:group>
            <v:group style="position:absolute;left:4657;top:4176;width:29;height:59" coordorigin="4657,4176" coordsize="29,59">
              <v:shape style="position:absolute;left:4657;top:4176;width:29;height:59" coordorigin="4657,4176" coordsize="29,59" path="m4657,4176l4686,4235e" filled="false" stroked="true" strokeweight="1.824973pt" strokecolor="#000000">
                <v:path arrowok="t"/>
              </v:shape>
            </v:group>
            <v:group style="position:absolute;left:4653;top:4364;width:228;height:116" coordorigin="4653,4364" coordsize="228,116">
              <v:shape style="position:absolute;left:4653;top:4364;width:228;height:116" coordorigin="4653,4364" coordsize="228,116" path="m4653,4479l4686,4423,4657,4364,4880,4429,4653,4479xe" filled="true" fillcolor="#000000" stroked="false">
                <v:path arrowok="t"/>
                <v:fill type="solid"/>
              </v:shape>
            </v:group>
            <v:group style="position:absolute;left:4653;top:4364;width:228;height:116" coordorigin="4653,4364" coordsize="228,116">
              <v:shape style="position:absolute;left:4653;top:4364;width:228;height:116" coordorigin="4653,4364" coordsize="228,116" path="m4653,4479l4880,4429,4657,4364,4686,4423,4653,4479xe" filled="false" stroked="true" strokeweight="0pt" strokecolor="#000000">
                <v:path arrowok="t"/>
              </v:shape>
            </v:group>
            <v:group style="position:absolute;left:4653;top:4423;width:34;height:57" coordorigin="4653,4423" coordsize="34,57">
              <v:shape style="position:absolute;left:4653;top:4423;width:34;height:57" coordorigin="4653,4423" coordsize="34,57" path="m4653,4479l4686,4423e" filled="false" stroked="true" strokeweight="1.820769pt" strokecolor="#000000">
                <v:path arrowok="t"/>
              </v:shape>
            </v:group>
            <v:group style="position:absolute;left:4657;top:4364;width:29;height:59" coordorigin="4657,4364" coordsize="29,59">
              <v:shape style="position:absolute;left:4657;top:4364;width:29;height:59" coordorigin="4657,4364" coordsize="29,59" path="m4657,4364l4686,4423e" filled="false" stroked="true" strokeweight="1.824973pt" strokecolor="#000000">
                <v:path arrowok="t"/>
              </v:shape>
            </v:group>
            <v:group style="position:absolute;left:4653;top:4550;width:228;height:117" coordorigin="4653,4550" coordsize="228,117">
              <v:shape style="position:absolute;left:4653;top:4550;width:228;height:117" coordorigin="4653,4550" coordsize="228,117" path="m4653,4667l4686,4610,4657,4550,4880,4616,4653,4667xe" filled="true" fillcolor="#000000" stroked="false">
                <v:path arrowok="t"/>
                <v:fill type="solid"/>
              </v:shape>
            </v:group>
            <v:group style="position:absolute;left:4653;top:4550;width:228;height:117" coordorigin="4653,4550" coordsize="228,117">
              <v:shape style="position:absolute;left:4653;top:4550;width:228;height:117" coordorigin="4653,4550" coordsize="228,117" path="m4653,4667l4880,4616,4657,4550,4686,4610,4653,4667xe" filled="false" stroked="true" strokeweight="0pt" strokecolor="#000000">
                <v:path arrowok="t"/>
              </v:shape>
            </v:group>
            <v:group style="position:absolute;left:4653;top:4610;width:34;height:57" coordorigin="4653,4610" coordsize="34,57">
              <v:shape style="position:absolute;left:4653;top:4610;width:34;height:57" coordorigin="4653,4610" coordsize="34,57" path="m4653,4667l4686,4610e" filled="false" stroked="true" strokeweight="1.820769pt" strokecolor="#000000">
                <v:path arrowok="t"/>
              </v:shape>
            </v:group>
            <v:group style="position:absolute;left:4657;top:4550;width:29;height:60" coordorigin="4657,4550" coordsize="29,60">
              <v:shape style="position:absolute;left:4657;top:4550;width:29;height:60" coordorigin="4657,4550" coordsize="29,60" path="m4657,4550l4686,4610e" filled="false" stroked="true" strokeweight="1.825224pt" strokecolor="#000000">
                <v:path arrowok="t"/>
              </v:shape>
            </v:group>
            <v:group style="position:absolute;left:4653;top:4737;width:228;height:117" coordorigin="4653,4737" coordsize="228,117">
              <v:shape style="position:absolute;left:4653;top:4737;width:228;height:117" coordorigin="4653,4737" coordsize="228,117" path="m4653,4854l4686,4796,4657,4737,4880,4803,4653,4854xe" filled="true" fillcolor="#000000" stroked="false">
                <v:path arrowok="t"/>
                <v:fill type="solid"/>
              </v:shape>
            </v:group>
            <v:group style="position:absolute;left:4653;top:4737;width:228;height:117" coordorigin="4653,4737" coordsize="228,117">
              <v:shape style="position:absolute;left:4653;top:4737;width:228;height:117" coordorigin="4653,4737" coordsize="228,117" path="m4653,4854l4880,4803,4657,4737,4686,4796,4653,4854xe" filled="false" stroked="true" strokeweight="0pt" strokecolor="#000000">
                <v:path arrowok="t"/>
              </v:shape>
            </v:group>
            <v:group style="position:absolute;left:4653;top:4796;width:34;height:58" coordorigin="4653,4796" coordsize="34,58">
              <v:shape style="position:absolute;left:4653;top:4796;width:34;height:58" coordorigin="4653,4796" coordsize="34,58" path="m4653,4854l4686,4796e" filled="false" stroked="true" strokeweight="1.821085pt" strokecolor="#000000">
                <v:path arrowok="t"/>
              </v:shape>
            </v:group>
            <v:group style="position:absolute;left:4657;top:4737;width:29;height:59" coordorigin="4657,4737" coordsize="29,59">
              <v:shape style="position:absolute;left:4657;top:4737;width:29;height:59" coordorigin="4657,4737" coordsize="29,59" path="m4657,4737l4686,4796e" filled="false" stroked="true" strokeweight="1.824973pt" strokecolor="#000000">
                <v:path arrowok="t"/>
              </v:shape>
            </v:group>
            <v:group style="position:absolute;left:4653;top:4925;width:228;height:117" coordorigin="4653,4925" coordsize="228,117">
              <v:shape style="position:absolute;left:4653;top:4925;width:228;height:117" coordorigin="4653,4925" coordsize="228,117" path="m4653,5041l4686,4984,4657,4925,4880,4991,4653,5041xe" filled="true" fillcolor="#000000" stroked="false">
                <v:path arrowok="t"/>
                <v:fill type="solid"/>
              </v:shape>
            </v:group>
            <v:group style="position:absolute;left:4653;top:4925;width:228;height:117" coordorigin="4653,4925" coordsize="228,117">
              <v:shape style="position:absolute;left:4653;top:4925;width:228;height:117" coordorigin="4653,4925" coordsize="228,117" path="m4653,5041l4880,4991,4657,4925,4686,4984,4653,5041xe" filled="false" stroked="true" strokeweight="0pt" strokecolor="#000000">
                <v:path arrowok="t"/>
              </v:shape>
            </v:group>
            <v:group style="position:absolute;left:4653;top:4984;width:34;height:58" coordorigin="4653,4984" coordsize="34,58">
              <v:shape style="position:absolute;left:4653;top:4984;width:34;height:58" coordorigin="4653,4984" coordsize="34,58" path="m4653,5041l4686,4984e" filled="false" stroked="true" strokeweight="1.821085pt" strokecolor="#000000">
                <v:path arrowok="t"/>
              </v:shape>
            </v:group>
            <v:group style="position:absolute;left:4657;top:4925;width:29;height:59" coordorigin="4657,4925" coordsize="29,59">
              <v:shape style="position:absolute;left:4657;top:4925;width:29;height:59" coordorigin="4657,4925" coordsize="29,59" path="m4657,4925l4686,4984e" filled="false" stroked="true" strokeweight="1.824973pt" strokecolor="#000000">
                <v:path arrowok="t"/>
              </v:shape>
            </v:group>
            <v:group style="position:absolute;left:4297;top:3622;width:226;height:117" coordorigin="4297,3622" coordsize="226,117">
              <v:shape style="position:absolute;left:4297;top:3622;width:226;height:117" coordorigin="4297,3622" coordsize="226,117" path="m4522,3738l4297,3680,4522,3622,4491,3680,4522,3738xe" filled="true" fillcolor="#000000" stroked="false">
                <v:path arrowok="t"/>
                <v:fill type="solid"/>
              </v:shape>
            </v:group>
            <v:group style="position:absolute;left:4297;top:3622;width:226;height:117" coordorigin="4297,3622" coordsize="226,117">
              <v:shape style="position:absolute;left:4297;top:3622;width:226;height:117" coordorigin="4297,3622" coordsize="226,117" path="m4522,3622l4297,3680,4522,3738,4491,3680,4522,3622xe" filled="false" stroked="true" strokeweight="0pt" strokecolor="#000000">
                <v:path arrowok="t"/>
              </v:shape>
            </v:group>
            <v:group style="position:absolute;left:4491;top:3622;width:31;height:59" coordorigin="4491,3622" coordsize="31,59">
              <v:shape style="position:absolute;left:4491;top:3622;width:31;height:59" coordorigin="4491,3622" coordsize="31,59" path="m4522,3622l4491,3680e" filled="false" stroked="true" strokeweight="1.823061pt" strokecolor="#000000">
                <v:path arrowok="t"/>
              </v:shape>
            </v:group>
            <v:group style="position:absolute;left:4491;top:3680;width:31;height:59" coordorigin="4491,3680" coordsize="31,59">
              <v:shape style="position:absolute;left:4491;top:3680;width:31;height:59" coordorigin="4491,3680" coordsize="31,59" path="m4522,3738l4491,3680e" filled="false" stroked="true" strokeweight="1.823061pt" strokecolor="#000000">
                <v:path arrowok="t"/>
              </v:shape>
            </v:group>
            <v:group style="position:absolute;left:4297;top:3809;width:226;height:117" coordorigin="4297,3809" coordsize="226,117">
              <v:shape style="position:absolute;left:4297;top:3809;width:226;height:117" coordorigin="4297,3809" coordsize="226,117" path="m4522,3926l4297,3868,4522,3809,4491,3868,4522,3926xe" filled="true" fillcolor="#000000" stroked="false">
                <v:path arrowok="t"/>
                <v:fill type="solid"/>
              </v:shape>
            </v:group>
            <v:group style="position:absolute;left:4297;top:3809;width:226;height:117" coordorigin="4297,3809" coordsize="226,117">
              <v:shape style="position:absolute;left:4297;top:3809;width:226;height:117" coordorigin="4297,3809" coordsize="226,117" path="m4522,3809l4297,3868,4522,3926,4491,3868,4522,3809xe" filled="false" stroked="true" strokeweight="0pt" strokecolor="#000000">
                <v:path arrowok="t"/>
              </v:shape>
            </v:group>
            <v:group style="position:absolute;left:4491;top:3809;width:31;height:59" coordorigin="4491,3809" coordsize="31,59">
              <v:shape style="position:absolute;left:4491;top:3809;width:31;height:59" coordorigin="4491,3809" coordsize="31,59" path="m4522,3809l4491,3868e" filled="false" stroked="true" strokeweight="1.823061pt" strokecolor="#000000">
                <v:path arrowok="t"/>
              </v:shape>
            </v:group>
            <v:group style="position:absolute;left:4491;top:3868;width:31;height:59" coordorigin="4491,3868" coordsize="31,59">
              <v:shape style="position:absolute;left:4491;top:3868;width:31;height:59" coordorigin="4491,3868" coordsize="31,59" path="m4522,3926l4491,3868e" filled="false" stroked="true" strokeweight="1.823061pt" strokecolor="#000000">
                <v:path arrowok="t"/>
              </v:shape>
            </v:group>
            <v:group style="position:absolute;left:4297;top:3997;width:226;height:117" coordorigin="4297,3997" coordsize="226,117">
              <v:shape style="position:absolute;left:4297;top:3997;width:226;height:117" coordorigin="4297,3997" coordsize="226,117" path="m4522,4113l4297,4055,4522,3997,4491,4055,4522,4113xe" filled="true" fillcolor="#000000" stroked="false">
                <v:path arrowok="t"/>
                <v:fill type="solid"/>
              </v:shape>
            </v:group>
            <v:group style="position:absolute;left:4297;top:3997;width:226;height:117" coordorigin="4297,3997" coordsize="226,117">
              <v:shape style="position:absolute;left:4297;top:3997;width:226;height:117" coordorigin="4297,3997" coordsize="226,117" path="m4522,3997l4297,4055,4522,4113,4491,4055,4522,3997xe" filled="false" stroked="true" strokeweight="0pt" strokecolor="#000000">
                <v:path arrowok="t"/>
              </v:shape>
            </v:group>
            <v:group style="position:absolute;left:4491;top:3997;width:31;height:59" coordorigin="4491,3997" coordsize="31,59">
              <v:shape style="position:absolute;left:4491;top:3997;width:31;height:59" coordorigin="4491,3997" coordsize="31,59" path="m4522,3997l4491,4055e" filled="false" stroked="true" strokeweight="1.823061pt" strokecolor="#000000">
                <v:path arrowok="t"/>
              </v:shape>
            </v:group>
            <v:group style="position:absolute;left:4491;top:4055;width:31;height:59" coordorigin="4491,4055" coordsize="31,59">
              <v:shape style="position:absolute;left:4491;top:4055;width:31;height:59" coordorigin="4491,4055" coordsize="31,59" path="m4522,4113l4491,4055e" filled="false" stroked="true" strokeweight="1.823061pt" strokecolor="#000000">
                <v:path arrowok="t"/>
              </v:shape>
            </v:group>
            <v:group style="position:absolute;left:4297;top:4184;width:226;height:116" coordorigin="4297,4184" coordsize="226,116">
              <v:shape style="position:absolute;left:4297;top:4184;width:226;height:116" coordorigin="4297,4184" coordsize="226,116" path="m4522,4300l4297,4242,4522,4184,4491,4242,4522,4300xe" filled="true" fillcolor="#000000" stroked="false">
                <v:path arrowok="t"/>
                <v:fill type="solid"/>
              </v:shape>
            </v:group>
            <v:group style="position:absolute;left:4297;top:4184;width:226;height:116" coordorigin="4297,4184" coordsize="226,116">
              <v:shape style="position:absolute;left:4297;top:4184;width:226;height:116" coordorigin="4297,4184" coordsize="226,116" path="m4522,4184l4297,4242,4522,4300,4491,4242,4522,4184xe" filled="false" stroked="true" strokeweight="0pt" strokecolor="#000000">
                <v:path arrowok="t"/>
              </v:shape>
            </v:group>
            <v:group style="position:absolute;left:4491;top:4184;width:31;height:59" coordorigin="4491,4184" coordsize="31,59">
              <v:shape style="position:absolute;left:4491;top:4184;width:31;height:59" coordorigin="4491,4184" coordsize="31,59" path="m4522,4184l4491,4242e" filled="false" stroked="true" strokeweight="1.823061pt" strokecolor="#000000">
                <v:path arrowok="t"/>
              </v:shape>
            </v:group>
            <v:group style="position:absolute;left:4491;top:4242;width:31;height:58" coordorigin="4491,4242" coordsize="31,58">
              <v:shape style="position:absolute;left:4491;top:4242;width:31;height:58" coordorigin="4491,4242" coordsize="31,58" path="m4522,4300l4491,4242e" filled="false" stroked="true" strokeweight="1.822774pt" strokecolor="#000000">
                <v:path arrowok="t"/>
              </v:shape>
            </v:group>
            <v:group style="position:absolute;left:4297;top:4371;width:226;height:116" coordorigin="4297,4371" coordsize="226,116">
              <v:shape style="position:absolute;left:4297;top:4371;width:226;height:116" coordorigin="4297,4371" coordsize="226,116" path="m4522,4487l4297,4429,4522,4371,4491,4429,4522,4487xe" filled="true" fillcolor="#000000" stroked="false">
                <v:path arrowok="t"/>
                <v:fill type="solid"/>
              </v:shape>
            </v:group>
            <v:group style="position:absolute;left:4297;top:4371;width:226;height:116" coordorigin="4297,4371" coordsize="226,116">
              <v:shape style="position:absolute;left:4297;top:4371;width:226;height:116" coordorigin="4297,4371" coordsize="226,116" path="m4522,4371l4297,4429,4522,4487,4491,4429,4522,4371xe" filled="false" stroked="true" strokeweight="0pt" strokecolor="#000000">
                <v:path arrowok="t"/>
              </v:shape>
            </v:group>
            <v:group style="position:absolute;left:4491;top:4371;width:31;height:58" coordorigin="4491,4371" coordsize="31,58">
              <v:shape style="position:absolute;left:4491;top:4371;width:31;height:58" coordorigin="4491,4371" coordsize="31,58" path="m4522,4371l4491,4429e" filled="false" stroked="true" strokeweight="1.822774pt" strokecolor="#000000">
                <v:path arrowok="t"/>
              </v:shape>
            </v:group>
            <v:group style="position:absolute;left:4491;top:4429;width:31;height:59" coordorigin="4491,4429" coordsize="31,59">
              <v:shape style="position:absolute;left:4491;top:4429;width:31;height:59" coordorigin="4491,4429" coordsize="31,59" path="m4522,4487l4491,4429e" filled="false" stroked="true" strokeweight="1.823061pt" strokecolor="#000000">
                <v:path arrowok="t"/>
              </v:shape>
            </v:group>
            <v:group style="position:absolute;left:4297;top:4558;width:226;height:117" coordorigin="4297,4558" coordsize="226,117">
              <v:shape style="position:absolute;left:4297;top:4558;width:226;height:117" coordorigin="4297,4558" coordsize="226,117" path="m4522,4674l4297,4616,4522,4558,4491,4616,4522,4674xe" filled="true" fillcolor="#000000" stroked="false">
                <v:path arrowok="t"/>
                <v:fill type="solid"/>
              </v:shape>
            </v:group>
            <v:group style="position:absolute;left:4297;top:4558;width:226;height:117" coordorigin="4297,4558" coordsize="226,117">
              <v:shape style="position:absolute;left:4297;top:4558;width:226;height:117" coordorigin="4297,4558" coordsize="226,117" path="m4522,4558l4297,4616,4522,4674,4491,4616,4522,4558xe" filled="false" stroked="true" strokeweight="0pt" strokecolor="#000000">
                <v:path arrowok="t"/>
              </v:shape>
            </v:group>
            <v:group style="position:absolute;left:4491;top:4558;width:31;height:59" coordorigin="4491,4558" coordsize="31,59">
              <v:shape style="position:absolute;left:4491;top:4558;width:31;height:59" coordorigin="4491,4558" coordsize="31,59" path="m4522,4558l4491,4616e" filled="false" stroked="true" strokeweight="1.823061pt" strokecolor="#000000">
                <v:path arrowok="t"/>
              </v:shape>
            </v:group>
            <v:group style="position:absolute;left:4491;top:4616;width:31;height:59" coordorigin="4491,4616" coordsize="31,59">
              <v:shape style="position:absolute;left:4491;top:4616;width:31;height:59" coordorigin="4491,4616" coordsize="31,59" path="m4522,4674l4491,4616e" filled="false" stroked="true" strokeweight="1.823061pt" strokecolor="#000000">
                <v:path arrowok="t"/>
              </v:shape>
            </v:group>
            <v:group style="position:absolute;left:4297;top:4745;width:226;height:117" coordorigin="4297,4745" coordsize="226,117">
              <v:shape style="position:absolute;left:4297;top:4745;width:226;height:117" coordorigin="4297,4745" coordsize="226,117" path="m4522,4862l4297,4803,4522,4745,4491,4803,4522,4862xe" filled="true" fillcolor="#000000" stroked="false">
                <v:path arrowok="t"/>
                <v:fill type="solid"/>
              </v:shape>
            </v:group>
            <v:group style="position:absolute;left:4297;top:4745;width:226;height:117" coordorigin="4297,4745" coordsize="226,117">
              <v:shape style="position:absolute;left:4297;top:4745;width:226;height:117" coordorigin="4297,4745" coordsize="226,117" path="m4522,4745l4297,4803,4522,4862,4491,4803,4522,4745xe" filled="false" stroked="true" strokeweight="0pt" strokecolor="#000000">
                <v:path arrowok="t"/>
              </v:shape>
            </v:group>
            <v:group style="position:absolute;left:4491;top:4745;width:31;height:59" coordorigin="4491,4745" coordsize="31,59">
              <v:shape style="position:absolute;left:4491;top:4745;width:31;height:59" coordorigin="4491,4745" coordsize="31,59" path="m4522,4745l4491,4803e" filled="false" stroked="true" strokeweight="1.823061pt" strokecolor="#000000">
                <v:path arrowok="t"/>
              </v:shape>
            </v:group>
            <v:group style="position:absolute;left:4491;top:4803;width:31;height:59" coordorigin="4491,4803" coordsize="31,59">
              <v:shape style="position:absolute;left:4491;top:4803;width:31;height:59" coordorigin="4491,4803" coordsize="31,59" path="m4522,4862l4491,4803e" filled="false" stroked="true" strokeweight="1.823061pt" strokecolor="#000000">
                <v:path arrowok="t"/>
              </v:shape>
            </v:group>
            <v:group style="position:absolute;left:4297;top:4932;width:226;height:117" coordorigin="4297,4932" coordsize="226,117">
              <v:shape style="position:absolute;left:4297;top:4932;width:226;height:117" coordorigin="4297,4932" coordsize="226,117" path="m4522,5049l4297,4991,4522,4932,4491,4991,4522,5049xe" filled="true" fillcolor="#000000" stroked="false">
                <v:path arrowok="t"/>
                <v:fill type="solid"/>
              </v:shape>
            </v:group>
            <v:group style="position:absolute;left:4297;top:4932;width:226;height:117" coordorigin="4297,4932" coordsize="226,117">
              <v:shape style="position:absolute;left:4297;top:4932;width:226;height:117" coordorigin="4297,4932" coordsize="226,117" path="m4522,4932l4297,4991,4522,5049,4491,4991,4522,4932xe" filled="false" stroked="true" strokeweight="0pt" strokecolor="#000000">
                <v:path arrowok="t"/>
              </v:shape>
            </v:group>
            <v:group style="position:absolute;left:4491;top:4932;width:31;height:59" coordorigin="4491,4932" coordsize="31,59">
              <v:shape style="position:absolute;left:4491;top:4932;width:31;height:59" coordorigin="4491,4932" coordsize="31,59" path="m4522,4932l4491,4991e" filled="false" stroked="true" strokeweight="1.823061pt" strokecolor="#000000">
                <v:path arrowok="t"/>
              </v:shape>
            </v:group>
            <v:group style="position:absolute;left:4491;top:4991;width:31;height:59" coordorigin="4491,4991" coordsize="31,59">
              <v:shape style="position:absolute;left:4491;top:4991;width:31;height:59" coordorigin="4491,4991" coordsize="31,59" path="m4522,5049l4491,4991e" filled="false" stroked="true" strokeweight="1.823061pt" strokecolor="#000000">
                <v:path arrowok="t"/>
              </v:shape>
            </v:group>
            <v:group style="position:absolute;left:4880;top:1902;width:2;height:3276" coordorigin="4880,1902" coordsize="2,3276">
              <v:shape style="position:absolute;left:4880;top:1902;width:2;height:3276" coordorigin="4880,1902" coordsize="0,3276" path="m4880,1902l4880,5178e" filled="false" stroked="true" strokeweight="1.838351pt" strokecolor="#000000">
                <v:path arrowok="t"/>
              </v:shape>
            </v:group>
            <v:group style="position:absolute;left:3519;top:5178;width:1362;height:2" coordorigin="3519,5178" coordsize="1362,2">
              <v:shape style="position:absolute;left:3519;top:5178;width:1362;height:2" coordorigin="3519,5178" coordsize="1362,0" path="m4880,5178l3519,5178e" filled="false" stroked="true" strokeweight="1.769032pt" strokecolor="#000000">
                <v:path arrowok="t"/>
              </v:shape>
            </v:group>
            <v:group style="position:absolute;left:7506;top:1809;width:2;height:4119" coordorigin="7506,1809" coordsize="2,4119">
              <v:shape style="position:absolute;left:7506;top:1809;width:2;height:4119" coordorigin="7506,1809" coordsize="0,4119" path="m7506,1809l7506,5927e" filled="false" stroked="true" strokeweight="1.838351pt" strokecolor="#000000">
                <v:path arrowok="t"/>
              </v:shape>
            </v:group>
            <v:group style="position:absolute;left:3519;top:5927;width:3988;height:2" coordorigin="3519,5927" coordsize="3988,2">
              <v:shape style="position:absolute;left:3519;top:5927;width:3988;height:2" coordorigin="3519,5927" coordsize="3988,0" path="m7506,5927l3519,5927e" filled="false" stroked="true" strokeweight="1.769032pt" strokecolor="#000000">
                <v:path arrowok="t"/>
              </v:shape>
            </v:group>
            <v:group style="position:absolute;left:3519;top:5178;width:2;height:749" coordorigin="3519,5178" coordsize="2,749">
              <v:shape style="position:absolute;left:3519;top:5178;width:2;height:749" coordorigin="3519,5178" coordsize="0,749" path="m3519,5927l3519,5178e" filled="false" stroked="true" strokeweight="1.838351pt" strokecolor="#000000">
                <v:path arrowok="t"/>
              </v:shape>
            </v:group>
            <v:group style="position:absolute;left:4880;top:1809;width:2627;height:2" coordorigin="4880,1809" coordsize="2627,2">
              <v:shape style="position:absolute;left:4880;top:1809;width:2627;height:2" coordorigin="4880,1809" coordsize="2627,0" path="m7506,1809l4880,1809e" filled="false" stroked="true" strokeweight="1.769032pt" strokecolor="#000000">
                <v:path arrowok="t"/>
              </v:shape>
            </v:group>
            <v:group style="position:absolute;left:4880;top:1809;width:2;height:94" coordorigin="4880,1809" coordsize="2,94">
              <v:shape style="position:absolute;left:4880;top:1809;width:2;height:94" coordorigin="4880,1809" coordsize="0,94" path="m4880,1809l4880,1902e" filled="false" stroked="true" strokeweight="1.838351pt" strokecolor="#000000">
                <v:path arrowok="t"/>
              </v:shape>
              <v:shape style="position:absolute;left:5853;top:1949;width:584;height:3697" type="#_x0000_t202" filled="false" stroked="true" strokeweight=".612784pt" strokecolor="#000000">
                <v:textbox inset="0,0,0,0">
                  <w:txbxContent>
                    <w:p>
                      <w:pPr>
                        <w:spacing w:line="170" w:lineRule="auto" w:before="56"/>
                        <w:ind w:left="91" w:right="76" w:firstLine="0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7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6534;top:1949;width:681;height:3697" type="#_x0000_t202" filled="false" stroked="true" strokeweight=".612784pt" strokecolor="#000000">
                <v:textbox inset="0,0,0,0">
                  <w:txbxContent>
                    <w:p>
                      <w:pPr>
                        <w:spacing w:line="170" w:lineRule="auto" w:before="56"/>
                        <w:ind w:left="91" w:right="168" w:firstLine="4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7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  <w:p>
                      <w:pPr>
                        <w:spacing w:line="170" w:lineRule="auto" w:before="93"/>
                        <w:ind w:left="91" w:right="64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8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9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37"/>
                          <w:w w:val="102"/>
                          <w:sz w:val="23"/>
                        </w:rPr>
                        <w:t>11</w:t>
                      </w:r>
                      <w:r>
                        <w:rPr>
                          <w:rFonts w:ascii="Arial"/>
                          <w:spacing w:val="-37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B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075;top:1978;width:652;height:3131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106" w:firstLine="0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7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  <w:p>
                      <w:pPr>
                        <w:spacing w:line="170" w:lineRule="auto" w:before="9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8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9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38"/>
                          <w:w w:val="102"/>
                          <w:sz w:val="23"/>
                        </w:rPr>
                        <w:t>11</w:t>
                      </w:r>
                      <w:r>
                        <w:rPr>
                          <w:rFonts w:ascii="Arial"/>
                          <w:spacing w:val="-38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3713;top:5328;width:1205;height:455" type="#_x0000_t202" filled="false" stroked="false">
                <v:textbox inset="0,0,0,0">
                  <w:txbxContent>
                    <w:p>
                      <w:pPr>
                        <w:spacing w:line="224" w:lineRule="exact" w:before="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9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1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78.869293pt;margin-top:37.151722pt;width:33.4pt;height:28.55pt;mso-position-horizontal-relative:page;mso-position-vertical-relative:paragraph;z-index:6088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93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E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3"/>
                    <w:ind w:left="2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RE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8"/>
          <w:w w:val="105"/>
          <w:sz w:val="23"/>
        </w:rPr>
        <w:t>PE0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PE1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PE2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PE3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PE4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PE5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PE6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PE7</w:t>
      </w:r>
      <w:r>
        <w:rPr>
          <w:rFonts w:ascii="Arial"/>
          <w:sz w:val="23"/>
        </w:rPr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spacing w:line="170" w:lineRule="auto" w:before="0"/>
        <w:ind w:left="2331" w:right="4" w:firstLine="14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205.108383pt;margin-top:48.346146pt;width:.1pt;height:.1pt;mso-position-horizontal-relative:page;mso-position-vertical-relative:paragraph;z-index:-135520" coordorigin="4102,967" coordsize="2,2">
            <v:shape style="position:absolute;left:4102;top:967;width:2;height:2" coordorigin="4102,967" coordsize="0,0" path="m4102,967l4102,96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85.643433pt;margin-top:53.028877pt;width:.1pt;height:.1pt;mso-position-horizontal-relative:page;mso-position-vertical-relative:paragraph;z-index:4504" coordorigin="3713,1061" coordsize="2,2">
            <v:shape style="position:absolute;left:3713;top:1061;width:2;height:2" coordorigin="3713,1061" coordsize="0,0" path="m3713,1061l3713,106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35pt;margin-top:3.912225pt;width:.1pt;height:.1pt;mso-position-horizontal-relative:page;mso-position-vertical-relative:paragraph;z-index:-135304" coordorigin="2740,78" coordsize="2,2">
            <v:shape style="position:absolute;left:2740;top:78;width:2;height:2" coordorigin="2740,78" coordsize="0,0" path="m2740,78l2740,7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35pt;margin-top:13.277703pt;width:.1pt;height:.1pt;mso-position-horizontal-relative:page;mso-position-vertical-relative:paragraph;z-index:-135280" coordorigin="2740,266" coordsize="2,2">
            <v:shape style="position:absolute;left:2740;top:266;width:2;height:2" coordorigin="2740,266" coordsize="0,0" path="m2740,266l2740,26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35pt;margin-top:22.608479pt;width:.1pt;height:.1pt;mso-position-horizontal-relative:page;mso-position-vertical-relative:paragraph;z-index:-135256" coordorigin="2740,452" coordsize="2,2">
            <v:shape style="position:absolute;left:2740;top:452;width:2;height:2" coordorigin="2740,452" coordsize="0,0" path="m2740,452l2740,45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2pt;margin-top:31.973942pt;width:.1pt;height:.1pt;mso-position-horizontal-relative:page;mso-position-vertical-relative:paragraph;z-index:-135232" coordorigin="2740,639" coordsize="2,2">
            <v:shape style="position:absolute;left:2740;top:639;width:2;height:2" coordorigin="2740,639" coordsize="0,0" path="m2740,639l2740,63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2pt;margin-top:41.339405pt;width:.1pt;height:.1pt;mso-position-horizontal-relative:page;mso-position-vertical-relative:paragraph;z-index:-135208" coordorigin="2740,827" coordsize="2,2">
            <v:shape style="position:absolute;left:2740;top:827;width:2;height:2" coordorigin="2740,827" coordsize="0,0" path="m2740,827l2740,82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05pt;margin-top:50.704853pt;width:.1pt;height:.1pt;mso-position-horizontal-relative:page;mso-position-vertical-relative:paragraph;z-index:-135184" coordorigin="2740,1014" coordsize="2,2">
            <v:shape style="position:absolute;left:2740;top:1014;width:2;height:2" coordorigin="2740,1014" coordsize="0,0" path="m2740,1014l2740,10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2pt;margin-top:60.070316pt;width:.1pt;height:.1pt;mso-position-horizontal-relative:page;mso-position-vertical-relative:paragraph;z-index:-135160" coordorigin="2740,1201" coordsize="2,2">
            <v:shape style="position:absolute;left:2740;top:1201;width:2;height:2" coordorigin="2740,1201" coordsize="0,0" path="m2740,1201l2740,12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205pt;margin-top:69.401108pt;width:.1pt;height:.1pt;mso-position-horizontal-relative:page;mso-position-vertical-relative:paragraph;z-index:-135136" coordorigin="2740,1388" coordsize="2,2">
            <v:shape style="position:absolute;left:2740;top:1388;width:2;height:2" coordorigin="2740,1388" coordsize="0,0" path="m2740,1388l2740,13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shape style="position:absolute;margin-left:178.868286pt;margin-top:25.493006pt;width:33.4pt;height:28.55pt;mso-position-horizontal-relative:page;mso-position-vertical-relative:paragraph;z-index:6064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113" w:right="0" w:hanging="94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RA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3"/>
                    <w:ind w:left="113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39"/>
                      <w:w w:val="94"/>
                      <w:sz w:val="24"/>
                    </w:rPr>
                    <w:t>TA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3"/>
          <w:sz w:val="23"/>
        </w:rPr>
        <w:t>PA0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PA1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PA2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PA3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PA4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PA5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PA6</w:t>
      </w:r>
      <w:r>
        <w:rPr>
          <w:rFonts w:ascii="Arial"/>
          <w:w w:val="102"/>
          <w:sz w:val="23"/>
        </w:rPr>
        <w:t> </w:t>
      </w:r>
      <w:r>
        <w:rPr>
          <w:rFonts w:ascii="Arial"/>
          <w:spacing w:val="-23"/>
          <w:w w:val="105"/>
          <w:sz w:val="23"/>
        </w:rPr>
        <w:t>PA7</w:t>
      </w:r>
      <w:r>
        <w:rPr>
          <w:rFonts w:ascii="Arial"/>
          <w:spacing w:val="-23"/>
          <w:sz w:val="23"/>
        </w:rPr>
      </w:r>
    </w:p>
    <w:p>
      <w:pPr>
        <w:spacing w:line="170" w:lineRule="auto" w:before="93"/>
        <w:ind w:left="2331" w:right="32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137.016205pt;margin-top:8.562407pt;width:.1pt;height:.1pt;mso-position-horizontal-relative:page;mso-position-vertical-relative:paragraph;z-index:4768" coordorigin="2740,171" coordsize="2,2">
            <v:shape style="position:absolute;left:2740;top:171;width:2;height:2" coordorigin="2740,171" coordsize="0,0" path="m2740,171l2740,17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9pt;margin-top:17.927855pt;width:.1pt;height:.1pt;mso-position-horizontal-relative:page;mso-position-vertical-relative:paragraph;z-index:4792" coordorigin="2740,359" coordsize="2,2">
            <v:shape style="position:absolute;left:2740;top:359;width:2;height:2" coordorigin="2740,359" coordsize="0,0" path="m2740,359l2740,35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74pt;margin-top:27.293325pt;width:.1pt;height:.1pt;mso-position-horizontal-relative:page;mso-position-vertical-relative:paragraph;z-index:4816" coordorigin="2740,546" coordsize="2,2">
            <v:shape style="position:absolute;left:2740;top:546;width:2;height:2" coordorigin="2740,546" coordsize="0,0" path="m2740,546l2740,54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59pt;margin-top:36.658787pt;width:.1pt;height:.1pt;mso-position-horizontal-relative:page;mso-position-vertical-relative:paragraph;z-index:4840" coordorigin="2740,733" coordsize="2,2">
            <v:shape style="position:absolute;left:2740;top:733;width:2;height:2" coordorigin="2740,733" coordsize="0,0" path="m2740,733l2740,73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59pt;margin-top:45.989563pt;width:.1pt;height:.1pt;mso-position-horizontal-relative:page;mso-position-vertical-relative:paragraph;z-index:4864" coordorigin="2740,920" coordsize="2,2">
            <v:shape style="position:absolute;left:2740;top:920;width:2;height:2" coordorigin="2740,920" coordsize="0,0" path="m2740,920l2740,92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44pt;margin-top:55.355034pt;width:.1pt;height:.1pt;mso-position-horizontal-relative:page;mso-position-vertical-relative:paragraph;z-index:4888" coordorigin="2740,1107" coordsize="2,2">
            <v:shape style="position:absolute;left:2740;top:1107;width:2;height:2" coordorigin="2740,1107" coordsize="0,0" path="m2740,1107l2740,110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29pt;margin-top:64.720482pt;width:.1pt;height:.1pt;mso-position-horizontal-relative:page;mso-position-vertical-relative:paragraph;z-index:4912" coordorigin="2740,1294" coordsize="2,2">
            <v:shape style="position:absolute;left:2740;top:1294;width:2;height:2" coordorigin="2740,1294" coordsize="0,0" path="m2740,1294l2740,129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16113pt;margin-top:74.085953pt;width:.1pt;height:.1pt;mso-position-horizontal-relative:page;mso-position-vertical-relative:paragraph;z-index:4936" coordorigin="2740,1482" coordsize="2,2">
            <v:shape style="position:absolute;left:2740;top:1482;width:2;height:2" coordorigin="2740,1482" coordsize="0,0" path="m2740,1482l2740,148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46.118011pt;margin-top:104.506355pt;width:.1pt;height:.1pt;mso-position-horizontal-relative:page;mso-position-vertical-relative:paragraph;z-index:5920" coordorigin="6922,2090" coordsize="2,2">
            <v:shape style="position:absolute;left:6922;top:2090;width:2;height:2" coordorigin="6922,2090" coordsize="0,0" path="m6922,2090l6922,2090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shape style="position:absolute;margin-left:178.868195pt;margin-top:30.17771pt;width:33.4pt;height:28.55pt;mso-position-horizontal-relative:page;mso-position-vertical-relative:paragraph;z-index:6040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113" w:right="0" w:hanging="94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RB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3"/>
                    <w:ind w:left="113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B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342804pt;margin-top:81.031303pt;width:13.95pt;height:24.5pt;mso-position-horizontal-relative:page;mso-position-vertical-relative:paragraph;z-index:6136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38"/>
                      <w:w w:val="94"/>
                      <w:sz w:val="24"/>
                    </w:rPr>
                    <w:t>W</w:t>
                  </w:r>
                  <w:r>
                    <w:rPr>
                      <w:rFonts w:ascii="Arial"/>
                      <w:spacing w:val="-9"/>
                      <w:w w:val="94"/>
                      <w:sz w:val="24"/>
                    </w:rPr>
                    <w:t>i</w:t>
                  </w:r>
                  <w:r>
                    <w:rPr>
                      <w:rFonts w:ascii="Arial"/>
                      <w:spacing w:val="-23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w w:val="94"/>
                      <w:sz w:val="24"/>
                    </w:rPr>
                    <w:t>e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8"/>
          <w:sz w:val="23"/>
        </w:rPr>
        <w:t>PB0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PB1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PB2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PB3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PB4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PB5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PB6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PB7</w:t>
      </w:r>
      <w:r>
        <w:rPr>
          <w:rFonts w:ascii="Arial"/>
          <w:sz w:val="23"/>
        </w:rPr>
      </w:r>
    </w:p>
    <w:p>
      <w:pPr>
        <w:spacing w:line="170" w:lineRule="auto" w:before="133"/>
        <w:ind w:left="1974" w:right="1179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spacing w:val="-25"/>
        </w:rPr>
        <w:br w:type="column"/>
      </w:r>
      <w:r>
        <w:rPr>
          <w:rFonts w:ascii="Arial"/>
          <w:spacing w:val="-25"/>
          <w:sz w:val="23"/>
        </w:rPr>
        <w:t>PAD0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PAD1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PAD2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PAD3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PAD4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PAD5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PAD6</w:t>
      </w:r>
      <w:r>
        <w:rPr>
          <w:rFonts w:ascii="Arial"/>
          <w:spacing w:val="-47"/>
          <w:sz w:val="23"/>
        </w:rPr>
        <w:t> </w:t>
      </w:r>
      <w:r>
        <w:rPr>
          <w:rFonts w:ascii="Arial"/>
          <w:spacing w:val="-47"/>
          <w:sz w:val="23"/>
        </w:rPr>
      </w:r>
      <w:r>
        <w:rPr>
          <w:rFonts w:ascii="Arial"/>
          <w:spacing w:val="-25"/>
          <w:sz w:val="23"/>
        </w:rPr>
        <w:t>PAD7</w:t>
      </w:r>
    </w:p>
    <w:p>
      <w:pPr>
        <w:spacing w:line="170" w:lineRule="auto" w:before="187"/>
        <w:ind w:left="1974" w:right="1317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633.018188pt;margin-top:-61.627117pt;width:.1pt;height:.1pt;mso-position-horizontal-relative:page;mso-position-vertical-relative:paragraph;z-index:-138376" coordorigin="12660,-1233" coordsize="2,2">
            <v:shape style="position:absolute;left:12660;top:-1233;width:2;height:2" coordorigin="12660,-1233" coordsize="0,0" path="m12660,-1233l12660,-1233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52.261623pt;width:.1pt;height:.1pt;mso-position-horizontal-relative:page;mso-position-vertical-relative:paragraph;z-index:-138352" coordorigin="12660,-1045" coordsize="2,2">
            <v:shape style="position:absolute;left:12660;top:-1045;width:2;height:2" coordorigin="12660,-1045" coordsize="0,0" path="m12660,-1045l12660,-1045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42.89616pt;width:.1pt;height:.1pt;mso-position-horizontal-relative:page;mso-position-vertical-relative:paragraph;z-index:-138328" coordorigin="12660,-858" coordsize="2,2">
            <v:shape style="position:absolute;left:12660;top:-858;width:2;height:2" coordorigin="12660,-858" coordsize="0,0" path="m12660,-858l12660,-858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33.530697pt;width:.1pt;height:.1pt;mso-position-horizontal-relative:page;mso-position-vertical-relative:paragraph;z-index:-138304" coordorigin="12660,-671" coordsize="2,2">
            <v:shape style="position:absolute;left:12660;top:-671;width:2;height:2" coordorigin="12660,-671" coordsize="0,0" path="m12660,-671l12660,-671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24.165234pt;width:.1pt;height:.1pt;mso-position-horizontal-relative:page;mso-position-vertical-relative:paragraph;z-index:-138280" coordorigin="12660,-483" coordsize="2,2">
            <v:shape style="position:absolute;left:12660;top:-483;width:2;height:2" coordorigin="12660,-483" coordsize="0,0" path="m12660,-483l12660,-483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14.834456pt;width:.1pt;height:.1pt;mso-position-horizontal-relative:page;mso-position-vertical-relative:paragraph;z-index:-138256" coordorigin="12660,-297" coordsize="2,2">
            <v:shape style="position:absolute;left:12660;top:-297;width:2;height:2" coordorigin="12660,-297" coordsize="0,0" path="m12660,-297l12660,-297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5.469024pt;width:.1pt;height:.1pt;mso-position-horizontal-relative:page;mso-position-vertical-relative:paragraph;z-index:-138232" coordorigin="12660,-109" coordsize="2,2">
            <v:shape style="position:absolute;left:12660;top:-109;width:2;height:2" coordorigin="12660,-109" coordsize="0,0" path="m12660,-109l12660,-109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8188pt;margin-top:-70.957863pt;width:.1pt;height:.1pt;mso-position-horizontal-relative:page;mso-position-vertical-relative:paragraph;z-index:-138208" coordorigin="12660,-1419" coordsize="2,2">
            <v:shape style="position:absolute;left:12660;top:-1419;width:2;height:2" coordorigin="12660,-1419" coordsize="0,0" path="m12660,-1419l12660,-1419e" filled="false" stroked="true" strokeweight=".589677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262268pt;margin-top:-78.917534pt;width:244.95pt;height:81.45pt;mso-position-horizontal-relative:page;mso-position-vertical-relative:paragraph;z-index:1840" coordorigin="7585,-1578" coordsize="4899,1629">
            <v:group style="position:absolute;left:11882;top:-1419;width:584;height:2" coordorigin="11882,-1419" coordsize="584,2">
              <v:shape style="position:absolute;left:11882;top:-1419;width:584;height:2" coordorigin="11882,-1419" coordsize="584,0" path="m12466,-1419l11882,-1419e" filled="false" stroked="true" strokeweight="1.769032pt" strokecolor="#000000">
                <v:path arrowok="t"/>
              </v:shape>
            </v:group>
            <v:group style="position:absolute;left:11882;top:-1477;width:226;height:116" coordorigin="11882,-1477" coordsize="226,116">
              <v:shape style="position:absolute;left:11882;top:-1477;width:226;height:116" coordorigin="11882,-1477" coordsize="226,116" path="m12108,-1362l11882,-1419,12108,-1477,12077,-1419,12108,-1362xe" filled="true" fillcolor="#000000" stroked="false">
                <v:path arrowok="t"/>
                <v:fill type="solid"/>
              </v:shape>
            </v:group>
            <v:group style="position:absolute;left:11882;top:-1477;width:226;height:116" coordorigin="11882,-1477" coordsize="226,116">
              <v:shape style="position:absolute;left:11882;top:-1477;width:226;height:116" coordorigin="11882,-1477" coordsize="226,116" path="m12108,-1477l11882,-1419,12108,-1362,12077,-1419,12108,-1477xe" filled="false" stroked="true" strokeweight="0pt" strokecolor="#000000">
                <v:path arrowok="t"/>
              </v:shape>
            </v:group>
            <v:group style="position:absolute;left:12077;top:-1477;width:31;height:59" coordorigin="12077,-1477" coordsize="31,59">
              <v:shape style="position:absolute;left:12077;top:-1477;width:31;height:59" coordorigin="12077,-1477" coordsize="31,59" path="m12108,-1477l12077,-1419e" filled="false" stroked="true" strokeweight="1.823061pt" strokecolor="#000000">
                <v:path arrowok="t"/>
              </v:shape>
            </v:group>
            <v:group style="position:absolute;left:12077;top:-1419;width:31;height:58" coordorigin="12077,-1419" coordsize="31,58">
              <v:shape style="position:absolute;left:12077;top:-1419;width:31;height:58" coordorigin="12077,-1419" coordsize="31,58" path="m12108,-1362l12077,-1419e" filled="false" stroked="true" strokeweight="1.822774pt" strokecolor="#000000">
                <v:path arrowok="t"/>
              </v:shape>
            </v:group>
            <v:group style="position:absolute;left:11882;top:-1233;width:584;height:2" coordorigin="11882,-1233" coordsize="584,2">
              <v:shape style="position:absolute;left:11882;top:-1233;width:584;height:2" coordorigin="11882,-1233" coordsize="584,0" path="m12466,-1233l11882,-1233e" filled="false" stroked="true" strokeweight="1.769032pt" strokecolor="#000000">
                <v:path arrowok="t"/>
              </v:shape>
            </v:group>
            <v:group style="position:absolute;left:11882;top:-1290;width:226;height:116" coordorigin="11882,-1290" coordsize="226,116">
              <v:shape style="position:absolute;left:11882;top:-1290;width:226;height:116" coordorigin="11882,-1290" coordsize="226,116" path="m12108,-1174l11882,-1233,12108,-1290,12077,-1233,12108,-1174xe" filled="true" fillcolor="#000000" stroked="false">
                <v:path arrowok="t"/>
                <v:fill type="solid"/>
              </v:shape>
            </v:group>
            <v:group style="position:absolute;left:11882;top:-1290;width:226;height:116" coordorigin="11882,-1290" coordsize="226,116">
              <v:shape style="position:absolute;left:11882;top:-1290;width:226;height:116" coordorigin="11882,-1290" coordsize="226,116" path="m12108,-1290l11882,-1233,12108,-1174,12077,-1233,12108,-1290xe" filled="false" stroked="true" strokeweight="0pt" strokecolor="#000000">
                <v:path arrowok="t"/>
              </v:shape>
            </v:group>
            <v:group style="position:absolute;left:12077;top:-1290;width:31;height:58" coordorigin="12077,-1290" coordsize="31,58">
              <v:shape style="position:absolute;left:12077;top:-1290;width:31;height:58" coordorigin="12077,-1290" coordsize="31,58" path="m12108,-1290l12077,-1233e" filled="false" stroked="true" strokeweight="1.822774pt" strokecolor="#000000">
                <v:path arrowok="t"/>
              </v:shape>
            </v:group>
            <v:group style="position:absolute;left:12077;top:-1233;width:31;height:59" coordorigin="12077,-1233" coordsize="31,59">
              <v:shape style="position:absolute;left:12077;top:-1233;width:31;height:59" coordorigin="12077,-1233" coordsize="31,59" path="m12108,-1174l12077,-1233e" filled="false" stroked="true" strokeweight="1.823061pt" strokecolor="#000000">
                <v:path arrowok="t"/>
              </v:shape>
            </v:group>
            <v:group style="position:absolute;left:11882;top:-1045;width:584;height:2" coordorigin="11882,-1045" coordsize="584,2">
              <v:shape style="position:absolute;left:11882;top:-1045;width:584;height:2" coordorigin="11882,-1045" coordsize="584,0" path="m12466,-1045l11882,-1045e" filled="false" stroked="true" strokeweight="1.769032pt" strokecolor="#000000">
                <v:path arrowok="t"/>
              </v:shape>
            </v:group>
            <v:group style="position:absolute;left:11882;top:-1104;width:226;height:117" coordorigin="11882,-1104" coordsize="226,117">
              <v:shape style="position:absolute;left:11882;top:-1104;width:226;height:117" coordorigin="11882,-1104" coordsize="226,117" path="m12108,-987l11882,-1045,12108,-1104,12077,-1045,12108,-987xe" filled="true" fillcolor="#000000" stroked="false">
                <v:path arrowok="t"/>
                <v:fill type="solid"/>
              </v:shape>
            </v:group>
            <v:group style="position:absolute;left:11882;top:-1104;width:226;height:117" coordorigin="11882,-1104" coordsize="226,117">
              <v:shape style="position:absolute;left:11882;top:-1104;width:226;height:117" coordorigin="11882,-1104" coordsize="226,117" path="m12108,-1104l11882,-1045,12108,-987,12077,-1045,12108,-1104xe" filled="false" stroked="true" strokeweight="0pt" strokecolor="#000000">
                <v:path arrowok="t"/>
              </v:shape>
            </v:group>
            <v:group style="position:absolute;left:12077;top:-1104;width:31;height:59" coordorigin="12077,-1104" coordsize="31,59">
              <v:shape style="position:absolute;left:12077;top:-1104;width:31;height:59" coordorigin="12077,-1104" coordsize="31,59" path="m12108,-1104l12077,-1045e" filled="false" stroked="true" strokeweight="1.823061pt" strokecolor="#000000">
                <v:path arrowok="t"/>
              </v:shape>
            </v:group>
            <v:group style="position:absolute;left:12077;top:-1045;width:31;height:59" coordorigin="12077,-1045" coordsize="31,59">
              <v:shape style="position:absolute;left:12077;top:-1045;width:31;height:59" coordorigin="12077,-1045" coordsize="31,59" path="m12108,-987l12077,-1045e" filled="false" stroked="true" strokeweight="1.823061pt" strokecolor="#000000">
                <v:path arrowok="t"/>
              </v:shape>
            </v:group>
            <v:group style="position:absolute;left:11882;top:-858;width:584;height:2" coordorigin="11882,-858" coordsize="584,2">
              <v:shape style="position:absolute;left:11882;top:-858;width:584;height:2" coordorigin="11882,-858" coordsize="584,0" path="m12466,-858l11882,-858e" filled="false" stroked="true" strokeweight="1.769032pt" strokecolor="#000000">
                <v:path arrowok="t"/>
              </v:shape>
            </v:group>
            <v:group style="position:absolute;left:11882;top:-916;width:226;height:117" coordorigin="11882,-916" coordsize="226,117">
              <v:shape style="position:absolute;left:11882;top:-916;width:226;height:117" coordorigin="11882,-916" coordsize="226,117" path="m12108,-800l11882,-858,12108,-916,12077,-858,12108,-800xe" filled="true" fillcolor="#000000" stroked="false">
                <v:path arrowok="t"/>
                <v:fill type="solid"/>
              </v:shape>
            </v:group>
            <v:group style="position:absolute;left:11882;top:-916;width:226;height:117" coordorigin="11882,-916" coordsize="226,117">
              <v:shape style="position:absolute;left:11882;top:-916;width:226;height:117" coordorigin="11882,-916" coordsize="226,117" path="m12108,-916l11882,-858,12108,-800,12077,-858,12108,-916xe" filled="false" stroked="true" strokeweight="0pt" strokecolor="#000000">
                <v:path arrowok="t"/>
              </v:shape>
            </v:group>
            <v:group style="position:absolute;left:12077;top:-916;width:31;height:59" coordorigin="12077,-916" coordsize="31,59">
              <v:shape style="position:absolute;left:12077;top:-916;width:31;height:59" coordorigin="12077,-916" coordsize="31,59" path="m12108,-916l12077,-858e" filled="false" stroked="true" strokeweight="1.823061pt" strokecolor="#000000">
                <v:path arrowok="t"/>
              </v:shape>
            </v:group>
            <v:group style="position:absolute;left:12077;top:-858;width:31;height:59" coordorigin="12077,-858" coordsize="31,59">
              <v:shape style="position:absolute;left:12077;top:-858;width:31;height:59" coordorigin="12077,-858" coordsize="31,59" path="m12108,-800l12077,-858e" filled="false" stroked="true" strokeweight="1.823061pt" strokecolor="#000000">
                <v:path arrowok="t"/>
              </v:shape>
            </v:group>
            <v:group style="position:absolute;left:11882;top:-671;width:584;height:2" coordorigin="11882,-671" coordsize="584,2">
              <v:shape style="position:absolute;left:11882;top:-671;width:584;height:2" coordorigin="11882,-671" coordsize="584,0" path="m12466,-671l11882,-671e" filled="false" stroked="true" strokeweight="1.769032pt" strokecolor="#000000">
                <v:path arrowok="t"/>
              </v:shape>
            </v:group>
            <v:group style="position:absolute;left:11882;top:-729;width:226;height:117" coordorigin="11882,-729" coordsize="226,117">
              <v:shape style="position:absolute;left:11882;top:-729;width:226;height:117" coordorigin="11882,-729" coordsize="226,117" path="m12108,-612l11882,-671,12108,-729,12077,-671,12108,-612xe" filled="true" fillcolor="#000000" stroked="false">
                <v:path arrowok="t"/>
                <v:fill type="solid"/>
              </v:shape>
            </v:group>
            <v:group style="position:absolute;left:11882;top:-729;width:226;height:117" coordorigin="11882,-729" coordsize="226,117">
              <v:shape style="position:absolute;left:11882;top:-729;width:226;height:117" coordorigin="11882,-729" coordsize="226,117" path="m12108,-729l11882,-671,12108,-612,12077,-671,12108,-729xe" filled="false" stroked="true" strokeweight="0pt" strokecolor="#000000">
                <v:path arrowok="t"/>
              </v:shape>
            </v:group>
            <v:group style="position:absolute;left:12077;top:-729;width:31;height:59" coordorigin="12077,-729" coordsize="31,59">
              <v:shape style="position:absolute;left:12077;top:-729;width:31;height:59" coordorigin="12077,-729" coordsize="31,59" path="m12108,-729l12077,-671e" filled="false" stroked="true" strokeweight="1.823061pt" strokecolor="#000000">
                <v:path arrowok="t"/>
              </v:shape>
            </v:group>
            <v:group style="position:absolute;left:12077;top:-671;width:31;height:59" coordorigin="12077,-671" coordsize="31,59">
              <v:shape style="position:absolute;left:12077;top:-671;width:31;height:59" coordorigin="12077,-671" coordsize="31,59" path="m12108,-612l12077,-671e" filled="false" stroked="true" strokeweight="1.823061pt" strokecolor="#000000">
                <v:path arrowok="t"/>
              </v:shape>
            </v:group>
            <v:group style="position:absolute;left:11882;top:-483;width:584;height:2" coordorigin="11882,-483" coordsize="584,2">
              <v:shape style="position:absolute;left:11882;top:-483;width:584;height:2" coordorigin="11882,-483" coordsize="584,0" path="m12466,-483l11882,-483e" filled="false" stroked="true" strokeweight="1.769032pt" strokecolor="#000000">
                <v:path arrowok="t"/>
              </v:shape>
            </v:group>
            <v:group style="position:absolute;left:11882;top:-542;width:226;height:116" coordorigin="11882,-542" coordsize="226,116">
              <v:shape style="position:absolute;left:11882;top:-542;width:226;height:116" coordorigin="11882,-542" coordsize="226,116" path="m12108,-426l11882,-483,12108,-542,12077,-483,12108,-426xe" filled="true" fillcolor="#000000" stroked="false">
                <v:path arrowok="t"/>
                <v:fill type="solid"/>
              </v:shape>
            </v:group>
            <v:group style="position:absolute;left:11882;top:-542;width:226;height:116" coordorigin="11882,-542" coordsize="226,116">
              <v:shape style="position:absolute;left:11882;top:-542;width:226;height:116" coordorigin="11882,-542" coordsize="226,116" path="m12108,-542l11882,-483,12108,-426,12077,-483,12108,-542xe" filled="false" stroked="true" strokeweight="0pt" strokecolor="#000000">
                <v:path arrowok="t"/>
              </v:shape>
            </v:group>
            <v:group style="position:absolute;left:12077;top:-542;width:31;height:59" coordorigin="12077,-542" coordsize="31,59">
              <v:shape style="position:absolute;left:12077;top:-542;width:31;height:59" coordorigin="12077,-542" coordsize="31,59" path="m12108,-542l12077,-483e" filled="false" stroked="true" strokeweight="1.823061pt" strokecolor="#000000">
                <v:path arrowok="t"/>
              </v:shape>
            </v:group>
            <v:group style="position:absolute;left:12077;top:-483;width:31;height:58" coordorigin="12077,-483" coordsize="31,58">
              <v:shape style="position:absolute;left:12077;top:-483;width:31;height:58" coordorigin="12077,-483" coordsize="31,58" path="m12108,-426l12077,-483e" filled="false" stroked="true" strokeweight="1.822774pt" strokecolor="#000000">
                <v:path arrowok="t"/>
              </v:shape>
            </v:group>
            <v:group style="position:absolute;left:11882;top:-297;width:584;height:2" coordorigin="11882,-297" coordsize="584,2">
              <v:shape style="position:absolute;left:11882;top:-297;width:584;height:2" coordorigin="11882,-297" coordsize="584,0" path="m12466,-297l11882,-297e" filled="false" stroked="true" strokeweight="1.769032pt" strokecolor="#000000">
                <v:path arrowok="t"/>
              </v:shape>
            </v:group>
            <v:group style="position:absolute;left:11882;top:-354;width:226;height:116" coordorigin="11882,-354" coordsize="226,116">
              <v:shape style="position:absolute;left:11882;top:-354;width:226;height:116" coordorigin="11882,-354" coordsize="226,116" path="m12108,-238l11882,-297,12108,-354,12077,-297,12108,-238xe" filled="true" fillcolor="#000000" stroked="false">
                <v:path arrowok="t"/>
                <v:fill type="solid"/>
              </v:shape>
            </v:group>
            <v:group style="position:absolute;left:11882;top:-354;width:226;height:116" coordorigin="11882,-354" coordsize="226,116">
              <v:shape style="position:absolute;left:11882;top:-354;width:226;height:116" coordorigin="11882,-354" coordsize="226,116" path="m12108,-354l11882,-297,12108,-238,12077,-297,12108,-354xe" filled="false" stroked="true" strokeweight="0pt" strokecolor="#000000">
                <v:path arrowok="t"/>
              </v:shape>
            </v:group>
            <v:group style="position:absolute;left:12077;top:-354;width:31;height:58" coordorigin="12077,-354" coordsize="31,58">
              <v:shape style="position:absolute;left:12077;top:-354;width:31;height:58" coordorigin="12077,-354" coordsize="31,58" path="m12108,-354l12077,-297e" filled="false" stroked="true" strokeweight="1.822774pt" strokecolor="#000000">
                <v:path arrowok="t"/>
              </v:shape>
            </v:group>
            <v:group style="position:absolute;left:12077;top:-297;width:31;height:59" coordorigin="12077,-297" coordsize="31,59">
              <v:shape style="position:absolute;left:12077;top:-297;width:31;height:59" coordorigin="12077,-297" coordsize="31,59" path="m12108,-238l12077,-297e" filled="false" stroked="true" strokeweight="1.823061pt" strokecolor="#000000">
                <v:path arrowok="t"/>
              </v:shape>
            </v:group>
            <v:group style="position:absolute;left:11882;top:-109;width:584;height:2" coordorigin="11882,-109" coordsize="584,2">
              <v:shape style="position:absolute;left:11882;top:-109;width:584;height:2" coordorigin="11882,-109" coordsize="584,0" path="m12466,-109l11882,-109e" filled="false" stroked="true" strokeweight="1.769032pt" strokecolor="#000000">
                <v:path arrowok="t"/>
              </v:shape>
            </v:group>
            <v:group style="position:absolute;left:11882;top:-168;width:226;height:117" coordorigin="11882,-168" coordsize="226,117">
              <v:shape style="position:absolute;left:11882;top:-168;width:226;height:117" coordorigin="11882,-168" coordsize="226,117" path="m12108,-51l11882,-109,12108,-168,12077,-109,12108,-51xe" filled="true" fillcolor="#000000" stroked="false">
                <v:path arrowok="t"/>
                <v:fill type="solid"/>
              </v:shape>
            </v:group>
            <v:group style="position:absolute;left:11882;top:-168;width:226;height:117" coordorigin="11882,-168" coordsize="226,117">
              <v:shape style="position:absolute;left:11882;top:-168;width:226;height:117" coordorigin="11882,-168" coordsize="226,117" path="m12108,-168l11882,-109,12108,-51,12077,-109,12108,-168xe" filled="false" stroked="true" strokeweight="0pt" strokecolor="#000000">
                <v:path arrowok="t"/>
              </v:shape>
            </v:group>
            <v:group style="position:absolute;left:12077;top:-168;width:31;height:59" coordorigin="12077,-168" coordsize="31,59">
              <v:shape style="position:absolute;left:12077;top:-168;width:31;height:59" coordorigin="12077,-168" coordsize="31,59" path="m12108,-168l12077,-109e" filled="false" stroked="true" strokeweight="1.823061pt" strokecolor="#000000">
                <v:path arrowok="t"/>
              </v:shape>
            </v:group>
            <v:group style="position:absolute;left:12077;top:-109;width:31;height:59" coordorigin="12077,-109" coordsize="31,59">
              <v:shape style="position:absolute;left:12077;top:-109;width:31;height:59" coordorigin="12077,-109" coordsize="31,59" path="m12108,-51l12077,-109e" filled="false" stroked="true" strokeweight="1.823061pt" strokecolor="#000000">
                <v:path arrowok="t"/>
              </v:shape>
            </v:group>
            <v:group style="position:absolute;left:12239;top:-1485;width:228;height:116" coordorigin="12239,-1485" coordsize="228,116">
              <v:shape style="position:absolute;left:12239;top:-1485;width:228;height:116" coordorigin="12239,-1485" coordsize="228,116" path="m12239,-1369l12272,-1426,12243,-1485,12466,-1419,12239,-1369xe" filled="true" fillcolor="#000000" stroked="false">
                <v:path arrowok="t"/>
                <v:fill type="solid"/>
              </v:shape>
            </v:group>
            <v:group style="position:absolute;left:12239;top:-1485;width:228;height:116" coordorigin="12239,-1485" coordsize="228,116">
              <v:shape style="position:absolute;left:12239;top:-1485;width:228;height:116" coordorigin="12239,-1485" coordsize="228,116" path="m12239,-1369l12466,-1419,12243,-1485,12272,-1426,12239,-1369xe" filled="false" stroked="true" strokeweight="0pt" strokecolor="#000000">
                <v:path arrowok="t"/>
              </v:shape>
            </v:group>
            <v:group style="position:absolute;left:12239;top:-1426;width:34;height:57" coordorigin="12239,-1426" coordsize="34,57">
              <v:shape style="position:absolute;left:12239;top:-1426;width:34;height:57" coordorigin="12239,-1426" coordsize="34,57" path="m12239,-1369l12272,-1426e" filled="false" stroked="true" strokeweight="1.820769pt" strokecolor="#000000">
                <v:path arrowok="t"/>
              </v:shape>
            </v:group>
            <v:group style="position:absolute;left:12243;top:-1485;width:29;height:59" coordorigin="12243,-1485" coordsize="29,59">
              <v:shape style="position:absolute;left:12243;top:-1485;width:29;height:59" coordorigin="12243,-1485" coordsize="29,59" path="m12243,-1485l12272,-1426e" filled="false" stroked="true" strokeweight="1.824973pt" strokecolor="#000000">
                <v:path arrowok="t"/>
              </v:shape>
            </v:group>
            <v:group style="position:absolute;left:12239;top:-1298;width:228;height:116" coordorigin="12239,-1298" coordsize="228,116">
              <v:shape style="position:absolute;left:12239;top:-1298;width:228;height:116" coordorigin="12239,-1298" coordsize="228,116" path="m12239,-1182l12272,-1239,12243,-1298,12466,-1233,12239,-1182xe" filled="true" fillcolor="#000000" stroked="false">
                <v:path arrowok="t"/>
                <v:fill type="solid"/>
              </v:shape>
            </v:group>
            <v:group style="position:absolute;left:12239;top:-1298;width:228;height:116" coordorigin="12239,-1298" coordsize="228,116">
              <v:shape style="position:absolute;left:12239;top:-1298;width:228;height:116" coordorigin="12239,-1298" coordsize="228,116" path="m12239,-1182l12466,-1233,12243,-1298,12272,-1239,12239,-1182xe" filled="false" stroked="true" strokeweight="0pt" strokecolor="#000000">
                <v:path arrowok="t"/>
              </v:shape>
            </v:group>
            <v:group style="position:absolute;left:12239;top:-1239;width:34;height:57" coordorigin="12239,-1239" coordsize="34,57">
              <v:shape style="position:absolute;left:12239;top:-1239;width:34;height:57" coordorigin="12239,-1239" coordsize="34,57" path="m12239,-1182l12272,-1239e" filled="false" stroked="true" strokeweight="1.820769pt" strokecolor="#000000">
                <v:path arrowok="t"/>
              </v:shape>
            </v:group>
            <v:group style="position:absolute;left:12243;top:-1298;width:29;height:59" coordorigin="12243,-1298" coordsize="29,59">
              <v:shape style="position:absolute;left:12243;top:-1298;width:29;height:59" coordorigin="12243,-1298" coordsize="29,59" path="m12243,-1298l12272,-1239e" filled="false" stroked="true" strokeweight="1.824973pt" strokecolor="#000000">
                <v:path arrowok="t"/>
              </v:shape>
            </v:group>
            <v:group style="position:absolute;left:12239;top:-1110;width:228;height:116" coordorigin="12239,-1110" coordsize="228,116">
              <v:shape style="position:absolute;left:12239;top:-1110;width:228;height:116" coordorigin="12239,-1110" coordsize="228,116" path="m12239,-995l12272,-1051,12243,-1110,12466,-1045,12239,-995xe" filled="true" fillcolor="#000000" stroked="false">
                <v:path arrowok="t"/>
                <v:fill type="solid"/>
              </v:shape>
            </v:group>
            <v:group style="position:absolute;left:12239;top:-1110;width:228;height:116" coordorigin="12239,-1110" coordsize="228,116">
              <v:shape style="position:absolute;left:12239;top:-1110;width:228;height:116" coordorigin="12239,-1110" coordsize="228,116" path="m12239,-995l12466,-1045,12243,-1110,12272,-1051,12239,-995xe" filled="false" stroked="true" strokeweight="0pt" strokecolor="#000000">
                <v:path arrowok="t"/>
              </v:shape>
            </v:group>
            <v:group style="position:absolute;left:12239;top:-1051;width:34;height:57" coordorigin="12239,-1051" coordsize="34,57">
              <v:shape style="position:absolute;left:12239;top:-1051;width:34;height:57" coordorigin="12239,-1051" coordsize="34,57" path="m12239,-995l12272,-1051e" filled="false" stroked="true" strokeweight="1.820769pt" strokecolor="#000000">
                <v:path arrowok="t"/>
              </v:shape>
            </v:group>
            <v:group style="position:absolute;left:12243;top:-1110;width:29;height:59" coordorigin="12243,-1110" coordsize="29,59">
              <v:shape style="position:absolute;left:12243;top:-1110;width:29;height:59" coordorigin="12243,-1110" coordsize="29,59" path="m12243,-1110l12272,-1051e" filled="false" stroked="true" strokeweight="1.824973pt" strokecolor="#000000">
                <v:path arrowok="t"/>
              </v:shape>
            </v:group>
            <v:group style="position:absolute;left:12239;top:-924;width:228;height:117" coordorigin="12239,-924" coordsize="228,117">
              <v:shape style="position:absolute;left:12239;top:-924;width:228;height:117" coordorigin="12239,-924" coordsize="228,117" path="m12239,-807l12272,-864,12243,-924,12466,-858,12239,-807xe" filled="true" fillcolor="#000000" stroked="false">
                <v:path arrowok="t"/>
                <v:fill type="solid"/>
              </v:shape>
            </v:group>
            <v:group style="position:absolute;left:12239;top:-924;width:228;height:117" coordorigin="12239,-924" coordsize="228,117">
              <v:shape style="position:absolute;left:12239;top:-924;width:228;height:117" coordorigin="12239,-924" coordsize="228,117" path="m12239,-807l12466,-858,12243,-924,12272,-864,12239,-807xe" filled="false" stroked="true" strokeweight="0pt" strokecolor="#000000">
                <v:path arrowok="t"/>
              </v:shape>
            </v:group>
            <v:group style="position:absolute;left:12239;top:-864;width:34;height:57" coordorigin="12239,-864" coordsize="34,57">
              <v:shape style="position:absolute;left:12239;top:-864;width:34;height:57" coordorigin="12239,-864" coordsize="34,57" path="m12239,-807l12272,-864e" filled="false" stroked="true" strokeweight="1.820769pt" strokecolor="#000000">
                <v:path arrowok="t"/>
              </v:shape>
            </v:group>
            <v:group style="position:absolute;left:12243;top:-924;width:29;height:60" coordorigin="12243,-924" coordsize="29,60">
              <v:shape style="position:absolute;left:12243;top:-924;width:29;height:60" coordorigin="12243,-924" coordsize="29,60" path="m12243,-924l12272,-864e" filled="false" stroked="true" strokeweight="1.825224pt" strokecolor="#000000">
                <v:path arrowok="t"/>
              </v:shape>
            </v:group>
            <v:group style="position:absolute;left:12239;top:-737;width:228;height:117" coordorigin="12239,-737" coordsize="228,117">
              <v:shape style="position:absolute;left:12239;top:-737;width:228;height:117" coordorigin="12239,-737" coordsize="228,117" path="m12239,-620l12272,-678,12243,-737,12466,-671,12239,-620xe" filled="true" fillcolor="#000000" stroked="false">
                <v:path arrowok="t"/>
                <v:fill type="solid"/>
              </v:shape>
            </v:group>
            <v:group style="position:absolute;left:12239;top:-737;width:228;height:117" coordorigin="12239,-737" coordsize="228,117">
              <v:shape style="position:absolute;left:12239;top:-737;width:228;height:117" coordorigin="12239,-737" coordsize="228,117" path="m12239,-620l12466,-671,12243,-737,12272,-678,12239,-620xe" filled="false" stroked="true" strokeweight="0pt" strokecolor="#000000">
                <v:path arrowok="t"/>
              </v:shape>
            </v:group>
            <v:group style="position:absolute;left:12239;top:-678;width:34;height:58" coordorigin="12239,-678" coordsize="34,58">
              <v:shape style="position:absolute;left:12239;top:-678;width:34;height:58" coordorigin="12239,-678" coordsize="34,58" path="m12239,-620l12272,-678e" filled="false" stroked="true" strokeweight="1.821085pt" strokecolor="#000000">
                <v:path arrowok="t"/>
              </v:shape>
            </v:group>
            <v:group style="position:absolute;left:12243;top:-737;width:29;height:59" coordorigin="12243,-737" coordsize="29,59">
              <v:shape style="position:absolute;left:12243;top:-737;width:29;height:59" coordorigin="12243,-737" coordsize="29,59" path="m12243,-737l12272,-678e" filled="false" stroked="true" strokeweight="1.824973pt" strokecolor="#000000">
                <v:path arrowok="t"/>
              </v:shape>
            </v:group>
            <v:group style="position:absolute;left:12239;top:-549;width:228;height:116" coordorigin="12239,-549" coordsize="228,116">
              <v:shape style="position:absolute;left:12239;top:-549;width:228;height:116" coordorigin="12239,-549" coordsize="228,116" path="m12239,-433l12272,-490,12243,-549,12466,-483,12239,-433xe" filled="true" fillcolor="#000000" stroked="false">
                <v:path arrowok="t"/>
                <v:fill type="solid"/>
              </v:shape>
            </v:group>
            <v:group style="position:absolute;left:12239;top:-549;width:228;height:116" coordorigin="12239,-549" coordsize="228,116">
              <v:shape style="position:absolute;left:12239;top:-549;width:228;height:116" coordorigin="12239,-549" coordsize="228,116" path="m12239,-433l12466,-483,12243,-549,12272,-490,12239,-433xe" filled="false" stroked="true" strokeweight="0pt" strokecolor="#000000">
                <v:path arrowok="t"/>
              </v:shape>
            </v:group>
            <v:group style="position:absolute;left:12239;top:-490;width:34;height:57" coordorigin="12239,-490" coordsize="34,57">
              <v:shape style="position:absolute;left:12239;top:-490;width:34;height:57" coordorigin="12239,-490" coordsize="34,57" path="m12239,-433l12272,-490e" filled="false" stroked="true" strokeweight="1.820769pt" strokecolor="#000000">
                <v:path arrowok="t"/>
              </v:shape>
            </v:group>
            <v:group style="position:absolute;left:12243;top:-549;width:29;height:59" coordorigin="12243,-549" coordsize="29,59">
              <v:shape style="position:absolute;left:12243;top:-549;width:29;height:59" coordorigin="12243,-549" coordsize="29,59" path="m12243,-549l12272,-490e" filled="false" stroked="true" strokeweight="1.824973pt" strokecolor="#000000">
                <v:path arrowok="t"/>
              </v:shape>
            </v:group>
            <v:group style="position:absolute;left:12239;top:-362;width:228;height:116" coordorigin="12239,-362" coordsize="228,116">
              <v:shape style="position:absolute;left:12239;top:-362;width:228;height:116" coordorigin="12239,-362" coordsize="228,116" path="m12239,-246l12272,-303,12243,-362,12466,-297,12239,-246xe" filled="true" fillcolor="#000000" stroked="false">
                <v:path arrowok="t"/>
                <v:fill type="solid"/>
              </v:shape>
            </v:group>
            <v:group style="position:absolute;left:12239;top:-362;width:228;height:116" coordorigin="12239,-362" coordsize="228,116">
              <v:shape style="position:absolute;left:12239;top:-362;width:228;height:116" coordorigin="12239,-362" coordsize="228,116" path="m12239,-246l12466,-297,12243,-362,12272,-303,12239,-246xe" filled="false" stroked="true" strokeweight="0pt" strokecolor="#000000">
                <v:path arrowok="t"/>
              </v:shape>
            </v:group>
            <v:group style="position:absolute;left:12239;top:-303;width:34;height:57" coordorigin="12239,-303" coordsize="34,57">
              <v:shape style="position:absolute;left:12239;top:-303;width:34;height:57" coordorigin="12239,-303" coordsize="34,57" path="m12239,-246l12272,-303e" filled="false" stroked="true" strokeweight="1.820769pt" strokecolor="#000000">
                <v:path arrowok="t"/>
              </v:shape>
            </v:group>
            <v:group style="position:absolute;left:12243;top:-362;width:29;height:59" coordorigin="12243,-362" coordsize="29,59">
              <v:shape style="position:absolute;left:12243;top:-362;width:29;height:59" coordorigin="12243,-362" coordsize="29,59" path="m12243,-362l12272,-303e" filled="false" stroked="true" strokeweight="1.824973pt" strokecolor="#000000">
                <v:path arrowok="t"/>
              </v:shape>
            </v:group>
            <v:group style="position:absolute;left:12239;top:-175;width:228;height:116" coordorigin="12239,-175" coordsize="228,116">
              <v:shape style="position:absolute;left:12239;top:-175;width:228;height:116" coordorigin="12239,-175" coordsize="228,116" path="m12239,-59l12272,-116,12243,-175,12466,-109,12239,-59xe" filled="true" fillcolor="#000000" stroked="false">
                <v:path arrowok="t"/>
                <v:fill type="solid"/>
              </v:shape>
            </v:group>
            <v:group style="position:absolute;left:12239;top:-175;width:228;height:116" coordorigin="12239,-175" coordsize="228,116">
              <v:shape style="position:absolute;left:12239;top:-175;width:228;height:116" coordorigin="12239,-175" coordsize="228,116" path="m12239,-59l12466,-109,12243,-175,12272,-116,12239,-59xe" filled="false" stroked="true" strokeweight="0pt" strokecolor="#000000">
                <v:path arrowok="t"/>
              </v:shape>
            </v:group>
            <v:group style="position:absolute;left:12239;top:-116;width:34;height:57" coordorigin="12239,-116" coordsize="34,57">
              <v:shape style="position:absolute;left:12239;top:-116;width:34;height:57" coordorigin="12239,-116" coordsize="34,57" path="m12239,-59l12272,-116e" filled="false" stroked="true" strokeweight="1.820769pt" strokecolor="#000000">
                <v:path arrowok="t"/>
              </v:shape>
            </v:group>
            <v:group style="position:absolute;left:12243;top:-175;width:29;height:59" coordorigin="12243,-175" coordsize="29,59">
              <v:shape style="position:absolute;left:12243;top:-175;width:29;height:59" coordorigin="12243,-175" coordsize="29,59" path="m12243,-175l12272,-116e" filled="false" stroked="true" strokeweight="1.824973pt" strokecolor="#000000">
                <v:path arrowok="t"/>
              </v:shape>
            </v:group>
            <v:group style="position:absolute;left:11494;top:-1513;width:389;height:2" coordorigin="11494,-1513" coordsize="389,2">
              <v:shape style="position:absolute;left:11494;top:-1513;width:389;height:2" coordorigin="11494,-1513" coordsize="389,0" path="m11882,-1513l11494,-1513e" filled="false" stroked="true" strokeweight="1.769032pt" strokecolor="#000000">
                <v:path arrowok="t"/>
              </v:shape>
            </v:group>
            <v:group style="position:absolute;left:11494;top:-1513;width:2;height:1498" coordorigin="11494,-1513" coordsize="2,1498">
              <v:shape style="position:absolute;left:11494;top:-1513;width:2;height:1498" coordorigin="11494,-1513" coordsize="0,1498" path="m11494,-1513l11494,-16e" filled="false" stroked="true" strokeweight="1.838351pt" strokecolor="#000000">
                <v:path arrowok="t"/>
              </v:shape>
            </v:group>
            <v:group style="position:absolute;left:11494;top:-16;width:389;height:2" coordorigin="11494,-16" coordsize="389,2">
              <v:shape style="position:absolute;left:11494;top:-16;width:389;height:2" coordorigin="11494,-16" coordsize="389,0" path="m11494,-16l11882,-16e" filled="false" stroked="true" strokeweight="1.769032pt" strokecolor="#000000">
                <v:path arrowok="t"/>
              </v:shape>
            </v:group>
            <v:group style="position:absolute;left:11882;top:-1513;width:2;height:1498" coordorigin="11882,-1513" coordsize="2,1498">
              <v:shape style="position:absolute;left:11882;top:-1513;width:2;height:1498" coordorigin="11882,-1513" coordsize="0,1498" path="m11882,-16l11882,-1513e" filled="false" stroked="true" strokeweight="1.838351pt" strokecolor="#000000">
                <v:path arrowok="t"/>
              </v:shape>
            </v:group>
            <v:group style="position:absolute;left:11105;top:-1513;width:390;height:2" coordorigin="11105,-1513" coordsize="390,2">
              <v:shape style="position:absolute;left:11105;top:-1513;width:390;height:2" coordorigin="11105,-1513" coordsize="390,0" path="m11494,-1513l11105,-1513e" filled="false" stroked="true" strokeweight="1.769032pt" strokecolor="#000000">
                <v:path arrowok="t"/>
              </v:shape>
            </v:group>
            <v:group style="position:absolute;left:11105;top:-1513;width:2;height:1498" coordorigin="11105,-1513" coordsize="2,1498">
              <v:shape style="position:absolute;left:11105;top:-1513;width:2;height:1498" coordorigin="11105,-1513" coordsize="0,1498" path="m11105,-1513l11105,-16e" filled="false" stroked="true" strokeweight="1.838351pt" strokecolor="#000000">
                <v:path arrowok="t"/>
              </v:shape>
            </v:group>
            <v:group style="position:absolute;left:11105;top:-16;width:390;height:2" coordorigin="11105,-16" coordsize="390,2">
              <v:shape style="position:absolute;left:11105;top:-16;width:390;height:2" coordorigin="11105,-16" coordsize="390,0" path="m11105,-16l11494,-16e" filled="false" stroked="true" strokeweight="1.769032pt" strokecolor="#000000">
                <v:path arrowok="t"/>
              </v:shape>
            </v:group>
            <v:group style="position:absolute;left:11494;top:-1513;width:2;height:1498" coordorigin="11494,-1513" coordsize="2,1498">
              <v:shape style="position:absolute;left:11494;top:-1513;width:2;height:1498" coordorigin="11494,-1513" coordsize="0,1498" path="m11494,-16l11494,-1513e" filled="false" stroked="true" strokeweight="1.838351pt" strokecolor="#000000">
                <v:path arrowok="t"/>
              </v:shape>
            </v:group>
            <v:group style="position:absolute;left:10327;top:-1419;width:778;height:2" coordorigin="10327,-1419" coordsize="778,2">
              <v:shape style="position:absolute;left:10327;top:-1419;width:778;height:2" coordorigin="10327,-1419" coordsize="778,0" path="m11105,-1419l10327,-1419e" filled="false" stroked="true" strokeweight="1.769032pt" strokecolor="#000000">
                <v:path arrowok="t"/>
              </v:shape>
            </v:group>
            <v:group style="position:absolute;left:10327;top:-1233;width:778;height:2" coordorigin="10327,-1233" coordsize="778,2">
              <v:shape style="position:absolute;left:10327;top:-1233;width:778;height:2" coordorigin="10327,-1233" coordsize="778,0" path="m11105,-1233l10327,-1233e" filled="false" stroked="true" strokeweight="1.769032pt" strokecolor="#000000">
                <v:path arrowok="t"/>
              </v:shape>
            </v:group>
            <v:group style="position:absolute;left:10327;top:-1045;width:778;height:2" coordorigin="10327,-1045" coordsize="778,2">
              <v:shape style="position:absolute;left:10327;top:-1045;width:778;height:2" coordorigin="10327,-1045" coordsize="778,0" path="m11105,-1045l10327,-1045e" filled="false" stroked="true" strokeweight="1.769032pt" strokecolor="#000000">
                <v:path arrowok="t"/>
              </v:shape>
            </v:group>
            <v:group style="position:absolute;left:10327;top:-858;width:778;height:2" coordorigin="10327,-858" coordsize="778,2">
              <v:shape style="position:absolute;left:10327;top:-858;width:778;height:2" coordorigin="10327,-858" coordsize="778,0" path="m11105,-858l10327,-858e" filled="false" stroked="true" strokeweight="1.769032pt" strokecolor="#000000">
                <v:path arrowok="t"/>
              </v:shape>
            </v:group>
            <v:group style="position:absolute;left:10327;top:-671;width:778;height:2" coordorigin="10327,-671" coordsize="778,2">
              <v:shape style="position:absolute;left:10327;top:-671;width:778;height:2" coordorigin="10327,-671" coordsize="778,0" path="m11105,-671l10327,-671e" filled="false" stroked="true" strokeweight="1.769032pt" strokecolor="#000000">
                <v:path arrowok="t"/>
              </v:shape>
            </v:group>
            <v:group style="position:absolute;left:10327;top:-483;width:778;height:2" coordorigin="10327,-483" coordsize="778,2">
              <v:shape style="position:absolute;left:10327;top:-483;width:778;height:2" coordorigin="10327,-483" coordsize="778,0" path="m11105,-483l10327,-483e" filled="false" stroked="true" strokeweight="1.769032pt" strokecolor="#000000">
                <v:path arrowok="t"/>
              </v:shape>
            </v:group>
            <v:group style="position:absolute;left:10327;top:-297;width:778;height:2" coordorigin="10327,-297" coordsize="778,2">
              <v:shape style="position:absolute;left:10327;top:-297;width:778;height:2" coordorigin="10327,-297" coordsize="778,0" path="m11105,-297l10327,-297e" filled="false" stroked="true" strokeweight="1.769032pt" strokecolor="#000000">
                <v:path arrowok="t"/>
              </v:shape>
            </v:group>
            <v:group style="position:absolute;left:10327;top:-109;width:778;height:2" coordorigin="10327,-109" coordsize="778,2">
              <v:shape style="position:absolute;left:10327;top:-109;width:778;height:2" coordorigin="10327,-109" coordsize="778,0" path="m11105,-109l10327,-109e" filled="false" stroked="true" strokeweight="1.769032pt" strokecolor="#000000">
                <v:path arrowok="t"/>
              </v:shape>
            </v:group>
            <v:group style="position:absolute;left:10311;top:-1477;width:226;height:116" coordorigin="10311,-1477" coordsize="226,116">
              <v:shape style="position:absolute;left:10311;top:-1477;width:226;height:116" coordorigin="10311,-1477" coordsize="226,116" path="m10537,-1362l10311,-1419,10537,-1477,10506,-1419,10537,-1362xe" filled="true" fillcolor="#000000" stroked="false">
                <v:path arrowok="t"/>
                <v:fill type="solid"/>
              </v:shape>
            </v:group>
            <v:group style="position:absolute;left:10311;top:-1477;width:226;height:116" coordorigin="10311,-1477" coordsize="226,116">
              <v:shape style="position:absolute;left:10311;top:-1477;width:226;height:116" coordorigin="10311,-1477" coordsize="226,116" path="m10537,-1477l10311,-1419,10537,-1362,10506,-1419,10537,-1477xe" filled="false" stroked="true" strokeweight="0pt" strokecolor="#000000">
                <v:path arrowok="t"/>
              </v:shape>
            </v:group>
            <v:group style="position:absolute;left:10506;top:-1477;width:31;height:59" coordorigin="10506,-1477" coordsize="31,59">
              <v:shape style="position:absolute;left:10506;top:-1477;width:31;height:59" coordorigin="10506,-1477" coordsize="31,59" path="m10537,-1477l10506,-1419e" filled="false" stroked="true" strokeweight="1.823061pt" strokecolor="#000000">
                <v:path arrowok="t"/>
              </v:shape>
            </v:group>
            <v:group style="position:absolute;left:10506;top:-1419;width:31;height:58" coordorigin="10506,-1419" coordsize="31,58">
              <v:shape style="position:absolute;left:10506;top:-1419;width:31;height:58" coordorigin="10506,-1419" coordsize="31,58" path="m10537,-1362l10506,-1419e" filled="false" stroked="true" strokeweight="1.822774pt" strokecolor="#000000">
                <v:path arrowok="t"/>
              </v:shape>
            </v:group>
            <v:group style="position:absolute;left:10311;top:-1290;width:226;height:116" coordorigin="10311,-1290" coordsize="226,116">
              <v:shape style="position:absolute;left:10311;top:-1290;width:226;height:116" coordorigin="10311,-1290" coordsize="226,116" path="m10537,-1174l10311,-1233,10537,-1290,10506,-1233,10537,-1174xe" filled="true" fillcolor="#000000" stroked="false">
                <v:path arrowok="t"/>
                <v:fill type="solid"/>
              </v:shape>
            </v:group>
            <v:group style="position:absolute;left:10311;top:-1290;width:226;height:116" coordorigin="10311,-1290" coordsize="226,116">
              <v:shape style="position:absolute;left:10311;top:-1290;width:226;height:116" coordorigin="10311,-1290" coordsize="226,116" path="m10537,-1290l10311,-1233,10537,-1174,10506,-1233,10537,-1290xe" filled="false" stroked="true" strokeweight="0pt" strokecolor="#000000">
                <v:path arrowok="t"/>
              </v:shape>
            </v:group>
            <v:group style="position:absolute;left:10506;top:-1290;width:31;height:58" coordorigin="10506,-1290" coordsize="31,58">
              <v:shape style="position:absolute;left:10506;top:-1290;width:31;height:58" coordorigin="10506,-1290" coordsize="31,58" path="m10537,-1290l10506,-1233e" filled="false" stroked="true" strokeweight="1.822774pt" strokecolor="#000000">
                <v:path arrowok="t"/>
              </v:shape>
            </v:group>
            <v:group style="position:absolute;left:10506;top:-1233;width:31;height:59" coordorigin="10506,-1233" coordsize="31,59">
              <v:shape style="position:absolute;left:10506;top:-1233;width:31;height:59" coordorigin="10506,-1233" coordsize="31,59" path="m10537,-1174l10506,-1233e" filled="false" stroked="true" strokeweight="1.823061pt" strokecolor="#000000">
                <v:path arrowok="t"/>
              </v:shape>
            </v:group>
            <v:group style="position:absolute;left:10311;top:-1104;width:226;height:117" coordorigin="10311,-1104" coordsize="226,117">
              <v:shape style="position:absolute;left:10311;top:-1104;width:226;height:117" coordorigin="10311,-1104" coordsize="226,117" path="m10537,-987l10311,-1045,10537,-1104,10506,-1045,10537,-987xe" filled="true" fillcolor="#000000" stroked="false">
                <v:path arrowok="t"/>
                <v:fill type="solid"/>
              </v:shape>
            </v:group>
            <v:group style="position:absolute;left:10311;top:-1104;width:226;height:117" coordorigin="10311,-1104" coordsize="226,117">
              <v:shape style="position:absolute;left:10311;top:-1104;width:226;height:117" coordorigin="10311,-1104" coordsize="226,117" path="m10537,-1104l10311,-1045,10537,-987,10506,-1045,10537,-1104xe" filled="false" stroked="true" strokeweight="0pt" strokecolor="#000000">
                <v:path arrowok="t"/>
              </v:shape>
            </v:group>
            <v:group style="position:absolute;left:10506;top:-1104;width:31;height:59" coordorigin="10506,-1104" coordsize="31,59">
              <v:shape style="position:absolute;left:10506;top:-1104;width:31;height:59" coordorigin="10506,-1104" coordsize="31,59" path="m10537,-1104l10506,-1045e" filled="false" stroked="true" strokeweight="1.823061pt" strokecolor="#000000">
                <v:path arrowok="t"/>
              </v:shape>
            </v:group>
            <v:group style="position:absolute;left:10506;top:-1045;width:31;height:59" coordorigin="10506,-1045" coordsize="31,59">
              <v:shape style="position:absolute;left:10506;top:-1045;width:31;height:59" coordorigin="10506,-1045" coordsize="31,59" path="m10537,-987l10506,-1045e" filled="false" stroked="true" strokeweight="1.823061pt" strokecolor="#000000">
                <v:path arrowok="t"/>
              </v:shape>
            </v:group>
            <v:group style="position:absolute;left:10311;top:-916;width:226;height:117" coordorigin="10311,-916" coordsize="226,117">
              <v:shape style="position:absolute;left:10311;top:-916;width:226;height:117" coordorigin="10311,-916" coordsize="226,117" path="m10537,-800l10311,-858,10537,-916,10506,-858,10537,-800xe" filled="true" fillcolor="#000000" stroked="false">
                <v:path arrowok="t"/>
                <v:fill type="solid"/>
              </v:shape>
            </v:group>
            <v:group style="position:absolute;left:10311;top:-916;width:226;height:117" coordorigin="10311,-916" coordsize="226,117">
              <v:shape style="position:absolute;left:10311;top:-916;width:226;height:117" coordorigin="10311,-916" coordsize="226,117" path="m10537,-916l10311,-858,10537,-800,10506,-858,10537,-916xe" filled="false" stroked="true" strokeweight="0pt" strokecolor="#000000">
                <v:path arrowok="t"/>
              </v:shape>
            </v:group>
            <v:group style="position:absolute;left:10506;top:-916;width:31;height:59" coordorigin="10506,-916" coordsize="31,59">
              <v:shape style="position:absolute;left:10506;top:-916;width:31;height:59" coordorigin="10506,-916" coordsize="31,59" path="m10537,-916l10506,-858e" filled="false" stroked="true" strokeweight="1.823061pt" strokecolor="#000000">
                <v:path arrowok="t"/>
              </v:shape>
            </v:group>
            <v:group style="position:absolute;left:10506;top:-858;width:31;height:59" coordorigin="10506,-858" coordsize="31,59">
              <v:shape style="position:absolute;left:10506;top:-858;width:31;height:59" coordorigin="10506,-858" coordsize="31,59" path="m10537,-800l10506,-858e" filled="false" stroked="true" strokeweight="1.823061pt" strokecolor="#000000">
                <v:path arrowok="t"/>
              </v:shape>
            </v:group>
            <v:group style="position:absolute;left:10311;top:-729;width:226;height:117" coordorigin="10311,-729" coordsize="226,117">
              <v:shape style="position:absolute;left:10311;top:-729;width:226;height:117" coordorigin="10311,-729" coordsize="226,117" path="m10537,-612l10311,-671,10537,-729,10506,-671,10537,-612xe" filled="true" fillcolor="#000000" stroked="false">
                <v:path arrowok="t"/>
                <v:fill type="solid"/>
              </v:shape>
            </v:group>
            <v:group style="position:absolute;left:10311;top:-729;width:226;height:117" coordorigin="10311,-729" coordsize="226,117">
              <v:shape style="position:absolute;left:10311;top:-729;width:226;height:117" coordorigin="10311,-729" coordsize="226,117" path="m10537,-729l10311,-671,10537,-612,10506,-671,10537,-729xe" filled="false" stroked="true" strokeweight="0pt" strokecolor="#000000">
                <v:path arrowok="t"/>
              </v:shape>
            </v:group>
            <v:group style="position:absolute;left:10506;top:-729;width:31;height:59" coordorigin="10506,-729" coordsize="31,59">
              <v:shape style="position:absolute;left:10506;top:-729;width:31;height:59" coordorigin="10506,-729" coordsize="31,59" path="m10537,-729l10506,-671e" filled="false" stroked="true" strokeweight="1.823061pt" strokecolor="#000000">
                <v:path arrowok="t"/>
              </v:shape>
            </v:group>
            <v:group style="position:absolute;left:10506;top:-671;width:31;height:59" coordorigin="10506,-671" coordsize="31,59">
              <v:shape style="position:absolute;left:10506;top:-671;width:31;height:59" coordorigin="10506,-671" coordsize="31,59" path="m10537,-612l10506,-671e" filled="false" stroked="true" strokeweight="1.823061pt" strokecolor="#000000">
                <v:path arrowok="t"/>
              </v:shape>
            </v:group>
            <v:group style="position:absolute;left:10311;top:-542;width:226;height:116" coordorigin="10311,-542" coordsize="226,116">
              <v:shape style="position:absolute;left:10311;top:-542;width:226;height:116" coordorigin="10311,-542" coordsize="226,116" path="m10537,-426l10311,-483,10537,-542,10506,-483,10537,-426xe" filled="true" fillcolor="#000000" stroked="false">
                <v:path arrowok="t"/>
                <v:fill type="solid"/>
              </v:shape>
            </v:group>
            <v:group style="position:absolute;left:10311;top:-542;width:226;height:116" coordorigin="10311,-542" coordsize="226,116">
              <v:shape style="position:absolute;left:10311;top:-542;width:226;height:116" coordorigin="10311,-542" coordsize="226,116" path="m10537,-542l10311,-483,10537,-426,10506,-483,10537,-542xe" filled="false" stroked="true" strokeweight="0pt" strokecolor="#000000">
                <v:path arrowok="t"/>
              </v:shape>
            </v:group>
            <v:group style="position:absolute;left:10506;top:-542;width:31;height:59" coordorigin="10506,-542" coordsize="31,59">
              <v:shape style="position:absolute;left:10506;top:-542;width:31;height:59" coordorigin="10506,-542" coordsize="31,59" path="m10537,-542l10506,-483e" filled="false" stroked="true" strokeweight="1.823061pt" strokecolor="#000000">
                <v:path arrowok="t"/>
              </v:shape>
            </v:group>
            <v:group style="position:absolute;left:10506;top:-483;width:31;height:58" coordorigin="10506,-483" coordsize="31,58">
              <v:shape style="position:absolute;left:10506;top:-483;width:31;height:58" coordorigin="10506,-483" coordsize="31,58" path="m10537,-426l10506,-483e" filled="false" stroked="true" strokeweight="1.822774pt" strokecolor="#000000">
                <v:path arrowok="t"/>
              </v:shape>
            </v:group>
            <v:group style="position:absolute;left:10311;top:-354;width:226;height:116" coordorigin="10311,-354" coordsize="226,116">
              <v:shape style="position:absolute;left:10311;top:-354;width:226;height:116" coordorigin="10311,-354" coordsize="226,116" path="m10537,-238l10311,-297,10537,-354,10506,-297,10537,-238xe" filled="true" fillcolor="#000000" stroked="false">
                <v:path arrowok="t"/>
                <v:fill type="solid"/>
              </v:shape>
            </v:group>
            <v:group style="position:absolute;left:10311;top:-354;width:226;height:116" coordorigin="10311,-354" coordsize="226,116">
              <v:shape style="position:absolute;left:10311;top:-354;width:226;height:116" coordorigin="10311,-354" coordsize="226,116" path="m10537,-354l10311,-297,10537,-238,10506,-297,10537,-354xe" filled="false" stroked="true" strokeweight="0pt" strokecolor="#000000">
                <v:path arrowok="t"/>
              </v:shape>
            </v:group>
            <v:group style="position:absolute;left:10506;top:-354;width:31;height:58" coordorigin="10506,-354" coordsize="31,58">
              <v:shape style="position:absolute;left:10506;top:-354;width:31;height:58" coordorigin="10506,-354" coordsize="31,58" path="m10537,-354l10506,-297e" filled="false" stroked="true" strokeweight="1.822774pt" strokecolor="#000000">
                <v:path arrowok="t"/>
              </v:shape>
            </v:group>
            <v:group style="position:absolute;left:10506;top:-297;width:31;height:59" coordorigin="10506,-297" coordsize="31,59">
              <v:shape style="position:absolute;left:10506;top:-297;width:31;height:59" coordorigin="10506,-297" coordsize="31,59" path="m10537,-238l10506,-297e" filled="false" stroked="true" strokeweight="1.823061pt" strokecolor="#000000">
                <v:path arrowok="t"/>
              </v:shape>
            </v:group>
            <v:group style="position:absolute;left:10311;top:-168;width:226;height:117" coordorigin="10311,-168" coordsize="226,117">
              <v:shape style="position:absolute;left:10311;top:-168;width:226;height:117" coordorigin="10311,-168" coordsize="226,117" path="m10537,-51l10311,-109,10537,-168,10506,-109,10537,-51xe" filled="true" fillcolor="#000000" stroked="false">
                <v:path arrowok="t"/>
                <v:fill type="solid"/>
              </v:shape>
            </v:group>
            <v:group style="position:absolute;left:10311;top:-168;width:226;height:117" coordorigin="10311,-168" coordsize="226,117">
              <v:shape style="position:absolute;left:10311;top:-168;width:226;height:117" coordorigin="10311,-168" coordsize="226,117" path="m10537,-168l10311,-109,10537,-51,10506,-109,10537,-168xe" filled="false" stroked="true" strokeweight="0pt" strokecolor="#000000">
                <v:path arrowok="t"/>
              </v:shape>
            </v:group>
            <v:group style="position:absolute;left:10506;top:-168;width:31;height:59" coordorigin="10506,-168" coordsize="31,59">
              <v:shape style="position:absolute;left:10506;top:-168;width:31;height:59" coordorigin="10506,-168" coordsize="31,59" path="m10537,-168l10506,-109e" filled="false" stroked="true" strokeweight="1.823061pt" strokecolor="#000000">
                <v:path arrowok="t"/>
              </v:shape>
            </v:group>
            <v:group style="position:absolute;left:10506;top:-109;width:31;height:59" coordorigin="10506,-109" coordsize="31,59">
              <v:shape style="position:absolute;left:10506;top:-109;width:31;height:59" coordorigin="10506,-109" coordsize="31,59" path="m10537,-51l10506,-109e" filled="false" stroked="true" strokeweight="1.823061pt" strokecolor="#000000">
                <v:path arrowok="t"/>
              </v:shape>
            </v:group>
            <v:group style="position:absolute;left:10877;top:-1485;width:228;height:116" coordorigin="10877,-1485" coordsize="228,116">
              <v:shape style="position:absolute;left:10877;top:-1485;width:228;height:116" coordorigin="10877,-1485" coordsize="228,116" path="m10877,-1369l10910,-1426,10881,-1485,11105,-1419,10877,-1369xe" filled="true" fillcolor="#000000" stroked="false">
                <v:path arrowok="t"/>
                <v:fill type="solid"/>
              </v:shape>
            </v:group>
            <v:group style="position:absolute;left:10877;top:-1485;width:228;height:116" coordorigin="10877,-1485" coordsize="228,116">
              <v:shape style="position:absolute;left:10877;top:-1485;width:228;height:116" coordorigin="10877,-1485" coordsize="228,116" path="m10877,-1369l11105,-1419,10881,-1485,10910,-1426,10877,-1369xe" filled="false" stroked="true" strokeweight="0pt" strokecolor="#000000">
                <v:path arrowok="t"/>
              </v:shape>
            </v:group>
            <v:group style="position:absolute;left:10877;top:-1426;width:34;height:57" coordorigin="10877,-1426" coordsize="34,57">
              <v:shape style="position:absolute;left:10877;top:-1426;width:34;height:57" coordorigin="10877,-1426" coordsize="34,57" path="m10877,-1369l10910,-1426e" filled="false" stroked="true" strokeweight="1.820769pt" strokecolor="#000000">
                <v:path arrowok="t"/>
              </v:shape>
            </v:group>
            <v:group style="position:absolute;left:10881;top:-1485;width:29;height:59" coordorigin="10881,-1485" coordsize="29,59">
              <v:shape style="position:absolute;left:10881;top:-1485;width:29;height:59" coordorigin="10881,-1485" coordsize="29,59" path="m10881,-1485l10910,-1426e" filled="false" stroked="true" strokeweight="1.824973pt" strokecolor="#000000">
                <v:path arrowok="t"/>
              </v:shape>
            </v:group>
            <v:group style="position:absolute;left:10877;top:-1298;width:228;height:116" coordorigin="10877,-1298" coordsize="228,116">
              <v:shape style="position:absolute;left:10877;top:-1298;width:228;height:116" coordorigin="10877,-1298" coordsize="228,116" path="m10877,-1182l10910,-1239,10881,-1298,11105,-1233,10877,-1182xe" filled="true" fillcolor="#000000" stroked="false">
                <v:path arrowok="t"/>
                <v:fill type="solid"/>
              </v:shape>
            </v:group>
            <v:group style="position:absolute;left:10877;top:-1298;width:228;height:116" coordorigin="10877,-1298" coordsize="228,116">
              <v:shape style="position:absolute;left:10877;top:-1298;width:228;height:116" coordorigin="10877,-1298" coordsize="228,116" path="m10877,-1182l11105,-1233,10881,-1298,10910,-1239,10877,-1182xe" filled="false" stroked="true" strokeweight="0pt" strokecolor="#000000">
                <v:path arrowok="t"/>
              </v:shape>
            </v:group>
            <v:group style="position:absolute;left:10877;top:-1239;width:34;height:57" coordorigin="10877,-1239" coordsize="34,57">
              <v:shape style="position:absolute;left:10877;top:-1239;width:34;height:57" coordorigin="10877,-1239" coordsize="34,57" path="m10877,-1182l10910,-1239e" filled="false" stroked="true" strokeweight="1.820769pt" strokecolor="#000000">
                <v:path arrowok="t"/>
              </v:shape>
            </v:group>
            <v:group style="position:absolute;left:10881;top:-1298;width:29;height:59" coordorigin="10881,-1298" coordsize="29,59">
              <v:shape style="position:absolute;left:10881;top:-1298;width:29;height:59" coordorigin="10881,-1298" coordsize="29,59" path="m10881,-1298l10910,-1239e" filled="false" stroked="true" strokeweight="1.824973pt" strokecolor="#000000">
                <v:path arrowok="t"/>
              </v:shape>
            </v:group>
            <v:group style="position:absolute;left:10877;top:-1110;width:228;height:116" coordorigin="10877,-1110" coordsize="228,116">
              <v:shape style="position:absolute;left:10877;top:-1110;width:228;height:116" coordorigin="10877,-1110" coordsize="228,116" path="m10877,-995l10910,-1051,10881,-1110,11105,-1045,10877,-995xe" filled="true" fillcolor="#000000" stroked="false">
                <v:path arrowok="t"/>
                <v:fill type="solid"/>
              </v:shape>
            </v:group>
            <v:group style="position:absolute;left:10877;top:-1110;width:228;height:116" coordorigin="10877,-1110" coordsize="228,116">
              <v:shape style="position:absolute;left:10877;top:-1110;width:228;height:116" coordorigin="10877,-1110" coordsize="228,116" path="m10877,-995l11105,-1045,10881,-1110,10910,-1051,10877,-995xe" filled="false" stroked="true" strokeweight="0pt" strokecolor="#000000">
                <v:path arrowok="t"/>
              </v:shape>
            </v:group>
            <v:group style="position:absolute;left:10877;top:-1051;width:34;height:57" coordorigin="10877,-1051" coordsize="34,57">
              <v:shape style="position:absolute;left:10877;top:-1051;width:34;height:57" coordorigin="10877,-1051" coordsize="34,57" path="m10877,-995l10910,-1051e" filled="false" stroked="true" strokeweight="1.820769pt" strokecolor="#000000">
                <v:path arrowok="t"/>
              </v:shape>
            </v:group>
            <v:group style="position:absolute;left:10881;top:-1110;width:29;height:59" coordorigin="10881,-1110" coordsize="29,59">
              <v:shape style="position:absolute;left:10881;top:-1110;width:29;height:59" coordorigin="10881,-1110" coordsize="29,59" path="m10881,-1110l10910,-1051e" filled="false" stroked="true" strokeweight="1.824973pt" strokecolor="#000000">
                <v:path arrowok="t"/>
              </v:shape>
            </v:group>
            <v:group style="position:absolute;left:10877;top:-924;width:228;height:117" coordorigin="10877,-924" coordsize="228,117">
              <v:shape style="position:absolute;left:10877;top:-924;width:228;height:117" coordorigin="10877,-924" coordsize="228,117" path="m10877,-807l10910,-864,10881,-924,11105,-858,10877,-807xe" filled="true" fillcolor="#000000" stroked="false">
                <v:path arrowok="t"/>
                <v:fill type="solid"/>
              </v:shape>
            </v:group>
            <v:group style="position:absolute;left:10877;top:-924;width:228;height:117" coordorigin="10877,-924" coordsize="228,117">
              <v:shape style="position:absolute;left:10877;top:-924;width:228;height:117" coordorigin="10877,-924" coordsize="228,117" path="m10877,-807l11105,-858,10881,-924,10910,-864,10877,-807xe" filled="false" stroked="true" strokeweight="0pt" strokecolor="#000000">
                <v:path arrowok="t"/>
              </v:shape>
            </v:group>
            <v:group style="position:absolute;left:10877;top:-864;width:34;height:57" coordorigin="10877,-864" coordsize="34,57">
              <v:shape style="position:absolute;left:10877;top:-864;width:34;height:57" coordorigin="10877,-864" coordsize="34,57" path="m10877,-807l10910,-864e" filled="false" stroked="true" strokeweight="1.820769pt" strokecolor="#000000">
                <v:path arrowok="t"/>
              </v:shape>
            </v:group>
            <v:group style="position:absolute;left:10881;top:-924;width:29;height:60" coordorigin="10881,-924" coordsize="29,60">
              <v:shape style="position:absolute;left:10881;top:-924;width:29;height:60" coordorigin="10881,-924" coordsize="29,60" path="m10881,-924l10910,-864e" filled="false" stroked="true" strokeweight="1.825224pt" strokecolor="#000000">
                <v:path arrowok="t"/>
              </v:shape>
            </v:group>
            <v:group style="position:absolute;left:10877;top:-737;width:228;height:117" coordorigin="10877,-737" coordsize="228,117">
              <v:shape style="position:absolute;left:10877;top:-737;width:228;height:117" coordorigin="10877,-737" coordsize="228,117" path="m10877,-620l10910,-678,10881,-737,11105,-671,10877,-620xe" filled="true" fillcolor="#000000" stroked="false">
                <v:path arrowok="t"/>
                <v:fill type="solid"/>
              </v:shape>
            </v:group>
            <v:group style="position:absolute;left:10877;top:-737;width:228;height:117" coordorigin="10877,-737" coordsize="228,117">
              <v:shape style="position:absolute;left:10877;top:-737;width:228;height:117" coordorigin="10877,-737" coordsize="228,117" path="m10877,-620l11105,-671,10881,-737,10910,-678,10877,-620xe" filled="false" stroked="true" strokeweight="0pt" strokecolor="#000000">
                <v:path arrowok="t"/>
              </v:shape>
            </v:group>
            <v:group style="position:absolute;left:10877;top:-678;width:34;height:58" coordorigin="10877,-678" coordsize="34,58">
              <v:shape style="position:absolute;left:10877;top:-678;width:34;height:58" coordorigin="10877,-678" coordsize="34,58" path="m10877,-620l10910,-678e" filled="false" stroked="true" strokeweight="1.821085pt" strokecolor="#000000">
                <v:path arrowok="t"/>
              </v:shape>
            </v:group>
            <v:group style="position:absolute;left:10881;top:-737;width:29;height:59" coordorigin="10881,-737" coordsize="29,59">
              <v:shape style="position:absolute;left:10881;top:-737;width:29;height:59" coordorigin="10881,-737" coordsize="29,59" path="m10881,-737l10910,-678e" filled="false" stroked="true" strokeweight="1.824973pt" strokecolor="#000000">
                <v:path arrowok="t"/>
              </v:shape>
            </v:group>
            <v:group style="position:absolute;left:10877;top:-549;width:228;height:116" coordorigin="10877,-549" coordsize="228,116">
              <v:shape style="position:absolute;left:10877;top:-549;width:228;height:116" coordorigin="10877,-549" coordsize="228,116" path="m10877,-433l10910,-490,10881,-549,11105,-483,10877,-433xe" filled="true" fillcolor="#000000" stroked="false">
                <v:path arrowok="t"/>
                <v:fill type="solid"/>
              </v:shape>
            </v:group>
            <v:group style="position:absolute;left:10877;top:-549;width:228;height:116" coordorigin="10877,-549" coordsize="228,116">
              <v:shape style="position:absolute;left:10877;top:-549;width:228;height:116" coordorigin="10877,-549" coordsize="228,116" path="m10877,-433l11105,-483,10881,-549,10910,-490,10877,-433xe" filled="false" stroked="true" strokeweight="0pt" strokecolor="#000000">
                <v:path arrowok="t"/>
              </v:shape>
            </v:group>
            <v:group style="position:absolute;left:10877;top:-490;width:34;height:57" coordorigin="10877,-490" coordsize="34,57">
              <v:shape style="position:absolute;left:10877;top:-490;width:34;height:57" coordorigin="10877,-490" coordsize="34,57" path="m10877,-433l10910,-490e" filled="false" stroked="true" strokeweight="1.820769pt" strokecolor="#000000">
                <v:path arrowok="t"/>
              </v:shape>
            </v:group>
            <v:group style="position:absolute;left:10881;top:-549;width:29;height:59" coordorigin="10881,-549" coordsize="29,59">
              <v:shape style="position:absolute;left:10881;top:-549;width:29;height:59" coordorigin="10881,-549" coordsize="29,59" path="m10881,-549l10910,-490e" filled="false" stroked="true" strokeweight="1.824973pt" strokecolor="#000000">
                <v:path arrowok="t"/>
              </v:shape>
            </v:group>
            <v:group style="position:absolute;left:10877;top:-362;width:228;height:116" coordorigin="10877,-362" coordsize="228,116">
              <v:shape style="position:absolute;left:10877;top:-362;width:228;height:116" coordorigin="10877,-362" coordsize="228,116" path="m10877,-246l10910,-303,10881,-362,11105,-297,10877,-246xe" filled="true" fillcolor="#000000" stroked="false">
                <v:path arrowok="t"/>
                <v:fill type="solid"/>
              </v:shape>
            </v:group>
            <v:group style="position:absolute;left:10877;top:-362;width:228;height:116" coordorigin="10877,-362" coordsize="228,116">
              <v:shape style="position:absolute;left:10877;top:-362;width:228;height:116" coordorigin="10877,-362" coordsize="228,116" path="m10877,-246l11105,-297,10881,-362,10910,-303,10877,-246xe" filled="false" stroked="true" strokeweight="0pt" strokecolor="#000000">
                <v:path arrowok="t"/>
              </v:shape>
            </v:group>
            <v:group style="position:absolute;left:10877;top:-303;width:34;height:57" coordorigin="10877,-303" coordsize="34,57">
              <v:shape style="position:absolute;left:10877;top:-303;width:34;height:57" coordorigin="10877,-303" coordsize="34,57" path="m10877,-246l10910,-303e" filled="false" stroked="true" strokeweight="1.820769pt" strokecolor="#000000">
                <v:path arrowok="t"/>
              </v:shape>
            </v:group>
            <v:group style="position:absolute;left:10881;top:-362;width:29;height:59" coordorigin="10881,-362" coordsize="29,59">
              <v:shape style="position:absolute;left:10881;top:-362;width:29;height:59" coordorigin="10881,-362" coordsize="29,59" path="m10881,-362l10910,-303e" filled="false" stroked="true" strokeweight="1.824973pt" strokecolor="#000000">
                <v:path arrowok="t"/>
              </v:shape>
            </v:group>
            <v:group style="position:absolute;left:10877;top:-175;width:228;height:116" coordorigin="10877,-175" coordsize="228,116">
              <v:shape style="position:absolute;left:10877;top:-175;width:228;height:116" coordorigin="10877,-175" coordsize="228,116" path="m10877,-59l10910,-116,10881,-175,11105,-109,10877,-59xe" filled="true" fillcolor="#000000" stroked="false">
                <v:path arrowok="t"/>
                <v:fill type="solid"/>
              </v:shape>
            </v:group>
            <v:group style="position:absolute;left:10877;top:-175;width:228;height:116" coordorigin="10877,-175" coordsize="228,116">
              <v:shape style="position:absolute;left:10877;top:-175;width:228;height:116" coordorigin="10877,-175" coordsize="228,116" path="m10877,-59l11105,-109,10881,-175,10910,-116,10877,-59xe" filled="false" stroked="true" strokeweight="0pt" strokecolor="#000000">
                <v:path arrowok="t"/>
              </v:shape>
            </v:group>
            <v:group style="position:absolute;left:10877;top:-116;width:34;height:57" coordorigin="10877,-116" coordsize="34,57">
              <v:shape style="position:absolute;left:10877;top:-116;width:34;height:57" coordorigin="10877,-116" coordsize="34,57" path="m10877,-59l10910,-116e" filled="false" stroked="true" strokeweight="1.820769pt" strokecolor="#000000">
                <v:path arrowok="t"/>
              </v:shape>
            </v:group>
            <v:group style="position:absolute;left:10881;top:-175;width:29;height:59" coordorigin="10881,-175" coordsize="29,59">
              <v:shape style="position:absolute;left:10881;top:-175;width:29;height:59" coordorigin="10881,-175" coordsize="29,59" path="m10881,-175l10910,-116e" filled="false" stroked="true" strokeweight="1.824973pt" strokecolor="#000000">
                <v:path arrowok="t"/>
              </v:shape>
            </v:group>
            <v:group style="position:absolute;left:7604;top:31;width:2723;height:2" coordorigin="7604,31" coordsize="2723,2">
              <v:shape style="position:absolute;left:7604;top:31;width:2723;height:2" coordorigin="7604,31" coordsize="2723,0" path="m10327,31l7604,31e" filled="false" stroked="true" strokeweight="1.769032pt" strokecolor="#000000">
                <v:path arrowok="t"/>
              </v:shape>
            </v:group>
            <v:group style="position:absolute;left:7604;top:-1560;width:2;height:1592" coordorigin="7604,-1560" coordsize="2,1592">
              <v:shape style="position:absolute;left:7604;top:-1560;width:2;height:1592" coordorigin="7604,-1560" coordsize="0,1592" path="m7604,31l7604,-1560e" filled="false" stroked="true" strokeweight="1.838351pt" strokecolor="#000000">
                <v:path arrowok="t"/>
              </v:shape>
            </v:group>
            <v:group style="position:absolute;left:7604;top:-1560;width:2723;height:2" coordorigin="7604,-1560" coordsize="2723,2">
              <v:shape style="position:absolute;left:7604;top:-1560;width:2723;height:2" coordorigin="7604,-1560" coordsize="2723,0" path="m7604,-1560l10327,-1560e" filled="false" stroked="true" strokeweight="1.769032pt" strokecolor="#000000">
                <v:path arrowok="t"/>
              </v:shape>
            </v:group>
            <v:group style="position:absolute;left:10327;top:-1560;width:2;height:1592" coordorigin="10327,-1560" coordsize="2,1592">
              <v:shape style="position:absolute;left:10327;top:-1560;width:2;height:1592" coordorigin="10327,-1560" coordsize="0,1592" path="m10327,-1560l10327,31e" filled="false" stroked="true" strokeweight="1.838351pt" strokecolor="#000000">
                <v:path arrowok="t"/>
              </v:shape>
              <v:shape style="position:absolute;left:7798;top:-1194;width:892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og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-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o-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9752;top:-1530;width:373;height:417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N0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N1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798;top:-969;width:2327;height:417" type="#_x0000_t202" filled="false" stroked="false">
                <v:textbox inset="0,0,0,0">
                  <w:txbxContent>
                    <w:p>
                      <w:pPr>
                        <w:tabs>
                          <w:tab w:pos="1954" w:val="left" w:leader="none"/>
                        </w:tabs>
                        <w:spacing w:line="170" w:lineRule="auto" w:before="33"/>
                        <w:ind w:left="1954" w:right="0" w:hanging="1955"/>
                        <w:jc w:val="righ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11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v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14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N3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N4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9752;top:-1156;width:373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N2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798;top:-744;width:1208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-</w:t>
                      </w:r>
                      <w:r>
                        <w:rPr>
                          <w:rFonts w:ascii="Arial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42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26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9752;top:-594;width:373;height:604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0" w:firstLine="0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N5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N6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N7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84.391602pt;margin-top:-26.523973pt;width:.1pt;height:.1pt;mso-position-horizontal-relative:page;mso-position-vertical-relative:paragraph;z-index:1864" coordorigin="11688,-530" coordsize="2,2">
            <v:shape style="position:absolute;left:11688;top:-530;width:2;height:2" coordorigin="11688,-530" coordsize="0,0" path="m11688,-530l11688,-53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64.962708pt;margin-top:-21.841242pt;width:.1pt;height:.1pt;mso-position-horizontal-relative:page;mso-position-vertical-relative:paragraph;z-index:1888" coordorigin="11299,-437" coordsize="2,2">
            <v:shape style="position:absolute;left:11299;top:-437;width:2;height:2" coordorigin="11299,-437" coordsize="0,0" path="m11299,-437l11299,-43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13.261963pt;width:.1pt;height:.1pt;mso-position-horizontal-relative:page;mso-position-vertical-relative:paragraph;z-index:-137968" coordorigin="12660,265" coordsize="2,2">
            <v:shape style="position:absolute;left:12660;top:265;width:2;height:2" coordorigin="12660,265" coordsize="0,0" path="m12660,265l12660,26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22.627457pt;width:.1pt;height:.1pt;mso-position-horizontal-relative:page;mso-position-vertical-relative:paragraph;z-index:-137944" coordorigin="12660,453" coordsize="2,2">
            <v:shape style="position:absolute;left:12660;top:453;width:2;height:2" coordorigin="12660,453" coordsize="0,0" path="m12660,453l12660,45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31.958294pt;width:.1pt;height:.1pt;mso-position-horizontal-relative:page;mso-position-vertical-relative:paragraph;z-index:-137920" coordorigin="12660,639" coordsize="2,2">
            <v:shape style="position:absolute;left:12660;top:639;width:2;height:2" coordorigin="12660,639" coordsize="0,0" path="m12660,639l12660,63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41.323727pt;width:.1pt;height:.1pt;mso-position-horizontal-relative:page;mso-position-vertical-relative:paragraph;z-index:-137896" coordorigin="12660,826" coordsize="2,2">
            <v:shape style="position:absolute;left:12660;top:826;width:2;height:2" coordorigin="12660,826" coordsize="0,0" path="m12660,826l12660,82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50.68919pt;width:.1pt;height:.1pt;mso-position-horizontal-relative:page;mso-position-vertical-relative:paragraph;z-index:-137872" coordorigin="12660,1014" coordsize="2,2">
            <v:shape style="position:absolute;left:12660;top:1014;width:2;height:2" coordorigin="12660,1014" coordsize="0,0" path="m12660,1014l12660,10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60.054653pt;width:.1pt;height:.1pt;mso-position-horizontal-relative:page;mso-position-vertical-relative:paragraph;z-index:-137848" coordorigin="12660,1201" coordsize="2,2">
            <v:shape style="position:absolute;left:12660;top:1201;width:2;height:2" coordorigin="12660,1201" coordsize="0,0" path="m12660,1201l12660,12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69.420143pt;width:.1pt;height:.1pt;mso-position-horizontal-relative:page;mso-position-vertical-relative:paragraph;z-index:-137824" coordorigin="12660,1388" coordsize="2,2">
            <v:shape style="position:absolute;left:12660;top:1388;width:2;height:2" coordorigin="12660,1388" coordsize="0,0" path="m12660,1388l12660,13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7273pt;margin-top:78.750923pt;width:.1pt;height:.1pt;mso-position-horizontal-relative:page;mso-position-vertical-relative:paragraph;z-index:-137800" coordorigin="12660,1575" coordsize="2,2">
            <v:shape style="position:absolute;left:12660;top:1575;width:2;height:2" coordorigin="12660,1575" coordsize="0,0" path="m12660,1575l12660,157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266785pt;margin-top:5.30165pt;width:244.95pt;height:163.35pt;mso-position-horizontal-relative:page;mso-position-vertical-relative:paragraph;z-index:2248" coordorigin="7585,106" coordsize="4899,3267">
            <v:shape style="position:absolute;left:7585;top:106;width:4899;height:3266" type="#_x0000_t75" stroked="false">
              <v:imagedata r:id="rId38" o:title=""/>
            </v:shape>
            <v:group style="position:absolute;left:11688;top:1154;width:2;height:2" coordorigin="11688,1154" coordsize="2,2">
              <v:shape style="position:absolute;left:11688;top:1154;width:2;height:2" coordorigin="11688,1154" coordsize="0,0" path="m11688,1154l11688,1154e" filled="false" stroked="true" strokeweight="1.769032pt" strokecolor="#000000">
                <v:path arrowok="t"/>
              </v:shape>
            </v:group>
            <v:group style="position:absolute;left:11299;top:1248;width:2;height:2" coordorigin="11299,1248" coordsize="2,2">
              <v:shape style="position:absolute;left:11299;top:1248;width:2;height:2" coordorigin="11299,1248" coordsize="0,0" path="m11299,1248l11299,1248e" filled="false" stroked="true" strokeweight="1.769032pt" strokecolor="#000000">
                <v:path arrowok="t"/>
              </v:shape>
            </v:group>
            <v:group style="position:absolute;left:9193;top:265;width:2;height:2" coordorigin="9193,265" coordsize="2,2">
              <v:shape style="position:absolute;left:9193;top:265;width:2;height:2" coordorigin="9193,265" coordsize="0,0" path="m9193,265l9193,265e" filled="false" stroked="true" strokeweight="1.769032pt" strokecolor="#000000">
                <v:path arrowok="t"/>
              </v:shape>
            </v:group>
            <v:group style="position:absolute;left:9193;top:453;width:2;height:2" coordorigin="9193,453" coordsize="2,2">
              <v:shape style="position:absolute;left:9193;top:453;width:2;height:2" coordorigin="9193,453" coordsize="0,0" path="m9193,453l9193,453e" filled="false" stroked="true" strokeweight="1.769032pt" strokecolor="#000000">
                <v:path arrowok="t"/>
              </v:shape>
            </v:group>
            <v:group style="position:absolute;left:9193;top:639;width:2;height:2" coordorigin="9193,639" coordsize="2,2">
              <v:shape style="position:absolute;left:9193;top:639;width:2;height:2" coordorigin="9193,639" coordsize="0,0" path="m9193,639l9193,639e" filled="false" stroked="true" strokeweight="1.769032pt" strokecolor="#000000">
                <v:path arrowok="t"/>
              </v:shape>
            </v:group>
            <v:group style="position:absolute;left:9193;top:826;width:2;height:2" coordorigin="9193,826" coordsize="2,2">
              <v:shape style="position:absolute;left:9193;top:826;width:2;height:2" coordorigin="9193,826" coordsize="0,0" path="m9193,826l9193,826e" filled="false" stroked="true" strokeweight="1.769032pt" strokecolor="#000000">
                <v:path arrowok="t"/>
              </v:shape>
            </v:group>
            <v:group style="position:absolute;left:9193;top:1014;width:2;height:2" coordorigin="9193,1014" coordsize="2,2">
              <v:shape style="position:absolute;left:9193;top:1014;width:2;height:2" coordorigin="9193,1014" coordsize="0,0" path="m9193,1014l9193,1014e" filled="false" stroked="true" strokeweight="1.769032pt" strokecolor="#000000">
                <v:path arrowok="t"/>
              </v:shape>
            </v:group>
            <v:group style="position:absolute;left:9193;top:1201;width:2;height:2" coordorigin="9193,1201" coordsize="2,2">
              <v:shape style="position:absolute;left:9193;top:1201;width:2;height:2" coordorigin="9193,1201" coordsize="0,0" path="m9193,1201l9193,1201e" filled="false" stroked="true" strokeweight="1.769032pt" strokecolor="#000000">
                <v:path arrowok="t"/>
              </v:shape>
            </v:group>
            <v:group style="position:absolute;left:9193;top:1388;width:2;height:2" coordorigin="9193,1388" coordsize="2,2">
              <v:shape style="position:absolute;left:9193;top:1388;width:2;height:2" coordorigin="9193,1388" coordsize="0,0" path="m9193,1388l9193,1388e" filled="false" stroked="true" strokeweight="1.769032pt" strokecolor="#000000">
                <v:path arrowok="t"/>
              </v:shape>
            </v:group>
            <v:group style="position:absolute;left:9193;top:1575;width:2;height:2" coordorigin="9193,1575" coordsize="2,2">
              <v:shape style="position:absolute;left:9193;top:1575;width:2;height:2" coordorigin="9193,1575" coordsize="0,0" path="m9193,1575l9193,1575e" filled="false" stroked="true" strokeweight="1.769032pt" strokecolor="#000000">
                <v:path arrowok="t"/>
              </v:shape>
            </v:group>
            <v:group style="position:absolute;left:11688;top:2839;width:2;height:2" coordorigin="11688,2839" coordsize="2,2">
              <v:shape style="position:absolute;left:11688;top:2839;width:2;height:2" coordorigin="11688,2839" coordsize="0,0" path="m11688,2839l11688,2839e" filled="false" stroked="true" strokeweight="1.769032pt" strokecolor="#000000">
                <v:path arrowok="t"/>
              </v:shape>
            </v:group>
            <v:group style="position:absolute;left:11299;top:2933;width:2;height:2" coordorigin="11299,2933" coordsize="2,2">
              <v:shape style="position:absolute;left:11299;top:2933;width:2;height:2" coordorigin="11299,2933" coordsize="0,0" path="m11299,2933l11299,2933e" filled="false" stroked="true" strokeweight="1.769032pt" strokecolor="#000000">
                <v:path arrowok="t"/>
              </v:shape>
            </v:group>
            <v:group style="position:absolute;left:10938;top:3121;width:2;height:2" coordorigin="10938,3121" coordsize="2,2">
              <v:shape style="position:absolute;left:10938;top:3121;width:2;height:2" coordorigin="10938,3121" coordsize="0,0" path="m10938,3121l10938,3121e" filled="false" stroked="true" strokeweight="1.769032pt" strokecolor="#000000">
                <v:path arrowok="t"/>
              </v:shape>
            </v:group>
            <v:group style="position:absolute;left:9160;top:1950;width:2;height:2" coordorigin="9160,1950" coordsize="2,2">
              <v:shape style="position:absolute;left:9160;top:1950;width:2;height:2" coordorigin="9160,1950" coordsize="0,0" path="m9160,1950l9160,1950e" filled="false" stroked="true" strokeweight="1.769032pt" strokecolor="#000000">
                <v:path arrowok="t"/>
              </v:shape>
            </v:group>
            <v:group style="position:absolute;left:9160;top:2137;width:2;height:2" coordorigin="9160,2137" coordsize="2,2">
              <v:shape style="position:absolute;left:9160;top:2137;width:2;height:2" coordorigin="9160,2137" coordsize="0,0" path="m9160,2137l9160,2137e" filled="false" stroked="true" strokeweight="1.769032pt" strokecolor="#000000">
                <v:path arrowok="t"/>
              </v:shape>
            </v:group>
            <v:group style="position:absolute;left:9160;top:2324;width:2;height:2" coordorigin="9160,2324" coordsize="2,2">
              <v:shape style="position:absolute;left:9160;top:2324;width:2;height:2" coordorigin="9160,2324" coordsize="0,0" path="m9160,2324l9160,2324e" filled="false" stroked="true" strokeweight="1.769032pt" strokecolor="#000000">
                <v:path arrowok="t"/>
              </v:shape>
            </v:group>
            <v:group style="position:absolute;left:9160;top:2511;width:2;height:2" coordorigin="9160,2511" coordsize="2,2">
              <v:shape style="position:absolute;left:9160;top:2511;width:2;height:2" coordorigin="9160,2511" coordsize="0,0" path="m9160,2511l9160,2511e" filled="false" stroked="true" strokeweight="1.769032pt" strokecolor="#000000">
                <v:path arrowok="t"/>
              </v:shape>
            </v:group>
            <v:group style="position:absolute;left:9160;top:2698;width:2;height:2" coordorigin="9160,2698" coordsize="2,2">
              <v:shape style="position:absolute;left:9160;top:2698;width:2;height:2" coordorigin="9160,2698" coordsize="0,0" path="m9160,2698l9160,2698e" filled="false" stroked="true" strokeweight="1.769032pt" strokecolor="#000000">
                <v:path arrowok="t"/>
              </v:shape>
            </v:group>
            <v:group style="position:absolute;left:9160;top:2885;width:2;height:2" coordorigin="9160,2885" coordsize="2,2">
              <v:shape style="position:absolute;left:9160;top:2885;width:2;height:2" coordorigin="9160,2885" coordsize="0,0" path="m9160,2885l9160,2885e" filled="false" stroked="true" strokeweight="1.769032pt" strokecolor="#000000">
                <v:path arrowok="t"/>
              </v:shape>
            </v:group>
            <v:group style="position:absolute;left:7810;top:669;width:2;height:2" coordorigin="7810,669" coordsize="2,2">
              <v:shape style="position:absolute;left:7810;top:669;width:2;height:2" coordorigin="7810,669" coordsize="0,0" path="m7810,669l7810,669e" filled="false" stroked="true" strokeweight="1.769032pt" strokecolor="#000000">
                <v:path arrowok="t"/>
              </v:shape>
            </v:group>
            <v:group style="position:absolute;left:7673;top:2388;width:2;height:2" coordorigin="7673,2388" coordsize="2,2">
              <v:shape style="position:absolute;left:7673;top:2388;width:2;height:2" coordorigin="7673,2388" coordsize="0,0" path="m7673,2388l7673,2388e" filled="false" stroked="true" strokeweight="1.769032pt" strokecolor="#000000">
                <v:path arrowok="t"/>
              </v:shape>
              <v:shape style="position:absolute;left:7810;top:333;width:663;height:679" type="#_x0000_t202" filled="false" stroked="false">
                <v:textbox inset="0,0,0,0">
                  <w:txbxContent>
                    <w:p>
                      <w:pPr>
                        <w:spacing w:line="204" w:lineRule="auto" w:before="2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9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5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6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737;top:154;width:478;height:1540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0" w:firstLine="0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6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32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7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9978;top:517;width:461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673;top:1839;width:1509;height:331" type="#_x0000_t202" filled="false" stroked="false">
                <v:textbox inset="0,0,0,0">
                  <w:txbxContent>
                    <w:p>
                      <w:pPr>
                        <w:spacing w:line="33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0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spacing w:val="-34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1"/>
                          <w:w w:val="102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spacing w:val="-27"/>
                          <w:w w:val="102"/>
                          <w:position w:val="10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position w:val="10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position w:val="10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673;top:2165;width:859;height:679" type="#_x0000_t202" filled="false" stroked="false">
                <v:textbox inset="0,0,0,0">
                  <w:txbxContent>
                    <w:p>
                      <w:pPr>
                        <w:spacing w:line="204" w:lineRule="auto" w:before="2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or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3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spacing w:val="-24"/>
                          <w:w w:val="102"/>
                          <w:sz w:val="23"/>
                        </w:rPr>
                        <w:t>u</w:t>
                      </w:r>
                      <w:r>
                        <w:rPr>
                          <w:rFonts w:ascii="Arial"/>
                          <w:spacing w:val="-10"/>
                          <w:w w:val="102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736;top:2026;width:446;height:979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0" w:right="0" w:firstLine="0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1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2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3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4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spacing w:val="-39"/>
                          <w:w w:val="102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5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58.186584pt;margin-top:35.820229pt;width:33.4pt;height:27.6pt;mso-position-horizontal-relative:page;mso-position-vertical-relative:paragraph;z-index:6232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113" w:right="0" w:hanging="94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32"/>
                      <w:w w:val="94"/>
                      <w:sz w:val="24"/>
                    </w:rPr>
                    <w:t>RT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2"/>
                    <w:ind w:left="113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8.187622pt;margin-top:-57.641697pt;width:33.4pt;height:36.85pt;mso-position-horizontal-relative:page;mso-position-vertical-relative:paragraph;z-index:6256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113" w:right="0" w:hanging="94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</w:t>
                  </w:r>
                  <w:r>
                    <w:rPr>
                      <w:rFonts w:ascii="Arial"/>
                      <w:spacing w:val="-27"/>
                      <w:w w:val="94"/>
                      <w:sz w:val="24"/>
                    </w:rPr>
                    <w:t>A</w:t>
                  </w:r>
                  <w:r>
                    <w:rPr>
                      <w:rFonts w:ascii="Arial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2"/>
                    <w:ind w:left="113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39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spacing w:val="-27"/>
                      <w:w w:val="94"/>
                      <w:sz w:val="24"/>
                    </w:rPr>
                    <w:t>A</w:t>
                  </w:r>
                  <w:r>
                    <w:rPr>
                      <w:rFonts w:ascii="Arial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8"/>
          <w:sz w:val="23"/>
        </w:rPr>
        <w:t>PT0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PT1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PT2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PT3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PT4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PT5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PT6</w:t>
      </w:r>
      <w:r>
        <w:rPr>
          <w:rFonts w:ascii="Arial"/>
          <w:spacing w:val="-53"/>
          <w:sz w:val="23"/>
        </w:rPr>
        <w:t> </w:t>
      </w:r>
      <w:r>
        <w:rPr>
          <w:rFonts w:ascii="Arial"/>
          <w:spacing w:val="-53"/>
          <w:sz w:val="23"/>
        </w:rPr>
      </w:r>
      <w:r>
        <w:rPr>
          <w:rFonts w:ascii="Arial"/>
          <w:spacing w:val="-18"/>
          <w:sz w:val="23"/>
        </w:rPr>
        <w:t>PT7</w:t>
      </w:r>
    </w:p>
    <w:p>
      <w:pPr>
        <w:spacing w:line="170" w:lineRule="auto" w:before="187"/>
        <w:ind w:left="1974" w:right="1333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633.015869pt;margin-top:13.26203pt;width:.1pt;height:.1pt;mso-position-horizontal-relative:page;mso-position-vertical-relative:paragraph;z-index:-137608" coordorigin="12660,265" coordsize="2,2">
            <v:shape style="position:absolute;left:12660;top:265;width:2;height:2" coordorigin="12660,265" coordsize="0,0" path="m12660,265l12660,26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22.627493pt;width:.1pt;height:.1pt;mso-position-horizontal-relative:page;mso-position-vertical-relative:paragraph;z-index:-137584" coordorigin="12660,453" coordsize="2,2">
            <v:shape style="position:absolute;left:12660;top:453;width:2;height:2" coordorigin="12660,453" coordsize="0,0" path="m12660,453l12660,45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31.992956pt;width:.1pt;height:.1pt;mso-position-horizontal-relative:page;mso-position-vertical-relative:paragraph;z-index:-137560" coordorigin="12660,640" coordsize="2,2">
            <v:shape style="position:absolute;left:12660;top:640;width:2;height:2" coordorigin="12660,640" coordsize="0,0" path="m12660,640l12660,64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41.323761pt;width:.1pt;height:.1pt;mso-position-horizontal-relative:page;mso-position-vertical-relative:paragraph;z-index:-137536" coordorigin="12660,826" coordsize="2,2">
            <v:shape style="position:absolute;left:12660;top:826;width:2;height:2" coordorigin="12660,826" coordsize="0,0" path="m12660,826l12660,82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50.689194pt;width:.1pt;height:.1pt;mso-position-horizontal-relative:page;mso-position-vertical-relative:paragraph;z-index:-137512" coordorigin="12660,1014" coordsize="2,2">
            <v:shape style="position:absolute;left:12660;top:1014;width:2;height:2" coordorigin="12660,1014" coordsize="0,0" path="m12660,1014l12660,10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60.054657pt;width:.1pt;height:.1pt;mso-position-horizontal-relative:page;mso-position-vertical-relative:paragraph;z-index:-137488" coordorigin="12660,1201" coordsize="2,2">
            <v:shape style="position:absolute;left:12660;top:1201;width:2;height:2" coordorigin="12660,1201" coordsize="0,0" path="m12660,1201l12660,12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69.420151pt;width:.1pt;height:.1pt;mso-position-horizontal-relative:page;mso-position-vertical-relative:paragraph;z-index:-137464" coordorigin="12660,1388" coordsize="2,2">
            <v:shape style="position:absolute;left:12660;top:1388;width:2;height:2" coordorigin="12660,1388" coordsize="0,0" path="m12660,1388l12660,13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593pt;margin-top:78.785614pt;width:.1pt;height:.1pt;mso-position-horizontal-relative:page;mso-position-vertical-relative:paragraph;z-index:-137440" coordorigin="12660,1576" coordsize="2,2">
            <v:shape style="position:absolute;left:12660;top:1576;width:2;height:2" coordorigin="12660,1576" coordsize="0,0" path="m12660,1576l12660,157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shape style="position:absolute;margin-left:540.126099pt;margin-top:22.344761pt;width:51.45pt;height:50.55pt;mso-position-horizontal-relative:page;mso-position-vertical-relative:paragraph;z-index:6184" type="#_x0000_t202" filled="false" stroked="false">
            <v:textbox inset="0,0,0,0" style="layout-flow:vertical;mso-layout-flow-alt:bottom-to-top">
              <w:txbxContent>
                <w:p>
                  <w:pPr>
                    <w:spacing w:line="314" w:lineRule="auto" w:before="0"/>
                    <w:ind w:left="19" w:right="18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K</w:t>
                  </w:r>
                  <w:r>
                    <w:rPr>
                      <w:rFonts w:ascii="Arial"/>
                      <w:w w:val="94"/>
                      <w:sz w:val="24"/>
                    </w:rPr>
                    <w:t>e</w:t>
                  </w:r>
                  <w:r>
                    <w:rPr>
                      <w:rFonts w:ascii="Arial"/>
                      <w:spacing w:val="-37"/>
                      <w:sz w:val="24"/>
                    </w:rPr>
                    <w:t> </w:t>
                  </w:r>
                  <w:r>
                    <w:rPr>
                      <w:rFonts w:ascii="Arial"/>
                      <w:spacing w:val="-12"/>
                      <w:w w:val="94"/>
                      <w:sz w:val="24"/>
                    </w:rPr>
                    <w:t>I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n</w:t>
                  </w:r>
                  <w:r>
                    <w:rPr>
                      <w:rFonts w:ascii="Arial"/>
                      <w:spacing w:val="-12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e</w:t>
                  </w:r>
                  <w:r>
                    <w:rPr>
                      <w:rFonts w:ascii="Arial"/>
                      <w:spacing w:val="-14"/>
                      <w:w w:val="94"/>
                      <w:sz w:val="24"/>
                    </w:rPr>
                    <w:t>rr</w:t>
                  </w:r>
                  <w:r>
                    <w:rPr>
                      <w:rFonts w:ascii="Arial"/>
                      <w:spacing w:val="-23"/>
                      <w:w w:val="94"/>
                      <w:sz w:val="24"/>
                    </w:rPr>
                    <w:t>u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pt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 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RP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29"/>
                    <w:ind w:left="0" w:right="13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8"/>
          <w:sz w:val="23"/>
        </w:rPr>
        <w:t>PP0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PP1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PP2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PP3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PP4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PP5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PP6</w:t>
      </w:r>
      <w:r>
        <w:rPr>
          <w:rFonts w:ascii="Arial"/>
          <w:spacing w:val="-52"/>
          <w:sz w:val="23"/>
        </w:rPr>
        <w:t> </w:t>
      </w:r>
      <w:r>
        <w:rPr>
          <w:rFonts w:ascii="Arial"/>
          <w:spacing w:val="-52"/>
          <w:sz w:val="23"/>
        </w:rPr>
      </w:r>
      <w:r>
        <w:rPr>
          <w:rFonts w:ascii="Arial"/>
          <w:spacing w:val="-28"/>
          <w:sz w:val="23"/>
        </w:rPr>
        <w:t>PP7</w:t>
      </w:r>
      <w:r>
        <w:rPr>
          <w:rFonts w:ascii="Arial"/>
          <w:sz w:val="23"/>
        </w:rPr>
      </w:r>
    </w:p>
    <w:p>
      <w:pPr>
        <w:spacing w:line="170" w:lineRule="auto" w:before="186"/>
        <w:ind w:left="1974" w:right="1333" w:hanging="5"/>
        <w:jc w:val="center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633.014526pt;margin-top:13.212295pt;width:.1pt;height:.1pt;mso-position-horizontal-relative:page;mso-position-vertical-relative:paragraph;z-index:-137224" coordorigin="12660,264" coordsize="2,2">
            <v:shape style="position:absolute;left:12660;top:264;width:2;height:2" coordorigin="12660,264" coordsize="0,0" path="m12660,264l12660,26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526pt;margin-top:22.577726pt;width:.1pt;height:.1pt;mso-position-horizontal-relative:page;mso-position-vertical-relative:paragraph;z-index:-137200" coordorigin="12660,452" coordsize="2,2">
            <v:shape style="position:absolute;left:12660;top:452;width:2;height:2" coordorigin="12660,452" coordsize="0,0" path="m12660,452l12660,45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34.842773pt;margin-top:7.610356pt;width:89.4pt;height:34.65pt;mso-position-horizontal-relative:page;mso-position-vertical-relative:paragraph;z-index:-137176" coordorigin="10697,152" coordsize="1788,693">
            <v:group style="position:absolute;left:11299;top:779;width:2;height:2" coordorigin="11299,779" coordsize="2,2">
              <v:shape style="position:absolute;left:11299;top:779;width:2;height:2" coordorigin="11299,779" coordsize="0,0" path="m11299,779l11299,779e" filled="false" stroked="true" strokeweight="1.769032pt" strokecolor="#000000">
                <v:path arrowok="t"/>
              </v:shape>
            </v:group>
            <v:group style="position:absolute;left:11494;top:171;width:389;height:2" coordorigin="11494,171" coordsize="389,2">
              <v:shape style="position:absolute;left:11494;top:171;width:389;height:2" coordorigin="11494,171" coordsize="389,0" path="m11882,171l11494,171e" filled="false" stroked="true" strokeweight="1.769032pt" strokecolor="#000000">
                <v:path arrowok="t"/>
              </v:shape>
            </v:group>
            <v:group style="position:absolute;left:11494;top:171;width:2;height:656" coordorigin="11494,171" coordsize="2,656">
              <v:shape style="position:absolute;left:11494;top:171;width:2;height:656" coordorigin="11494,171" coordsize="0,656" path="m11494,171l11494,826e" filled="false" stroked="true" strokeweight="1.838351pt" strokecolor="#000000">
                <v:path arrowok="t"/>
              </v:shape>
            </v:group>
            <v:group style="position:absolute;left:11494;top:826;width:389;height:2" coordorigin="11494,826" coordsize="389,2">
              <v:shape style="position:absolute;left:11494;top:826;width:389;height:2" coordorigin="11494,826" coordsize="389,0" path="m11494,826l11882,826e" filled="false" stroked="true" strokeweight="1.769032pt" strokecolor="#000000">
                <v:path arrowok="t"/>
              </v:shape>
            </v:group>
            <v:group style="position:absolute;left:11882;top:171;width:2;height:656" coordorigin="11882,171" coordsize="2,656">
              <v:shape style="position:absolute;left:11882;top:171;width:2;height:656" coordorigin="11882,171" coordsize="0,656" path="m11882,826l11882,171e" filled="false" stroked="true" strokeweight="1.838351pt" strokecolor="#000000">
                <v:path arrowok="t"/>
              </v:shape>
            </v:group>
            <v:group style="position:absolute;left:11105;top:171;width:390;height:2" coordorigin="11105,171" coordsize="390,2">
              <v:shape style="position:absolute;left:11105;top:171;width:390;height:2" coordorigin="11105,171" coordsize="390,0" path="m11494,171l11105,171e" filled="false" stroked="true" strokeweight="1.769032pt" strokecolor="#000000">
                <v:path arrowok="t"/>
              </v:shape>
            </v:group>
            <v:group style="position:absolute;left:11105;top:171;width:2;height:656" coordorigin="11105,171" coordsize="2,656">
              <v:shape style="position:absolute;left:11105;top:171;width:2;height:656" coordorigin="11105,171" coordsize="0,656" path="m11105,171l11105,826e" filled="false" stroked="true" strokeweight="1.838351pt" strokecolor="#000000">
                <v:path arrowok="t"/>
              </v:shape>
            </v:group>
            <v:group style="position:absolute;left:11105;top:826;width:390;height:2" coordorigin="11105,826" coordsize="390,2">
              <v:shape style="position:absolute;left:11105;top:826;width:390;height:2" coordorigin="11105,826" coordsize="390,0" path="m11105,826l11494,826e" filled="false" stroked="true" strokeweight="1.769032pt" strokecolor="#000000">
                <v:path arrowok="t"/>
              </v:shape>
            </v:group>
            <v:group style="position:absolute;left:11494;top:171;width:2;height:656" coordorigin="11494,171" coordsize="2,656">
              <v:shape style="position:absolute;left:11494;top:171;width:2;height:656" coordorigin="11494,171" coordsize="0,656" path="m11494,826l11494,171e" filled="false" stroked="true" strokeweight="1.838351pt" strokecolor="#000000">
                <v:path arrowok="t"/>
              </v:shape>
            </v:group>
            <v:group style="position:absolute;left:11882;top:452;width:584;height:2" coordorigin="11882,452" coordsize="584,2">
              <v:shape style="position:absolute;left:11882;top:452;width:584;height:2" coordorigin="11882,452" coordsize="584,0" path="m12466,452l11882,452e" filled="false" stroked="true" strokeweight="1.769032pt" strokecolor="#000000">
                <v:path arrowok="t"/>
              </v:shape>
            </v:group>
            <v:group style="position:absolute;left:11882;top:264;width:584;height:2" coordorigin="11882,264" coordsize="584,2">
              <v:shape style="position:absolute;left:11882;top:264;width:584;height:2" coordorigin="11882,264" coordsize="584,0" path="m12466,264l11882,264e" filled="false" stroked="true" strokeweight="1.769032pt" strokecolor="#000000">
                <v:path arrowok="t"/>
              </v:shape>
            </v:group>
            <v:group style="position:absolute;left:11882;top:206;width:226;height:117" coordorigin="11882,206" coordsize="226,117">
              <v:shape style="position:absolute;left:11882;top:206;width:226;height:117" coordorigin="11882,206" coordsize="226,117" path="m12108,323l11882,264,12108,206,12077,264,12108,323xe" filled="true" fillcolor="#000000" stroked="false">
                <v:path arrowok="t"/>
                <v:fill type="solid"/>
              </v:shape>
            </v:group>
            <v:group style="position:absolute;left:11882;top:206;width:226;height:117" coordorigin="11882,206" coordsize="226,117">
              <v:shape style="position:absolute;left:11882;top:206;width:226;height:117" coordorigin="11882,206" coordsize="226,117" path="m12108,206l11882,264,12108,323,12077,264,12108,206xe" filled="false" stroked="true" strokeweight="0pt" strokecolor="#000000">
                <v:path arrowok="t"/>
              </v:shape>
            </v:group>
            <v:group style="position:absolute;left:12077;top:206;width:31;height:59" coordorigin="12077,206" coordsize="31,59">
              <v:shape style="position:absolute;left:12077;top:206;width:31;height:59" coordorigin="12077,206" coordsize="31,59" path="m12108,206l12077,264e" filled="false" stroked="true" strokeweight="1.823061pt" strokecolor="#000000">
                <v:path arrowok="t"/>
              </v:shape>
            </v:group>
            <v:group style="position:absolute;left:12077;top:264;width:31;height:59" coordorigin="12077,264" coordsize="31,59">
              <v:shape style="position:absolute;left:12077;top:264;width:31;height:59" coordorigin="12077,264" coordsize="31,59" path="m12108,323l12077,264e" filled="false" stroked="true" strokeweight="1.823061pt" strokecolor="#000000">
                <v:path arrowok="t"/>
              </v:shape>
            </v:group>
            <v:group style="position:absolute;left:11882;top:393;width:226;height:117" coordorigin="11882,393" coordsize="226,117">
              <v:shape style="position:absolute;left:11882;top:393;width:226;height:117" coordorigin="11882,393" coordsize="226,117" path="m12108,510l11882,452,12108,393,12077,452,12108,510xe" filled="true" fillcolor="#000000" stroked="false">
                <v:path arrowok="t"/>
                <v:fill type="solid"/>
              </v:shape>
            </v:group>
            <v:group style="position:absolute;left:11882;top:393;width:226;height:117" coordorigin="11882,393" coordsize="226,117">
              <v:shape style="position:absolute;left:11882;top:393;width:226;height:117" coordorigin="11882,393" coordsize="226,117" path="m12108,393l11882,452,12108,510,12077,452,12108,393xe" filled="false" stroked="true" strokeweight="0pt" strokecolor="#000000">
                <v:path arrowok="t"/>
              </v:shape>
            </v:group>
            <v:group style="position:absolute;left:12077;top:393;width:31;height:59" coordorigin="12077,393" coordsize="31,59">
              <v:shape style="position:absolute;left:12077;top:393;width:31;height:59" coordorigin="12077,393" coordsize="31,59" path="m12108,393l12077,452e" filled="false" stroked="true" strokeweight="1.823061pt" strokecolor="#000000">
                <v:path arrowok="t"/>
              </v:shape>
            </v:group>
            <v:group style="position:absolute;left:12077;top:452;width:31;height:59" coordorigin="12077,452" coordsize="31,59">
              <v:shape style="position:absolute;left:12077;top:452;width:31;height:59" coordorigin="12077,452" coordsize="31,59" path="m12108,510l12077,452e" filled="false" stroked="true" strokeweight="1.823061pt" strokecolor="#000000">
                <v:path arrowok="t"/>
              </v:shape>
            </v:group>
            <v:group style="position:absolute;left:12239;top:199;width:228;height:116" coordorigin="12239,199" coordsize="228,116">
              <v:shape style="position:absolute;left:12239;top:199;width:228;height:116" coordorigin="12239,199" coordsize="228,116" path="m12239,315l12272,258,12243,199,12466,264,12239,315xe" filled="true" fillcolor="#000000" stroked="false">
                <v:path arrowok="t"/>
                <v:fill type="solid"/>
              </v:shape>
            </v:group>
            <v:group style="position:absolute;left:12239;top:199;width:228;height:116" coordorigin="12239,199" coordsize="228,116">
              <v:shape style="position:absolute;left:12239;top:199;width:228;height:116" coordorigin="12239,199" coordsize="228,116" path="m12239,315l12466,264,12243,199,12272,258,12239,315xe" filled="false" stroked="true" strokeweight="0pt" strokecolor="#000000">
                <v:path arrowok="t"/>
              </v:shape>
            </v:group>
            <v:group style="position:absolute;left:12239;top:258;width:34;height:57" coordorigin="12239,258" coordsize="34,57">
              <v:shape style="position:absolute;left:12239;top:258;width:34;height:57" coordorigin="12239,258" coordsize="34,57" path="m12239,315l12272,258e" filled="false" stroked="true" strokeweight="1.820769pt" strokecolor="#000000">
                <v:path arrowok="t"/>
              </v:shape>
            </v:group>
            <v:group style="position:absolute;left:12243;top:199;width:29;height:59" coordorigin="12243,199" coordsize="29,59">
              <v:shape style="position:absolute;left:12243;top:199;width:29;height:59" coordorigin="12243,199" coordsize="29,59" path="m12243,199l12272,258e" filled="false" stroked="true" strokeweight="1.824973pt" strokecolor="#000000">
                <v:path arrowok="t"/>
              </v:shape>
            </v:group>
            <v:group style="position:absolute;left:12239;top:386;width:228;height:117" coordorigin="12239,386" coordsize="228,117">
              <v:shape style="position:absolute;left:12239;top:386;width:228;height:117" coordorigin="12239,386" coordsize="228,117" path="m12239,502l12272,445,12243,386,12466,452,12239,502xe" filled="true" fillcolor="#000000" stroked="false">
                <v:path arrowok="t"/>
                <v:fill type="solid"/>
              </v:shape>
            </v:group>
            <v:group style="position:absolute;left:12239;top:386;width:228;height:117" coordorigin="12239,386" coordsize="228,117">
              <v:shape style="position:absolute;left:12239;top:386;width:228;height:117" coordorigin="12239,386" coordsize="228,117" path="m12239,502l12466,452,12243,386,12272,445,12239,502xe" filled="false" stroked="true" strokeweight="0pt" strokecolor="#000000">
                <v:path arrowok="t"/>
              </v:shape>
            </v:group>
            <v:group style="position:absolute;left:12239;top:445;width:34;height:57" coordorigin="12239,445" coordsize="34,57">
              <v:shape style="position:absolute;left:12239;top:445;width:34;height:57" coordorigin="12239,445" coordsize="34,57" path="m12239,502l12272,445e" filled="false" stroked="true" strokeweight="1.820769pt" strokecolor="#000000">
                <v:path arrowok="t"/>
              </v:shape>
            </v:group>
            <v:group style="position:absolute;left:12243;top:386;width:29;height:60" coordorigin="12243,386" coordsize="29,60">
              <v:shape style="position:absolute;left:12243;top:386;width:29;height:60" coordorigin="12243,386" coordsize="29,60" path="m12243,386l12272,445e" filled="false" stroked="true" strokeweight="1.825224pt" strokecolor="#000000">
                <v:path arrowok="t"/>
              </v:shape>
            </v:group>
            <v:group style="position:absolute;left:10715;top:171;width:390;height:2" coordorigin="10715,171" coordsize="390,2">
              <v:shape style="position:absolute;left:10715;top:171;width:390;height:2" coordorigin="10715,171" coordsize="390,0" path="m11105,171l10715,171e" filled="false" stroked="true" strokeweight="1.769032pt" strokecolor="#000000">
                <v:path arrowok="t"/>
              </v:shape>
            </v:group>
            <v:group style="position:absolute;left:10715;top:171;width:2;height:656" coordorigin="10715,171" coordsize="2,656">
              <v:shape style="position:absolute;left:10715;top:171;width:2;height:656" coordorigin="10715,171" coordsize="0,656" path="m10715,171l10715,826e" filled="false" stroked="true" strokeweight="1.838351pt" strokecolor="#000000">
                <v:path arrowok="t"/>
              </v:shape>
            </v:group>
            <v:group style="position:absolute;left:10924;top:755;width:2;height:2" coordorigin="10924,755" coordsize="2,2">
              <v:shape style="position:absolute;left:10924;top:755;width:2;height:2" coordorigin="10924,755" coordsize="0,0" path="m10924,755l10924,755e" filled="false" stroked="true" strokeweight="1.769032pt" strokecolor="#000000">
                <v:path arrowok="t"/>
              </v:shape>
            </v:group>
            <v:group style="position:absolute;left:10715;top:826;width:390;height:2" coordorigin="10715,826" coordsize="390,2">
              <v:shape style="position:absolute;left:10715;top:826;width:390;height:2" coordorigin="10715,826" coordsize="390,0" path="m10715,826l11105,826e" filled="false" stroked="true" strokeweight="1.769032pt" strokecolor="#000000">
                <v:path arrowok="t"/>
              </v:shape>
            </v:group>
            <v:group style="position:absolute;left:11105;top:171;width:2;height:656" coordorigin="11105,171" coordsize="2,656">
              <v:shape style="position:absolute;left:11105;top:171;width:2;height:656" coordorigin="11105,171" coordsize="0,656" path="m11105,826l11105,171e" filled="false" stroked="true" strokeweight="1.838351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39.440063pt;margin-top:11.084114pt;width:52.9pt;height:28.9pt;mso-position-horizontal-relative:page;mso-position-vertical-relative:paragraph;z-index:-133720" type="#_x0000_t202" filled="false" stroked="false">
            <v:textbox inset="0,0,0,0" style="layout-flow:vertical;mso-layout-flow-alt:bottom-to-top">
              <w:txbxContent>
                <w:p>
                  <w:pPr>
                    <w:spacing w:line="326" w:lineRule="auto" w:before="0"/>
                    <w:ind w:left="20" w:right="29" w:firstLine="24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K</w:t>
                  </w:r>
                  <w:r>
                    <w:rPr>
                      <w:rFonts w:ascii="Arial"/>
                      <w:w w:val="94"/>
                      <w:sz w:val="24"/>
                    </w:rPr>
                    <w:t>e</w:t>
                  </w:r>
                  <w:r>
                    <w:rPr>
                      <w:rFonts w:ascii="Arial"/>
                      <w:spacing w:val="-37"/>
                      <w:sz w:val="24"/>
                    </w:rPr>
                    <w:t> </w:t>
                  </w:r>
                  <w:r>
                    <w:rPr>
                      <w:rFonts w:ascii="Arial"/>
                      <w:spacing w:val="-12"/>
                      <w:w w:val="94"/>
                      <w:sz w:val="24"/>
                    </w:rPr>
                    <w:t>I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n</w:t>
                  </w:r>
                  <w:r>
                    <w:rPr>
                      <w:rFonts w:ascii="Arial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 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RJ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31"/>
                    <w:ind w:left="183" w:right="0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J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6"/>
          <w:sz w:val="23"/>
        </w:rPr>
        <w:t>PJ6</w:t>
      </w:r>
      <w:r>
        <w:rPr>
          <w:rFonts w:ascii="Arial"/>
          <w:spacing w:val="-61"/>
          <w:sz w:val="23"/>
        </w:rPr>
        <w:t> </w:t>
      </w:r>
      <w:r>
        <w:rPr>
          <w:rFonts w:ascii="Arial"/>
          <w:spacing w:val="-61"/>
          <w:sz w:val="23"/>
        </w:rPr>
      </w:r>
      <w:r>
        <w:rPr>
          <w:rFonts w:ascii="Arial"/>
          <w:spacing w:val="-16"/>
          <w:sz w:val="23"/>
        </w:rPr>
        <w:t>PJ7</w:t>
      </w:r>
    </w:p>
    <w:p>
      <w:pPr>
        <w:spacing w:line="35" w:lineRule="exact"/>
        <w:ind w:left="999" w:right="0" w:firstLine="0"/>
        <w:rPr>
          <w:rFonts w:ascii="Arial" w:hAnsi="Arial" w:cs="Arial" w:eastAsia="Arial"/>
          <w:sz w:val="3"/>
          <w:szCs w:val="3"/>
        </w:rPr>
      </w:pPr>
      <w:r>
        <w:rPr>
          <w:rFonts w:ascii="Arial" w:hAnsi="Arial" w:cs="Arial" w:eastAsia="Arial"/>
          <w:position w:val="0"/>
          <w:sz w:val="3"/>
          <w:szCs w:val="3"/>
        </w:rPr>
        <w:pict>
          <v:group style="width:1.8pt;height:1.8pt;mso-position-horizontal-relative:char;mso-position-vertical-relative:line" coordorigin="0,0" coordsize="36,36">
            <v:group style="position:absolute;left:18;top:18;width:2;height:2" coordorigin="18,18" coordsize="2,2">
              <v:shape style="position:absolute;left:18;top:18;width:2;height:2" coordorigin="18,18" coordsize="0,0" path="m18,18l18,18e" filled="false" stroked="true" strokeweight="1.76903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3"/>
          <w:szCs w:val="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170" w:lineRule="auto" w:before="179"/>
        <w:ind w:left="1974" w:right="1309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379.266876pt;margin-top:49.404926pt;width:244.95pt;height:69.7pt;mso-position-horizontal-relative:page;mso-position-vertical-relative:paragraph;z-index:1480" coordorigin="7585,988" coordsize="4899,1394">
            <v:group style="position:absolute;left:7666;top:1285;width:2;height:2" coordorigin="7666,1285" coordsize="2,2">
              <v:shape style="position:absolute;left:7666;top:1285;width:2;height:2" coordorigin="7666,1285" coordsize="0,0" path="m7666,1285l7666,1285e" filled="false" stroked="true" strokeweight="1.769032pt" strokecolor="#000000">
                <v:path arrowok="t"/>
              </v:shape>
            </v:group>
            <v:group style="position:absolute;left:11882;top:1193;width:584;height:2" coordorigin="11882,1193" coordsize="584,2">
              <v:shape style="position:absolute;left:11882;top:1193;width:584;height:2" coordorigin="11882,1193" coordsize="584,0" path="m11882,1193l12466,1193e" filled="false" stroked="true" strokeweight="1.769032pt" strokecolor="#000000">
                <v:path arrowok="t"/>
              </v:shape>
            </v:group>
            <v:group style="position:absolute;left:11882;top:1136;width:226;height:116" coordorigin="11882,1136" coordsize="226,116">
              <v:shape style="position:absolute;left:11882;top:1136;width:226;height:116" coordorigin="11882,1136" coordsize="226,116" path="m12108,1251l11882,1193,12108,1136,12077,1193,12108,1251xe" filled="true" fillcolor="#000000" stroked="false">
                <v:path arrowok="t"/>
                <v:fill type="solid"/>
              </v:shape>
            </v:group>
            <v:group style="position:absolute;left:11882;top:1136;width:226;height:116" coordorigin="11882,1136" coordsize="226,116">
              <v:shape style="position:absolute;left:11882;top:1136;width:226;height:116" coordorigin="11882,1136" coordsize="226,116" path="m12108,1136l11882,1193,12108,1251,12077,1193,12108,1136xe" filled="false" stroked="true" strokeweight="0pt" strokecolor="#000000">
                <v:path arrowok="t"/>
              </v:shape>
            </v:group>
            <v:group style="position:absolute;left:12077;top:1136;width:31;height:58" coordorigin="12077,1136" coordsize="31,58">
              <v:shape style="position:absolute;left:12077;top:1136;width:31;height:58" coordorigin="12077,1136" coordsize="31,58" path="m12108,1136l12077,1193e" filled="false" stroked="true" strokeweight="1.822774pt" strokecolor="#000000">
                <v:path arrowok="t"/>
              </v:shape>
            </v:group>
            <v:group style="position:absolute;left:12077;top:1193;width:31;height:59" coordorigin="12077,1193" coordsize="31,59">
              <v:shape style="position:absolute;left:12077;top:1193;width:31;height:59" coordorigin="12077,1193" coordsize="31,59" path="m12108,1251l12077,1193e" filled="false" stroked="true" strokeweight="1.823061pt" strokecolor="#000000">
                <v:path arrowok="t"/>
              </v:shape>
            </v:group>
            <v:group style="position:absolute;left:11882;top:1380;width:584;height:2" coordorigin="11882,1380" coordsize="584,2">
              <v:shape style="position:absolute;left:11882;top:1380;width:584;height:2" coordorigin="11882,1380" coordsize="584,0" path="m12466,1380l11882,1380e" filled="false" stroked="true" strokeweight="1.769032pt" strokecolor="#000000">
                <v:path arrowok="t"/>
              </v:shape>
            </v:group>
            <v:group style="position:absolute;left:11882;top:1322;width:226;height:117" coordorigin="11882,1322" coordsize="226,117">
              <v:shape style="position:absolute;left:11882;top:1322;width:226;height:117" coordorigin="11882,1322" coordsize="226,117" path="m12108,1439l11882,1380,12108,1322,12077,1380,12108,1439xe" filled="true" fillcolor="#000000" stroked="false">
                <v:path arrowok="t"/>
                <v:fill type="solid"/>
              </v:shape>
            </v:group>
            <v:group style="position:absolute;left:11882;top:1322;width:226;height:117" coordorigin="11882,1322" coordsize="226,117">
              <v:shape style="position:absolute;left:11882;top:1322;width:226;height:117" coordorigin="11882,1322" coordsize="226,117" path="m12108,1322l11882,1380,12108,1439,12077,1380,12108,1322xe" filled="false" stroked="true" strokeweight="0pt" strokecolor="#000000">
                <v:path arrowok="t"/>
              </v:shape>
            </v:group>
            <v:group style="position:absolute;left:12077;top:1322;width:31;height:59" coordorigin="12077,1322" coordsize="31,59">
              <v:shape style="position:absolute;left:12077;top:1322;width:31;height:59" coordorigin="12077,1322" coordsize="31,59" path="m12108,1322l12077,1380e" filled="false" stroked="true" strokeweight="1.823061pt" strokecolor="#000000">
                <v:path arrowok="t"/>
              </v:shape>
            </v:group>
            <v:group style="position:absolute;left:12077;top:1380;width:31;height:59" coordorigin="12077,1380" coordsize="31,59">
              <v:shape style="position:absolute;left:12077;top:1380;width:31;height:59" coordorigin="12077,1380" coordsize="31,59" path="m12108,1439l12077,1380e" filled="false" stroked="true" strokeweight="1.823061pt" strokecolor="#000000">
                <v:path arrowok="t"/>
              </v:shape>
            </v:group>
            <v:group style="position:absolute;left:11882;top:1568;width:584;height:2" coordorigin="11882,1568" coordsize="584,2">
              <v:shape style="position:absolute;left:11882;top:1568;width:584;height:2" coordorigin="11882,1568" coordsize="584,0" path="m11882,1568l12466,1568e" filled="false" stroked="true" strokeweight="1.769032pt" strokecolor="#000000">
                <v:path arrowok="t"/>
              </v:shape>
            </v:group>
            <v:group style="position:absolute;left:11882;top:1509;width:226;height:117" coordorigin="11882,1509" coordsize="226,117">
              <v:shape style="position:absolute;left:11882;top:1509;width:226;height:117" coordorigin="11882,1509" coordsize="226,117" path="m12108,1626l11882,1568,12108,1509,12077,1568,12108,1626xe" filled="true" fillcolor="#000000" stroked="false">
                <v:path arrowok="t"/>
                <v:fill type="solid"/>
              </v:shape>
            </v:group>
            <v:group style="position:absolute;left:11882;top:1509;width:226;height:117" coordorigin="11882,1509" coordsize="226,117">
              <v:shape style="position:absolute;left:11882;top:1509;width:226;height:117" coordorigin="11882,1509" coordsize="226,117" path="m12108,1509l11882,1568,12108,1626,12077,1568,12108,1509xe" filled="false" stroked="true" strokeweight="0pt" strokecolor="#000000">
                <v:path arrowok="t"/>
              </v:shape>
            </v:group>
            <v:group style="position:absolute;left:12077;top:1509;width:31;height:59" coordorigin="12077,1509" coordsize="31,59">
              <v:shape style="position:absolute;left:12077;top:1509;width:31;height:59" coordorigin="12077,1509" coordsize="31,59" path="m12108,1509l12077,1568e" filled="false" stroked="true" strokeweight="1.823061pt" strokecolor="#000000">
                <v:path arrowok="t"/>
              </v:shape>
            </v:group>
            <v:group style="position:absolute;left:12077;top:1568;width:31;height:59" coordorigin="12077,1568" coordsize="31,59">
              <v:shape style="position:absolute;left:12077;top:1568;width:31;height:59" coordorigin="12077,1568" coordsize="31,59" path="m12108,1626l12077,1568e" filled="false" stroked="true" strokeweight="1.823061pt" strokecolor="#000000">
                <v:path arrowok="t"/>
              </v:shape>
            </v:group>
            <v:group style="position:absolute;left:11882;top:1755;width:584;height:2" coordorigin="11882,1755" coordsize="584,2">
              <v:shape style="position:absolute;left:11882;top:1755;width:584;height:2" coordorigin="11882,1755" coordsize="584,0" path="m12466,1755l11882,1755e" filled="false" stroked="true" strokeweight="1.769032pt" strokecolor="#000000">
                <v:path arrowok="t"/>
              </v:shape>
            </v:group>
            <v:group style="position:absolute;left:11882;top:1697;width:226;height:117" coordorigin="11882,1697" coordsize="226,117">
              <v:shape style="position:absolute;left:11882;top:1697;width:226;height:117" coordorigin="11882,1697" coordsize="226,117" path="m12108,1813l11882,1755,12108,1697,12077,1755,12108,1813xe" filled="true" fillcolor="#000000" stroked="false">
                <v:path arrowok="t"/>
                <v:fill type="solid"/>
              </v:shape>
            </v:group>
            <v:group style="position:absolute;left:11882;top:1697;width:226;height:117" coordorigin="11882,1697" coordsize="226,117">
              <v:shape style="position:absolute;left:11882;top:1697;width:226;height:117" coordorigin="11882,1697" coordsize="226,117" path="m12108,1697l11882,1755,12108,1813,12077,1755,12108,1697xe" filled="false" stroked="true" strokeweight="0pt" strokecolor="#000000">
                <v:path arrowok="t"/>
              </v:shape>
            </v:group>
            <v:group style="position:absolute;left:12077;top:1697;width:31;height:59" coordorigin="12077,1697" coordsize="31,59">
              <v:shape style="position:absolute;left:12077;top:1697;width:31;height:59" coordorigin="12077,1697" coordsize="31,59" path="m12108,1697l12077,1755e" filled="false" stroked="true" strokeweight="1.823061pt" strokecolor="#000000">
                <v:path arrowok="t"/>
              </v:shape>
            </v:group>
            <v:group style="position:absolute;left:12077;top:1755;width:31;height:59" coordorigin="12077,1755" coordsize="31,59">
              <v:shape style="position:absolute;left:12077;top:1755;width:31;height:59" coordorigin="12077,1755" coordsize="31,59" path="m12108,1813l12077,1755e" filled="false" stroked="true" strokeweight="1.823061pt" strokecolor="#000000">
                <v:path arrowok="t"/>
              </v:shape>
            </v:group>
            <v:group style="position:absolute;left:11882;top:1942;width:584;height:2" coordorigin="11882,1942" coordsize="584,2">
              <v:shape style="position:absolute;left:11882;top:1942;width:584;height:2" coordorigin="11882,1942" coordsize="584,0" path="m11882,1942l12466,1942e" filled="false" stroked="true" strokeweight="1.769032pt" strokecolor="#000000">
                <v:path arrowok="t"/>
              </v:shape>
            </v:group>
            <v:group style="position:absolute;left:11882;top:1884;width:226;height:116" coordorigin="11882,1884" coordsize="226,116">
              <v:shape style="position:absolute;left:11882;top:1884;width:226;height:116" coordorigin="11882,1884" coordsize="226,116" path="m12108,2000l11882,1942,12108,1884,12077,1942,12108,2000xe" filled="true" fillcolor="#000000" stroked="false">
                <v:path arrowok="t"/>
                <v:fill type="solid"/>
              </v:shape>
            </v:group>
            <v:group style="position:absolute;left:11882;top:1884;width:226;height:116" coordorigin="11882,1884" coordsize="226,116">
              <v:shape style="position:absolute;left:11882;top:1884;width:226;height:116" coordorigin="11882,1884" coordsize="226,116" path="m12108,1884l11882,1942,12108,2000,12077,1942,12108,1884xe" filled="false" stroked="true" strokeweight="0pt" strokecolor="#000000">
                <v:path arrowok="t"/>
              </v:shape>
            </v:group>
            <v:group style="position:absolute;left:12077;top:1884;width:31;height:59" coordorigin="12077,1884" coordsize="31,59">
              <v:shape style="position:absolute;left:12077;top:1884;width:31;height:59" coordorigin="12077,1884" coordsize="31,59" path="m12108,1884l12077,1942e" filled="false" stroked="true" strokeweight="1.823061pt" strokecolor="#000000">
                <v:path arrowok="t"/>
              </v:shape>
            </v:group>
            <v:group style="position:absolute;left:12077;top:1942;width:31;height:58" coordorigin="12077,1942" coordsize="31,58">
              <v:shape style="position:absolute;left:12077;top:1942;width:31;height:58" coordorigin="12077,1942" coordsize="31,58" path="m12108,2000l12077,1942e" filled="false" stroked="true" strokeweight="1.822774pt" strokecolor="#000000">
                <v:path arrowok="t"/>
              </v:shape>
            </v:group>
            <v:group style="position:absolute;left:11882;top:2129;width:584;height:2" coordorigin="11882,2129" coordsize="584,2">
              <v:shape style="position:absolute;left:11882;top:2129;width:584;height:2" coordorigin="11882,2129" coordsize="584,0" path="m12466,2129l11882,2129e" filled="false" stroked="true" strokeweight="1.769032pt" strokecolor="#000000">
                <v:path arrowok="t"/>
              </v:shape>
            </v:group>
            <v:group style="position:absolute;left:11882;top:2071;width:226;height:116" coordorigin="11882,2071" coordsize="226,116">
              <v:shape style="position:absolute;left:11882;top:2071;width:226;height:116" coordorigin="11882,2071" coordsize="226,116" path="m12108,2187l11882,2129,12108,2071,12077,2129,12108,2187xe" filled="true" fillcolor="#000000" stroked="false">
                <v:path arrowok="t"/>
                <v:fill type="solid"/>
              </v:shape>
            </v:group>
            <v:group style="position:absolute;left:11882;top:2071;width:226;height:116" coordorigin="11882,2071" coordsize="226,116">
              <v:shape style="position:absolute;left:11882;top:2071;width:226;height:116" coordorigin="11882,2071" coordsize="226,116" path="m12108,2071l11882,2129,12108,2187,12077,2129,12108,2071xe" filled="false" stroked="true" strokeweight="0pt" strokecolor="#000000">
                <v:path arrowok="t"/>
              </v:shape>
            </v:group>
            <v:group style="position:absolute;left:12077;top:2071;width:31;height:58" coordorigin="12077,2071" coordsize="31,58">
              <v:shape style="position:absolute;left:12077;top:2071;width:31;height:58" coordorigin="12077,2071" coordsize="31,58" path="m12108,2071l12077,2129e" filled="false" stroked="true" strokeweight="1.822774pt" strokecolor="#000000">
                <v:path arrowok="t"/>
              </v:shape>
            </v:group>
            <v:group style="position:absolute;left:12077;top:2129;width:31;height:59" coordorigin="12077,2129" coordsize="31,59">
              <v:shape style="position:absolute;left:12077;top:2129;width:31;height:59" coordorigin="12077,2129" coordsize="31,59" path="m12108,2187l12077,2129e" filled="false" stroked="true" strokeweight="1.823061pt" strokecolor="#000000">
                <v:path arrowok="t"/>
              </v:shape>
            </v:group>
            <v:group style="position:absolute;left:12239;top:1128;width:228;height:116" coordorigin="12239,1128" coordsize="228,116">
              <v:shape style="position:absolute;left:12239;top:1128;width:228;height:116" coordorigin="12239,1128" coordsize="228,116" path="m12239,1244l12272,1187,12243,1128,12466,1193,12239,1244xe" filled="true" fillcolor="#000000" stroked="false">
                <v:path arrowok="t"/>
                <v:fill type="solid"/>
              </v:shape>
            </v:group>
            <v:group style="position:absolute;left:12239;top:1128;width:228;height:116" coordorigin="12239,1128" coordsize="228,116">
              <v:shape style="position:absolute;left:12239;top:1128;width:228;height:116" coordorigin="12239,1128" coordsize="228,116" path="m12239,1244l12466,1193,12243,1128,12272,1187,12239,1244xe" filled="false" stroked="true" strokeweight="0pt" strokecolor="#000000">
                <v:path arrowok="t"/>
              </v:shape>
            </v:group>
            <v:group style="position:absolute;left:12239;top:1187;width:34;height:57" coordorigin="12239,1187" coordsize="34,57">
              <v:shape style="position:absolute;left:12239;top:1187;width:34;height:57" coordorigin="12239,1187" coordsize="34,57" path="m12239,1244l12272,1187e" filled="false" stroked="true" strokeweight="1.820769pt" strokecolor="#000000">
                <v:path arrowok="t"/>
              </v:shape>
            </v:group>
            <v:group style="position:absolute;left:12243;top:1128;width:29;height:59" coordorigin="12243,1128" coordsize="29,59">
              <v:shape style="position:absolute;left:12243;top:1128;width:29;height:59" coordorigin="12243,1128" coordsize="29,59" path="m12243,1128l12272,1187e" filled="false" stroked="true" strokeweight="1.824973pt" strokecolor="#000000">
                <v:path arrowok="t"/>
              </v:shape>
            </v:group>
            <v:group style="position:absolute;left:12239;top:1315;width:228;height:116" coordorigin="12239,1315" coordsize="228,116">
              <v:shape style="position:absolute;left:12239;top:1315;width:228;height:116" coordorigin="12239,1315" coordsize="228,116" path="m12239,1431l12272,1374,12243,1315,12466,1380,12239,1431xe" filled="true" fillcolor="#000000" stroked="false">
                <v:path arrowok="t"/>
                <v:fill type="solid"/>
              </v:shape>
            </v:group>
            <v:group style="position:absolute;left:12239;top:1315;width:228;height:116" coordorigin="12239,1315" coordsize="228,116">
              <v:shape style="position:absolute;left:12239;top:1315;width:228;height:116" coordorigin="12239,1315" coordsize="228,116" path="m12239,1431l12466,1380,12243,1315,12272,1374,12239,1431xe" filled="false" stroked="true" strokeweight="0pt" strokecolor="#000000">
                <v:path arrowok="t"/>
              </v:shape>
            </v:group>
            <v:group style="position:absolute;left:12239;top:1374;width:34;height:57" coordorigin="12239,1374" coordsize="34,57">
              <v:shape style="position:absolute;left:12239;top:1374;width:34;height:57" coordorigin="12239,1374" coordsize="34,57" path="m12239,1431l12272,1374e" filled="false" stroked="true" strokeweight="1.820769pt" strokecolor="#000000">
                <v:path arrowok="t"/>
              </v:shape>
            </v:group>
            <v:group style="position:absolute;left:12243;top:1315;width:29;height:59" coordorigin="12243,1315" coordsize="29,59">
              <v:shape style="position:absolute;left:12243;top:1315;width:29;height:59" coordorigin="12243,1315" coordsize="29,59" path="m12243,1315l12272,1374e" filled="false" stroked="true" strokeweight="1.824973pt" strokecolor="#000000">
                <v:path arrowok="t"/>
              </v:shape>
            </v:group>
            <v:group style="position:absolute;left:12239;top:1502;width:228;height:117" coordorigin="12239,1502" coordsize="228,117">
              <v:shape style="position:absolute;left:12239;top:1502;width:228;height:117" coordorigin="12239,1502" coordsize="228,117" path="m12239,1618l12272,1561,12243,1502,12466,1568,12239,1618xe" filled="true" fillcolor="#000000" stroked="false">
                <v:path arrowok="t"/>
                <v:fill type="solid"/>
              </v:shape>
            </v:group>
            <v:group style="position:absolute;left:12239;top:1502;width:228;height:117" coordorigin="12239,1502" coordsize="228,117">
              <v:shape style="position:absolute;left:12239;top:1502;width:228;height:117" coordorigin="12239,1502" coordsize="228,117" path="m12239,1618l12466,1568,12243,1502,12272,1561,12239,1618xe" filled="false" stroked="true" strokeweight="0pt" strokecolor="#000000">
                <v:path arrowok="t"/>
              </v:shape>
            </v:group>
            <v:group style="position:absolute;left:12239;top:1561;width:34;height:57" coordorigin="12239,1561" coordsize="34,57">
              <v:shape style="position:absolute;left:12239;top:1561;width:34;height:57" coordorigin="12239,1561" coordsize="34,57" path="m12239,1618l12272,1561e" filled="false" stroked="true" strokeweight="1.820769pt" strokecolor="#000000">
                <v:path arrowok="t"/>
              </v:shape>
            </v:group>
            <v:group style="position:absolute;left:12243;top:1502;width:29;height:60" coordorigin="12243,1502" coordsize="29,60">
              <v:shape style="position:absolute;left:12243;top:1502;width:29;height:60" coordorigin="12243,1502" coordsize="29,60" path="m12243,1502l12272,1561e" filled="false" stroked="true" strokeweight="1.825224pt" strokecolor="#000000">
                <v:path arrowok="t"/>
              </v:shape>
            </v:group>
            <v:group style="position:absolute;left:12239;top:1689;width:228;height:117" coordorigin="12239,1689" coordsize="228,117">
              <v:shape style="position:absolute;left:12239;top:1689;width:228;height:117" coordorigin="12239,1689" coordsize="228,117" path="m12239,1806l12272,1748,12243,1689,12466,1755,12239,1806xe" filled="true" fillcolor="#000000" stroked="false">
                <v:path arrowok="t"/>
                <v:fill type="solid"/>
              </v:shape>
            </v:group>
            <v:group style="position:absolute;left:12239;top:1689;width:228;height:117" coordorigin="12239,1689" coordsize="228,117">
              <v:shape style="position:absolute;left:12239;top:1689;width:228;height:117" coordorigin="12239,1689" coordsize="228,117" path="m12239,1806l12466,1755,12243,1689,12272,1748,12239,1806xe" filled="false" stroked="true" strokeweight="0pt" strokecolor="#000000">
                <v:path arrowok="t"/>
              </v:shape>
            </v:group>
            <v:group style="position:absolute;left:12239;top:1748;width:34;height:58" coordorigin="12239,1748" coordsize="34,58">
              <v:shape style="position:absolute;left:12239;top:1748;width:34;height:58" coordorigin="12239,1748" coordsize="34,58" path="m12239,1806l12272,1748e" filled="false" stroked="true" strokeweight="1.821085pt" strokecolor="#000000">
                <v:path arrowok="t"/>
              </v:shape>
            </v:group>
            <v:group style="position:absolute;left:12243;top:1689;width:29;height:59" coordorigin="12243,1689" coordsize="29,59">
              <v:shape style="position:absolute;left:12243;top:1689;width:29;height:59" coordorigin="12243,1689" coordsize="29,59" path="m12243,1689l12272,1748e" filled="false" stroked="true" strokeweight="1.824973pt" strokecolor="#000000">
                <v:path arrowok="t"/>
              </v:shape>
            </v:group>
            <v:group style="position:absolute;left:12239;top:1876;width:228;height:116" coordorigin="12239,1876" coordsize="228,116">
              <v:shape style="position:absolute;left:12239;top:1876;width:228;height:116" coordorigin="12239,1876" coordsize="228,116" path="m12239,1992l12272,1935,12243,1876,12466,1942,12239,1992xe" filled="true" fillcolor="#000000" stroked="false">
                <v:path arrowok="t"/>
                <v:fill type="solid"/>
              </v:shape>
            </v:group>
            <v:group style="position:absolute;left:12239;top:1876;width:228;height:116" coordorigin="12239,1876" coordsize="228,116">
              <v:shape style="position:absolute;left:12239;top:1876;width:228;height:116" coordorigin="12239,1876" coordsize="228,116" path="m12239,1992l12466,1942,12243,1876,12272,1935,12239,1992xe" filled="false" stroked="true" strokeweight="0pt" strokecolor="#000000">
                <v:path arrowok="t"/>
              </v:shape>
            </v:group>
            <v:group style="position:absolute;left:12239;top:1935;width:34;height:57" coordorigin="12239,1935" coordsize="34,57">
              <v:shape style="position:absolute;left:12239;top:1935;width:34;height:57" coordorigin="12239,1935" coordsize="34,57" path="m12239,1992l12272,1935e" filled="false" stroked="true" strokeweight="1.820769pt" strokecolor="#000000">
                <v:path arrowok="t"/>
              </v:shape>
            </v:group>
            <v:group style="position:absolute;left:12243;top:1876;width:29;height:59" coordorigin="12243,1876" coordsize="29,59">
              <v:shape style="position:absolute;left:12243;top:1876;width:29;height:59" coordorigin="12243,1876" coordsize="29,59" path="m12243,1876l12272,1935e" filled="false" stroked="true" strokeweight="1.824973pt" strokecolor="#000000">
                <v:path arrowok="t"/>
              </v:shape>
            </v:group>
            <v:group style="position:absolute;left:12239;top:2064;width:228;height:116" coordorigin="12239,2064" coordsize="228,116">
              <v:shape style="position:absolute;left:12239;top:2064;width:228;height:116" coordorigin="12239,2064" coordsize="228,116" path="m12239,2180l12272,2123,12243,2064,12466,2129,12239,2180xe" filled="true" fillcolor="#000000" stroked="false">
                <v:path arrowok="t"/>
                <v:fill type="solid"/>
              </v:shape>
            </v:group>
            <v:group style="position:absolute;left:12239;top:2064;width:228;height:116" coordorigin="12239,2064" coordsize="228,116">
              <v:shape style="position:absolute;left:12239;top:2064;width:228;height:116" coordorigin="12239,2064" coordsize="228,116" path="m12239,2180l12466,2129,12243,2064,12272,2123,12239,2180xe" filled="false" stroked="true" strokeweight="0pt" strokecolor="#000000">
                <v:path arrowok="t"/>
              </v:shape>
            </v:group>
            <v:group style="position:absolute;left:12239;top:2123;width:34;height:57" coordorigin="12239,2123" coordsize="34,57">
              <v:shape style="position:absolute;left:12239;top:2123;width:34;height:57" coordorigin="12239,2123" coordsize="34,57" path="m12239,2180l12272,2123e" filled="false" stroked="true" strokeweight="1.820769pt" strokecolor="#000000">
                <v:path arrowok="t"/>
              </v:shape>
            </v:group>
            <v:group style="position:absolute;left:12243;top:2064;width:29;height:59" coordorigin="12243,2064" coordsize="29,59">
              <v:shape style="position:absolute;left:12243;top:2064;width:29;height:59" coordorigin="12243,2064" coordsize="29,59" path="m12243,2064l12272,2123e" filled="false" stroked="true" strokeweight="1.824973pt" strokecolor="#000000">
                <v:path arrowok="t"/>
              </v:shape>
            </v:group>
            <v:group style="position:absolute;left:9354;top:1193;width:1751;height:2" coordorigin="9354,1193" coordsize="1751,2">
              <v:shape style="position:absolute;left:9354;top:1193;width:1751;height:2" coordorigin="9354,1193" coordsize="1751,0" path="m9354,1193l11105,1193e" filled="false" stroked="true" strokeweight="1.769032pt" strokecolor="#000000">
                <v:path arrowok="t"/>
              </v:shape>
            </v:group>
            <v:group style="position:absolute;left:9354;top:1380;width:1751;height:2" coordorigin="9354,1380" coordsize="1751,2">
              <v:shape style="position:absolute;left:9354;top:1380;width:1751;height:2" coordorigin="9354,1380" coordsize="1751,0" path="m9354,1380l11105,1380e" filled="false" stroked="true" strokeweight="1.769032pt" strokecolor="#000000">
                <v:path arrowok="t"/>
              </v:shape>
            </v:group>
            <v:group style="position:absolute;left:9354;top:1661;width:1751;height:2" coordorigin="9354,1661" coordsize="1751,2">
              <v:shape style="position:absolute;left:9354;top:1661;width:1751;height:2" coordorigin="9354,1661" coordsize="1751,0" path="m9354,1661l11105,1661e" filled="false" stroked="true" strokeweight="1.769032pt" strokecolor="#000000">
                <v:path arrowok="t"/>
              </v:shape>
            </v:group>
            <v:group style="position:absolute;left:9354;top:1849;width:1751;height:2" coordorigin="9354,1849" coordsize="1751,2">
              <v:shape style="position:absolute;left:9354;top:1849;width:1751;height:2" coordorigin="9354,1849" coordsize="1751,0" path="m9354,1849l11105,1849e" filled="false" stroked="true" strokeweight="1.769032pt" strokecolor="#000000">
                <v:path arrowok="t"/>
              </v:shape>
            </v:group>
            <v:group style="position:absolute;left:9354;top:2036;width:1751;height:2" coordorigin="9354,2036" coordsize="1751,2">
              <v:shape style="position:absolute;left:9354;top:2036;width:1751;height:2" coordorigin="9354,2036" coordsize="1751,0" path="m9354,2036l11105,2036e" filled="false" stroked="true" strokeweight="1.769032pt" strokecolor="#000000">
                <v:path arrowok="t"/>
              </v:shape>
            </v:group>
            <v:group style="position:absolute;left:9354;top:2223;width:1751;height:2" coordorigin="9354,2223" coordsize="1751,2">
              <v:shape style="position:absolute;left:9354;top:2223;width:1751;height:2" coordorigin="9354,2223" coordsize="1751,0" path="m9354,2223l11105,2223e" filled="false" stroked="true" strokeweight="1.769032pt" strokecolor="#000000">
                <v:path arrowok="t"/>
              </v:shape>
            </v:group>
            <v:group style="position:absolute;left:11105;top:1099;width:390;height:2" coordorigin="11105,1099" coordsize="390,2">
              <v:shape style="position:absolute;left:11105;top:1099;width:390;height:2" coordorigin="11105,1099" coordsize="390,0" path="m11105,1099l11494,1099e" filled="false" stroked="true" strokeweight="1.769032pt" strokecolor="#000000">
                <v:path arrowok="t"/>
              </v:shape>
            </v:group>
            <v:group style="position:absolute;left:11494;top:1099;width:2;height:1217" coordorigin="11494,1099" coordsize="2,1217">
              <v:shape style="position:absolute;left:11494;top:1099;width:2;height:1217" coordorigin="11494,1099" coordsize="0,1217" path="m11494,1099l11494,2316e" filled="false" stroked="true" strokeweight="1.838351pt" strokecolor="#000000">
                <v:path arrowok="t"/>
              </v:shape>
            </v:group>
            <v:group style="position:absolute;left:11105;top:2316;width:390;height:2" coordorigin="11105,2316" coordsize="390,2">
              <v:shape style="position:absolute;left:11105;top:2316;width:390;height:2" coordorigin="11105,2316" coordsize="390,0" path="m11494,2316l11105,2316e" filled="false" stroked="true" strokeweight="1.769032pt" strokecolor="#000000">
                <v:path arrowok="t"/>
              </v:shape>
            </v:group>
            <v:group style="position:absolute;left:11105;top:1099;width:2;height:1217" coordorigin="11105,1099" coordsize="2,1217">
              <v:shape style="position:absolute;left:11105;top:1099;width:2;height:1217" coordorigin="11105,1099" coordsize="0,1217" path="m11105,2316l11105,1099e" filled="false" stroked="true" strokeweight="1.838351pt" strokecolor="#000000">
                <v:path arrowok="t"/>
              </v:shape>
            </v:group>
            <v:group style="position:absolute;left:11494;top:1099;width:389;height:2" coordorigin="11494,1099" coordsize="389,2">
              <v:shape style="position:absolute;left:11494;top:1099;width:389;height:2" coordorigin="11494,1099" coordsize="389,0" path="m11494,1099l11882,1099e" filled="false" stroked="true" strokeweight="1.769032pt" strokecolor="#000000">
                <v:path arrowok="t"/>
              </v:shape>
            </v:group>
            <v:group style="position:absolute;left:11882;top:1099;width:2;height:1217" coordorigin="11882,1099" coordsize="2,1217">
              <v:shape style="position:absolute;left:11882;top:1099;width:2;height:1217" coordorigin="11882,1099" coordsize="0,1217" path="m11882,1099l11882,2316e" filled="false" stroked="true" strokeweight="1.838351pt" strokecolor="#000000">
                <v:path arrowok="t"/>
              </v:shape>
            </v:group>
            <v:group style="position:absolute;left:11494;top:2316;width:389;height:2" coordorigin="11494,2316" coordsize="389,2">
              <v:shape style="position:absolute;left:11494;top:2316;width:389;height:2" coordorigin="11494,2316" coordsize="389,0" path="m11882,2316l11494,2316e" filled="false" stroked="true" strokeweight="1.769032pt" strokecolor="#000000">
                <v:path arrowok="t"/>
              </v:shape>
            </v:group>
            <v:group style="position:absolute;left:11494;top:1099;width:2;height:1217" coordorigin="11494,1099" coordsize="2,1217">
              <v:shape style="position:absolute;left:11494;top:1099;width:2;height:1217" coordorigin="11494,1099" coordsize="0,1217" path="m11494,2316l11494,1099e" filled="false" stroked="true" strokeweight="1.838351pt" strokecolor="#000000">
                <v:path arrowok="t"/>
              </v:shape>
            </v:group>
            <v:group style="position:absolute;left:9354;top:1136;width:225;height:116" coordorigin="9354,1136" coordsize="225,116">
              <v:shape style="position:absolute;left:9354;top:1136;width:225;height:116" coordorigin="9354,1136" coordsize="225,116" path="m9579,1251l9354,1193,9579,1136,9549,1193,9579,1251xe" filled="true" fillcolor="#000000" stroked="false">
                <v:path arrowok="t"/>
                <v:fill type="solid"/>
              </v:shape>
            </v:group>
            <v:group style="position:absolute;left:9354;top:1136;width:225;height:116" coordorigin="9354,1136" coordsize="225,116">
              <v:shape style="position:absolute;left:9354;top:1136;width:225;height:116" coordorigin="9354,1136" coordsize="225,116" path="m9579,1136l9354,1193,9579,1251,9549,1193,9579,1136xe" filled="false" stroked="true" strokeweight="0pt" strokecolor="#000000">
                <v:path arrowok="t"/>
              </v:shape>
            </v:group>
            <v:group style="position:absolute;left:9549;top:1136;width:31;height:58" coordorigin="9549,1136" coordsize="31,58">
              <v:shape style="position:absolute;left:9549;top:1136;width:31;height:58" coordorigin="9549,1136" coordsize="31,58" path="m9579,1136l9549,1193e" filled="false" stroked="true" strokeweight="1.823335pt" strokecolor="#000000">
                <v:path arrowok="t"/>
              </v:shape>
            </v:group>
            <v:group style="position:absolute;left:9549;top:1193;width:31;height:59" coordorigin="9549,1193" coordsize="31,59">
              <v:shape style="position:absolute;left:9549;top:1193;width:31;height:59" coordorigin="9549,1193" coordsize="31,59" path="m9579,1251l9549,1193e" filled="false" stroked="true" strokeweight="1.823615pt" strokecolor="#000000">
                <v:path arrowok="t"/>
              </v:shape>
            </v:group>
            <v:group style="position:absolute;left:9354;top:1603;width:225;height:117" coordorigin="9354,1603" coordsize="225,117">
              <v:shape style="position:absolute;left:9354;top:1603;width:225;height:117" coordorigin="9354,1603" coordsize="225,117" path="m9579,1720l9354,1661,9579,1603,9549,1661,9579,1720xe" filled="true" fillcolor="#000000" stroked="false">
                <v:path arrowok="t"/>
                <v:fill type="solid"/>
              </v:shape>
            </v:group>
            <v:group style="position:absolute;left:9354;top:1603;width:225;height:117" coordorigin="9354,1603" coordsize="225,117">
              <v:shape style="position:absolute;left:9354;top:1603;width:225;height:117" coordorigin="9354,1603" coordsize="225,117" path="m9579,1603l9354,1661,9579,1720,9549,1661,9579,1603xe" filled="false" stroked="true" strokeweight="0pt" strokecolor="#000000">
                <v:path arrowok="t"/>
              </v:shape>
            </v:group>
            <v:group style="position:absolute;left:9549;top:1603;width:31;height:59" coordorigin="9549,1603" coordsize="31,59">
              <v:shape style="position:absolute;left:9549;top:1603;width:31;height:59" coordorigin="9549,1603" coordsize="31,59" path="m9579,1603l9549,1661e" filled="false" stroked="true" strokeweight="1.823615pt" strokecolor="#000000">
                <v:path arrowok="t"/>
              </v:shape>
            </v:group>
            <v:group style="position:absolute;left:9549;top:1661;width:31;height:59" coordorigin="9549,1661" coordsize="31,59">
              <v:shape style="position:absolute;left:9549;top:1661;width:31;height:59" coordorigin="9549,1661" coordsize="31,59" path="m9579,1720l9549,1661e" filled="false" stroked="true" strokeweight="1.823615pt" strokecolor="#000000">
                <v:path arrowok="t"/>
              </v:shape>
            </v:group>
            <v:group style="position:absolute;left:9354;top:1790;width:225;height:117" coordorigin="9354,1790" coordsize="225,117">
              <v:shape style="position:absolute;left:9354;top:1790;width:225;height:117" coordorigin="9354,1790" coordsize="225,117" path="m9579,1907l9354,1849,9579,1790,9549,1849,9579,1907xe" filled="true" fillcolor="#000000" stroked="false">
                <v:path arrowok="t"/>
                <v:fill type="solid"/>
              </v:shape>
            </v:group>
            <v:group style="position:absolute;left:9354;top:1790;width:225;height:117" coordorigin="9354,1790" coordsize="225,117">
              <v:shape style="position:absolute;left:9354;top:1790;width:225;height:117" coordorigin="9354,1790" coordsize="225,117" path="m9579,1790l9354,1849,9579,1907,9549,1849,9579,1790xe" filled="false" stroked="true" strokeweight="0pt" strokecolor="#000000">
                <v:path arrowok="t"/>
              </v:shape>
            </v:group>
            <v:group style="position:absolute;left:9549;top:1790;width:31;height:59" coordorigin="9549,1790" coordsize="31,59">
              <v:shape style="position:absolute;left:9549;top:1790;width:31;height:59" coordorigin="9549,1790" coordsize="31,59" path="m9579,1790l9549,1849e" filled="false" stroked="true" strokeweight="1.823615pt" strokecolor="#000000">
                <v:path arrowok="t"/>
              </v:shape>
            </v:group>
            <v:group style="position:absolute;left:9549;top:1849;width:31;height:59" coordorigin="9549,1849" coordsize="31,59">
              <v:shape style="position:absolute;left:9549;top:1849;width:31;height:59" coordorigin="9549,1849" coordsize="31,59" path="m9579,1907l9549,1849e" filled="false" stroked="true" strokeweight="1.823615pt" strokecolor="#000000">
                <v:path arrowok="t"/>
              </v:shape>
            </v:group>
            <v:group style="position:absolute;left:9354;top:1978;width:225;height:116" coordorigin="9354,1978" coordsize="225,116">
              <v:shape style="position:absolute;left:9354;top:1978;width:225;height:116" coordorigin="9354,1978" coordsize="225,116" path="m9579,2094l9354,2036,9579,1978,9549,2036,9579,2094xe" filled="true" fillcolor="#000000" stroked="false">
                <v:path arrowok="t"/>
                <v:fill type="solid"/>
              </v:shape>
            </v:group>
            <v:group style="position:absolute;left:9354;top:1978;width:225;height:116" coordorigin="9354,1978" coordsize="225,116">
              <v:shape style="position:absolute;left:9354;top:1978;width:225;height:116" coordorigin="9354,1978" coordsize="225,116" path="m9579,1978l9354,2036,9579,2094,9549,2036,9579,1978xe" filled="false" stroked="true" strokeweight="0pt" strokecolor="#000000">
                <v:path arrowok="t"/>
              </v:shape>
            </v:group>
            <v:group style="position:absolute;left:9549;top:1978;width:31;height:59" coordorigin="9549,1978" coordsize="31,59">
              <v:shape style="position:absolute;left:9549;top:1978;width:31;height:59" coordorigin="9549,1978" coordsize="31,59" path="m9579,1978l9549,2036e" filled="false" stroked="true" strokeweight="1.823615pt" strokecolor="#000000">
                <v:path arrowok="t"/>
              </v:shape>
            </v:group>
            <v:group style="position:absolute;left:9549;top:2036;width:31;height:58" coordorigin="9549,2036" coordsize="31,58">
              <v:shape style="position:absolute;left:9549;top:2036;width:31;height:58" coordorigin="9549,2036" coordsize="31,58" path="m9579,2094l9549,2036e" filled="false" stroked="true" strokeweight="1.823335pt" strokecolor="#000000">
                <v:path arrowok="t"/>
              </v:shape>
            </v:group>
            <v:group style="position:absolute;left:9354;top:2165;width:225;height:116" coordorigin="9354,2165" coordsize="225,116">
              <v:shape style="position:absolute;left:9354;top:2165;width:225;height:116" coordorigin="9354,2165" coordsize="225,116" path="m9579,2281l9354,2223,9579,2165,9549,2223,9579,2281xe" filled="true" fillcolor="#000000" stroked="false">
                <v:path arrowok="t"/>
                <v:fill type="solid"/>
              </v:shape>
            </v:group>
            <v:group style="position:absolute;left:9354;top:2165;width:225;height:116" coordorigin="9354,2165" coordsize="225,116">
              <v:shape style="position:absolute;left:9354;top:2165;width:225;height:116" coordorigin="9354,2165" coordsize="225,116" path="m9579,2165l9354,2223,9579,2281,9549,2223,9579,2165xe" filled="false" stroked="true" strokeweight="0pt" strokecolor="#000000">
                <v:path arrowok="t"/>
              </v:shape>
            </v:group>
            <v:group style="position:absolute;left:9549;top:2165;width:31;height:58" coordorigin="9549,2165" coordsize="31,58">
              <v:shape style="position:absolute;left:9549;top:2165;width:31;height:58" coordorigin="9549,2165" coordsize="31,58" path="m9579,2165l9549,2223e" filled="false" stroked="true" strokeweight="1.823335pt" strokecolor="#000000">
                <v:path arrowok="t"/>
              </v:shape>
            </v:group>
            <v:group style="position:absolute;left:9549;top:2223;width:31;height:59" coordorigin="9549,2223" coordsize="31,59">
              <v:shape style="position:absolute;left:9549;top:2223;width:31;height:59" coordorigin="9549,2223" coordsize="31,59" path="m9579,2281l9549,2223e" filled="false" stroked="true" strokeweight="1.823615pt" strokecolor="#000000">
                <v:path arrowok="t"/>
              </v:shape>
            </v:group>
            <v:group style="position:absolute;left:10877;top:1595;width:228;height:117" coordorigin="10877,1595" coordsize="228,117">
              <v:shape style="position:absolute;left:10877;top:1595;width:228;height:117" coordorigin="10877,1595" coordsize="228,117" path="m10877,1712l10910,1654,10881,1595,11105,1661,10877,1712xe" filled="true" fillcolor="#000000" stroked="false">
                <v:path arrowok="t"/>
                <v:fill type="solid"/>
              </v:shape>
            </v:group>
            <v:group style="position:absolute;left:10877;top:1595;width:228;height:117" coordorigin="10877,1595" coordsize="228,117">
              <v:shape style="position:absolute;left:10877;top:1595;width:228;height:117" coordorigin="10877,1595" coordsize="228,117" path="m10877,1712l11105,1661,10881,1595,10910,1654,10877,1712xe" filled="false" stroked="true" strokeweight="0pt" strokecolor="#000000">
                <v:path arrowok="t"/>
              </v:shape>
            </v:group>
            <v:group style="position:absolute;left:10877;top:1654;width:34;height:58" coordorigin="10877,1654" coordsize="34,58">
              <v:shape style="position:absolute;left:10877;top:1654;width:34;height:58" coordorigin="10877,1654" coordsize="34,58" path="m10877,1712l10910,1654e" filled="false" stroked="true" strokeweight="1.821085pt" strokecolor="#000000">
                <v:path arrowok="t"/>
              </v:shape>
            </v:group>
            <v:group style="position:absolute;left:10881;top:1595;width:29;height:59" coordorigin="10881,1595" coordsize="29,59">
              <v:shape style="position:absolute;left:10881;top:1595;width:29;height:59" coordorigin="10881,1595" coordsize="29,59" path="m10881,1595l10910,1654e" filled="false" stroked="true" strokeweight="1.824973pt" strokecolor="#000000">
                <v:path arrowok="t"/>
              </v:shape>
            </v:group>
            <v:group style="position:absolute;left:10877;top:1783;width:228;height:117" coordorigin="10877,1783" coordsize="228,117">
              <v:shape style="position:absolute;left:10877;top:1783;width:228;height:117" coordorigin="10877,1783" coordsize="228,117" path="m10877,1899l10910,1842,10881,1783,11105,1849,10877,1899xe" filled="true" fillcolor="#000000" stroked="false">
                <v:path arrowok="t"/>
                <v:fill type="solid"/>
              </v:shape>
            </v:group>
            <v:group style="position:absolute;left:10877;top:1783;width:228;height:117" coordorigin="10877,1783" coordsize="228,117">
              <v:shape style="position:absolute;left:10877;top:1783;width:228;height:117" coordorigin="10877,1783" coordsize="228,117" path="m10877,1899l11105,1849,10881,1783,10910,1842,10877,1899xe" filled="false" stroked="true" strokeweight="0pt" strokecolor="#000000">
                <v:path arrowok="t"/>
              </v:shape>
            </v:group>
            <v:group style="position:absolute;left:10877;top:1842;width:34;height:58" coordorigin="10877,1842" coordsize="34,58">
              <v:shape style="position:absolute;left:10877;top:1842;width:34;height:58" coordorigin="10877,1842" coordsize="34,58" path="m10877,1899l10910,1842e" filled="false" stroked="true" strokeweight="1.821085pt" strokecolor="#000000">
                <v:path arrowok="t"/>
              </v:shape>
            </v:group>
            <v:group style="position:absolute;left:10881;top:1783;width:29;height:59" coordorigin="10881,1783" coordsize="29,59">
              <v:shape style="position:absolute;left:10881;top:1783;width:29;height:59" coordorigin="10881,1783" coordsize="29,59" path="m10881,1783l10910,1842e" filled="false" stroked="true" strokeweight="1.824973pt" strokecolor="#000000">
                <v:path arrowok="t"/>
              </v:shape>
            </v:group>
            <v:group style="position:absolute;left:10877;top:1970;width:228;height:116" coordorigin="10877,1970" coordsize="228,116">
              <v:shape style="position:absolute;left:10877;top:1970;width:228;height:116" coordorigin="10877,1970" coordsize="228,116" path="m10877,2086l10910,2029,10881,1970,11105,2036,10877,2086xe" filled="true" fillcolor="#000000" stroked="false">
                <v:path arrowok="t"/>
                <v:fill type="solid"/>
              </v:shape>
            </v:group>
            <v:group style="position:absolute;left:10877;top:1970;width:228;height:116" coordorigin="10877,1970" coordsize="228,116">
              <v:shape style="position:absolute;left:10877;top:1970;width:228;height:116" coordorigin="10877,1970" coordsize="228,116" path="m10877,2086l11105,2036,10881,1970,10910,2029,10877,2086xe" filled="false" stroked="true" strokeweight="0pt" strokecolor="#000000">
                <v:path arrowok="t"/>
              </v:shape>
            </v:group>
            <v:group style="position:absolute;left:10877;top:2029;width:34;height:57" coordorigin="10877,2029" coordsize="34,57">
              <v:shape style="position:absolute;left:10877;top:2029;width:34;height:57" coordorigin="10877,2029" coordsize="34,57" path="m10877,2086l10910,2029e" filled="false" stroked="true" strokeweight="1.820769pt" strokecolor="#000000">
                <v:path arrowok="t"/>
              </v:shape>
            </v:group>
            <v:group style="position:absolute;left:10881;top:1970;width:29;height:59" coordorigin="10881,1970" coordsize="29,59">
              <v:shape style="position:absolute;left:10881;top:1970;width:29;height:59" coordorigin="10881,1970" coordsize="29,59" path="m10881,1970l10910,2029e" filled="false" stroked="true" strokeweight="1.824973pt" strokecolor="#000000">
                <v:path arrowok="t"/>
              </v:shape>
            </v:group>
            <v:group style="position:absolute;left:10877;top:2157;width:228;height:116" coordorigin="10877,2157" coordsize="228,116">
              <v:shape style="position:absolute;left:10877;top:2157;width:228;height:116" coordorigin="10877,2157" coordsize="228,116" path="m10877,2273l10910,2216,10881,2157,11105,2223,10877,2273xe" filled="true" fillcolor="#000000" stroked="false">
                <v:path arrowok="t"/>
                <v:fill type="solid"/>
              </v:shape>
            </v:group>
            <v:group style="position:absolute;left:10877;top:2157;width:228;height:116" coordorigin="10877,2157" coordsize="228,116">
              <v:shape style="position:absolute;left:10877;top:2157;width:228;height:116" coordorigin="10877,2157" coordsize="228,116" path="m10877,2273l11105,2223,10881,2157,10910,2216,10877,2273xe" filled="false" stroked="true" strokeweight="0pt" strokecolor="#000000">
                <v:path arrowok="t"/>
              </v:shape>
            </v:group>
            <v:group style="position:absolute;left:10877;top:2216;width:34;height:57" coordorigin="10877,2216" coordsize="34,57">
              <v:shape style="position:absolute;left:10877;top:2216;width:34;height:57" coordorigin="10877,2216" coordsize="34,57" path="m10877,2273l10910,2216e" filled="false" stroked="true" strokeweight="1.820769pt" strokecolor="#000000">
                <v:path arrowok="t"/>
              </v:shape>
            </v:group>
            <v:group style="position:absolute;left:10881;top:2157;width:29;height:59" coordorigin="10881,2157" coordsize="29,59">
              <v:shape style="position:absolute;left:10881;top:2157;width:29;height:59" coordorigin="10881,2157" coordsize="29,59" path="m10881,2157l10910,2216e" filled="false" stroked="true" strokeweight="1.824973pt" strokecolor="#000000">
                <v:path arrowok="t"/>
              </v:shape>
            </v:group>
            <v:group style="position:absolute;left:10877;top:1315;width:228;height:116" coordorigin="10877,1315" coordsize="228,116">
              <v:shape style="position:absolute;left:10877;top:1315;width:228;height:116" coordorigin="10877,1315" coordsize="228,116" path="m10877,1431l10910,1374,10881,1315,11105,1380,10877,1431xe" filled="true" fillcolor="#000000" stroked="false">
                <v:path arrowok="t"/>
                <v:fill type="solid"/>
              </v:shape>
            </v:group>
            <v:group style="position:absolute;left:10877;top:1315;width:228;height:116" coordorigin="10877,1315" coordsize="228,116">
              <v:shape style="position:absolute;left:10877;top:1315;width:228;height:116" coordorigin="10877,1315" coordsize="228,116" path="m10877,1431l11105,1380,10881,1315,10910,1374,10877,1431xe" filled="false" stroked="true" strokeweight="0pt" strokecolor="#000000">
                <v:path arrowok="t"/>
              </v:shape>
            </v:group>
            <v:group style="position:absolute;left:10877;top:1374;width:34;height:57" coordorigin="10877,1374" coordsize="34,57">
              <v:shape style="position:absolute;left:10877;top:1374;width:34;height:57" coordorigin="10877,1374" coordsize="34,57" path="m10877,1431l10910,1374e" filled="false" stroked="true" strokeweight="1.820769pt" strokecolor="#000000">
                <v:path arrowok="t"/>
              </v:shape>
            </v:group>
            <v:group style="position:absolute;left:10881;top:1315;width:29;height:59" coordorigin="10881,1315" coordsize="29,59">
              <v:shape style="position:absolute;left:10881;top:1315;width:29;height:59" coordorigin="10881,1315" coordsize="29,59" path="m10881,1315l10910,1374e" filled="false" stroked="true" strokeweight="1.824973pt" strokecolor="#000000">
                <v:path arrowok="t"/>
              </v:shape>
            </v:group>
            <v:group style="position:absolute;left:7604;top:2363;width:1751;height:2" coordorigin="7604,2363" coordsize="1751,2">
              <v:shape style="position:absolute;left:7604;top:2363;width:1751;height:2" coordorigin="7604,2363" coordsize="1751,0" path="m9354,2363l7604,2363e" filled="false" stroked="true" strokeweight="1.769032pt" strokecolor="#000000">
                <v:path arrowok="t"/>
              </v:shape>
            </v:group>
            <v:group style="position:absolute;left:7604;top:1006;width:2;height:1357" coordorigin="7604,1006" coordsize="2,1357">
              <v:shape style="position:absolute;left:7604;top:1006;width:2;height:1357" coordorigin="7604,1006" coordsize="0,1357" path="m7604,2363l7604,1006e" filled="false" stroked="true" strokeweight="1.838351pt" strokecolor="#000000">
                <v:path arrowok="t"/>
              </v:shape>
            </v:group>
            <v:group style="position:absolute;left:7604;top:1006;width:1751;height:2" coordorigin="7604,1006" coordsize="1751,2">
              <v:shape style="position:absolute;left:7604;top:1006;width:1751;height:2" coordorigin="7604,1006" coordsize="1751,0" path="m7604,1006l9354,1006e" filled="false" stroked="true" strokeweight="1.769032pt" strokecolor="#000000">
                <v:path arrowok="t"/>
              </v:shape>
            </v:group>
            <v:group style="position:absolute;left:9354;top:1006;width:2;height:1357" coordorigin="9354,1006" coordsize="2,1357">
              <v:shape style="position:absolute;left:9354;top:1006;width:2;height:1357" coordorigin="9354,1006" coordsize="0,1357" path="m9354,1006l9354,2363e" filled="false" stroked="true" strokeweight="1.838351pt" strokecolor="#000000">
                <v:path arrowok="t"/>
              </v:shape>
            </v:group>
            <v:group style="position:absolute;left:7604;top:1521;width:1751;height:2" coordorigin="7604,1521" coordsize="1751,2">
              <v:shape style="position:absolute;left:7604;top:1521;width:1751;height:2" coordorigin="7604,1521" coordsize="1751,0" path="m7604,1521l9354,1521e" filled="false" stroked="true" strokeweight=".589677pt" strokecolor="#000000">
                <v:path arrowok="t"/>
              </v:shape>
              <v:shape style="position:absolute;left:7666;top:1174;width:707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AN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476;top:1082;width:713;height:417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21" w:right="0" w:hanging="22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6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AN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7700;top:1738;width:299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PI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661;top:1550;width:531;height:791" type="#_x0000_t2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12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  <w:p>
                      <w:pPr>
                        <w:spacing w:line="170" w:lineRule="auto" w:before="24"/>
                        <w:ind w:left="0" w:right="17" w:firstLine="162"/>
                        <w:jc w:val="both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S*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34"/>
                          <w:w w:val="102"/>
                          <w:sz w:val="23"/>
                        </w:rPr>
                        <w:t>M</w:t>
                      </w:r>
                      <w:r>
                        <w:rPr>
                          <w:rFonts w:ascii="Arial"/>
                          <w:spacing w:val="-33"/>
                          <w:w w:val="102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CK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9.266846pt;margin-top:4.936321pt;width:244.95pt;height:41.65pt;mso-position-horizontal-relative:page;mso-position-vertical-relative:paragraph;z-index:2776" coordorigin="7585,99" coordsize="4899,833">
            <v:group style="position:absolute;left:11882;top:257;width:584;height:2" coordorigin="11882,257" coordsize="584,2">
              <v:shape style="position:absolute;left:11882;top:257;width:584;height:2" coordorigin="11882,257" coordsize="584,0" path="m11882,257l12466,257e" filled="false" stroked="true" strokeweight="1.769032pt" strokecolor="#000000">
                <v:path arrowok="t"/>
              </v:shape>
            </v:group>
            <v:group style="position:absolute;left:12239;top:192;width:228;height:116" coordorigin="12239,192" coordsize="228,116">
              <v:shape style="position:absolute;left:12239;top:192;width:228;height:116" coordorigin="12239,192" coordsize="228,116" path="m12239,308l12272,251,12243,192,12466,257,12239,308xe" filled="true" fillcolor="#000000" stroked="false">
                <v:path arrowok="t"/>
                <v:fill type="solid"/>
              </v:shape>
            </v:group>
            <v:group style="position:absolute;left:12239;top:192;width:228;height:116" coordorigin="12239,192" coordsize="228,116">
              <v:shape style="position:absolute;left:12239;top:192;width:228;height:116" coordorigin="12239,192" coordsize="228,116" path="m12239,308l12466,257,12243,192,12272,251,12239,308xe" filled="false" stroked="true" strokeweight="0pt" strokecolor="#000000">
                <v:path arrowok="t"/>
              </v:shape>
            </v:group>
            <v:group style="position:absolute;left:12239;top:251;width:34;height:57" coordorigin="12239,251" coordsize="34,57">
              <v:shape style="position:absolute;left:12239;top:251;width:34;height:57" coordorigin="12239,251" coordsize="34,57" path="m12239,308l12272,251e" filled="false" stroked="true" strokeweight="1.820769pt" strokecolor="#000000">
                <v:path arrowok="t"/>
              </v:shape>
            </v:group>
            <v:group style="position:absolute;left:12243;top:192;width:29;height:59" coordorigin="12243,192" coordsize="29,59">
              <v:shape style="position:absolute;left:12243;top:192;width:29;height:59" coordorigin="12243,192" coordsize="29,59" path="m12243,192l12272,251e" filled="false" stroked="true" strokeweight="1.824973pt" strokecolor="#000000">
                <v:path arrowok="t"/>
              </v:shape>
            </v:group>
            <v:group style="position:absolute;left:11882;top:445;width:584;height:2" coordorigin="11882,445" coordsize="584,2">
              <v:shape style="position:absolute;left:11882;top:445;width:584;height:2" coordorigin="11882,445" coordsize="584,0" path="m11882,445l12466,445e" filled="false" stroked="true" strokeweight="1.769032pt" strokecolor="#000000">
                <v:path arrowok="t"/>
              </v:shape>
            </v:group>
            <v:group style="position:absolute;left:12239;top:379;width:228;height:116" coordorigin="12239,379" coordsize="228,116">
              <v:shape style="position:absolute;left:12239;top:379;width:228;height:116" coordorigin="12239,379" coordsize="228,116" path="m12239,495l12272,438,12243,379,12466,445,12239,495xe" filled="true" fillcolor="#000000" stroked="false">
                <v:path arrowok="t"/>
                <v:fill type="solid"/>
              </v:shape>
            </v:group>
            <v:group style="position:absolute;left:12239;top:379;width:228;height:116" coordorigin="12239,379" coordsize="228,116">
              <v:shape style="position:absolute;left:12239;top:379;width:228;height:116" coordorigin="12239,379" coordsize="228,116" path="m12239,495l12466,445,12243,379,12272,438,12239,495xe" filled="false" stroked="true" strokeweight="0pt" strokecolor="#000000">
                <v:path arrowok="t"/>
              </v:shape>
            </v:group>
            <v:group style="position:absolute;left:12239;top:438;width:34;height:57" coordorigin="12239,438" coordsize="34,57">
              <v:shape style="position:absolute;left:12239;top:438;width:34;height:57" coordorigin="12239,438" coordsize="34,57" path="m12239,495l12272,438e" filled="false" stroked="true" strokeweight="1.820769pt" strokecolor="#000000">
                <v:path arrowok="t"/>
              </v:shape>
            </v:group>
            <v:group style="position:absolute;left:12243;top:379;width:29;height:59" coordorigin="12243,379" coordsize="29,59">
              <v:shape style="position:absolute;left:12243;top:379;width:29;height:59" coordorigin="12243,379" coordsize="29,59" path="m12243,379l12272,438e" filled="false" stroked="true" strokeweight="1.824973pt" strokecolor="#000000">
                <v:path arrowok="t"/>
              </v:shape>
            </v:group>
            <v:group style="position:absolute;left:11882;top:632;width:584;height:2" coordorigin="11882,632" coordsize="584,2">
              <v:shape style="position:absolute;left:11882;top:632;width:584;height:2" coordorigin="11882,632" coordsize="584,0" path="m11882,632l12466,632e" filled="false" stroked="true" strokeweight="1.769032pt" strokecolor="#000000">
                <v:path arrowok="t"/>
              </v:shape>
            </v:group>
            <v:group style="position:absolute;left:12239;top:566;width:228;height:117" coordorigin="12239,566" coordsize="228,117">
              <v:shape style="position:absolute;left:12239;top:566;width:228;height:117" coordorigin="12239,566" coordsize="228,117" path="m12239,683l12272,626,12243,566,12466,632,12239,683xe" filled="true" fillcolor="#000000" stroked="false">
                <v:path arrowok="t"/>
                <v:fill type="solid"/>
              </v:shape>
            </v:group>
            <v:group style="position:absolute;left:12239;top:566;width:228;height:117" coordorigin="12239,566" coordsize="228,117">
              <v:shape style="position:absolute;left:12239;top:566;width:228;height:117" coordorigin="12239,566" coordsize="228,117" path="m12239,683l12466,632,12243,566,12272,626,12239,683xe" filled="false" stroked="true" strokeweight="0pt" strokecolor="#000000">
                <v:path arrowok="t"/>
              </v:shape>
            </v:group>
            <v:group style="position:absolute;left:12239;top:626;width:34;height:57" coordorigin="12239,626" coordsize="34,57">
              <v:shape style="position:absolute;left:12239;top:626;width:34;height:57" coordorigin="12239,626" coordsize="34,57" path="m12239,683l12272,626e" filled="false" stroked="true" strokeweight="1.820769pt" strokecolor="#000000">
                <v:path arrowok="t"/>
              </v:shape>
            </v:group>
            <v:group style="position:absolute;left:12243;top:566;width:29;height:60" coordorigin="12243,566" coordsize="29,60">
              <v:shape style="position:absolute;left:12243;top:566;width:29;height:60" coordorigin="12243,566" coordsize="29,60" path="m12243,566l12272,626e" filled="false" stroked="true" strokeweight="1.825224pt" strokecolor="#000000">
                <v:path arrowok="t"/>
              </v:shape>
            </v:group>
            <v:group style="position:absolute;left:11882;top:819;width:584;height:2" coordorigin="11882,819" coordsize="584,2">
              <v:shape style="position:absolute;left:11882;top:819;width:584;height:2" coordorigin="11882,819" coordsize="584,0" path="m11882,819l12466,819e" filled="false" stroked="true" strokeweight="1.769032pt" strokecolor="#000000">
                <v:path arrowok="t"/>
              </v:shape>
            </v:group>
            <v:group style="position:absolute;left:12239;top:753;width:228;height:117" coordorigin="12239,753" coordsize="228,117">
              <v:shape style="position:absolute;left:12239;top:753;width:228;height:117" coordorigin="12239,753" coordsize="228,117" path="m12239,870l12272,812,12243,753,12466,819,12239,870xe" filled="true" fillcolor="#000000" stroked="false">
                <v:path arrowok="t"/>
                <v:fill type="solid"/>
              </v:shape>
            </v:group>
            <v:group style="position:absolute;left:12239;top:753;width:228;height:117" coordorigin="12239,753" coordsize="228,117">
              <v:shape style="position:absolute;left:12239;top:753;width:228;height:117" coordorigin="12239,753" coordsize="228,117" path="m12239,870l12466,819,12243,753,12272,812,12239,870xe" filled="false" stroked="true" strokeweight="0pt" strokecolor="#000000">
                <v:path arrowok="t"/>
              </v:shape>
            </v:group>
            <v:group style="position:absolute;left:12239;top:812;width:34;height:58" coordorigin="12239,812" coordsize="34,58">
              <v:shape style="position:absolute;left:12239;top:812;width:34;height:58" coordorigin="12239,812" coordsize="34,58" path="m12239,870l12272,812e" filled="false" stroked="true" strokeweight="1.821085pt" strokecolor="#000000">
                <v:path arrowok="t"/>
              </v:shape>
            </v:group>
            <v:group style="position:absolute;left:12243;top:753;width:29;height:59" coordorigin="12243,753" coordsize="29,59">
              <v:shape style="position:absolute;left:12243;top:753;width:29;height:59" coordorigin="12243,753" coordsize="29,59" path="m12243,753l12272,812e" filled="false" stroked="true" strokeweight="1.824973pt" strokecolor="#000000">
                <v:path arrowok="t"/>
              </v:shape>
            </v:group>
            <v:group style="position:absolute;left:11882;top:200;width:226;height:116" coordorigin="11882,200" coordsize="226,116">
              <v:shape style="position:absolute;left:11882;top:200;width:226;height:116" coordorigin="11882,200" coordsize="226,116" path="m12108,316l11882,257,12108,200,12077,257,12108,316xe" filled="true" fillcolor="#000000" stroked="false">
                <v:path arrowok="t"/>
                <v:fill type="solid"/>
              </v:shape>
            </v:group>
            <v:group style="position:absolute;left:11882;top:200;width:226;height:116" coordorigin="11882,200" coordsize="226,116">
              <v:shape style="position:absolute;left:11882;top:200;width:226;height:116" coordorigin="11882,200" coordsize="226,116" path="m12108,200l11882,257,12108,316,12077,257,12108,200xe" filled="false" stroked="true" strokeweight="0pt" strokecolor="#000000">
                <v:path arrowok="t"/>
              </v:shape>
            </v:group>
            <v:group style="position:absolute;left:12077;top:200;width:31;height:58" coordorigin="12077,200" coordsize="31,58">
              <v:shape style="position:absolute;left:12077;top:200;width:31;height:58" coordorigin="12077,200" coordsize="31,58" path="m12108,200l12077,257e" filled="false" stroked="true" strokeweight="1.822774pt" strokecolor="#000000">
                <v:path arrowok="t"/>
              </v:shape>
            </v:group>
            <v:group style="position:absolute;left:12077;top:257;width:31;height:59" coordorigin="12077,257" coordsize="31,59">
              <v:shape style="position:absolute;left:12077;top:257;width:31;height:59" coordorigin="12077,257" coordsize="31,59" path="m12108,316l12077,257e" filled="false" stroked="true" strokeweight="1.823061pt" strokecolor="#000000">
                <v:path arrowok="t"/>
              </v:shape>
            </v:group>
            <v:group style="position:absolute;left:11882;top:386;width:226;height:117" coordorigin="11882,386" coordsize="226,117">
              <v:shape style="position:absolute;left:11882;top:386;width:226;height:117" coordorigin="11882,386" coordsize="226,117" path="m12108,503l11882,445,12108,386,12077,445,12108,503xe" filled="true" fillcolor="#000000" stroked="false">
                <v:path arrowok="t"/>
                <v:fill type="solid"/>
              </v:shape>
            </v:group>
            <v:group style="position:absolute;left:11882;top:386;width:226;height:117" coordorigin="11882,386" coordsize="226,117">
              <v:shape style="position:absolute;left:11882;top:386;width:226;height:117" coordorigin="11882,386" coordsize="226,117" path="m12108,386l11882,445,12108,503,12077,445,12108,386xe" filled="false" stroked="true" strokeweight="0pt" strokecolor="#000000">
                <v:path arrowok="t"/>
              </v:shape>
            </v:group>
            <v:group style="position:absolute;left:12077;top:386;width:31;height:59" coordorigin="12077,386" coordsize="31,59">
              <v:shape style="position:absolute;left:12077;top:386;width:31;height:59" coordorigin="12077,386" coordsize="31,59" path="m12108,386l12077,445e" filled="false" stroked="true" strokeweight="1.823061pt" strokecolor="#000000">
                <v:path arrowok="t"/>
              </v:shape>
            </v:group>
            <v:group style="position:absolute;left:12077;top:445;width:31;height:59" coordorigin="12077,445" coordsize="31,59">
              <v:shape style="position:absolute;left:12077;top:445;width:31;height:59" coordorigin="12077,445" coordsize="31,59" path="m12108,503l12077,445e" filled="false" stroked="true" strokeweight="1.823061pt" strokecolor="#000000">
                <v:path arrowok="t"/>
              </v:shape>
            </v:group>
            <v:group style="position:absolute;left:11882;top:574;width:226;height:117" coordorigin="11882,574" coordsize="226,117">
              <v:shape style="position:absolute;left:11882;top:574;width:226;height:117" coordorigin="11882,574" coordsize="226,117" path="m12108,690l11882,632,12108,574,12077,632,12108,690xe" filled="true" fillcolor="#000000" stroked="false">
                <v:path arrowok="t"/>
                <v:fill type="solid"/>
              </v:shape>
            </v:group>
            <v:group style="position:absolute;left:11882;top:574;width:226;height:117" coordorigin="11882,574" coordsize="226,117">
              <v:shape style="position:absolute;left:11882;top:574;width:226;height:117" coordorigin="11882,574" coordsize="226,117" path="m12108,574l11882,632,12108,690,12077,632,12108,574xe" filled="false" stroked="true" strokeweight="0pt" strokecolor="#000000">
                <v:path arrowok="t"/>
              </v:shape>
            </v:group>
            <v:group style="position:absolute;left:12077;top:574;width:31;height:59" coordorigin="12077,574" coordsize="31,59">
              <v:shape style="position:absolute;left:12077;top:574;width:31;height:59" coordorigin="12077,574" coordsize="31,59" path="m12108,574l12077,632e" filled="false" stroked="true" strokeweight="1.823061pt" strokecolor="#000000">
                <v:path arrowok="t"/>
              </v:shape>
            </v:group>
            <v:group style="position:absolute;left:12077;top:632;width:31;height:59" coordorigin="12077,632" coordsize="31,59">
              <v:shape style="position:absolute;left:12077;top:632;width:31;height:59" coordorigin="12077,632" coordsize="31,59" path="m12108,690l12077,632e" filled="false" stroked="true" strokeweight="1.823061pt" strokecolor="#000000">
                <v:path arrowok="t"/>
              </v:shape>
            </v:group>
            <v:group style="position:absolute;left:11882;top:761;width:226;height:117" coordorigin="11882,761" coordsize="226,117">
              <v:shape style="position:absolute;left:11882;top:761;width:226;height:117" coordorigin="11882,761" coordsize="226,117" path="m12108,877l11882,819,12108,761,12077,819,12108,877xe" filled="true" fillcolor="#000000" stroked="false">
                <v:path arrowok="t"/>
                <v:fill type="solid"/>
              </v:shape>
            </v:group>
            <v:group style="position:absolute;left:11882;top:761;width:226;height:117" coordorigin="11882,761" coordsize="226,117">
              <v:shape style="position:absolute;left:11882;top:761;width:226;height:117" coordorigin="11882,761" coordsize="226,117" path="m12108,761l11882,819,12108,877,12077,819,12108,761xe" filled="false" stroked="true" strokeweight="0pt" strokecolor="#000000">
                <v:path arrowok="t"/>
              </v:shape>
            </v:group>
            <v:group style="position:absolute;left:12077;top:761;width:31;height:59" coordorigin="12077,761" coordsize="31,59">
              <v:shape style="position:absolute;left:12077;top:761;width:31;height:59" coordorigin="12077,761" coordsize="31,59" path="m12108,761l12077,819e" filled="false" stroked="true" strokeweight="1.823061pt" strokecolor="#000000">
                <v:path arrowok="t"/>
              </v:shape>
            </v:group>
            <v:group style="position:absolute;left:12077;top:819;width:31;height:59" coordorigin="12077,819" coordsize="31,59">
              <v:shape style="position:absolute;left:12077;top:819;width:31;height:59" coordorigin="12077,819" coordsize="31,59" path="m12108,877l12077,819e" filled="false" stroked="true" strokeweight="1.823061pt" strokecolor="#000000">
                <v:path arrowok="t"/>
              </v:shape>
            </v:group>
            <v:group style="position:absolute;left:11494;top:164;width:389;height:2" coordorigin="11494,164" coordsize="389,2">
              <v:shape style="position:absolute;left:11494;top:164;width:389;height:2" coordorigin="11494,164" coordsize="389,0" path="m11494,164l11882,164e" filled="false" stroked="true" strokeweight="1.769032pt" strokecolor="#000000">
                <v:path arrowok="t"/>
              </v:shape>
            </v:group>
            <v:group style="position:absolute;left:11882;top:164;width:2;height:750" coordorigin="11882,164" coordsize="2,750">
              <v:shape style="position:absolute;left:11882;top:164;width:2;height:750" coordorigin="11882,164" coordsize="0,750" path="m11882,164l11882,913e" filled="false" stroked="true" strokeweight="1.838351pt" strokecolor="#000000">
                <v:path arrowok="t"/>
              </v:shape>
            </v:group>
            <v:group style="position:absolute;left:11494;top:913;width:389;height:2" coordorigin="11494,913" coordsize="389,2">
              <v:shape style="position:absolute;left:11494;top:913;width:389;height:2" coordorigin="11494,913" coordsize="389,0" path="m11882,913l11494,913e" filled="false" stroked="true" strokeweight="1.769032pt" strokecolor="#000000">
                <v:path arrowok="t"/>
              </v:shape>
            </v:group>
            <v:group style="position:absolute;left:11494;top:164;width:2;height:750" coordorigin="11494,164" coordsize="2,750">
              <v:shape style="position:absolute;left:11494;top:164;width:2;height:750" coordorigin="11494,164" coordsize="0,750" path="m11494,913l11494,164e" filled="false" stroked="true" strokeweight="1.838351pt" strokecolor="#000000">
                <v:path arrowok="t"/>
              </v:shape>
            </v:group>
            <v:group style="position:absolute;left:11105;top:164;width:390;height:2" coordorigin="11105,164" coordsize="390,2">
              <v:shape style="position:absolute;left:11105;top:164;width:390;height:2" coordorigin="11105,164" coordsize="390,0" path="m11105,164l11494,164e" filled="false" stroked="true" strokeweight="1.769032pt" strokecolor="#000000">
                <v:path arrowok="t"/>
              </v:shape>
            </v:group>
            <v:group style="position:absolute;left:11494;top:164;width:2;height:750" coordorigin="11494,164" coordsize="2,750">
              <v:shape style="position:absolute;left:11494;top:164;width:2;height:750" coordorigin="11494,164" coordsize="0,750" path="m11494,164l11494,913e" filled="false" stroked="true" strokeweight="1.838351pt" strokecolor="#000000">
                <v:path arrowok="t"/>
              </v:shape>
            </v:group>
            <v:group style="position:absolute;left:11105;top:913;width:390;height:2" coordorigin="11105,913" coordsize="390,2">
              <v:shape style="position:absolute;left:11105;top:913;width:390;height:2" coordorigin="11105,913" coordsize="390,0" path="m11494,913l11105,913e" filled="false" stroked="true" strokeweight="1.769032pt" strokecolor="#000000">
                <v:path arrowok="t"/>
              </v:shape>
            </v:group>
            <v:group style="position:absolute;left:11105;top:164;width:2;height:750" coordorigin="11105,164" coordsize="2,750">
              <v:shape style="position:absolute;left:11105;top:164;width:2;height:750" coordorigin="11105,164" coordsize="0,750" path="m11105,913l11105,164e" filled="false" stroked="true" strokeweight="1.838351pt" strokecolor="#000000">
                <v:path arrowok="t"/>
              </v:shape>
            </v:group>
            <v:group style="position:absolute;left:9354;top:257;width:1751;height:2" coordorigin="9354,257" coordsize="1751,2">
              <v:shape style="position:absolute;left:9354;top:257;width:1751;height:2" coordorigin="9354,257" coordsize="1751,0" path="m9354,257l11105,257e" filled="false" stroked="true" strokeweight="1.769032pt" strokecolor="#000000">
                <v:path arrowok="t"/>
              </v:shape>
            </v:group>
            <v:group style="position:absolute;left:9354;top:445;width:1751;height:2" coordorigin="9354,445" coordsize="1751,2">
              <v:shape style="position:absolute;left:9354;top:445;width:1751;height:2" coordorigin="9354,445" coordsize="1751,0" path="m9354,445l11105,445e" filled="false" stroked="true" strokeweight="1.769032pt" strokecolor="#000000">
                <v:path arrowok="t"/>
              </v:shape>
            </v:group>
            <v:group style="position:absolute;left:9354;top:200;width:225;height:116" coordorigin="9354,200" coordsize="225,116">
              <v:shape style="position:absolute;left:9354;top:200;width:225;height:116" coordorigin="9354,200" coordsize="225,116" path="m9579,316l9354,257,9579,200,9549,257,9579,316xe" filled="true" fillcolor="#000000" stroked="false">
                <v:path arrowok="t"/>
                <v:fill type="solid"/>
              </v:shape>
            </v:group>
            <v:group style="position:absolute;left:9354;top:200;width:225;height:116" coordorigin="9354,200" coordsize="225,116">
              <v:shape style="position:absolute;left:9354;top:200;width:225;height:116" coordorigin="9354,200" coordsize="225,116" path="m9579,200l9354,257,9579,316,9549,257,9579,200xe" filled="false" stroked="true" strokeweight="0pt" strokecolor="#000000">
                <v:path arrowok="t"/>
              </v:shape>
            </v:group>
            <v:group style="position:absolute;left:9549;top:200;width:31;height:58" coordorigin="9549,200" coordsize="31,58">
              <v:shape style="position:absolute;left:9549;top:200;width:31;height:58" coordorigin="9549,200" coordsize="31,58" path="m9579,200l9549,257e" filled="false" stroked="true" strokeweight="1.823335pt" strokecolor="#000000">
                <v:path arrowok="t"/>
              </v:shape>
            </v:group>
            <v:group style="position:absolute;left:9549;top:257;width:31;height:59" coordorigin="9549,257" coordsize="31,59">
              <v:shape style="position:absolute;left:9549;top:257;width:31;height:59" coordorigin="9549,257" coordsize="31,59" path="m9579,316l9549,257e" filled="false" stroked="true" strokeweight="1.823615pt" strokecolor="#000000">
                <v:path arrowok="t"/>
              </v:shape>
            </v:group>
            <v:group style="position:absolute;left:10877;top:379;width:228;height:116" coordorigin="10877,379" coordsize="228,116">
              <v:shape style="position:absolute;left:10877;top:379;width:228;height:116" coordorigin="10877,379" coordsize="228,116" path="m10877,495l10910,438,10881,379,11105,445,10877,495xe" filled="true" fillcolor="#000000" stroked="false">
                <v:path arrowok="t"/>
                <v:fill type="solid"/>
              </v:shape>
            </v:group>
            <v:group style="position:absolute;left:10877;top:379;width:228;height:116" coordorigin="10877,379" coordsize="228,116">
              <v:shape style="position:absolute;left:10877;top:379;width:228;height:116" coordorigin="10877,379" coordsize="228,116" path="m10877,495l11105,445,10881,379,10910,438,10877,495xe" filled="false" stroked="true" strokeweight="0pt" strokecolor="#000000">
                <v:path arrowok="t"/>
              </v:shape>
            </v:group>
            <v:group style="position:absolute;left:10877;top:438;width:34;height:57" coordorigin="10877,438" coordsize="34,57">
              <v:shape style="position:absolute;left:10877;top:438;width:34;height:57" coordorigin="10877,438" coordsize="34,57" path="m10877,495l10910,438e" filled="false" stroked="true" strokeweight="1.820769pt" strokecolor="#000000">
                <v:path arrowok="t"/>
              </v:shape>
            </v:group>
            <v:group style="position:absolute;left:10881;top:379;width:29;height:59" coordorigin="10881,379" coordsize="29,59">
              <v:shape style="position:absolute;left:10881;top:379;width:29;height:59" coordorigin="10881,379" coordsize="29,59" path="m10881,379l10910,438e" filled="false" stroked="true" strokeweight="1.824973pt" strokecolor="#000000">
                <v:path arrowok="t"/>
              </v:shape>
            </v:group>
            <v:group style="position:absolute;left:7604;top:632;width:1751;height:2" coordorigin="7604,632" coordsize="1751,2">
              <v:shape style="position:absolute;left:7604;top:632;width:1751;height:2" coordorigin="7604,632" coordsize="1751,0" path="m9354,632l7604,632e" filled="false" stroked="true" strokeweight="1.769032pt" strokecolor="#000000">
                <v:path arrowok="t"/>
              </v:shape>
            </v:group>
            <v:group style="position:absolute;left:7604;top:117;width:2;height:515" coordorigin="7604,117" coordsize="2,515">
              <v:shape style="position:absolute;left:7604;top:117;width:2;height:515" coordorigin="7604,117" coordsize="0,515" path="m7604,632l7604,117e" filled="false" stroked="true" strokeweight="1.838351pt" strokecolor="#000000">
                <v:path arrowok="t"/>
              </v:shape>
            </v:group>
            <v:group style="position:absolute;left:7604;top:117;width:1751;height:2" coordorigin="7604,117" coordsize="1751,2">
              <v:shape style="position:absolute;left:7604;top:117;width:1751;height:2" coordorigin="7604,117" coordsize="1751,0" path="m7604,117l9354,117e" filled="false" stroked="true" strokeweight="1.769032pt" strokecolor="#000000">
                <v:path arrowok="t"/>
              </v:shape>
            </v:group>
            <v:group style="position:absolute;left:9354;top:117;width:2;height:515" coordorigin="9354,117" coordsize="2,515">
              <v:shape style="position:absolute;left:9354;top:117;width:2;height:515" coordorigin="9354,117" coordsize="0,515" path="m9354,117l9354,632e" filled="false" stroked="true" strokeweight="1.838351pt" strokecolor="#000000">
                <v:path arrowok="t"/>
              </v:shape>
            </v:group>
            <v:group style="position:absolute;left:7700;top:351;width:2;height:2" coordorigin="7700,351" coordsize="2,2">
              <v:shape style="position:absolute;left:7700;top:351;width:2;height:2" coordorigin="7700,351" coordsize="0,0" path="m7700,351l7700,351e" filled="false" stroked="true" strokeweight=".589677pt" strokecolor="#000000">
                <v:path arrowok="t"/>
              </v:shape>
              <v:shape style="position:absolute;left:7700;top:240;width:307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spacing w:val="-30"/>
                          <w:w w:val="102"/>
                          <w:sz w:val="23"/>
                        </w:rPr>
                        <w:t>CI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747;top:146;width:442;height:417" type="#_x0000_t202" filled="false" stroked="false">
                <v:textbox inset="0,0,0,0">
                  <w:txbxContent>
                    <w:p>
                      <w:pPr>
                        <w:spacing w:line="170" w:lineRule="auto" w:before="33"/>
                        <w:ind w:left="21" w:right="0" w:hanging="22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29"/>
                          <w:w w:val="102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spacing w:val="-28"/>
                          <w:w w:val="102"/>
                          <w:sz w:val="23"/>
                        </w:rPr>
                        <w:t>X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w w:val="1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pacing w:val="-26"/>
                          <w:w w:val="102"/>
                          <w:sz w:val="23"/>
                        </w:rPr>
                        <w:t>T</w:t>
                      </w:r>
                      <w:r>
                        <w:rPr>
                          <w:rFonts w:ascii="Arial"/>
                          <w:spacing w:val="-27"/>
                          <w:w w:val="102"/>
                          <w:sz w:val="23"/>
                        </w:rPr>
                        <w:t>XD</w:t>
                      </w:r>
                      <w:r>
                        <w:rPr>
                          <w:rFonts w:asci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633.014282pt;margin-top:12.862251pt;width:.1pt;height:.1pt;mso-position-horizontal-relative:page;mso-position-vertical-relative:paragraph;z-index:-137080" coordorigin="12660,257" coordsize="2,2">
            <v:shape style="position:absolute;left:12660;top:257;width:2;height:2" coordorigin="12660,257" coordsize="0,0" path="m12660,257l12660,25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282pt;margin-top:22.227715pt;width:.1pt;height:.1pt;mso-position-horizontal-relative:page;mso-position-vertical-relative:paragraph;z-index:-137056" coordorigin="12660,445" coordsize="2,2">
            <v:shape style="position:absolute;left:12660;top:445;width:2;height:2" coordorigin="12660,445" coordsize="0,0" path="m12660,445l12660,44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282pt;margin-top:31.593178pt;width:.1pt;height:.1pt;mso-position-horizontal-relative:page;mso-position-vertical-relative:paragraph;z-index:-137032" coordorigin="12660,632" coordsize="2,2">
            <v:shape style="position:absolute;left:12660;top:632;width:2;height:2" coordorigin="12660,632" coordsize="0,0" path="m12660,632l12660,63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282pt;margin-top:40.958641pt;width:.1pt;height:.1pt;mso-position-horizontal-relative:page;mso-position-vertical-relative:paragraph;z-index:-137008" coordorigin="12660,819" coordsize="2,2">
            <v:shape style="position:absolute;left:12660;top:819;width:2;height:2" coordorigin="12660,819" coordsize="0,0" path="m12660,819l12660,81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84.71228pt;margin-top:34.853745pt;width:.1pt;height:.1pt;mso-position-horizontal-relative:page;mso-position-vertical-relative:paragraph;z-index:2896" coordorigin="11694,697" coordsize="2,2">
            <v:shape style="position:absolute;left:11694;top:697;width:2;height:2" coordorigin="11694,697" coordsize="0,0" path="m11694,697l11694,69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64.959045pt;margin-top:38.59993pt;width:.1pt;height:.1pt;mso-position-horizontal-relative:page;mso-position-vertical-relative:paragraph;z-index:2920" coordorigin="11299,772" coordsize="2,2">
            <v:shape style="position:absolute;left:11299;top:772;width:2;height:2" coordorigin="11299,772" coordsize="0,0" path="m11299,772l11299,77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shape style="position:absolute;margin-left:558.183899pt;margin-top:11.064103pt;width:33.7pt;height:28.55pt;mso-position-horizontal-relative:page;mso-position-vertical-relative:paragraph;z-index:6208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94" w:right="0" w:hanging="75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RS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19"/>
                    <w:ind w:left="94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S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8"/>
          <w:w w:val="105"/>
          <w:sz w:val="23"/>
        </w:rPr>
        <w:t>PS0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PS1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PS2</w:t>
      </w:r>
      <w:r>
        <w:rPr>
          <w:rFonts w:ascii="Arial"/>
          <w:spacing w:val="-28"/>
          <w:w w:val="102"/>
          <w:sz w:val="23"/>
        </w:rPr>
        <w:t> </w:t>
      </w:r>
      <w:r>
        <w:rPr>
          <w:rFonts w:ascii="Arial"/>
          <w:spacing w:val="-28"/>
          <w:w w:val="105"/>
          <w:sz w:val="23"/>
        </w:rPr>
        <w:t>PS3</w:t>
      </w:r>
      <w:r>
        <w:rPr>
          <w:rFonts w:ascii="Arial"/>
          <w:sz w:val="23"/>
        </w:rPr>
      </w:r>
    </w:p>
    <w:p>
      <w:pPr>
        <w:spacing w:line="170" w:lineRule="auto" w:before="186"/>
        <w:ind w:left="1974" w:right="1307" w:firstLine="0"/>
        <w:jc w:val="both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633.013977pt;margin-top:13.212383pt;width:.1pt;height:.1pt;mso-position-horizontal-relative:page;mso-position-vertical-relative:paragraph;z-index:-136936" coordorigin="12660,264" coordsize="2,2">
            <v:shape style="position:absolute;left:12660;top:264;width:2;height:2" coordorigin="12660,264" coordsize="0,0" path="m12660,264l12660,26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038pt;margin-top:22.577847pt;width:.1pt;height:.1pt;mso-position-horizontal-relative:page;mso-position-vertical-relative:paragraph;z-index:-136912" coordorigin="12660,452" coordsize="2,2">
            <v:shape style="position:absolute;left:12660;top:452;width:2;height:2" coordorigin="12660,452" coordsize="0,0" path="m12660,452l12660,45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099pt;margin-top:31.94331pt;width:.1pt;height:.1pt;mso-position-horizontal-relative:page;mso-position-vertical-relative:paragraph;z-index:-136888" coordorigin="12660,639" coordsize="2,2">
            <v:shape style="position:absolute;left:12660;top:639;width:2;height:2" coordorigin="12660,639" coordsize="0,0" path="m12660,639l12660,63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160pt;margin-top:41.308773pt;width:.1pt;height:.1pt;mso-position-horizontal-relative:page;mso-position-vertical-relative:paragraph;z-index:-136864" coordorigin="12660,826" coordsize="2,2">
            <v:shape style="position:absolute;left:12660;top:826;width:2;height:2" coordorigin="12660,826" coordsize="0,0" path="m12660,826l12660,82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221pt;margin-top:50.674236pt;width:.1pt;height:.1pt;mso-position-horizontal-relative:page;mso-position-vertical-relative:paragraph;z-index:-136840" coordorigin="12660,1013" coordsize="2,2">
            <v:shape style="position:absolute;left:12660;top:1013;width:2;height:2" coordorigin="12660,1013" coordsize="0,0" path="m12660,1013l12660,101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633.014282pt;margin-top:60.005013pt;width:.1pt;height:.1pt;mso-position-horizontal-relative:page;mso-position-vertical-relative:paragraph;z-index:-136816" coordorigin="12660,1200" coordsize="2,2">
            <v:shape style="position:absolute;left:12660;top:1200;width:2;height:2" coordorigin="12660,1200" coordsize="0,0" path="m12660,1200l12660,120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83.883179pt;margin-top:23.687859pt;width:.1pt;height:.1pt;mso-position-horizontal-relative:page;mso-position-vertical-relative:paragraph;z-index:3136" coordorigin="11678,474" coordsize="2,2">
            <v:shape style="position:absolute;left:11678;top:474;width:2;height:2" coordorigin="11678,474" coordsize="0,0" path="m11678,474l11678,47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565.283325pt;margin-top:19.802887pt;width:.1pt;height:.1pt;mso-position-horizontal-relative:page;mso-position-vertical-relative:paragraph;z-index:3160" coordorigin="11306,396" coordsize="2,2">
            <v:shape style="position:absolute;left:11306;top:396;width:2;height:2" coordorigin="11306,396" coordsize="0,0" path="m11306,396l11306,39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05.108276pt;margin-top:71.729797pt;width:.1pt;height:.1pt;mso-position-horizontal-relative:page;mso-position-vertical-relative:paragraph;z-index:4528" coordorigin="4102,1435" coordsize="2,2">
            <v:shape style="position:absolute;left:4102;top:1435;width:2;height:2" coordorigin="4102,1435" coordsize="0,0" path="m4102,1435l4102,143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185.643341pt;margin-top:76.412529pt;width:.1pt;height:.1pt;mso-position-horizontal-relative:page;mso-position-vertical-relative:paragraph;z-index:4552" coordorigin="3713,1528" coordsize="2,2">
            <v:shape style="position:absolute;left:3713;top:1528;width:2;height:2" coordorigin="3713,1528" coordsize="0,0" path="m3713,1528l3713,152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68pt;margin-top:74.053825pt;width:.1pt;height:.1pt;mso-position-horizontal-relative:page;mso-position-vertical-relative:paragraph;z-index:5272" coordorigin="5075,1481" coordsize="2,2">
            <v:shape style="position:absolute;left:5075;top:1481;width:2;height:2" coordorigin="5075,1481" coordsize="0,0" path="m5075,1481l5075,148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68pt;margin-top:83.419281pt;width:.1pt;height:.1pt;mso-position-horizontal-relative:page;mso-position-vertical-relative:paragraph;z-index:5296" coordorigin="5075,1668" coordsize="2,2">
            <v:shape style="position:absolute;left:5075;top:1668;width:2;height:2" coordorigin="5075,1668" coordsize="0,0" path="m5075,1668l5075,166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68pt;margin-top:92.784744pt;width:.1pt;height:.1pt;mso-position-horizontal-relative:page;mso-position-vertical-relative:paragraph;z-index:5320" coordorigin="5075,1856" coordsize="2,2">
            <v:shape style="position:absolute;left:5075;top:1856;width:2;height:2" coordorigin="5075,1856" coordsize="0,0" path="m5075,1856l5075,185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45pt;margin-top:74.053818pt;width:.1pt;height:.1pt;mso-position-horizontal-relative:page;mso-position-vertical-relative:paragraph;z-index:5848" coordorigin="6631,1481" coordsize="2,2">
            <v:shape style="position:absolute;left:6631;top:1481;width:2;height:2" coordorigin="6631,1481" coordsize="0,0" path="m6631,1481l6631,148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45pt;margin-top:83.419281pt;width:.1pt;height:.1pt;mso-position-horizontal-relative:page;mso-position-vertical-relative:paragraph;z-index:5872" coordorigin="6631,1668" coordsize="2,2">
            <v:shape style="position:absolute;left:6631;top:1668;width:2;height:2" coordorigin="6631,1668" coordsize="0,0" path="m6631,1668l6631,166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45pt;margin-top:92.784744pt;width:.1pt;height:.1pt;mso-position-horizontal-relative:page;mso-position-vertical-relative:paragraph;z-index:5896" coordorigin="6631,1856" coordsize="2,2">
            <v:shape style="position:absolute;left:6631;top:1856;width:2;height:2" coordorigin="6631,1856" coordsize="0,0" path="m6631,1856l6631,185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shape style="position:absolute;margin-left:300.449097pt;margin-top:90.52874pt;width:13.95pt;height:33.7pt;mso-position-horizontal-relative:page;mso-position-vertical-relative:paragraph;z-index:-133768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N</w:t>
                  </w:r>
                  <w:r>
                    <w:rPr>
                      <w:rFonts w:ascii="Arial"/>
                      <w:spacing w:val="-23"/>
                      <w:w w:val="94"/>
                      <w:sz w:val="24"/>
                    </w:rPr>
                    <w:t>a</w:t>
                  </w:r>
                  <w:r>
                    <w:rPr>
                      <w:rFonts w:ascii="Arial"/>
                      <w:spacing w:val="-14"/>
                      <w:w w:val="94"/>
                      <w:sz w:val="24"/>
                    </w:rPr>
                    <w:t>rr</w:t>
                  </w:r>
                  <w:r>
                    <w:rPr>
                      <w:rFonts w:ascii="Arial"/>
                      <w:spacing w:val="-22"/>
                      <w:w w:val="94"/>
                      <w:sz w:val="24"/>
                    </w:rPr>
                    <w:t>o</w:t>
                  </w:r>
                  <w:r>
                    <w:rPr>
                      <w:rFonts w:ascii="Arial"/>
                      <w:w w:val="94"/>
                      <w:sz w:val="24"/>
                    </w:rPr>
                    <w:t>w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8.508179pt;margin-top:18.548624pt;width:32.5500pt;height:30.45pt;mso-position-horizontal-relative:page;mso-position-vertical-relative:paragraph;z-index:6280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109" w:right="0" w:hanging="9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9"/>
                      <w:w w:val="94"/>
                      <w:sz w:val="24"/>
                    </w:rPr>
                    <w:t>D</w:t>
                  </w:r>
                  <w:r>
                    <w:rPr>
                      <w:rFonts w:ascii="Arial"/>
                      <w:spacing w:val="-28"/>
                      <w:w w:val="94"/>
                      <w:sz w:val="24"/>
                    </w:rPr>
                    <w:t>RM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96"/>
                    <w:ind w:left="109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6"/>
                      <w:w w:val="94"/>
                      <w:sz w:val="24"/>
                    </w:rPr>
                    <w:t>P</w:t>
                  </w:r>
                  <w:r>
                    <w:rPr>
                      <w:rFonts w:ascii="Arial"/>
                      <w:spacing w:val="-25"/>
                      <w:w w:val="94"/>
                      <w:sz w:val="24"/>
                    </w:rPr>
                    <w:t>T</w:t>
                  </w:r>
                  <w:r>
                    <w:rPr>
                      <w:rFonts w:ascii="Arial"/>
                      <w:w w:val="94"/>
                      <w:sz w:val="24"/>
                    </w:rPr>
                    <w:t>M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33"/>
          <w:sz w:val="23"/>
        </w:rPr>
        <w:t>PM0</w:t>
      </w:r>
      <w:r>
        <w:rPr>
          <w:rFonts w:ascii="Arial"/>
          <w:spacing w:val="-50"/>
          <w:sz w:val="23"/>
        </w:rPr>
        <w:t> </w:t>
      </w:r>
      <w:r>
        <w:rPr>
          <w:rFonts w:ascii="Arial"/>
          <w:spacing w:val="-50"/>
          <w:sz w:val="23"/>
        </w:rPr>
      </w:r>
      <w:r>
        <w:rPr>
          <w:rFonts w:ascii="Arial"/>
          <w:spacing w:val="-33"/>
          <w:sz w:val="23"/>
        </w:rPr>
        <w:t>PM1</w:t>
      </w:r>
      <w:r>
        <w:rPr>
          <w:rFonts w:ascii="Arial"/>
          <w:spacing w:val="-50"/>
          <w:sz w:val="23"/>
        </w:rPr>
        <w:t> </w:t>
      </w:r>
      <w:r>
        <w:rPr>
          <w:rFonts w:ascii="Arial"/>
          <w:spacing w:val="-50"/>
          <w:sz w:val="23"/>
        </w:rPr>
      </w:r>
      <w:r>
        <w:rPr>
          <w:rFonts w:ascii="Arial"/>
          <w:spacing w:val="-33"/>
          <w:sz w:val="23"/>
        </w:rPr>
        <w:t>PM2</w:t>
      </w:r>
      <w:r>
        <w:rPr>
          <w:rFonts w:ascii="Arial"/>
          <w:spacing w:val="-50"/>
          <w:sz w:val="23"/>
        </w:rPr>
        <w:t> </w:t>
      </w:r>
      <w:r>
        <w:rPr>
          <w:rFonts w:ascii="Arial"/>
          <w:spacing w:val="-50"/>
          <w:sz w:val="23"/>
        </w:rPr>
      </w:r>
      <w:r>
        <w:rPr>
          <w:rFonts w:ascii="Arial"/>
          <w:spacing w:val="-33"/>
          <w:sz w:val="23"/>
        </w:rPr>
        <w:t>PM3</w:t>
      </w:r>
      <w:r>
        <w:rPr>
          <w:rFonts w:ascii="Arial"/>
          <w:spacing w:val="-50"/>
          <w:sz w:val="23"/>
        </w:rPr>
        <w:t> </w:t>
      </w:r>
      <w:r>
        <w:rPr>
          <w:rFonts w:ascii="Arial"/>
          <w:spacing w:val="-50"/>
          <w:sz w:val="23"/>
        </w:rPr>
      </w:r>
      <w:r>
        <w:rPr>
          <w:rFonts w:ascii="Arial"/>
          <w:spacing w:val="-33"/>
          <w:sz w:val="23"/>
        </w:rPr>
        <w:t>PM4</w:t>
      </w:r>
      <w:r>
        <w:rPr>
          <w:rFonts w:ascii="Arial"/>
          <w:spacing w:val="-50"/>
          <w:sz w:val="23"/>
        </w:rPr>
        <w:t> </w:t>
      </w:r>
      <w:r>
        <w:rPr>
          <w:rFonts w:ascii="Arial"/>
          <w:spacing w:val="-50"/>
          <w:sz w:val="23"/>
        </w:rPr>
      </w:r>
      <w:r>
        <w:rPr>
          <w:rFonts w:ascii="Arial"/>
          <w:spacing w:val="-33"/>
          <w:sz w:val="23"/>
        </w:rPr>
        <w:t>PM5</w:t>
      </w:r>
      <w:r>
        <w:rPr>
          <w:rFonts w:ascii="Arial"/>
          <w:sz w:val="23"/>
        </w:rPr>
      </w:r>
    </w:p>
    <w:p>
      <w:pPr>
        <w:spacing w:after="0" w:line="170" w:lineRule="auto"/>
        <w:jc w:val="both"/>
        <w:rPr>
          <w:rFonts w:ascii="Arial" w:hAnsi="Arial" w:cs="Arial" w:eastAsia="Arial"/>
          <w:sz w:val="23"/>
          <w:szCs w:val="23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2731" w:space="7915"/>
            <w:col w:w="367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57.974152pt;margin-top:340.032074pt;width:.1pt;height:.1pt;mso-position-horizontal-relative:page;mso-position-vertical-relative:page;z-index:3088" coordorigin="9159,6801" coordsize="2,2">
            <v:shape style="position:absolute;left:9159;top:6801;width:2;height:2" coordorigin="9159,6801" coordsize="0,0" path="m9159,6801l9159,68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4121pt;margin-top:349.397552pt;width:.1pt;height:.1pt;mso-position-horizontal-relative:page;mso-position-vertical-relative:page;z-index:3112" coordorigin="9159,6988" coordsize="2,2">
            <v:shape style="position:absolute;left:9159;top:6988;width:2;height:2" coordorigin="9159,6988" coordsize="0,0" path="m9159,6988l9159,69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406pt;margin-top:386.824707pt;width:.1pt;height:.1pt;mso-position-horizontal-relative:page;mso-position-vertical-relative:page;z-index:3184" coordorigin="9159,7736" coordsize="2,2">
            <v:shape style="position:absolute;left:9159;top:7736;width:2;height:2" coordorigin="9159,7736" coordsize="0,0" path="m9159,7736l9159,773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3999pt;margin-top:396.190186pt;width:.1pt;height:.1pt;mso-position-horizontal-relative:page;mso-position-vertical-relative:page;z-index:3208" coordorigin="9159,7924" coordsize="2,2">
            <v:shape style="position:absolute;left:9159;top:7924;width:2;height:2" coordorigin="9159,7924" coordsize="0,0" path="m9159,7924l9159,792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3999pt;margin-top:410.238373pt;width:.1pt;height:.1pt;mso-position-horizontal-relative:page;mso-position-vertical-relative:page;z-index:3232" coordorigin="9159,8205" coordsize="2,2">
            <v:shape style="position:absolute;left:9159;top:8205;width:2;height:2" coordorigin="9159,8205" coordsize="0,0" path="m9159,8205l9159,820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3969pt;margin-top:419.603821pt;width:.1pt;height:.1pt;mso-position-horizontal-relative:page;mso-position-vertical-relative:page;z-index:3256" coordorigin="9159,8392" coordsize="2,2">
            <v:shape style="position:absolute;left:9159;top:8392;width:2;height:2" coordorigin="9159,8392" coordsize="0,0" path="m9159,8392l9159,839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3938pt;margin-top:428.969299pt;width:.1pt;height:.1pt;mso-position-horizontal-relative:page;mso-position-vertical-relative:page;z-index:3280" coordorigin="9159,8579" coordsize="2,2">
            <v:shape style="position:absolute;left:9159;top:8579;width:2;height:2" coordorigin="9159,8579" coordsize="0,0" path="m9159,8579l9159,857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973907pt;margin-top:438.300079pt;width:.1pt;height:.1pt;mso-position-horizontal-relative:page;mso-position-vertical-relative:page;z-index:3304" coordorigin="9159,8766" coordsize="2,2">
            <v:shape style="position:absolute;left:9159;top:8766;width:2;height:2" coordorigin="9159,8766" coordsize="0,0" path="m9159,8766l9159,876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016266pt;margin-top:419.603821pt;width:.1pt;height:.1pt;mso-position-horizontal-relative:page;mso-position-vertical-relative:page;z-index:3328" coordorigin="7700,8392" coordsize="2,2">
            <v:shape style="position:absolute;left:7700;top:8392;width:2;height:2" coordorigin="7700,8392" coordsize="0,0" path="m7700,8392l7700,839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094574pt;margin-top:145.854813pt;width:.1pt;height:.1pt;mso-position-horizontal-relative:page;mso-position-vertical-relative:page;z-index:3712" coordorigin="6242,2917" coordsize="2,2">
            <v:shape style="position:absolute;left:6242;top:2917;width:2;height:2" coordorigin="6242,2917" coordsize="0,0" path="m6242,2917l6242,291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726pt;margin-top:230.075089pt;width:.1pt;height:.1pt;mso-position-horizontal-relative:page;mso-position-vertical-relative:page;z-index:4144" coordorigin="5075,4602" coordsize="2,2">
            <v:shape style="position:absolute;left:5075;top:4602;width:2;height:2" coordorigin="5075,4602" coordsize="0,0" path="m5075,4602l5075,460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711pt;margin-top:239.440582pt;width:.1pt;height:.1pt;mso-position-horizontal-relative:page;mso-position-vertical-relative:page;z-index:4168" coordorigin="5075,4789" coordsize="2,2">
            <v:shape style="position:absolute;left:5075;top:4789;width:2;height:2" coordorigin="5075,4789" coordsize="0,0" path="m5075,4789l5075,478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711pt;margin-top:248.806046pt;width:.1pt;height:.1pt;mso-position-horizontal-relative:page;mso-position-vertical-relative:page;z-index:4192" coordorigin="5075,4976" coordsize="2,2">
            <v:shape style="position:absolute;left:5075;top:4976;width:2;height:2" coordorigin="5075,4976" coordsize="0,0" path="m5075,4976l5075,497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695pt;margin-top:258.171539pt;width:.1pt;height:.1pt;mso-position-horizontal-relative:page;mso-position-vertical-relative:page;z-index:4216" coordorigin="5075,5163" coordsize="2,2">
            <v:shape style="position:absolute;left:5075;top:5163;width:2;height:2" coordorigin="5075,5163" coordsize="0,0" path="m5075,5163l5075,516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695pt;margin-top:267.502319pt;width:.1pt;height:.1pt;mso-position-horizontal-relative:page;mso-position-vertical-relative:page;z-index:4240" coordorigin="5075,5350" coordsize="2,2">
            <v:shape style="position:absolute;left:5075;top:5350;width:2;height:2" coordorigin="5075,5350" coordsize="0,0" path="m5075,5350l5075,535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695pt;margin-top:276.867798pt;width:.1pt;height:.1pt;mso-position-horizontal-relative:page;mso-position-vertical-relative:page;z-index:4264" coordorigin="5075,5537" coordsize="2,2">
            <v:shape style="position:absolute;left:5075;top:5537;width:2;height:2" coordorigin="5075,5537" coordsize="0,0" path="m5075,5537l5075,553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695pt;margin-top:286.233246pt;width:.1pt;height:.1pt;mso-position-horizontal-relative:page;mso-position-vertical-relative:page;z-index:4288" coordorigin="5075,5725" coordsize="2,2">
            <v:shape style="position:absolute;left:5075;top:5725;width:2;height:2" coordorigin="5075,5725" coordsize="0,0" path="m5075,5725l5075,572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4695pt;margin-top:295.598724pt;width:.1pt;height:.1pt;mso-position-horizontal-relative:page;mso-position-vertical-relative:page;z-index:4312" coordorigin="5075,5912" coordsize="2,2">
            <v:shape style="position:absolute;left:5075;top:5912;width:2;height:2" coordorigin="5075,5912" coordsize="0,0" path="m5075,5912l5075,591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2.628418pt;margin-top:241.764664pt;width:.1pt;height:.1pt;mso-position-horizontal-relative:page;mso-position-vertical-relative:page;z-index:4336" coordorigin="5853,4835" coordsize="2,2">
            <v:shape style="position:absolute;left:5853;top:4835;width:2;height:2" coordorigin="5853,4835" coordsize="0,0" path="m5853,4835l5853,483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529pt;margin-top:321.336456pt;width:.1pt;height:.1pt;mso-position-horizontal-relative:page;mso-position-vertical-relative:page;z-index:4960" coordorigin="5075,6427" coordsize="2,2">
            <v:shape style="position:absolute;left:5075;top:6427;width:2;height:2" coordorigin="5075,6427" coordsize="0,0" path="m5075,6427l5075,642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513pt;margin-top:330.701904pt;width:.1pt;height:.1pt;mso-position-horizontal-relative:page;mso-position-vertical-relative:page;z-index:4984" coordorigin="5075,6614" coordsize="2,2">
            <v:shape style="position:absolute;left:5075;top:6614;width:2;height:2" coordorigin="5075,6614" coordsize="0,0" path="m5075,6614l5075,66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40.032684pt;width:.1pt;height:.1pt;mso-position-horizontal-relative:page;mso-position-vertical-relative:page;z-index:5008" coordorigin="5075,6801" coordsize="2,2">
            <v:shape style="position:absolute;left:5075;top:6801;width:2;height:2" coordorigin="5075,6801" coordsize="0,0" path="m5075,6801l5075,68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49.398163pt;width:.1pt;height:.1pt;mso-position-horizontal-relative:page;mso-position-vertical-relative:page;z-index:5032" coordorigin="5075,6988" coordsize="2,2">
            <v:shape style="position:absolute;left:5075;top:6988;width:2;height:2" coordorigin="5075,6988" coordsize="0,0" path="m5075,6988l5075,69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58.763611pt;width:.1pt;height:.1pt;mso-position-horizontal-relative:page;mso-position-vertical-relative:page;z-index:5056" coordorigin="5075,7175" coordsize="2,2">
            <v:shape style="position:absolute;left:5075;top:7175;width:2;height:2" coordorigin="5075,7175" coordsize="0,0" path="m5075,7175l5075,717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68.129089pt;width:.1pt;height:.1pt;mso-position-horizontal-relative:page;mso-position-vertical-relative:page;z-index:5080" coordorigin="5075,7363" coordsize="2,2">
            <v:shape style="position:absolute;left:5075;top:7363;width:2;height:2" coordorigin="5075,7363" coordsize="0,0" path="m5075,7363l5075,736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77.494537pt;width:.1pt;height:.1pt;mso-position-horizontal-relative:page;mso-position-vertical-relative:page;z-index:5104" coordorigin="5075,7550" coordsize="2,2">
            <v:shape style="position:absolute;left:5075;top:7550;width:2;height:2" coordorigin="5075,7550" coordsize="0,0" path="m5075,7550l5075,755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386.825317pt;width:.1pt;height:.1pt;mso-position-horizontal-relative:page;mso-position-vertical-relative:page;z-index:5128" coordorigin="5075,7737" coordsize="2,2">
            <v:shape style="position:absolute;left:5075;top:7737;width:2;height:2" coordorigin="5075,7737" coordsize="0,0" path="m5075,7737l5075,773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98pt;margin-top:400.873505pt;width:.1pt;height:.1pt;mso-position-horizontal-relative:page;mso-position-vertical-relative:page;z-index:5152" coordorigin="5075,8017" coordsize="2,2">
            <v:shape style="position:absolute;left:5075;top:8017;width:2;height:2" coordorigin="5075,8017" coordsize="0,0" path="m5075,8017l5075,801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83pt;margin-top:410.238983pt;width:.1pt;height:.1pt;mso-position-horizontal-relative:page;mso-position-vertical-relative:page;z-index:5176" coordorigin="5075,8205" coordsize="2,2">
            <v:shape style="position:absolute;left:5075;top:8205;width:2;height:2" coordorigin="5075,8205" coordsize="0,0" path="m5075,8205l5075,820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83pt;margin-top:419.604462pt;width:.1pt;height:.1pt;mso-position-horizontal-relative:page;mso-position-vertical-relative:page;z-index:5200" coordorigin="5075,8392" coordsize="2,2">
            <v:shape style="position:absolute;left:5075;top:8392;width:2;height:2" coordorigin="5075,8392" coordsize="0,0" path="m5075,8392l5075,839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68pt;margin-top:428.96991pt;width:.1pt;height:.1pt;mso-position-horizontal-relative:page;mso-position-vertical-relative:page;z-index:5224" coordorigin="5075,8579" coordsize="2,2">
            <v:shape style="position:absolute;left:5075;top:8579;width:2;height:2" coordorigin="5075,8579" coordsize="0,0" path="m5075,8579l5075,857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732468pt;margin-top:438.30069pt;width:.1pt;height:.1pt;mso-position-horizontal-relative:page;mso-position-vertical-relative:page;z-index:5248" coordorigin="5075,8766" coordsize="2,2">
            <v:shape style="position:absolute;left:5075;top:8766;width:2;height:2" coordorigin="5075,8766" coordsize="0,0" path="m5075,8766l5075,8766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432pt;margin-top:321.336456pt;width:.1pt;height:.1pt;mso-position-horizontal-relative:page;mso-position-vertical-relative:page;z-index:5344" coordorigin="5950,6427" coordsize="2,2">
            <v:shape style="position:absolute;left:5950;top:6427;width:2;height:2" coordorigin="5950,6427" coordsize="0,0" path="m5950,6427l5950,642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432pt;margin-top:330.701904pt;width:.1pt;height:.1pt;mso-position-horizontal-relative:page;mso-position-vertical-relative:page;z-index:5368" coordorigin="5950,6614" coordsize="2,2">
            <v:shape style="position:absolute;left:5950;top:6614;width:2;height:2" coordorigin="5950,6614" coordsize="0,0" path="m5950,6614l5950,66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432pt;margin-top:340.032715pt;width:.1pt;height:.1pt;mso-position-horizontal-relative:page;mso-position-vertical-relative:page;z-index:5392" coordorigin="5950,6801" coordsize="2,2">
            <v:shape style="position:absolute;left:5950;top:6801;width:2;height:2" coordorigin="5950,6801" coordsize="0,0" path="m5950,6801l5950,68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432pt;margin-top:349.398163pt;width:.1pt;height:.1pt;mso-position-horizontal-relative:page;mso-position-vertical-relative:page;z-index:5416" coordorigin="5950,6988" coordsize="2,2">
            <v:shape style="position:absolute;left:5950;top:6988;width:2;height:2" coordorigin="5950,6988" coordsize="0,0" path="m5950,6988l5950,69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401pt;margin-top:358.763641pt;width:.1pt;height:.1pt;mso-position-horizontal-relative:page;mso-position-vertical-relative:page;z-index:5440" coordorigin="5950,7175" coordsize="2,2">
            <v:shape style="position:absolute;left:5950;top:7175;width:2;height:2" coordorigin="5950,7175" coordsize="0,0" path="m5950,7175l5950,717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371pt;margin-top:368.129089pt;width:.1pt;height:.1pt;mso-position-horizontal-relative:page;mso-position-vertical-relative:page;z-index:5464" coordorigin="5950,7363" coordsize="2,2">
            <v:shape style="position:absolute;left:5950;top:7363;width:2;height:2" coordorigin="5950,7363" coordsize="0,0" path="m5950,7363l5950,736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34pt;margin-top:377.494537pt;width:.1pt;height:.1pt;mso-position-horizontal-relative:page;mso-position-vertical-relative:page;z-index:5488" coordorigin="5950,7550" coordsize="2,2">
            <v:shape style="position:absolute;left:5950;top:7550;width:2;height:2" coordorigin="5950,7550" coordsize="0,0" path="m5950,7550l5950,755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492310pt;margin-top:386.825317pt;width:.1pt;height:.1pt;mso-position-horizontal-relative:page;mso-position-vertical-relative:page;z-index:5512" coordorigin="5950,7737" coordsize="2,2">
            <v:shape style="position:absolute;left:5950;top:7737;width:2;height:2" coordorigin="5950,7737" coordsize="0,0" path="m5950,7737l5950,773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2125pt;margin-top:321.336456pt;width:.1pt;height:.1pt;mso-position-horizontal-relative:page;mso-position-vertical-relative:page;z-index:5536" coordorigin="6635,6427" coordsize="2,2">
            <v:shape style="position:absolute;left:6635;top:6427;width:2;height:2" coordorigin="6635,6427" coordsize="0,0" path="m6635,6427l6635,642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2095pt;margin-top:330.701935pt;width:.1pt;height:.1pt;mso-position-horizontal-relative:page;mso-position-vertical-relative:page;z-index:5560" coordorigin="6635,6614" coordsize="2,2">
            <v:shape style="position:absolute;left:6635;top:6614;width:2;height:2" coordorigin="6635,6614" coordsize="0,0" path="m6635,6614l6635,6614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2064pt;margin-top:340.032715pt;width:.1pt;height:.1pt;mso-position-horizontal-relative:page;mso-position-vertical-relative:page;z-index:5584" coordorigin="6635,6801" coordsize="2,2">
            <v:shape style="position:absolute;left:6635;top:6801;width:2;height:2" coordorigin="6635,6801" coordsize="0,0" path="m6635,6801l6635,6801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2034pt;margin-top:349.398163pt;width:.1pt;height:.1pt;mso-position-horizontal-relative:page;mso-position-vertical-relative:page;z-index:5608" coordorigin="6635,6988" coordsize="2,2">
            <v:shape style="position:absolute;left:6635;top:6988;width:2;height:2" coordorigin="6635,6988" coordsize="0,0" path="m6635,6988l6635,6988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2003pt;margin-top:358.763641pt;width:.1pt;height:.1pt;mso-position-horizontal-relative:page;mso-position-vertical-relative:page;z-index:5632" coordorigin="6635,7175" coordsize="2,2">
            <v:shape style="position:absolute;left:6635;top:7175;width:2;height:2" coordorigin="6635,7175" coordsize="0,0" path="m6635,7175l6635,717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1973pt;margin-top:368.129089pt;width:.1pt;height:.1pt;mso-position-horizontal-relative:page;mso-position-vertical-relative:page;z-index:5656" coordorigin="6635,7363" coordsize="2,2">
            <v:shape style="position:absolute;left:6635;top:7363;width:2;height:2" coordorigin="6635,7363" coordsize="0,0" path="m6635,7363l6635,7363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1942pt;margin-top:377.494568pt;width:.1pt;height:.1pt;mso-position-horizontal-relative:page;mso-position-vertical-relative:page;z-index:5680" coordorigin="6635,7550" coordsize="2,2">
            <v:shape style="position:absolute;left:6635;top:7550;width:2;height:2" coordorigin="6635,7550" coordsize="0,0" path="m6635,7550l6635,7550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71912pt;margin-top:386.825348pt;width:.1pt;height:.1pt;mso-position-horizontal-relative:page;mso-position-vertical-relative:page;z-index:5704" coordorigin="6635,7737" coordsize="2,2">
            <v:shape style="position:absolute;left:6635;top:7737;width:2;height:2" coordorigin="6635,7737" coordsize="0,0" path="m6635,7737l6635,773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603pt;margin-top:400.873535pt;width:.1pt;height:.1pt;mso-position-horizontal-relative:page;mso-position-vertical-relative:page;z-index:5728" coordorigin="6631,8017" coordsize="2,2">
            <v:shape style="position:absolute;left:6631;top:8017;width:2;height:2" coordorigin="6631,8017" coordsize="0,0" path="m6631,8017l6631,8017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573pt;margin-top:410.238983pt;width:.1pt;height:.1pt;mso-position-horizontal-relative:page;mso-position-vertical-relative:page;z-index:5752" coordorigin="6631,8205" coordsize="2,2">
            <v:shape style="position:absolute;left:6631;top:8205;width:2;height:2" coordorigin="6631,8205" coordsize="0,0" path="m6631,8205l6631,8205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542pt;margin-top:419.604431pt;width:.1pt;height:.1pt;mso-position-horizontal-relative:page;mso-position-vertical-relative:page;z-index:5776" coordorigin="6631,8392" coordsize="2,2">
            <v:shape style="position:absolute;left:6631;top:8392;width:2;height:2" coordorigin="6631,8392" coordsize="0,0" path="m6631,8392l6631,8392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511pt;margin-top:428.96991pt;width:.1pt;height:.1pt;mso-position-horizontal-relative:page;mso-position-vertical-relative:page;z-index:5800" coordorigin="6631,8579" coordsize="2,2">
            <v:shape style="position:absolute;left:6631;top:8579;width:2;height:2" coordorigin="6631,8579" coordsize="0,0" path="m6631,8579l6631,8579e" filled="false" stroked="true" strokeweight="1.769032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555481pt;margin-top:438.30069pt;width:.1pt;height:.1pt;mso-position-horizontal-relative:page;mso-position-vertical-relative:page;z-index:5824" coordorigin="6631,8766" coordsize="2,2">
            <v:shape style="position:absolute;left:6631;top:8766;width:2;height:2" coordorigin="6631,8766" coordsize="0,0" path="m6631,8766l6631,8766e" filled="false" stroked="true" strokeweight="1.769032pt" strokecolor="#000000">
              <v:path arrowok="t"/>
            </v:shape>
            <w10:wrap type="none"/>
          </v:group>
        </w:pict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tabs>
          <w:tab w:pos="6086" w:val="left" w:leader="none"/>
        </w:tabs>
        <w:spacing w:line="70" w:lineRule="exact"/>
        <w:ind w:left="3666" w:right="0" w:firstLine="0"/>
        <w:rPr>
          <w:rFonts w:ascii="Arial" w:hAnsi="Arial" w:cs="Arial" w:eastAsia="Arial"/>
          <w:sz w:val="3"/>
          <w:szCs w:val="3"/>
        </w:rPr>
      </w:pPr>
      <w:r>
        <w:rPr>
          <w:rFonts w:ascii="Arial"/>
          <w:position w:val="4"/>
          <w:sz w:val="2"/>
        </w:rPr>
        <w:pict>
          <v:group style="width:.6pt;height:.6pt;mso-position-horizontal-relative:char;mso-position-vertical-relative:line" coordorigin="0,0" coordsize="12,12">
            <v:group style="position:absolute;left:6;top:6;width:2;height:2" coordorigin="6,6" coordsize="2,2">
              <v:shape style="position:absolute;left:6;top:6;width:2;height:2" coordorigin="6,6" coordsize="0,0" path="m6,6l6,6e" filled="false" stroked="true" strokeweight=".589677pt" strokecolor="#000000">
                <v:path arrowok="t"/>
              </v:shape>
            </v:group>
          </v:group>
        </w:pict>
      </w:r>
      <w:r>
        <w:rPr>
          <w:rFonts w:ascii="Arial"/>
          <w:position w:val="4"/>
          <w:sz w:val="2"/>
        </w:rPr>
      </w:r>
      <w:r>
        <w:rPr>
          <w:rFonts w:ascii="Arial"/>
          <w:position w:val="4"/>
          <w:sz w:val="2"/>
        </w:rPr>
        <w:tab/>
      </w:r>
      <w:r>
        <w:rPr>
          <w:rFonts w:ascii="Arial"/>
          <w:position w:val="0"/>
          <w:sz w:val="3"/>
        </w:rPr>
        <w:pict>
          <v:group style="width:1.8pt;height:1.8pt;mso-position-horizontal-relative:char;mso-position-vertical-relative:line" coordorigin="0,0" coordsize="36,36">
            <v:group style="position:absolute;left:18;top:18;width:2;height:2" coordorigin="18,18" coordsize="2,2">
              <v:shape style="position:absolute;left:18;top:18;width:2;height:2" coordorigin="18,18" coordsize="0,0" path="m18,18l18,18e" filled="false" stroked="true" strokeweight="1.76903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</w:p>
    <w:p>
      <w:pPr>
        <w:spacing w:after="0" w:line="70" w:lineRule="exact"/>
        <w:rPr>
          <w:rFonts w:ascii="Arial" w:hAnsi="Arial" w:cs="Arial" w:eastAsia="Arial"/>
          <w:sz w:val="3"/>
          <w:szCs w:val="3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Heading2"/>
        <w:spacing w:line="823" w:lineRule="exact"/>
        <w:ind w:left="2986" w:right="703"/>
        <w:jc w:val="left"/>
      </w:pPr>
      <w:bookmarkStart w:name="Slide Number 9" w:id="9"/>
      <w:bookmarkEnd w:id="9"/>
      <w:r>
        <w:rPr/>
      </w:r>
      <w:r>
        <w:rPr>
          <w:color w:val="A03205"/>
        </w:rPr>
        <w:t>HCS12 Programmer’s</w:t>
      </w:r>
      <w:r>
        <w:rPr>
          <w:color w:val="A03205"/>
          <w:spacing w:val="-19"/>
        </w:rPr>
        <w:t> </w:t>
      </w:r>
      <w:r>
        <w:rPr>
          <w:color w:val="A03205"/>
        </w:rPr>
        <w:t>Model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0" w:lineRule="exact"/>
        <w:ind w:left="101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14.7pt;height:4.5pt;mso-position-horizontal-relative:char;mso-position-vertical-relative:line" coordorigin="0,0" coordsize="12294,90">
            <v:group style="position:absolute;left:27;top:63;width:12240;height:2" coordorigin="27,63" coordsize="12240,2">
              <v:shape style="position:absolute;left:27;top:63;width:12240;height:2" coordorigin="27,63" coordsize="12240,0" path="m27,63l12267,63e" filled="false" stroked="true" strokeweight="2.7pt" strokecolor="#000000">
                <v:path arrowok="t"/>
              </v:shape>
            </v:group>
            <v:group style="position:absolute;left:27;top:9;width:12240;height:2" coordorigin="27,9" coordsize="12240,2">
              <v:shape style="position:absolute;left:27;top:9;width:12240;height:2" coordorigin="27,9" coordsize="12240,0" path="m27,9l1226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098" w:lineRule="exact"/>
        <w:ind w:left="17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1"/>
          <w:sz w:val="20"/>
          <w:szCs w:val="20"/>
        </w:rPr>
        <w:pict>
          <v:group style="width:540.1pt;height:54.95pt;mso-position-horizontal-relative:char;mso-position-vertical-relative:line" coordorigin="0,0" coordsize="10802,1099">
            <v:group style="position:absolute;left:5401;top:368;width:2;height:720" coordorigin="5401,368" coordsize="2,720">
              <v:shape style="position:absolute;left:5401;top:368;width:2;height:720" coordorigin="5401,368" coordsize="0,720" path="m5401,368l5401,1088e" filled="false" stroked="true" strokeweight="1.02pt" strokecolor="#000000">
                <v:path arrowok="t"/>
              </v:shape>
            </v:group>
            <v:group style="position:absolute;left:10;top:378;width:10781;height:701" coordorigin="10,378" coordsize="10781,701">
              <v:shape style="position:absolute;left:10;top:378;width:10781;height:701" coordorigin="10,378" coordsize="10781,701" path="m10,378l10791,378,10791,1079,10,1079,10,378xe" filled="false" stroked="true" strokeweight="1.02pt" strokecolor="#000000">
                <v:path arrowok="t"/>
              </v:shape>
              <v:shape style="position:absolute;left:10;top:378;width:5391;height:701" type="#_x0000_t202" filled="false" stroked="false">
                <v:textbox inset="0,0,0,0">
                  <w:txbxContent>
                    <w:p>
                      <w:pPr>
                        <w:spacing w:before="77"/>
                        <w:ind w:left="121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Accu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m</w:t>
                      </w:r>
                      <w:r>
                        <w:rPr>
                          <w:rFonts w:ascii="Times New Roman"/>
                          <w:sz w:val="48"/>
                        </w:rPr>
                        <w:t>u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l</w:t>
                      </w:r>
                      <w:r>
                        <w:rPr>
                          <w:rFonts w:ascii="Times New Roman"/>
                          <w:sz w:val="48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or</w:t>
                      </w:r>
                      <w:r>
                        <w:rPr>
                          <w:rFonts w:ascii="Times New Roman"/>
                          <w:spacing w:val="-31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A</w:t>
                      </w:r>
                    </w:p>
                  </w:txbxContent>
                </v:textbox>
                <w10:wrap type="none"/>
              </v:shape>
              <v:shape style="position:absolute;left:5401;top:378;width:5391;height:701" type="#_x0000_t202" filled="false" stroked="false">
                <v:textbox inset="0,0,0,0">
                  <w:txbxContent>
                    <w:p>
                      <w:pPr>
                        <w:spacing w:before="77"/>
                        <w:ind w:left="122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Accu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m</w:t>
                      </w:r>
                      <w:r>
                        <w:rPr>
                          <w:rFonts w:ascii="Times New Roman"/>
                          <w:sz w:val="48"/>
                        </w:rPr>
                        <w:t>u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l</w:t>
                      </w:r>
                      <w:r>
                        <w:rPr>
                          <w:rFonts w:ascii="Times New Roman"/>
                          <w:sz w:val="48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or</w:t>
                      </w:r>
                      <w:r>
                        <w:rPr>
                          <w:rFonts w:ascii="Times New Roman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B</w:t>
                      </w:r>
                    </w:p>
                  </w:txbxContent>
                </v:textbox>
                <w10:wrap type="none"/>
              </v:shape>
              <v:shape style="position:absolute;left:145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7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5142;top:0;width:6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7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39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1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710" w:lineRule="exact"/>
        <w:ind w:left="17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pict>
          <v:shape style="width:539.050pt;height:35.550pt;mso-position-horizontal-relative:char;mso-position-vertical-relative:line" type="#_x0000_t202" filled="true" fillcolor="#e2a700" stroked="true" strokeweight="1.02pt" strokecolor="#000000">
            <v:textbox inset="0,0,0,0">
              <w:txbxContent>
                <w:p>
                  <w:pPr>
                    <w:spacing w:before="6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8"/>
                      <w:szCs w:val="48"/>
                    </w:rPr>
                  </w:pPr>
                  <w:r>
                    <w:rPr>
                      <w:rFonts w:ascii="Times New Roman"/>
                      <w:sz w:val="48"/>
                    </w:rPr>
                    <w:t>Accu</w:t>
                  </w:r>
                  <w:r>
                    <w:rPr>
                      <w:rFonts w:ascii="Times New Roman"/>
                      <w:spacing w:val="-1"/>
                      <w:sz w:val="48"/>
                    </w:rPr>
                    <w:t>m</w:t>
                  </w:r>
                  <w:r>
                    <w:rPr>
                      <w:rFonts w:ascii="Times New Roman"/>
                      <w:sz w:val="48"/>
                    </w:rPr>
                    <w:t>u</w:t>
                  </w:r>
                  <w:r>
                    <w:rPr>
                      <w:rFonts w:ascii="Times New Roman"/>
                      <w:spacing w:val="-1"/>
                      <w:sz w:val="48"/>
                    </w:rPr>
                    <w:t>l</w:t>
                  </w:r>
                  <w:r>
                    <w:rPr>
                      <w:rFonts w:ascii="Times New Roman"/>
                      <w:sz w:val="48"/>
                    </w:rPr>
                    <w:t>a</w:t>
                  </w:r>
                  <w:r>
                    <w:rPr>
                      <w:rFonts w:ascii="Times New Roman"/>
                      <w:spacing w:val="-2"/>
                      <w:sz w:val="48"/>
                    </w:rPr>
                    <w:t>t</w:t>
                  </w:r>
                  <w:r>
                    <w:rPr>
                      <w:rFonts w:ascii="Times New Roman"/>
                      <w:sz w:val="48"/>
                    </w:rPr>
                    <w:t>or</w:t>
                  </w:r>
                  <w:r>
                    <w:rPr>
                      <w:rFonts w:ascii="Times New Roman"/>
                      <w:spacing w:val="-4"/>
                      <w:sz w:val="48"/>
                    </w:rPr>
                    <w:t> </w:t>
                  </w:r>
                  <w:r>
                    <w:rPr>
                      <w:rFonts w:ascii="Times New Roman"/>
                      <w:sz w:val="48"/>
                    </w:rPr>
                    <w:t>D</w:t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089" w:lineRule="exact"/>
        <w:ind w:left="17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1"/>
          <w:sz w:val="20"/>
          <w:szCs w:val="20"/>
        </w:rPr>
        <w:pict>
          <v:group style="width:540.1pt;height:54.5pt;mso-position-horizontal-relative:char;mso-position-vertical-relative:line" coordorigin="0,0" coordsize="10802,1090">
            <v:group style="position:absolute;left:10;top:378;width:10781;height:701" coordorigin="10,378" coordsize="10781,701">
              <v:shape style="position:absolute;left:10;top:378;width:10781;height:701" coordorigin="10,378" coordsize="10781,701" path="m10,378l10791,378,10791,1079,10,1079,10,378xe" filled="false" stroked="true" strokeweight="1.02pt" strokecolor="#000000">
                <v:path arrowok="t"/>
              </v:shape>
              <v:shape style="position:absolute;left:145;top:0;width:401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15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39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3368;top:517;width:4063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X</w:t>
                      </w:r>
                      <w:r>
                        <w:rPr>
                          <w:rFonts w:ascii="Times New Roman"/>
                          <w:spacing w:val="1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I</w:t>
                      </w:r>
                      <w:r>
                        <w:rPr>
                          <w:rFonts w:ascii="Times New Roman"/>
                          <w:sz w:val="48"/>
                        </w:rPr>
                        <w:t>ndex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Reg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i</w:t>
                      </w:r>
                      <w:r>
                        <w:rPr>
                          <w:rFonts w:ascii="Times New Roman"/>
                          <w:sz w:val="48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er</w:t>
                      </w:r>
                      <w:r>
                        <w:rPr>
                          <w:rFonts w:ascii="Times New Roman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(</w:t>
                      </w:r>
                      <w:r>
                        <w:rPr>
                          <w:rFonts w:ascii="Times New Roman"/>
                          <w:sz w:val="48"/>
                        </w:rPr>
                        <w:t>X)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1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1089" w:lineRule="exact"/>
        <w:ind w:left="17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1"/>
          <w:sz w:val="20"/>
          <w:szCs w:val="20"/>
        </w:rPr>
        <w:pict>
          <v:group style="width:540.1pt;height:54.5pt;mso-position-horizontal-relative:char;mso-position-vertical-relative:line" coordorigin="0,0" coordsize="10802,1090">
            <v:group style="position:absolute;left:10;top:378;width:10781;height:701" coordorigin="10,378" coordsize="10781,701">
              <v:shape style="position:absolute;left:10;top:378;width:10781;height:701" coordorigin="10,378" coordsize="10781,701" path="m10,378l10791,378,10791,1079,10,1079,10,378xe" filled="false" stroked="true" strokeweight="1.02pt" strokecolor="#000000">
                <v:path arrowok="t"/>
              </v:shape>
              <v:shape style="position:absolute;left:145;top:0;width:401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15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39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3436;top:517;width:4045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Y</w:t>
                      </w:r>
                      <w:r>
                        <w:rPr>
                          <w:rFonts w:ascii="Times New Roman"/>
                          <w:spacing w:val="-17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I</w:t>
                      </w:r>
                      <w:r>
                        <w:rPr>
                          <w:rFonts w:ascii="Times New Roman"/>
                          <w:sz w:val="48"/>
                        </w:rPr>
                        <w:t>ndex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Reg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i</w:t>
                      </w:r>
                      <w:r>
                        <w:rPr>
                          <w:rFonts w:ascii="Times New Roman"/>
                          <w:sz w:val="48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er</w:t>
                      </w:r>
                      <w:r>
                        <w:rPr>
                          <w:rFonts w:ascii="Times New Roman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(</w:t>
                      </w:r>
                      <w:r>
                        <w:rPr>
                          <w:rFonts w:ascii="Times New Roman"/>
                          <w:sz w:val="48"/>
                        </w:rPr>
                        <w:t>Y)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1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1089" w:lineRule="exact"/>
        <w:ind w:left="17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1"/>
          <w:sz w:val="20"/>
          <w:szCs w:val="20"/>
        </w:rPr>
        <w:pict>
          <v:group style="width:540.1pt;height:54.5pt;mso-position-horizontal-relative:char;mso-position-vertical-relative:line" coordorigin="0,0" coordsize="10802,1090">
            <v:group style="position:absolute;left:10;top:378;width:10781;height:701" coordorigin="10,378" coordsize="10781,701">
              <v:shape style="position:absolute;left:10;top:378;width:10781;height:701" coordorigin="10,378" coordsize="10781,701" path="m10,378l10791,378,10791,1079,10,1079,10,378xe" filled="false" stroked="true" strokeweight="1.02pt" strokecolor="#000000">
                <v:path arrowok="t"/>
              </v:shape>
              <v:shape style="position:absolute;left:145;top:0;width:401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15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39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3628;top:517;width:3543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St</w:t>
                      </w:r>
                      <w:r>
                        <w:rPr>
                          <w:rFonts w:ascii="Times New Roman"/>
                          <w:sz w:val="48"/>
                        </w:rPr>
                        <w:t>ack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P</w:t>
                      </w:r>
                      <w:r>
                        <w:rPr>
                          <w:rFonts w:ascii="Times New Roman"/>
                          <w:sz w:val="48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i</w:t>
                      </w:r>
                      <w:r>
                        <w:rPr>
                          <w:rFonts w:ascii="Times New Roman"/>
                          <w:sz w:val="48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er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(SP</w:t>
                      </w:r>
                      <w:r>
                        <w:rPr>
                          <w:rFonts w:ascii="Times New Roman"/>
                          <w:sz w:val="48"/>
                        </w:rPr>
                        <w:t>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1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1089" w:lineRule="exact"/>
        <w:ind w:left="17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1"/>
          <w:sz w:val="20"/>
          <w:szCs w:val="20"/>
        </w:rPr>
        <w:pict>
          <v:group style="width:540.1pt;height:54.5pt;mso-position-horizontal-relative:char;mso-position-vertical-relative:line" coordorigin="0,0" coordsize="10802,1090">
            <v:group style="position:absolute;left:10;top:378;width:10781;height:701" coordorigin="10,378" coordsize="10781,701">
              <v:shape style="position:absolute;left:10;top:378;width:10781;height:701" coordorigin="10,378" coordsize="10781,701" path="m10,378l10791,378,10791,1079,10,1079,10,378xe" filled="false" stroked="true" strokeweight="1.02pt" strokecolor="#000000">
                <v:path arrowok="t"/>
              </v:shape>
              <v:shape style="position:absolute;left:145;top:0;width:401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15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39;top:0;width:200;height:400" type="#_x0000_t20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3228;top:517;width:4344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Pr</w:t>
                      </w:r>
                      <w:r>
                        <w:rPr>
                          <w:rFonts w:ascii="Times New Roman"/>
                          <w:sz w:val="48"/>
                        </w:rPr>
                        <w:t>og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r</w:t>
                      </w:r>
                      <w:r>
                        <w:rPr>
                          <w:rFonts w:ascii="Times New Roman"/>
                          <w:sz w:val="48"/>
                        </w:rPr>
                        <w:t>am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Coun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t</w:t>
                      </w:r>
                      <w:r>
                        <w:rPr>
                          <w:rFonts w:ascii="Times New Roman"/>
                          <w:sz w:val="48"/>
                        </w:rPr>
                        <w:t>er</w:t>
                      </w:r>
                      <w:r>
                        <w:rPr>
                          <w:rFonts w:ascii="Times New Roman"/>
                          <w:spacing w:val="-2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(P</w:t>
                      </w:r>
                      <w:r>
                        <w:rPr>
                          <w:rFonts w:ascii="Times New Roman"/>
                          <w:sz w:val="48"/>
                        </w:rPr>
                        <w:t>C)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1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288"/>
        <w:ind w:left="3585" w:right="6884"/>
        <w:jc w:val="left"/>
      </w:pPr>
      <w:r>
        <w:rPr/>
        <w:pict>
          <v:group style="position:absolute;margin-left:360pt;margin-top:4.994495pt;width:270.1pt;height:54.5pt;mso-position-horizontal-relative:page;mso-position-vertical-relative:paragraph;z-index:6952" coordorigin="7200,100" coordsize="5402,1090">
            <v:group style="position:absolute;left:7210;top:478;width:5381;height:701" coordorigin="7210,478" coordsize="5381,701">
              <v:shape style="position:absolute;left:7210;top:478;width:5381;height:701" coordorigin="7210,478" coordsize="5381,701" path="m7210,478l12591,478,12591,1179,7210,1179,7210,478xe" filled="false" stroked="true" strokeweight="1.02pt" strokecolor="#000000">
                <v:path arrowok="t"/>
              </v:shape>
              <v:shape style="position:absolute;left:7345;top:100;width:1682;height:998" type="#_x0000_t202" filled="false" stroked="false">
                <v:textbox inset="0,0,0,0">
                  <w:txbxContent>
                    <w:p>
                      <w:pPr>
                        <w:tabs>
                          <w:tab w:pos="699" w:val="left" w:leader="none"/>
                          <w:tab w:pos="1298" w:val="left" w:leader="none"/>
                        </w:tabs>
                        <w:spacing w:line="40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7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6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5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  <w:p>
                      <w:pPr>
                        <w:tabs>
                          <w:tab w:pos="627" w:val="left" w:leader="none"/>
                          <w:tab w:pos="1335" w:val="left" w:leader="none"/>
                        </w:tabs>
                        <w:spacing w:line="542" w:lineRule="exact" w:before="4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S</w:t>
                        <w:tab/>
                      </w:r>
                      <w:r>
                        <w:rPr>
                          <w:rFonts w:ascii="Times New Roman"/>
                          <w:sz w:val="48"/>
                        </w:rPr>
                        <w:t>X</w:t>
                        <w:tab/>
                      </w:r>
                      <w:r>
                        <w:rPr>
                          <w:rFonts w:ascii="Times New Roman"/>
                          <w:sz w:val="48"/>
                        </w:rPr>
                        <w:t>H</w:t>
                      </w:r>
                    </w:p>
                  </w:txbxContent>
                </v:textbox>
                <w10:wrap type="none"/>
              </v:shape>
              <v:shape style="position:absolute;left:9444;top:100;width:223;height:998" type="#_x0000_t202" filled="false" stroked="false">
                <v:textbox inset="0,0,0,0">
                  <w:txbxContent>
                    <w:p>
                      <w:pPr>
                        <w:spacing w:line="40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4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  <w:p>
                      <w:pPr>
                        <w:spacing w:line="542" w:lineRule="exact" w:before="47"/>
                        <w:ind w:left="6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I</w:t>
                      </w:r>
                    </w:p>
                  </w:txbxContent>
                </v:textbox>
                <w10:wrap type="none"/>
              </v:shape>
              <v:shape style="position:absolute;left:10143;top:100;width:2375;height:998" type="#_x0000_t202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  <w:tab w:pos="1399" w:val="left" w:leader="none"/>
                          <w:tab w:pos="2098" w:val="left" w:leader="none"/>
                        </w:tabs>
                        <w:spacing w:line="40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3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0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  <w:p>
                      <w:pPr>
                        <w:tabs>
                          <w:tab w:pos="711" w:val="left" w:leader="none"/>
                          <w:tab w:pos="1355" w:val="left" w:leader="none"/>
                          <w:tab w:pos="2053" w:val="left" w:leader="none"/>
                        </w:tabs>
                        <w:spacing w:line="542" w:lineRule="exact" w:before="47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N</w:t>
                        <w:tab/>
                      </w:r>
                      <w:r>
                        <w:rPr>
                          <w:rFonts w:ascii="Times New Roman"/>
                          <w:sz w:val="48"/>
                        </w:rPr>
                        <w:t>Z</w:t>
                        <w:tab/>
                      </w:r>
                      <w:r>
                        <w:rPr>
                          <w:rFonts w:ascii="Times New Roman"/>
                          <w:sz w:val="48"/>
                        </w:rPr>
                        <w:t>V</w:t>
                        <w:tab/>
                      </w:r>
                      <w:r>
                        <w:rPr>
                          <w:rFonts w:ascii="Times New Roman"/>
                          <w:sz w:val="48"/>
                        </w:rPr>
                        <w:t>C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800000"/>
        </w:rPr>
        <w:t>Condition</w:t>
      </w:r>
      <w:r>
        <w:rPr>
          <w:color w:val="800000"/>
          <w:spacing w:val="-7"/>
        </w:rPr>
        <w:t> </w:t>
      </w:r>
      <w:r>
        <w:rPr>
          <w:color w:val="800000"/>
        </w:rPr>
        <w:t>Code</w:t>
      </w:r>
      <w:r>
        <w:rPr>
          <w:color w:val="800000"/>
          <w:w w:val="99"/>
        </w:rPr>
        <w:t> </w:t>
      </w:r>
      <w:r>
        <w:rPr>
          <w:color w:val="800000"/>
        </w:rPr>
        <w:t>Register</w:t>
      </w:r>
      <w:r>
        <w:rPr>
          <w:color w:val="800000"/>
          <w:spacing w:val="-5"/>
        </w:rPr>
        <w:t> </w:t>
      </w:r>
      <w:r>
        <w:rPr>
          <w:color w:val="800000"/>
        </w:rPr>
        <w:t>(CCR)</w:t>
      </w:r>
      <w:r>
        <w:rPr/>
      </w:r>
    </w:p>
    <w:p>
      <w:pPr>
        <w:spacing w:after="0" w:line="249" w:lineRule="auto"/>
        <w:jc w:val="left"/>
        <w:sectPr>
          <w:pgSz w:w="14400" w:h="10800" w:orient="landscape"/>
          <w:pgMar w:header="0" w:footer="139" w:top="220" w:bottom="340" w:left="40" w:right="40"/>
        </w:sectPr>
      </w:pPr>
    </w:p>
    <w:p>
      <w:pPr>
        <w:pStyle w:val="Heading2"/>
        <w:spacing w:line="823" w:lineRule="exact"/>
        <w:ind w:left="3610" w:right="703"/>
        <w:jc w:val="left"/>
      </w:pPr>
      <w:bookmarkStart w:name="Slide Number 10" w:id="10"/>
      <w:bookmarkEnd w:id="10"/>
      <w:r>
        <w:rPr/>
      </w:r>
      <w:r>
        <w:rPr>
          <w:color w:val="A03205"/>
        </w:rPr>
        <w:t>Condition-Code</w:t>
      </w:r>
      <w:r>
        <w:rPr>
          <w:color w:val="A03205"/>
          <w:spacing w:val="-4"/>
        </w:rPr>
        <w:t> </w:t>
      </w:r>
      <w:r>
        <w:rPr>
          <w:color w:val="A03205"/>
        </w:rPr>
        <w:t>Register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90" w:lineRule="exact"/>
        <w:ind w:left="14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572.7pt;height:4.5pt;mso-position-horizontal-relative:char;mso-position-vertical-relative:line" coordorigin="0,0" coordsize="11454,90">
            <v:group style="position:absolute;left:27;top:63;width:11400;height:2" coordorigin="27,63" coordsize="11400,2">
              <v:shape style="position:absolute;left:27;top:63;width:11400;height:2" coordorigin="27,63" coordsize="11400,0" path="m27,63l11427,63e" filled="false" stroked="true" strokeweight="2.7pt" strokecolor="#000000">
                <v:path arrowok="t"/>
              </v:shape>
            </v:group>
            <v:group style="position:absolute;left:27;top:9;width:11400;height:2" coordorigin="27,9" coordsize="11400,2">
              <v:shape style="position:absolute;left:27;top:9;width:11400;height:2" coordorigin="27,9" coordsize="11400,0" path="m27,9l1142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49" w:lineRule="auto" w:before="28"/>
        <w:ind w:left="8145" w:right="2991"/>
        <w:jc w:val="left"/>
        <w:rPr>
          <w:u w:val="none"/>
        </w:rPr>
      </w:pPr>
      <w:r>
        <w:rPr/>
        <w:pict>
          <v:group style="position:absolute;margin-left:77.639999pt;margin-top:-103.671539pt;width:324.9pt;height:359.1pt;mso-position-horizontal-relative:page;mso-position-vertical-relative:paragraph;z-index:7144" coordorigin="1553,-2073" coordsize="6498,7182">
            <v:group style="position:absolute;left:1561;top:-1622;width:5760;height:736" coordorigin="1561,-1622" coordsize="5760,736">
              <v:shape style="position:absolute;left:1561;top:-1622;width:5760;height:736" coordorigin="1561,-1622" coordsize="5760,736" path="m1561,-1622l7321,-1622,7321,-887,1561,-887,1561,-1622xe" filled="true" fillcolor="#eaad00" stroked="false">
                <v:path arrowok="t"/>
                <v:fill type="solid"/>
              </v:shape>
            </v:group>
            <v:group style="position:absolute;left:1561;top:-1622;width:5760;height:736" coordorigin="1561,-1622" coordsize="5760,736">
              <v:shape style="position:absolute;left:1561;top:-1622;width:5760;height:736" coordorigin="1561,-1622" coordsize="5760,736" path="m1561,-1622l7321,-1622,7321,-887,1561,-887,1561,-1622xe" filled="false" stroked="true" strokeweight=".78pt" strokecolor="#000000">
                <v:path arrowok="t"/>
              </v:shape>
            </v:group>
            <v:group style="position:absolute;left:6961;top:-902;width:2;height:1320" coordorigin="6961,-902" coordsize="2,1320">
              <v:shape style="position:absolute;left:6961;top:-902;width:2;height:1320" coordorigin="6961,-902" coordsize="0,1320" path="m6961,-902l6961,418e" filled="false" stroked="true" strokeweight="1.02pt" strokecolor="#000000">
                <v:path arrowok="t"/>
              </v:shape>
            </v:group>
            <v:group style="position:absolute;left:6241;top:-902;width:2;height:1920" coordorigin="6241,-902" coordsize="2,1920">
              <v:shape style="position:absolute;left:6241;top:-902;width:2;height:1920" coordorigin="6241,-902" coordsize="0,1920" path="m6241,-902l6241,1018e" filled="false" stroked="true" strokeweight="1.02pt" strokecolor="#000000">
                <v:path arrowok="t"/>
              </v:shape>
            </v:group>
            <v:group style="position:absolute;left:5521;top:-902;width:2;height:2640" coordorigin="5521,-902" coordsize="2,2640">
              <v:shape style="position:absolute;left:5521;top:-902;width:2;height:2640" coordorigin="5521,-902" coordsize="0,2640" path="m5521,-902l5521,1738e" filled="false" stroked="true" strokeweight="1.02pt" strokecolor="#000000">
                <v:path arrowok="t"/>
              </v:shape>
            </v:group>
            <v:group style="position:absolute;left:4801;top:-902;width:2;height:3240" coordorigin="4801,-902" coordsize="2,3240">
              <v:shape style="position:absolute;left:4801;top:-902;width:2;height:3240" coordorigin="4801,-902" coordsize="0,3240" path="m4801,-902l4801,2338e" filled="false" stroked="true" strokeweight="1.02pt" strokecolor="#000000">
                <v:path arrowok="t"/>
              </v:shape>
            </v:group>
            <v:group style="position:absolute;left:4201;top:-902;width:2;height:3960" coordorigin="4201,-902" coordsize="2,3960">
              <v:shape style="position:absolute;left:4201;top:-902;width:2;height:3960" coordorigin="4201,-902" coordsize="0,3960" path="m4201,-902l4201,3058e" filled="false" stroked="true" strokeweight="1.02pt" strokecolor="#000000">
                <v:path arrowok="t"/>
              </v:shape>
            </v:group>
            <v:group style="position:absolute;left:3481;top:-902;width:2;height:4560" coordorigin="3481,-902" coordsize="2,4560">
              <v:shape style="position:absolute;left:3481;top:-902;width:2;height:4560" coordorigin="3481,-902" coordsize="0,4560" path="m3481,-902l3481,3658e" filled="false" stroked="true" strokeweight="1.02pt" strokecolor="#000000">
                <v:path arrowok="t"/>
              </v:shape>
            </v:group>
            <v:group style="position:absolute;left:2761;top:-902;width:2;height:5280" coordorigin="2761,-902" coordsize="2,5280">
              <v:shape style="position:absolute;left:2761;top:-902;width:2;height:5280" coordorigin="2761,-902" coordsize="0,5280" path="m2761,-902l2761,4378e" filled="false" stroked="true" strokeweight="1.02pt" strokecolor="#000000">
                <v:path arrowok="t"/>
              </v:shape>
            </v:group>
            <v:group style="position:absolute;left:2041;top:-902;width:2;height:6000" coordorigin="2041,-902" coordsize="2,6000">
              <v:shape style="position:absolute;left:2041;top:-902;width:2;height:6000" coordorigin="2041,-902" coordsize="0,6000" path="m2041,-902l2041,5098e" filled="false" stroked="true" strokeweight="1.02pt" strokecolor="#000000">
                <v:path arrowok="t"/>
              </v:shape>
            </v:group>
            <v:group style="position:absolute;left:6961;top:418;width:1080;height:2" coordorigin="6961,418" coordsize="1080,2">
              <v:shape style="position:absolute;left:6961;top:418;width:1080;height:2" coordorigin="6961,418" coordsize="1080,0" path="m8041,418l6961,418e" filled="false" stroked="true" strokeweight="1.02pt" strokecolor="#000000">
                <v:path arrowok="t"/>
              </v:shape>
            </v:group>
            <v:group style="position:absolute;left:6241;top:1018;width:1800;height:2" coordorigin="6241,1018" coordsize="1800,2">
              <v:shape style="position:absolute;left:6241;top:1018;width:1800;height:2" coordorigin="6241,1018" coordsize="1800,0" path="m8041,1018l6241,1018e" filled="false" stroked="true" strokeweight="1.02pt" strokecolor="#000000">
                <v:path arrowok="t"/>
              </v:shape>
            </v:group>
            <v:group style="position:absolute;left:5521;top:1738;width:2520;height:2" coordorigin="5521,1738" coordsize="2520,2">
              <v:shape style="position:absolute;left:5521;top:1738;width:2520;height:2" coordorigin="5521,1738" coordsize="2520,0" path="m8041,1738l5521,1738e" filled="false" stroked="true" strokeweight="1.02pt" strokecolor="#000000">
                <v:path arrowok="t"/>
              </v:shape>
            </v:group>
            <v:group style="position:absolute;left:4801;top:2338;width:3240;height:2" coordorigin="4801,2338" coordsize="3240,2">
              <v:shape style="position:absolute;left:4801;top:2338;width:3240;height:2" coordorigin="4801,2338" coordsize="3240,0" path="m8041,2338l4801,2338e" filled="false" stroked="true" strokeweight="1.02pt" strokecolor="#000000">
                <v:path arrowok="t"/>
              </v:shape>
            </v:group>
            <v:group style="position:absolute;left:4201;top:3058;width:3840;height:2" coordorigin="4201,3058" coordsize="3840,2">
              <v:shape style="position:absolute;left:4201;top:3058;width:3840;height:2" coordorigin="4201,3058" coordsize="3840,0" path="m8041,3058l4201,3058e" filled="false" stroked="true" strokeweight="1.02pt" strokecolor="#000000">
                <v:path arrowok="t"/>
              </v:shape>
            </v:group>
            <v:group style="position:absolute;left:3481;top:3658;width:4560;height:2" coordorigin="3481,3658" coordsize="4560,2">
              <v:shape style="position:absolute;left:3481;top:3658;width:4560;height:2" coordorigin="3481,3658" coordsize="4560,0" path="m8041,3658l3481,3658e" filled="false" stroked="true" strokeweight="1.02pt" strokecolor="#000000">
                <v:path arrowok="t"/>
              </v:shape>
            </v:group>
            <v:group style="position:absolute;left:2761;top:4378;width:5280;height:2" coordorigin="2761,4378" coordsize="5280,2">
              <v:shape style="position:absolute;left:2761;top:4378;width:5280;height:2" coordorigin="2761,4378" coordsize="5280,0" path="m8041,4378l2761,4378e" filled="false" stroked="true" strokeweight="1.02pt" strokecolor="#000000">
                <v:path arrowok="t"/>
              </v:shape>
            </v:group>
            <v:group style="position:absolute;left:2041;top:5098;width:6000;height:2" coordorigin="2041,5098" coordsize="6000,2">
              <v:shape style="position:absolute;left:2041;top:5098;width:6000;height:2" coordorigin="2041,5098" coordsize="6000,0" path="m8041,5098l2041,5098e" filled="false" stroked="true" strokeweight="1.02pt" strokecolor="#000000">
                <v:path arrowok="t"/>
              </v:shape>
              <v:shape style="position:absolute;left:1920;top:-2073;width:1709;height:1080" type="#_x0000_t202" filled="false" stroked="false">
                <v:textbox inset="0,0,0,0">
                  <w:txbxContent>
                    <w:p>
                      <w:pPr>
                        <w:tabs>
                          <w:tab w:pos="744" w:val="left" w:leader="none"/>
                          <w:tab w:pos="1464" w:val="left" w:leader="none"/>
                        </w:tabs>
                        <w:spacing w:line="490" w:lineRule="exact" w:before="0"/>
                        <w:ind w:left="2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7</w:t>
                        <w:tab/>
                        <w:t>6</w:t>
                        <w:tab/>
                        <w:t>5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  <w:p>
                      <w:pPr>
                        <w:tabs>
                          <w:tab w:pos="627" w:val="left" w:leader="none"/>
                          <w:tab w:pos="1335" w:val="left" w:leader="none"/>
                        </w:tabs>
                        <w:spacing w:line="542" w:lineRule="exact" w:before="4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S</w:t>
                        <w:tab/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X</w:t>
                        <w:tab/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H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4105;top:-2073;width:960;height:1080" type="#_x0000_t202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49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4</w:t>
                        <w:tab/>
                        <w:t>3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  <w:p>
                      <w:pPr>
                        <w:tabs>
                          <w:tab w:pos="549" w:val="left" w:leader="none"/>
                        </w:tabs>
                        <w:spacing w:line="542" w:lineRule="exact" w:before="48"/>
                        <w:ind w:left="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I</w:t>
                        <w:tab/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N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5362;top:-2073;width:423;height:1080" type="#_x0000_t202" filled="false" stroked="false">
                <v:textbox inset="0,0,0,0">
                  <w:txbxContent>
                    <w:p>
                      <w:pPr>
                        <w:spacing w:line="490" w:lineRule="exact" w:before="0"/>
                        <w:ind w:left="18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2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  <w:p>
                      <w:pPr>
                        <w:spacing w:line="542" w:lineRule="exact" w:before="4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Z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6265;top:-2073;width:840;height:480" type="#_x0000_t202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</w:tabs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1</w:t>
                        <w:tab/>
                        <w:t>0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6033;top:-1473;width:347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V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6732;top:-1473;width:347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C</w:t>
                      </w:r>
                      <w:r>
                        <w:rPr>
                          <w:rFonts w:ascii="Times New Roman"/>
                          <w:sz w:val="4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u w:val="none"/>
        </w:rPr>
        <w:t>Carry/Borrow</w:t>
      </w:r>
      <w:r>
        <w:rPr>
          <w:w w:val="100"/>
          <w:u w:val="none"/>
        </w:rPr>
        <w:t> </w:t>
      </w:r>
      <w:r>
        <w:rPr>
          <w:u w:val="none"/>
        </w:rPr>
        <w:t>Overflow</w:t>
      </w:r>
      <w:r>
        <w:rPr>
          <w:w w:val="100"/>
          <w:u w:val="none"/>
        </w:rPr>
        <w:t> </w:t>
      </w:r>
      <w:r>
        <w:rPr>
          <w:u w:val="none"/>
        </w:rPr>
        <w:t>Zero</w:t>
      </w:r>
    </w:p>
    <w:p>
      <w:pPr>
        <w:spacing w:line="575" w:lineRule="exact" w:before="0"/>
        <w:ind w:left="814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sz w:val="56"/>
        </w:rPr>
        <w:t>Negate</w:t>
      </w:r>
    </w:p>
    <w:p>
      <w:pPr>
        <w:spacing w:line="600" w:lineRule="exact" w:before="119"/>
        <w:ind w:left="8145" w:right="2234" w:hanging="1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sz w:val="56"/>
        </w:rPr>
        <w:t>I - Interrupt</w:t>
      </w:r>
      <w:r>
        <w:rPr>
          <w:rFonts w:ascii="Times New Roman"/>
          <w:spacing w:val="-4"/>
          <w:sz w:val="56"/>
        </w:rPr>
        <w:t> </w:t>
      </w:r>
      <w:r>
        <w:rPr>
          <w:rFonts w:ascii="Times New Roman"/>
          <w:sz w:val="56"/>
        </w:rPr>
        <w:t>mask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Half-carry</w:t>
      </w:r>
    </w:p>
    <w:p>
      <w:pPr>
        <w:spacing w:line="268" w:lineRule="auto" w:before="77"/>
        <w:ind w:left="8145" w:right="159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sz w:val="56"/>
        </w:rPr>
        <w:t>X- Interrupt</w:t>
      </w:r>
      <w:r>
        <w:rPr>
          <w:rFonts w:ascii="Times New Roman"/>
          <w:spacing w:val="-6"/>
          <w:sz w:val="56"/>
        </w:rPr>
        <w:t> </w:t>
      </w:r>
      <w:r>
        <w:rPr>
          <w:rFonts w:ascii="Times New Roman"/>
          <w:sz w:val="56"/>
        </w:rPr>
        <w:t>Mask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Stop</w:t>
      </w:r>
    </w:p>
    <w:p>
      <w:pPr>
        <w:spacing w:after="0" w:line="268" w:lineRule="auto"/>
        <w:jc w:val="left"/>
        <w:rPr>
          <w:rFonts w:ascii="Times New Roman" w:hAnsi="Times New Roman" w:cs="Times New Roman" w:eastAsia="Times New Roman"/>
          <w:sz w:val="56"/>
          <w:szCs w:val="56"/>
        </w:rPr>
        <w:sectPr>
          <w:pgSz w:w="14400" w:h="10800" w:orient="landscape"/>
          <w:pgMar w:header="0" w:footer="139" w:top="460" w:bottom="340" w:left="40" w:right="40"/>
        </w:sectPr>
      </w:pPr>
    </w:p>
    <w:p>
      <w:pPr>
        <w:pStyle w:val="Heading4"/>
        <w:spacing w:line="240" w:lineRule="auto" w:before="13"/>
        <w:ind w:right="703"/>
        <w:jc w:val="left"/>
        <w:rPr>
          <w:i w:val="0"/>
        </w:rPr>
      </w:pPr>
      <w:bookmarkStart w:name="Slide Number 11" w:id="11"/>
      <w:bookmarkEnd w:id="11"/>
      <w:r>
        <w:rPr>
          <w:i w:val="0"/>
        </w:rPr>
      </w:r>
      <w:r>
        <w:rPr>
          <w:i/>
          <w:color w:val="A03205"/>
        </w:rPr>
        <w:t>General-purpose Accumulators A &amp;</w:t>
      </w:r>
      <w:r>
        <w:rPr>
          <w:i/>
          <w:color w:val="A03205"/>
          <w:spacing w:val="-55"/>
        </w:rPr>
        <w:t> </w:t>
      </w:r>
      <w:r>
        <w:rPr>
          <w:i/>
          <w:color w:val="A03205"/>
        </w:rPr>
        <w:t>B:</w:t>
      </w:r>
      <w:r>
        <w:rPr>
          <w:i w:val="0"/>
        </w:rPr>
      </w:r>
    </w:p>
    <w:p>
      <w:pPr>
        <w:pStyle w:val="ListParagraph"/>
        <w:numPr>
          <w:ilvl w:val="1"/>
          <w:numId w:val="2"/>
        </w:numPr>
        <w:tabs>
          <w:tab w:pos="1928" w:val="left" w:leader="none"/>
        </w:tabs>
        <w:spacing w:line="249" w:lineRule="auto" w:before="408" w:after="0"/>
        <w:ind w:left="1545" w:right="159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Both</w:t>
      </w:r>
      <w:r>
        <w:rPr>
          <w:rFonts w:ascii="Times New Roman"/>
          <w:spacing w:val="-24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3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B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are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8-bit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registers.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Most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arithmetic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functions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are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performed on these two registers. These two accumulators can also</w:t>
      </w:r>
      <w:r>
        <w:rPr>
          <w:rFonts w:ascii="Times New Roman"/>
          <w:spacing w:val="-52"/>
          <w:sz w:val="40"/>
        </w:rPr>
        <w:t> </w:t>
      </w:r>
      <w:r>
        <w:rPr>
          <w:rFonts w:ascii="Times New Roman"/>
          <w:sz w:val="40"/>
        </w:rPr>
        <w:t>be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concatenated to form a single, 16-bit accumulator referred to as the</w:t>
      </w:r>
      <w:r>
        <w:rPr>
          <w:rFonts w:ascii="Times New Roman"/>
          <w:spacing w:val="-48"/>
          <w:sz w:val="40"/>
        </w:rPr>
        <w:t> </w:t>
      </w:r>
      <w:r>
        <w:rPr>
          <w:rFonts w:ascii="Times New Roman"/>
          <w:sz w:val="40"/>
        </w:rPr>
        <w:t>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pacing w:val="-3"/>
          <w:sz w:val="40"/>
        </w:rPr>
        <w:t>accumulator.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spacing w:line="240" w:lineRule="auto"/>
        <w:ind w:right="703"/>
        <w:jc w:val="left"/>
        <w:rPr>
          <w:i w:val="0"/>
        </w:rPr>
      </w:pPr>
      <w:r>
        <w:rPr>
          <w:i/>
          <w:color w:val="A03205"/>
        </w:rPr>
        <w:t>Indexed </w:t>
      </w:r>
      <w:r>
        <w:rPr>
          <w:i/>
          <w:color w:val="A03205"/>
          <w:spacing w:val="-3"/>
        </w:rPr>
        <w:t>registers </w:t>
      </w:r>
      <w:r>
        <w:rPr>
          <w:i/>
          <w:color w:val="A03205"/>
        </w:rPr>
        <w:t>X &amp;</w:t>
      </w:r>
      <w:r>
        <w:rPr>
          <w:i/>
          <w:color w:val="A03205"/>
          <w:spacing w:val="-7"/>
        </w:rPr>
        <w:t> </w:t>
      </w:r>
      <w:r>
        <w:rPr>
          <w:i/>
          <w:color w:val="A03205"/>
          <w:spacing w:val="-18"/>
        </w:rPr>
        <w:t>Y:</w:t>
      </w:r>
      <w:r>
        <w:rPr>
          <w:i w:val="0"/>
          <w:spacing w:val="-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1921" w:val="left" w:leader="none"/>
        </w:tabs>
        <w:spacing w:line="249" w:lineRule="auto" w:before="50" w:after="0"/>
        <w:ind w:left="1545" w:right="168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These two registers are used mainly in forming operand</w:t>
      </w:r>
      <w:r>
        <w:rPr>
          <w:rFonts w:ascii="Times New Roman"/>
          <w:spacing w:val="-36"/>
          <w:sz w:val="40"/>
        </w:rPr>
        <w:t> </w:t>
      </w:r>
      <w:r>
        <w:rPr>
          <w:rFonts w:ascii="Times New Roman"/>
          <w:sz w:val="40"/>
        </w:rPr>
        <w:t>addresses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during the instruction execution process. </w:t>
      </w:r>
      <w:r>
        <w:rPr>
          <w:rFonts w:ascii="Times New Roman"/>
          <w:spacing w:val="-3"/>
          <w:sz w:val="40"/>
        </w:rPr>
        <w:t>However, </w:t>
      </w:r>
      <w:r>
        <w:rPr>
          <w:rFonts w:ascii="Times New Roman"/>
          <w:sz w:val="40"/>
        </w:rPr>
        <w:t>they are also</w:t>
      </w:r>
      <w:r>
        <w:rPr>
          <w:rFonts w:ascii="Times New Roman"/>
          <w:spacing w:val="-33"/>
          <w:sz w:val="40"/>
        </w:rPr>
        <w:t> </w:t>
      </w:r>
      <w:r>
        <w:rPr>
          <w:rFonts w:ascii="Times New Roman"/>
          <w:sz w:val="40"/>
        </w:rPr>
        <w:t>used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in several arithmetic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z w:val="40"/>
        </w:rPr>
        <w:t>operations.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spacing w:line="240" w:lineRule="auto"/>
        <w:ind w:right="703"/>
        <w:jc w:val="left"/>
        <w:rPr>
          <w:i w:val="0"/>
        </w:rPr>
      </w:pPr>
      <w:r>
        <w:rPr>
          <w:i/>
          <w:color w:val="A03205"/>
        </w:rPr>
        <w:t>Stack pointer</w:t>
      </w:r>
      <w:r>
        <w:rPr>
          <w:i/>
          <w:color w:val="A03205"/>
          <w:spacing w:val="-12"/>
        </w:rPr>
        <w:t> </w:t>
      </w:r>
      <w:r>
        <w:rPr>
          <w:i/>
          <w:color w:val="A03205"/>
        </w:rPr>
        <w:t>(SP):</w:t>
      </w:r>
      <w:r>
        <w:rPr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1921" w:val="left" w:leader="none"/>
        </w:tabs>
        <w:spacing w:line="249" w:lineRule="auto" w:before="50" w:after="0"/>
        <w:ind w:left="1544" w:right="1422" w:firstLine="1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</w:t>
      </w:r>
      <w:r>
        <w:rPr>
          <w:rFonts w:ascii="Times New Roman"/>
          <w:spacing w:val="47"/>
          <w:sz w:val="40"/>
        </w:rPr>
        <w:t> </w:t>
      </w:r>
      <w:r>
        <w:rPr>
          <w:rFonts w:ascii="Times New Roman"/>
          <w:sz w:val="40"/>
        </w:rPr>
        <w:t>stack</w:t>
      </w:r>
      <w:r>
        <w:rPr>
          <w:rFonts w:ascii="Times New Roman"/>
          <w:spacing w:val="46"/>
          <w:sz w:val="40"/>
        </w:rPr>
        <w:t> </w:t>
      </w:r>
      <w:r>
        <w:rPr>
          <w:rFonts w:ascii="Times New Roman"/>
          <w:sz w:val="40"/>
        </w:rPr>
        <w:t>is</w:t>
      </w:r>
      <w:r>
        <w:rPr>
          <w:rFonts w:ascii="Times New Roman"/>
          <w:spacing w:val="46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47"/>
          <w:sz w:val="40"/>
        </w:rPr>
        <w:t> </w:t>
      </w:r>
      <w:r>
        <w:rPr>
          <w:rFonts w:ascii="Times New Roman"/>
          <w:sz w:val="40"/>
        </w:rPr>
        <w:t>last-in-first-out</w:t>
      </w:r>
      <w:r>
        <w:rPr>
          <w:rFonts w:ascii="Times New Roman"/>
          <w:spacing w:val="47"/>
          <w:sz w:val="40"/>
        </w:rPr>
        <w:t> </w:t>
      </w:r>
      <w:r>
        <w:rPr>
          <w:rFonts w:ascii="Times New Roman"/>
          <w:sz w:val="40"/>
        </w:rPr>
        <w:t>(LIFO)</w:t>
      </w:r>
      <w:r>
        <w:rPr>
          <w:rFonts w:ascii="Times New Roman"/>
          <w:spacing w:val="46"/>
          <w:sz w:val="40"/>
        </w:rPr>
        <w:t> </w:t>
      </w:r>
      <w:r>
        <w:rPr>
          <w:rFonts w:ascii="Times New Roman"/>
          <w:sz w:val="40"/>
        </w:rPr>
        <w:t>structure.</w:t>
      </w:r>
      <w:r>
        <w:rPr>
          <w:rFonts w:ascii="Times New Roman"/>
          <w:spacing w:val="48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48"/>
          <w:sz w:val="40"/>
        </w:rPr>
        <w:t> </w:t>
      </w:r>
      <w:r>
        <w:rPr>
          <w:rFonts w:ascii="Times New Roman"/>
          <w:sz w:val="40"/>
        </w:rPr>
        <w:t>HCS12</w:t>
      </w:r>
      <w:r>
        <w:rPr>
          <w:rFonts w:ascii="Times New Roman"/>
          <w:spacing w:val="48"/>
          <w:sz w:val="40"/>
        </w:rPr>
        <w:t> </w:t>
      </w:r>
      <w:r>
        <w:rPr>
          <w:rFonts w:ascii="Times New Roman"/>
          <w:sz w:val="40"/>
        </w:rPr>
        <w:t>has</w:t>
      </w:r>
      <w:r>
        <w:rPr>
          <w:rFonts w:ascii="Times New Roman"/>
          <w:spacing w:val="48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16-bit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stack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pointer</w:t>
      </w:r>
      <w:r>
        <w:rPr>
          <w:rFonts w:ascii="Times New Roman"/>
          <w:spacing w:val="25"/>
          <w:sz w:val="40"/>
        </w:rPr>
        <w:t> </w:t>
      </w:r>
      <w:r>
        <w:rPr>
          <w:rFonts w:ascii="Times New Roman"/>
          <w:sz w:val="40"/>
        </w:rPr>
        <w:t>that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points</w:t>
      </w:r>
      <w:r>
        <w:rPr>
          <w:rFonts w:ascii="Times New Roman"/>
          <w:spacing w:val="26"/>
          <w:sz w:val="40"/>
        </w:rPr>
        <w:t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top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byte</w:t>
      </w:r>
      <w:r>
        <w:rPr>
          <w:rFonts w:ascii="Times New Roman"/>
          <w:spacing w:val="26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6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stack.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stack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grows toward lower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addresses.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80" w:bottom="34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620" w:bottom="340" w:left="40" w:right="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7.639999pt;margin-top:-29.068741pt;width:96.8pt;height:242.3pt;mso-position-horizontal-relative:page;mso-position-vertical-relative:paragraph;z-index:7360" coordorigin="1553,-581" coordsize="1936,4846">
            <v:group style="position:absolute;left:1561;top:-438;width:2;height:4440" coordorigin="1561,-438" coordsize="2,4440">
              <v:shape style="position:absolute;left:1561;top:-438;width:2;height:4440" coordorigin="1561,-438" coordsize="0,4440" path="m1561,-438l1561,4002e" filled="false" stroked="true" strokeweight=".78pt" strokecolor="#000000">
                <v:path arrowok="t"/>
              </v:shape>
            </v:group>
            <v:group style="position:absolute;left:3481;top:-438;width:2;height:4440" coordorigin="3481,-438" coordsize="2,4440">
              <v:shape style="position:absolute;left:3481;top:-438;width:2;height:4440" coordorigin="3481,-438" coordsize="0,4440" path="m3481,-438l3481,4002e" filled="false" stroked="true" strokeweight=".78pt" strokecolor="#000000">
                <v:path arrowok="t"/>
              </v:shape>
            </v:group>
            <v:group style="position:absolute;left:1561;top:42;width:1920;height:2" coordorigin="1561,42" coordsize="1920,2">
              <v:shape style="position:absolute;left:1561;top:42;width:1920;height:2" coordorigin="1561,42" coordsize="1920,0" path="m1561,42l3481,42e" filled="false" stroked="true" strokeweight=".78pt" strokecolor="#000000">
                <v:path arrowok="t"/>
              </v:shape>
            </v:group>
            <v:group style="position:absolute;left:1561;top:282;width:1920;height:2" coordorigin="1561,282" coordsize="1920,2">
              <v:shape style="position:absolute;left:1561;top:282;width:1920;height:2" coordorigin="1561,282" coordsize="1920,0" path="m1561,282l3481,282e" filled="false" stroked="true" strokeweight=".78pt" strokecolor="#000000">
                <v:path arrowok="t"/>
              </v:shape>
            </v:group>
            <v:group style="position:absolute;left:1561;top:522;width:1920;height:2" coordorigin="1561,522" coordsize="1920,2">
              <v:shape style="position:absolute;left:1561;top:522;width:1920;height:2" coordorigin="1561,522" coordsize="1920,0" path="m1561,522l3481,522e" filled="false" stroked="true" strokeweight=".78pt" strokecolor="#000000">
                <v:path arrowok="t"/>
              </v:shape>
            </v:group>
            <v:group style="position:absolute;left:1561;top:762;width:1920;height:2" coordorigin="1561,762" coordsize="1920,2">
              <v:shape style="position:absolute;left:1561;top:762;width:1920;height:2" coordorigin="1561,762" coordsize="1920,0" path="m1561,762l3481,762e" filled="false" stroked="true" strokeweight=".78pt" strokecolor="#000000">
                <v:path arrowok="t"/>
              </v:shape>
            </v:group>
            <v:group style="position:absolute;left:1561;top:1002;width:1920;height:2" coordorigin="1561,1002" coordsize="1920,2">
              <v:shape style="position:absolute;left:1561;top:1002;width:1920;height:2" coordorigin="1561,1002" coordsize="1920,0" path="m1561,1002l3481,1002e" filled="false" stroked="true" strokeweight=".78pt" strokecolor="#000000">
                <v:path arrowok="t"/>
              </v:shape>
            </v:group>
            <v:group style="position:absolute;left:1561;top:1242;width:1920;height:2" coordorigin="1561,1242" coordsize="1920,2">
              <v:shape style="position:absolute;left:1561;top:1242;width:1920;height:2" coordorigin="1561,1242" coordsize="1920,0" path="m1561,1242l3481,1242e" filled="false" stroked="true" strokeweight=".78pt" strokecolor="#000000">
                <v:path arrowok="t"/>
              </v:shape>
            </v:group>
            <v:group style="position:absolute;left:1561;top:1482;width:1920;height:2" coordorigin="1561,1482" coordsize="1920,2">
              <v:shape style="position:absolute;left:1561;top:1482;width:1920;height:2" coordorigin="1561,1482" coordsize="1920,0" path="m1561,1482l3481,1482e" filled="false" stroked="true" strokeweight=".78pt" strokecolor="#000000">
                <v:path arrowok="t"/>
              </v:shape>
            </v:group>
            <v:group style="position:absolute;left:1561;top:1722;width:1920;height:2" coordorigin="1561,1722" coordsize="1920,2">
              <v:shape style="position:absolute;left:1561;top:1722;width:1920;height:2" coordorigin="1561,1722" coordsize="1920,0" path="m1561,1722l3481,1722e" filled="false" stroked="true" strokeweight=".78pt" strokecolor="#000000">
                <v:path arrowok="t"/>
              </v:shape>
            </v:group>
            <v:group style="position:absolute;left:1561;top:1962;width:1920;height:2" coordorigin="1561,1962" coordsize="1920,2">
              <v:shape style="position:absolute;left:1561;top:1962;width:1920;height:2" coordorigin="1561,1962" coordsize="1920,0" path="m1561,1962l3481,1962e" filled="false" stroked="true" strokeweight=".78pt" strokecolor="#000000">
                <v:path arrowok="t"/>
              </v:shape>
            </v:group>
            <v:group style="position:absolute;left:1561;top:2202;width:1920;height:2" coordorigin="1561,2202" coordsize="1920,2">
              <v:shape style="position:absolute;left:1561;top:2202;width:1920;height:2" coordorigin="1561,2202" coordsize="1920,0" path="m1561,2202l3481,2202e" filled="false" stroked="true" strokeweight=".78pt" strokecolor="#000000">
                <v:path arrowok="t"/>
              </v:shape>
            </v:group>
            <v:group style="position:absolute;left:1561;top:2442;width:1920;height:2" coordorigin="1561,2442" coordsize="1920,2">
              <v:shape style="position:absolute;left:1561;top:2442;width:1920;height:2" coordorigin="1561,2442" coordsize="1920,0" path="m1561,2442l3481,2442e" filled="false" stroked="true" strokeweight=".78pt" strokecolor="#000000">
                <v:path arrowok="t"/>
              </v:shape>
            </v:group>
            <v:group style="position:absolute;left:1561;top:2682;width:1920;height:2" coordorigin="1561,2682" coordsize="1920,2">
              <v:shape style="position:absolute;left:1561;top:2682;width:1920;height:2" coordorigin="1561,2682" coordsize="1920,0" path="m1561,2682l3481,2682e" filled="false" stroked="true" strokeweight=".78pt" strokecolor="#000000">
                <v:path arrowok="t"/>
              </v:shape>
            </v:group>
            <v:group style="position:absolute;left:1561;top:2922;width:1920;height:2" coordorigin="1561,2922" coordsize="1920,2">
              <v:shape style="position:absolute;left:1561;top:2922;width:1920;height:2" coordorigin="1561,2922" coordsize="1920,0" path="m1561,2922l3481,2922e" filled="false" stroked="true" strokeweight=".78pt" strokecolor="#000000">
                <v:path arrowok="t"/>
              </v:shape>
            </v:group>
            <v:group style="position:absolute;left:1561;top:3162;width:1920;height:2" coordorigin="1561,3162" coordsize="1920,2">
              <v:shape style="position:absolute;left:1561;top:3162;width:1920;height:2" coordorigin="1561,3162" coordsize="1920,0" path="m1561,3162l3481,3162e" filled="false" stroked="true" strokeweight=".78pt" strokecolor="#000000">
                <v:path arrowok="t"/>
              </v:shape>
            </v:group>
            <v:group style="position:absolute;left:1561;top:3402;width:1920;height:2" coordorigin="1561,3402" coordsize="1920,2">
              <v:shape style="position:absolute;left:1561;top:3402;width:1920;height:2" coordorigin="1561,3402" coordsize="1920,0" path="m1561,3402l3481,3402e" filled="false" stroked="true" strokeweight=".78pt" strokecolor="#000000">
                <v:path arrowok="t"/>
              </v:shape>
            </v:group>
            <v:group style="position:absolute;left:1561;top:3642;width:1920;height:2" coordorigin="1561,3642" coordsize="1920,2">
              <v:shape style="position:absolute;left:1561;top:3642;width:1920;height:2" coordorigin="1561,3642" coordsize="1920,0" path="m1561,3642l3481,3642e" filled="false" stroked="true" strokeweight=".78pt" strokecolor="#000000">
                <v:path arrowok="t"/>
              </v:shape>
            </v:group>
            <v:group style="position:absolute;left:2520;top:3881;width:2;height:360" coordorigin="2520,3881" coordsize="2,360">
              <v:shape style="position:absolute;left:2520;top:3881;width:2;height:360" coordorigin="2520,3881" coordsize="0,360" path="m2520,3881l2520,4241e" filled="false" stroked="true" strokeweight="2.280pt" strokecolor="#000000">
                <v:path arrowok="t"/>
                <v:stroke dashstyle="dash"/>
              </v:shape>
            </v:group>
            <v:group style="position:absolute;left:2520;top:-559;width:2;height:360" coordorigin="2520,-559" coordsize="2,360">
              <v:shape style="position:absolute;left:2520;top:-559;width:2;height:360" coordorigin="2520,-559" coordsize="0,360" path="m2520,-559l2520,-199e" filled="false" stroked="true" strokeweight="2.280pt" strokecolor="#000000">
                <v:path arrowok="t"/>
                <v:stroke dashstyle="dash"/>
              </v:shape>
            </v:group>
            <w10:wrap type="none"/>
          </v:group>
        </w:pict>
      </w:r>
      <w:bookmarkStart w:name="Slide Number 12" w:id="12"/>
      <w:bookmarkEnd w:id="12"/>
      <w:r>
        <w:rPr/>
      </w:r>
      <w:r>
        <w:rPr>
          <w:rFonts w:ascii="Times New Roman"/>
          <w:b/>
          <w:color w:val="006600"/>
          <w:sz w:val="20"/>
        </w:rPr>
        <w:t>Low</w:t>
      </w:r>
      <w:r>
        <w:rPr>
          <w:rFonts w:ascii="Times New Roman"/>
          <w:b/>
          <w:color w:val="006600"/>
          <w:spacing w:val="-3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5.640015pt;margin-top:-29.068741pt;width:96.8pt;height:242.3pt;mso-position-horizontal-relative:page;mso-position-vertical-relative:paragraph;z-index:7216" coordorigin="6113,-581" coordsize="1936,4846">
            <v:group style="position:absolute;left:6121;top:-438;width:2;height:4440" coordorigin="6121,-438" coordsize="2,4440">
              <v:shape style="position:absolute;left:6121;top:-438;width:2;height:4440" coordorigin="6121,-438" coordsize="0,4440" path="m6121,-438l6121,4002e" filled="false" stroked="true" strokeweight=".78pt" strokecolor="#000000">
                <v:path arrowok="t"/>
              </v:shape>
            </v:group>
            <v:group style="position:absolute;left:8041;top:-438;width:2;height:4440" coordorigin="8041,-438" coordsize="2,4440">
              <v:shape style="position:absolute;left:8041;top:-438;width:2;height:4440" coordorigin="8041,-438" coordsize="0,4440" path="m8041,-438l8041,4002e" filled="false" stroked="true" strokeweight=".78pt" strokecolor="#000000">
                <v:path arrowok="t"/>
              </v:shape>
            </v:group>
            <v:group style="position:absolute;left:6121;top:42;width:1920;height:2" coordorigin="6121,42" coordsize="1920,2">
              <v:shape style="position:absolute;left:6121;top:42;width:1920;height:2" coordorigin="6121,42" coordsize="1920,0" path="m6121,42l8041,42e" filled="false" stroked="true" strokeweight=".78pt" strokecolor="#000000">
                <v:path arrowok="t"/>
              </v:shape>
            </v:group>
            <v:group style="position:absolute;left:6121;top:282;width:1920;height:2" coordorigin="6121,282" coordsize="1920,2">
              <v:shape style="position:absolute;left:6121;top:282;width:1920;height:2" coordorigin="6121,282" coordsize="1920,0" path="m6121,282l8041,282e" filled="false" stroked="true" strokeweight=".78pt" strokecolor="#000000">
                <v:path arrowok="t"/>
              </v:shape>
            </v:group>
            <v:group style="position:absolute;left:6121;top:522;width:1920;height:2" coordorigin="6121,522" coordsize="1920,2">
              <v:shape style="position:absolute;left:6121;top:522;width:1920;height:2" coordorigin="6121,522" coordsize="1920,0" path="m6121,522l8041,522e" filled="false" stroked="true" strokeweight=".78pt" strokecolor="#000000">
                <v:path arrowok="t"/>
              </v:shape>
            </v:group>
            <v:group style="position:absolute;left:6121;top:762;width:1920;height:2" coordorigin="6121,762" coordsize="1920,2">
              <v:shape style="position:absolute;left:6121;top:762;width:1920;height:2" coordorigin="6121,762" coordsize="1920,0" path="m6121,762l8041,762e" filled="false" stroked="true" strokeweight=".78pt" strokecolor="#000000">
                <v:path arrowok="t"/>
              </v:shape>
            </v:group>
            <v:group style="position:absolute;left:6121;top:1002;width:1920;height:2" coordorigin="6121,1002" coordsize="1920,2">
              <v:shape style="position:absolute;left:6121;top:1002;width:1920;height:2" coordorigin="6121,1002" coordsize="1920,0" path="m6121,1002l8041,1002e" filled="false" stroked="true" strokeweight=".78pt" strokecolor="#000000">
                <v:path arrowok="t"/>
              </v:shape>
            </v:group>
            <v:group style="position:absolute;left:6121;top:1242;width:1920;height:2" coordorigin="6121,1242" coordsize="1920,2">
              <v:shape style="position:absolute;left:6121;top:1242;width:1920;height:2" coordorigin="6121,1242" coordsize="1920,0" path="m6121,1242l8041,1242e" filled="false" stroked="true" strokeweight=".78pt" strokecolor="#000000">
                <v:path arrowok="t"/>
              </v:shape>
            </v:group>
            <v:group style="position:absolute;left:6121;top:1482;width:1920;height:2" coordorigin="6121,1482" coordsize="1920,2">
              <v:shape style="position:absolute;left:6121;top:1482;width:1920;height:2" coordorigin="6121,1482" coordsize="1920,0" path="m6121,1482l8041,1482e" filled="false" stroked="true" strokeweight=".78pt" strokecolor="#000000">
                <v:path arrowok="t"/>
              </v:shape>
            </v:group>
            <v:group style="position:absolute;left:6121;top:1722;width:1920;height:2" coordorigin="6121,1722" coordsize="1920,2">
              <v:shape style="position:absolute;left:6121;top:1722;width:1920;height:2" coordorigin="6121,1722" coordsize="1920,0" path="m6121,1722l8041,1722e" filled="false" stroked="true" strokeweight=".78pt" strokecolor="#000000">
                <v:path arrowok="t"/>
              </v:shape>
            </v:group>
            <v:group style="position:absolute;left:6121;top:1962;width:1920;height:2" coordorigin="6121,1962" coordsize="1920,2">
              <v:shape style="position:absolute;left:6121;top:1962;width:1920;height:2" coordorigin="6121,1962" coordsize="1920,0" path="m6121,1962l8041,1962e" filled="false" stroked="true" strokeweight=".78pt" strokecolor="#000000">
                <v:path arrowok="t"/>
              </v:shape>
            </v:group>
            <v:group style="position:absolute;left:6121;top:2202;width:1920;height:2" coordorigin="6121,2202" coordsize="1920,2">
              <v:shape style="position:absolute;left:6121;top:2202;width:1920;height:2" coordorigin="6121,2202" coordsize="1920,0" path="m6121,2202l8041,2202e" filled="false" stroked="true" strokeweight=".78pt" strokecolor="#000000">
                <v:path arrowok="t"/>
              </v:shape>
            </v:group>
            <v:group style="position:absolute;left:6121;top:2442;width:1920;height:2" coordorigin="6121,2442" coordsize="1920,2">
              <v:shape style="position:absolute;left:6121;top:2442;width:1920;height:2" coordorigin="6121,2442" coordsize="1920,0" path="m6121,2442l8041,2442e" filled="false" stroked="true" strokeweight=".78pt" strokecolor="#000000">
                <v:path arrowok="t"/>
              </v:shape>
            </v:group>
            <v:group style="position:absolute;left:6121;top:2682;width:1920;height:2" coordorigin="6121,2682" coordsize="1920,2">
              <v:shape style="position:absolute;left:6121;top:2682;width:1920;height:2" coordorigin="6121,2682" coordsize="1920,0" path="m6121,2682l8041,2682e" filled="false" stroked="true" strokeweight=".78pt" strokecolor="#000000">
                <v:path arrowok="t"/>
              </v:shape>
            </v:group>
            <v:group style="position:absolute;left:6121;top:2922;width:1920;height:2" coordorigin="6121,2922" coordsize="1920,2">
              <v:shape style="position:absolute;left:6121;top:2922;width:1920;height:2" coordorigin="6121,2922" coordsize="1920,0" path="m6121,2922l8041,2922e" filled="false" stroked="true" strokeweight=".78pt" strokecolor="#000000">
                <v:path arrowok="t"/>
              </v:shape>
            </v:group>
            <v:group style="position:absolute;left:6121;top:3162;width:1920;height:2" coordorigin="6121,3162" coordsize="1920,2">
              <v:shape style="position:absolute;left:6121;top:3162;width:1920;height:2" coordorigin="6121,3162" coordsize="1920,0" path="m6121,3162l8041,3162e" filled="false" stroked="true" strokeweight=".78pt" strokecolor="#000000">
                <v:path arrowok="t"/>
              </v:shape>
            </v:group>
            <v:group style="position:absolute;left:6121;top:3402;width:1920;height:2" coordorigin="6121,3402" coordsize="1920,2">
              <v:shape style="position:absolute;left:6121;top:3402;width:1920;height:2" coordorigin="6121,3402" coordsize="1920,0" path="m6121,3402l8041,3402e" filled="false" stroked="true" strokeweight=".78pt" strokecolor="#000000">
                <v:path arrowok="t"/>
              </v:shape>
            </v:group>
            <v:group style="position:absolute;left:6121;top:3642;width:1920;height:2" coordorigin="6121,3642" coordsize="1920,2">
              <v:shape style="position:absolute;left:6121;top:3642;width:1920;height:2" coordorigin="6121,3642" coordsize="1920,0" path="m6121,3642l8041,3642e" filled="false" stroked="true" strokeweight=".78pt" strokecolor="#000000">
                <v:path arrowok="t"/>
              </v:shape>
            </v:group>
            <v:group style="position:absolute;left:7080;top:3881;width:2;height:360" coordorigin="7080,3881" coordsize="2,360">
              <v:shape style="position:absolute;left:7080;top:3881;width:2;height:360" coordorigin="7080,3881" coordsize="0,360" path="m7080,3881l7080,4241e" filled="false" stroked="true" strokeweight="2.280pt" strokecolor="#000000">
                <v:path arrowok="t"/>
                <v:stroke dashstyle="dash"/>
              </v:shape>
            </v:group>
            <v:group style="position:absolute;left:7080;top:-559;width:2;height:360" coordorigin="7080,-559" coordsize="2,360">
              <v:shape style="position:absolute;left:7080;top:-559;width:2;height:360" coordorigin="7080,-559" coordsize="0,360" path="m7080,-559l7080,-199e" filled="false" stroked="true" strokeweight="2.280pt" strokecolor="#000000">
                <v:path arrowok="t"/>
                <v:stroke dashstyle="dash"/>
              </v:shape>
              <v:shape style="position:absolute;left:6121;top:3402;width:1920;height:240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43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Fir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st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eleme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nt</w:t>
                      </w:r>
                      <w:r>
                        <w:rPr>
                          <w:rFonts w:ascii="Times New Roman"/>
                          <w:w w:val="100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color w:val="006600"/>
          <w:sz w:val="20"/>
        </w:rPr>
        <w:t>Low</w:t>
      </w:r>
      <w:r>
        <w:rPr>
          <w:rFonts w:ascii="Times New Roman"/>
          <w:b/>
          <w:color w:val="006600"/>
          <w:spacing w:val="-3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spacing w:before="0"/>
        <w:ind w:left="0" w:right="53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33.640015pt;margin-top:-29.068741pt;width:96.8pt;height:242.3pt;mso-position-horizontal-relative:page;mso-position-vertical-relative:paragraph;z-index:7312" coordorigin="10673,-581" coordsize="1936,4846">
            <v:group style="position:absolute;left:10681;top:-438;width:2;height:4440" coordorigin="10681,-438" coordsize="2,4440">
              <v:shape style="position:absolute;left:10681;top:-438;width:2;height:4440" coordorigin="10681,-438" coordsize="0,4440" path="m10681,-438l10681,4002e" filled="false" stroked="true" strokeweight=".78pt" strokecolor="#000000">
                <v:path arrowok="t"/>
              </v:shape>
            </v:group>
            <v:group style="position:absolute;left:12601;top:-438;width:2;height:4440" coordorigin="12601,-438" coordsize="2,4440">
              <v:shape style="position:absolute;left:12601;top:-438;width:2;height:4440" coordorigin="12601,-438" coordsize="0,4440" path="m12601,-438l12601,4002e" filled="false" stroked="true" strokeweight=".78pt" strokecolor="#000000">
                <v:path arrowok="t"/>
              </v:shape>
            </v:group>
            <v:group style="position:absolute;left:10681;top:42;width:1920;height:2" coordorigin="10681,42" coordsize="1920,2">
              <v:shape style="position:absolute;left:10681;top:42;width:1920;height:2" coordorigin="10681,42" coordsize="1920,0" path="m10681,42l12601,42e" filled="false" stroked="true" strokeweight=".78pt" strokecolor="#000000">
                <v:path arrowok="t"/>
              </v:shape>
            </v:group>
            <v:group style="position:absolute;left:10681;top:282;width:1920;height:2" coordorigin="10681,282" coordsize="1920,2">
              <v:shape style="position:absolute;left:10681;top:282;width:1920;height:2" coordorigin="10681,282" coordsize="1920,0" path="m10681,282l12601,282e" filled="false" stroked="true" strokeweight=".78pt" strokecolor="#000000">
                <v:path arrowok="t"/>
              </v:shape>
            </v:group>
            <v:group style="position:absolute;left:10681;top:522;width:1920;height:2" coordorigin="10681,522" coordsize="1920,2">
              <v:shape style="position:absolute;left:10681;top:522;width:1920;height:2" coordorigin="10681,522" coordsize="1920,0" path="m10681,522l12601,522e" filled="false" stroked="true" strokeweight=".78pt" strokecolor="#000000">
                <v:path arrowok="t"/>
              </v:shape>
            </v:group>
            <v:group style="position:absolute;left:10681;top:762;width:1920;height:2" coordorigin="10681,762" coordsize="1920,2">
              <v:shape style="position:absolute;left:10681;top:762;width:1920;height:2" coordorigin="10681,762" coordsize="1920,0" path="m10681,762l12601,762e" filled="false" stroked="true" strokeweight=".78pt" strokecolor="#000000">
                <v:path arrowok="t"/>
              </v:shape>
            </v:group>
            <v:group style="position:absolute;left:10681;top:1002;width:1920;height:2" coordorigin="10681,1002" coordsize="1920,2">
              <v:shape style="position:absolute;left:10681;top:1002;width:1920;height:2" coordorigin="10681,1002" coordsize="1920,0" path="m10681,1002l12601,1002e" filled="false" stroked="true" strokeweight=".78pt" strokecolor="#000000">
                <v:path arrowok="t"/>
              </v:shape>
            </v:group>
            <v:group style="position:absolute;left:10681;top:1242;width:1920;height:2" coordorigin="10681,1242" coordsize="1920,2">
              <v:shape style="position:absolute;left:10681;top:1242;width:1920;height:2" coordorigin="10681,1242" coordsize="1920,0" path="m10681,1242l12601,1242e" filled="false" stroked="true" strokeweight=".78pt" strokecolor="#000000">
                <v:path arrowok="t"/>
              </v:shape>
            </v:group>
            <v:group style="position:absolute;left:10681;top:1482;width:1920;height:2" coordorigin="10681,1482" coordsize="1920,2">
              <v:shape style="position:absolute;left:10681;top:1482;width:1920;height:2" coordorigin="10681,1482" coordsize="1920,0" path="m10681,1482l12601,1482e" filled="false" stroked="true" strokeweight=".78pt" strokecolor="#000000">
                <v:path arrowok="t"/>
              </v:shape>
            </v:group>
            <v:group style="position:absolute;left:10681;top:1722;width:1920;height:2" coordorigin="10681,1722" coordsize="1920,2">
              <v:shape style="position:absolute;left:10681;top:1722;width:1920;height:2" coordorigin="10681,1722" coordsize="1920,0" path="m10681,1722l12601,1722e" filled="false" stroked="true" strokeweight=".78pt" strokecolor="#000000">
                <v:path arrowok="t"/>
              </v:shape>
            </v:group>
            <v:group style="position:absolute;left:10681;top:1962;width:1920;height:2" coordorigin="10681,1962" coordsize="1920,2">
              <v:shape style="position:absolute;left:10681;top:1962;width:1920;height:2" coordorigin="10681,1962" coordsize="1920,0" path="m10681,1962l12601,1962e" filled="false" stroked="true" strokeweight=".78pt" strokecolor="#000000">
                <v:path arrowok="t"/>
              </v:shape>
            </v:group>
            <v:group style="position:absolute;left:10681;top:2202;width:1920;height:2" coordorigin="10681,2202" coordsize="1920,2">
              <v:shape style="position:absolute;left:10681;top:2202;width:1920;height:2" coordorigin="10681,2202" coordsize="1920,0" path="m10681,2202l12601,2202e" filled="false" stroked="true" strokeweight=".78pt" strokecolor="#000000">
                <v:path arrowok="t"/>
              </v:shape>
            </v:group>
            <v:group style="position:absolute;left:10681;top:2442;width:1920;height:2" coordorigin="10681,2442" coordsize="1920,2">
              <v:shape style="position:absolute;left:10681;top:2442;width:1920;height:2" coordorigin="10681,2442" coordsize="1920,0" path="m10681,2442l12601,2442e" filled="false" stroked="true" strokeweight=".78pt" strokecolor="#000000">
                <v:path arrowok="t"/>
              </v:shape>
            </v:group>
            <v:group style="position:absolute;left:10681;top:2682;width:1920;height:2" coordorigin="10681,2682" coordsize="1920,2">
              <v:shape style="position:absolute;left:10681;top:2682;width:1920;height:2" coordorigin="10681,2682" coordsize="1920,0" path="m10681,2682l12601,2682e" filled="false" stroked="true" strokeweight=".78pt" strokecolor="#000000">
                <v:path arrowok="t"/>
              </v:shape>
            </v:group>
            <v:group style="position:absolute;left:10681;top:2922;width:1920;height:2" coordorigin="10681,2922" coordsize="1920,2">
              <v:shape style="position:absolute;left:10681;top:2922;width:1920;height:2" coordorigin="10681,2922" coordsize="1920,0" path="m10681,2922l12601,2922e" filled="false" stroked="true" strokeweight=".78pt" strokecolor="#000000">
                <v:path arrowok="t"/>
              </v:shape>
            </v:group>
            <v:group style="position:absolute;left:10681;top:3162;width:1920;height:2" coordorigin="10681,3162" coordsize="1920,2">
              <v:shape style="position:absolute;left:10681;top:3162;width:1920;height:2" coordorigin="10681,3162" coordsize="1920,0" path="m10681,3162l12601,3162e" filled="false" stroked="true" strokeweight=".78pt" strokecolor="#000000">
                <v:path arrowok="t"/>
              </v:shape>
            </v:group>
            <v:group style="position:absolute;left:10681;top:3402;width:1920;height:2" coordorigin="10681,3402" coordsize="1920,2">
              <v:shape style="position:absolute;left:10681;top:3402;width:1920;height:2" coordorigin="10681,3402" coordsize="1920,0" path="m10681,3402l12601,3402e" filled="false" stroked="true" strokeweight=".78pt" strokecolor="#000000">
                <v:path arrowok="t"/>
              </v:shape>
            </v:group>
            <v:group style="position:absolute;left:10681;top:3642;width:1920;height:2" coordorigin="10681,3642" coordsize="1920,2">
              <v:shape style="position:absolute;left:10681;top:3642;width:1920;height:2" coordorigin="10681,3642" coordsize="1920,0" path="m10681,3642l12601,3642e" filled="false" stroked="true" strokeweight=".78pt" strokecolor="#000000">
                <v:path arrowok="t"/>
              </v:shape>
            </v:group>
            <v:group style="position:absolute;left:11640;top:3881;width:2;height:360" coordorigin="11640,3881" coordsize="2,360">
              <v:shape style="position:absolute;left:11640;top:3881;width:2;height:360" coordorigin="11640,3881" coordsize="0,360" path="m11640,3881l11640,4241e" filled="false" stroked="true" strokeweight="2.280pt" strokecolor="#000000">
                <v:path arrowok="t"/>
                <v:stroke dashstyle="dash"/>
              </v:shape>
            </v:group>
            <v:group style="position:absolute;left:11640;top:-559;width:2;height:360" coordorigin="11640,-559" coordsize="2,360">
              <v:shape style="position:absolute;left:11640;top:-559;width:2;height:360" coordorigin="11640,-559" coordsize="0,360" path="m11640,-559l11640,-199e" filled="false" stroked="true" strokeweight="2.280pt" strokecolor="#000000">
                <v:path arrowok="t"/>
                <v:stroke dashstyle="dash"/>
              </v:shape>
              <v:shape style="position:absolute;left:10681;top:3162;width:1920;height:240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31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ond</w:t>
                      </w:r>
                      <w:r>
                        <w:rPr>
                          <w:rFonts w:ascii="Times New Roman"/>
                          <w:b/>
                          <w:color w:val="FF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eleme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nt</w:t>
                      </w:r>
                      <w:r>
                        <w:rPr>
                          <w:rFonts w:ascii="Times New Roman"/>
                          <w:w w:val="100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681;top:3402;width:1920;height:240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43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Fir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st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FF0000"/>
                          <w:spacing w:val="-1"/>
                          <w:w w:val="100"/>
                          <w:sz w:val="20"/>
                        </w:rPr>
                        <w:t>eleme</w:t>
                      </w:r>
                      <w:r>
                        <w:rPr>
                          <w:rFonts w:ascii="Times New Roman"/>
                          <w:b/>
                          <w:color w:val="FF0000"/>
                          <w:w w:val="100"/>
                          <w:sz w:val="20"/>
                        </w:rPr>
                        <w:t>nt</w:t>
                      </w:r>
                      <w:r>
                        <w:rPr>
                          <w:rFonts w:ascii="Times New Roman"/>
                          <w:w w:val="100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color w:val="006600"/>
          <w:sz w:val="20"/>
        </w:rPr>
        <w:t>Low</w:t>
      </w:r>
      <w:r>
        <w:rPr>
          <w:rFonts w:ascii="Times New Roman"/>
          <w:b/>
          <w:color w:val="006600"/>
          <w:spacing w:val="-3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4664" w:space="40"/>
            <w:col w:w="4521" w:space="40"/>
            <w:col w:w="505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tabs>
          <w:tab w:pos="1300" w:val="left" w:leader="none"/>
        </w:tabs>
        <w:spacing w:before="0"/>
        <w:ind w:left="2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6.030197pt;margin-top:5.095728pt;width:6pt;height:6pt;mso-position-horizontal-relative:page;mso-position-vertical-relative:paragraph;z-index:-132496" coordorigin="1321,102" coordsize="120,120">
            <v:shape style="position:absolute;left:1321;top:102;width:120;height:120" coordorigin="1321,102" coordsize="120,120" path="m1321,102l1321,222,1441,162,1321,102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color w:val="0000FF"/>
          <w:sz w:val="20"/>
        </w:rPr>
        <w:t>SP</w:t>
      </w:r>
      <w:r>
        <w:rPr>
          <w:rFonts w:ascii="Times New Roman"/>
          <w:b/>
          <w:color w:val="0000FF"/>
          <w:spacing w:val="14"/>
          <w:sz w:val="20"/>
        </w:rPr>
        <w:t> </w:t>
      </w:r>
      <w:r>
        <w:rPr>
          <w:rFonts w:ascii="Times New Roman"/>
          <w:b/>
          <w:color w:val="0000FF"/>
          <w:spacing w:val="14"/>
          <w:w w:val="100"/>
          <w:sz w:val="20"/>
        </w:rPr>
      </w:r>
      <w:r>
        <w:rPr>
          <w:rFonts w:ascii="Times New Roman"/>
          <w:b/>
          <w:color w:val="0000FF"/>
          <w:w w:val="100"/>
          <w:sz w:val="20"/>
          <w:u w:val="single" w:color="0000FF"/>
        </w:rPr>
        <w:t> </w:t>
      </w:r>
      <w:r>
        <w:rPr>
          <w:rFonts w:ascii="Times New Roman"/>
          <w:b/>
          <w:color w:val="0000FF"/>
          <w:sz w:val="20"/>
          <w:u w:val="single" w:color="0000FF"/>
        </w:rPr>
        <w:tab/>
      </w:r>
      <w:r>
        <w:rPr>
          <w:rFonts w:ascii="Times New Roman"/>
          <w:b/>
          <w:color w:val="0000FF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2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006600"/>
          <w:sz w:val="20"/>
        </w:rPr>
        <w:t>High</w:t>
      </w:r>
      <w:r>
        <w:rPr>
          <w:rFonts w:ascii="Times New Roman"/>
          <w:b/>
          <w:color w:val="006600"/>
          <w:spacing w:val="-4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  <w:r>
        <w:rPr/>
        <w:br w:type="column"/>
      </w:r>
      <w:r>
        <w:rPr>
          <w:rFonts w:ascii="Times New Roman"/>
          <w:b/>
          <w:sz w:val="27"/>
        </w:rPr>
      </w:r>
    </w:p>
    <w:p>
      <w:pPr>
        <w:tabs>
          <w:tab w:pos="1135" w:val="left" w:leader="none"/>
        </w:tabs>
        <w:spacing w:before="0"/>
        <w:ind w:left="9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4.030212pt;margin-top:5.102676pt;width:6pt;height:6pt;mso-position-horizontal-relative:page;mso-position-vertical-relative:paragraph;z-index:-132640" coordorigin="5881,102" coordsize="120,120">
            <v:shape style="position:absolute;left:5881;top:102;width:120;height:120" coordorigin="5881,102" coordsize="120,120" path="m5881,102l5881,222,6001,162,5881,102xe" filled="true" fillcolor="#0000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22.030212pt;margin-top:-6.897324pt;width:6pt;height:6pt;mso-position-horizontal-relative:page;mso-position-vertical-relative:paragraph;z-index:-132544" coordorigin="10441,-138" coordsize="120,120">
            <v:shape style="position:absolute;left:10441;top:-138;width:120;height:120" coordorigin="10441,-138" coordsize="120,120" path="m10441,-138l10441,-18,10561,-78,10441,-138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color w:val="0000FF"/>
          <w:sz w:val="20"/>
        </w:rPr>
        <w:t>SP</w:t>
      </w:r>
      <w:r>
        <w:rPr>
          <w:rFonts w:ascii="Times New Roman"/>
          <w:b/>
          <w:color w:val="0000FF"/>
          <w:spacing w:val="14"/>
          <w:sz w:val="20"/>
        </w:rPr>
        <w:t> </w:t>
      </w:r>
      <w:r>
        <w:rPr>
          <w:rFonts w:ascii="Times New Roman"/>
          <w:b/>
          <w:color w:val="0000FF"/>
          <w:spacing w:val="14"/>
          <w:w w:val="100"/>
          <w:sz w:val="20"/>
        </w:rPr>
      </w:r>
      <w:r>
        <w:rPr>
          <w:rFonts w:ascii="Times New Roman"/>
          <w:b/>
          <w:color w:val="0000FF"/>
          <w:w w:val="100"/>
          <w:sz w:val="20"/>
          <w:u w:val="single" w:color="0000FF"/>
        </w:rPr>
        <w:t> </w:t>
      </w:r>
      <w:r>
        <w:rPr>
          <w:rFonts w:ascii="Times New Roman"/>
          <w:b/>
          <w:color w:val="0000FF"/>
          <w:sz w:val="20"/>
          <w:u w:val="single" w:color="0000FF"/>
        </w:rPr>
        <w:tab/>
      </w:r>
      <w:r>
        <w:rPr>
          <w:rFonts w:ascii="Times New Roman"/>
          <w:b/>
          <w:color w:val="0000FF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2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006600"/>
          <w:sz w:val="20"/>
        </w:rPr>
        <w:t>High</w:t>
      </w:r>
      <w:r>
        <w:rPr>
          <w:rFonts w:ascii="Times New Roman"/>
          <w:b/>
          <w:color w:val="006600"/>
          <w:spacing w:val="-4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tabs>
          <w:tab w:pos="1135" w:val="left" w:leader="none"/>
        </w:tabs>
        <w:spacing w:before="74"/>
        <w:ind w:left="9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color w:val="0000FF"/>
          <w:sz w:val="20"/>
        </w:rPr>
        <w:t>SP</w:t>
      </w:r>
      <w:r>
        <w:rPr>
          <w:rFonts w:ascii="Times New Roman"/>
          <w:b/>
          <w:color w:val="0000FF"/>
          <w:spacing w:val="14"/>
          <w:sz w:val="20"/>
        </w:rPr>
        <w:t> </w:t>
      </w:r>
      <w:r>
        <w:rPr>
          <w:rFonts w:ascii="Times New Roman"/>
          <w:b/>
          <w:color w:val="0000FF"/>
          <w:spacing w:val="14"/>
          <w:w w:val="100"/>
          <w:sz w:val="20"/>
        </w:rPr>
      </w:r>
      <w:r>
        <w:rPr>
          <w:rFonts w:ascii="Times New Roman"/>
          <w:b/>
          <w:color w:val="0000FF"/>
          <w:w w:val="100"/>
          <w:sz w:val="20"/>
          <w:u w:val="single" w:color="0000FF"/>
        </w:rPr>
        <w:t> </w:t>
      </w:r>
      <w:r>
        <w:rPr>
          <w:rFonts w:ascii="Times New Roman"/>
          <w:b/>
          <w:color w:val="0000FF"/>
          <w:sz w:val="20"/>
          <w:u w:val="single" w:color="0000FF"/>
        </w:rPr>
        <w:tab/>
      </w:r>
      <w:r>
        <w:rPr>
          <w:rFonts w:ascii="Times New Roman"/>
          <w:b/>
          <w:color w:val="0000FF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2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006600"/>
          <w:sz w:val="20"/>
        </w:rPr>
        <w:t>High</w:t>
      </w:r>
      <w:r>
        <w:rPr>
          <w:rFonts w:ascii="Times New Roman"/>
          <w:b/>
          <w:color w:val="006600"/>
          <w:spacing w:val="-4"/>
          <w:sz w:val="20"/>
        </w:rPr>
        <w:t> </w:t>
      </w:r>
      <w:r>
        <w:rPr>
          <w:rFonts w:ascii="Times New Roman"/>
          <w:b/>
          <w:color w:val="006600"/>
          <w:sz w:val="20"/>
        </w:rPr>
        <w:t>Address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  <w:cols w:num="6" w:equalWidth="0">
            <w:col w:w="1301" w:space="1950"/>
            <w:col w:w="1435" w:space="40"/>
            <w:col w:w="1136" w:space="1950"/>
            <w:col w:w="1435" w:space="40"/>
            <w:col w:w="1136" w:space="1950"/>
            <w:col w:w="19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60" w:lineRule="exact"/>
        <w:ind w:left="41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position w:val="0"/>
          <w:sz w:val="6"/>
          <w:szCs w:val="6"/>
        </w:rPr>
        <w:pict>
          <v:group style="width:675pt;height:3pt;mso-position-horizontal-relative:char;mso-position-vertical-relative:line" coordorigin="0,0" coordsize="13500,60">
            <v:group style="position:absolute;left:30;top:30;width:13440;height:2" coordorigin="30,30" coordsize="13440,2">
              <v:shape style="position:absolute;left:30;top:30;width:13440;height:2" coordorigin="30,30" coordsize="13440,0" path="m30,30l1347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6"/>
          <w:szCs w:val="6"/>
        </w:rPr>
      </w:r>
    </w:p>
    <w:p>
      <w:pPr>
        <w:pStyle w:val="Heading3"/>
        <w:spacing w:line="240" w:lineRule="auto" w:before="60"/>
        <w:ind w:left="4425" w:right="703"/>
        <w:jc w:val="left"/>
        <w:rPr>
          <w:u w:val="none"/>
        </w:rPr>
      </w:pPr>
      <w:r>
        <w:rPr>
          <w:color w:val="A03205"/>
          <w:u w:val="none"/>
        </w:rPr>
        <w:t>HCS12 Stack</w:t>
      </w:r>
      <w:r>
        <w:rPr>
          <w:color w:val="A03205"/>
          <w:spacing w:val="-6"/>
          <w:u w:val="none"/>
        </w:rPr>
        <w:t> </w:t>
      </w:r>
      <w:r>
        <w:rPr>
          <w:color w:val="A03205"/>
          <w:u w:val="none"/>
        </w:rPr>
        <w:t>Structure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4"/>
        <w:spacing w:line="240" w:lineRule="auto"/>
        <w:ind w:right="703"/>
        <w:jc w:val="left"/>
        <w:rPr>
          <w:i w:val="0"/>
        </w:rPr>
      </w:pPr>
      <w:r>
        <w:rPr>
          <w:i/>
          <w:color w:val="A03205"/>
          <w:spacing w:val="-3"/>
        </w:rPr>
        <w:t>Program </w:t>
      </w:r>
      <w:r>
        <w:rPr>
          <w:i/>
          <w:color w:val="A03205"/>
        </w:rPr>
        <w:t>counter</w:t>
      </w:r>
      <w:r>
        <w:rPr>
          <w:i/>
          <w:color w:val="A03205"/>
          <w:spacing w:val="-8"/>
        </w:rPr>
        <w:t> </w:t>
      </w:r>
      <w:r>
        <w:rPr>
          <w:i/>
          <w:color w:val="A03205"/>
        </w:rPr>
        <w:t>(PC):</w:t>
      </w:r>
      <w:r>
        <w:rPr>
          <w:i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58"/>
          <w:szCs w:val="58"/>
        </w:rPr>
      </w:pPr>
    </w:p>
    <w:p>
      <w:pPr>
        <w:pStyle w:val="ListParagraph"/>
        <w:numPr>
          <w:ilvl w:val="1"/>
          <w:numId w:val="2"/>
        </w:numPr>
        <w:tabs>
          <w:tab w:pos="1921" w:val="left" w:leader="none"/>
        </w:tabs>
        <w:spacing w:line="249" w:lineRule="auto" w:before="0" w:after="0"/>
        <w:ind w:left="1545" w:right="1422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16-bit PC holds the address of the next instruction to</w:t>
      </w:r>
      <w:r>
        <w:rPr>
          <w:rFonts w:ascii="Times New Roman"/>
          <w:spacing w:val="18"/>
          <w:sz w:val="40"/>
        </w:rPr>
        <w:t> </w:t>
      </w:r>
      <w:r>
        <w:rPr>
          <w:rFonts w:ascii="Times New Roman"/>
          <w:sz w:val="40"/>
        </w:rPr>
        <w:t>be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executed. After the execution of an instruction, the PC is</w:t>
      </w:r>
      <w:r>
        <w:rPr>
          <w:rFonts w:ascii="Times New Roman"/>
          <w:spacing w:val="72"/>
          <w:sz w:val="40"/>
        </w:rPr>
        <w:t> </w:t>
      </w:r>
      <w:r>
        <w:rPr>
          <w:rFonts w:ascii="Times New Roman"/>
          <w:sz w:val="40"/>
        </w:rPr>
        <w:t>incremented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by the number of bytes of the executed</w:t>
      </w:r>
      <w:r>
        <w:rPr>
          <w:rFonts w:ascii="Times New Roman"/>
          <w:spacing w:val="-20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Heading4"/>
        <w:spacing w:line="240" w:lineRule="auto" w:before="13"/>
        <w:ind w:right="703"/>
        <w:jc w:val="left"/>
        <w:rPr>
          <w:i w:val="0"/>
        </w:rPr>
      </w:pPr>
      <w:bookmarkStart w:name="Slide Number 13" w:id="13"/>
      <w:bookmarkEnd w:id="13"/>
      <w:r>
        <w:rPr>
          <w:i w:val="0"/>
        </w:rPr>
      </w:r>
      <w:r>
        <w:rPr>
          <w:i/>
          <w:color w:val="A03205"/>
        </w:rPr>
        <w:t>Condition code </w:t>
      </w:r>
      <w:r>
        <w:rPr>
          <w:i/>
          <w:color w:val="A03205"/>
          <w:spacing w:val="-4"/>
        </w:rPr>
        <w:t>register</w:t>
      </w:r>
      <w:r>
        <w:rPr>
          <w:i/>
          <w:color w:val="A03205"/>
          <w:spacing w:val="-9"/>
        </w:rPr>
        <w:t> </w:t>
      </w:r>
      <w:r>
        <w:rPr>
          <w:i/>
          <w:color w:val="A03205"/>
        </w:rPr>
        <w:t>(CCR):</w:t>
      </w:r>
      <w:r>
        <w:rPr>
          <w:i w:val="0"/>
        </w:rPr>
      </w:r>
    </w:p>
    <w:p>
      <w:pPr>
        <w:pStyle w:val="ListParagraph"/>
        <w:numPr>
          <w:ilvl w:val="1"/>
          <w:numId w:val="2"/>
        </w:numPr>
        <w:tabs>
          <w:tab w:pos="1921" w:val="left" w:leader="none"/>
        </w:tabs>
        <w:spacing w:line="249" w:lineRule="auto" w:before="408" w:after="0"/>
        <w:ind w:left="1545" w:right="213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8-bit register is used to keep track of the program</w:t>
      </w:r>
      <w:r>
        <w:rPr>
          <w:rFonts w:ascii="Times New Roman"/>
          <w:spacing w:val="-40"/>
          <w:sz w:val="40"/>
        </w:rPr>
        <w:t> </w:t>
      </w:r>
      <w:r>
        <w:rPr>
          <w:rFonts w:ascii="Times New Roman"/>
          <w:sz w:val="40"/>
        </w:rPr>
        <w:t>execution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status, control the execution of conditional instructions,</w:t>
      </w:r>
      <w:r>
        <w:rPr>
          <w:rFonts w:ascii="Times New Roman"/>
          <w:spacing w:val="-33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enable/disable the interrupt</w:t>
      </w:r>
      <w:r>
        <w:rPr>
          <w:rFonts w:ascii="Times New Roman"/>
          <w:spacing w:val="-12"/>
          <w:sz w:val="40"/>
        </w:rPr>
        <w:t> </w:t>
      </w:r>
      <w:r>
        <w:rPr>
          <w:rFonts w:ascii="Times New Roman"/>
          <w:sz w:val="40"/>
        </w:rPr>
        <w:t>handling.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pStyle w:val="Heading4"/>
        <w:spacing w:line="240" w:lineRule="auto" w:before="0"/>
        <w:ind w:right="703"/>
        <w:jc w:val="left"/>
        <w:rPr>
          <w:i w:val="0"/>
        </w:rPr>
      </w:pPr>
      <w:r>
        <w:rPr>
          <w:i/>
          <w:color w:val="A03205"/>
        </w:rPr>
        <w:t>The HCS12 supports the following types of</w:t>
      </w:r>
      <w:r>
        <w:rPr>
          <w:i/>
          <w:color w:val="A03205"/>
          <w:spacing w:val="-26"/>
        </w:rPr>
        <w:t> </w:t>
      </w:r>
      <w:r>
        <w:rPr>
          <w:i/>
          <w:color w:val="A03205"/>
        </w:rPr>
        <w:t>data:</w:t>
      </w:r>
      <w:r>
        <w:rPr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580" w:bottom="340" w:left="40" w:right="40"/>
        </w:sectPr>
      </w:pPr>
    </w:p>
    <w:p>
      <w:pPr>
        <w:pStyle w:val="ListParagraph"/>
        <w:numPr>
          <w:ilvl w:val="2"/>
          <w:numId w:val="2"/>
        </w:numPr>
        <w:tabs>
          <w:tab w:pos="1892" w:val="left" w:leader="none"/>
        </w:tabs>
        <w:spacing w:line="240" w:lineRule="auto" w:before="185" w:after="0"/>
        <w:ind w:left="1892" w:right="0" w:hanging="228"/>
        <w:jc w:val="righ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Bits</w:t>
      </w:r>
      <w:r>
        <w:rPr>
          <w:rFonts w:ascii="Times New Roman"/>
          <w:sz w:val="32"/>
        </w:rPr>
      </w:r>
    </w:p>
    <w:p>
      <w:pPr>
        <w:pStyle w:val="ListParagraph"/>
        <w:numPr>
          <w:ilvl w:val="2"/>
          <w:numId w:val="2"/>
        </w:numPr>
        <w:tabs>
          <w:tab w:pos="1892" w:val="left" w:leader="none"/>
        </w:tabs>
        <w:spacing w:line="240" w:lineRule="auto" w:before="185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br w:type="column"/>
        <w:t>5-bit signed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integer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2408" w:space="3052"/>
            <w:col w:w="8860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ListParagraph"/>
        <w:numPr>
          <w:ilvl w:val="2"/>
          <w:numId w:val="2"/>
        </w:numPr>
        <w:tabs>
          <w:tab w:pos="1892" w:val="left" w:leader="none"/>
        </w:tabs>
        <w:spacing w:line="240" w:lineRule="auto" w:before="60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t>8-bit signed &amp; unsigned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integer</w:t>
      </w:r>
    </w:p>
    <w:p>
      <w:pPr>
        <w:pStyle w:val="ListParagraph"/>
        <w:numPr>
          <w:ilvl w:val="0"/>
          <w:numId w:val="20"/>
        </w:numPr>
        <w:tabs>
          <w:tab w:pos="1356" w:val="left" w:leader="none"/>
        </w:tabs>
        <w:spacing w:line="240" w:lineRule="auto" w:before="60" w:after="0"/>
        <w:ind w:left="1355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br w:type="column"/>
        <w:t>8-bit binary-coded-decimal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BCD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957" w:space="40"/>
            <w:col w:w="832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ListParagraph"/>
        <w:numPr>
          <w:ilvl w:val="1"/>
          <w:numId w:val="20"/>
        </w:numPr>
        <w:tabs>
          <w:tab w:pos="1892" w:val="left" w:leader="none"/>
        </w:tabs>
        <w:spacing w:line="240" w:lineRule="auto" w:before="60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t>9-bit signed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integer</w:t>
      </w:r>
    </w:p>
    <w:p>
      <w:pPr>
        <w:pStyle w:val="ListParagraph"/>
        <w:numPr>
          <w:ilvl w:val="1"/>
          <w:numId w:val="20"/>
        </w:numPr>
        <w:tabs>
          <w:tab w:pos="1892" w:val="left" w:leader="none"/>
        </w:tabs>
        <w:spacing w:line="240" w:lineRule="auto" w:before="60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br w:type="column"/>
        <w:t>16-bit signed &amp; unsigned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integer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4390" w:space="1070"/>
            <w:col w:w="8860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ListParagraph"/>
        <w:numPr>
          <w:ilvl w:val="1"/>
          <w:numId w:val="20"/>
        </w:numPr>
        <w:tabs>
          <w:tab w:pos="1892" w:val="left" w:leader="none"/>
        </w:tabs>
        <w:spacing w:line="240" w:lineRule="auto" w:before="60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t>16-bit effective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addresses</w:t>
      </w:r>
    </w:p>
    <w:p>
      <w:pPr>
        <w:pStyle w:val="ListParagraph"/>
        <w:numPr>
          <w:ilvl w:val="1"/>
          <w:numId w:val="20"/>
        </w:numPr>
        <w:tabs>
          <w:tab w:pos="1892" w:val="left" w:leader="none"/>
        </w:tabs>
        <w:spacing w:line="240" w:lineRule="auto" w:before="60" w:after="0"/>
        <w:ind w:left="1892" w:right="0" w:hanging="228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br w:type="column"/>
        <w:t>32-bit signed &amp; unsigned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integer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171" w:space="289"/>
            <w:col w:w="88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1"/>
        </w:numPr>
        <w:tabs>
          <w:tab w:pos="2064" w:val="left" w:leader="none"/>
        </w:tabs>
        <w:spacing w:line="240" w:lineRule="auto" w:before="50" w:after="0"/>
        <w:ind w:left="1544" w:right="0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  <w:t>Negative numbers are represented in </w:t>
      </w:r>
      <w:r>
        <w:rPr>
          <w:rFonts w:ascii="Times New Roman" w:hAnsi="Times New Roman" w:cs="Times New Roman" w:eastAsia="Times New Roman"/>
          <w:i/>
          <w:color w:val="800000"/>
          <w:spacing w:val="-18"/>
          <w:sz w:val="40"/>
          <w:szCs w:val="40"/>
        </w:rPr>
        <w:t>2’s </w:t>
      </w:r>
      <w:r>
        <w:rPr>
          <w:rFonts w:ascii="Times New Roman" w:hAnsi="Times New Roman" w:cs="Times New Roman" w:eastAsia="Times New Roman"/>
          <w:i/>
          <w:color w:val="800000"/>
          <w:sz w:val="40"/>
          <w:szCs w:val="40"/>
        </w:rPr>
        <w:t>complement</w:t>
      </w:r>
      <w:r>
        <w:rPr>
          <w:rFonts w:ascii="Times New Roman" w:hAnsi="Times New Roman" w:cs="Times New Roman" w:eastAsia="Times New Roman"/>
          <w:i/>
          <w:color w:val="800000"/>
          <w:spacing w:val="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format.</w:t>
      </w:r>
    </w:p>
    <w:p>
      <w:pPr>
        <w:pStyle w:val="ListParagraph"/>
        <w:numPr>
          <w:ilvl w:val="0"/>
          <w:numId w:val="21"/>
        </w:numPr>
        <w:tabs>
          <w:tab w:pos="2063" w:val="left" w:leader="none"/>
        </w:tabs>
        <w:spacing w:line="249" w:lineRule="auto" w:before="260" w:after="0"/>
        <w:ind w:left="1544" w:right="2611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5-bit, 9-bit signed integers and 16-bit effective addresses</w:t>
      </w:r>
      <w:r>
        <w:rPr>
          <w:rFonts w:ascii="Times New Roman"/>
          <w:spacing w:val="-53"/>
          <w:sz w:val="40"/>
        </w:rPr>
        <w:t> </w:t>
      </w:r>
      <w:r>
        <w:rPr>
          <w:rFonts w:ascii="Times New Roman"/>
          <w:sz w:val="40"/>
        </w:rPr>
        <w:t>are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formed during addressing mode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z w:val="40"/>
        </w:rPr>
        <w:t>computations.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ListParagraph"/>
        <w:numPr>
          <w:ilvl w:val="0"/>
          <w:numId w:val="21"/>
        </w:numPr>
        <w:tabs>
          <w:tab w:pos="2064" w:val="left" w:leader="none"/>
        </w:tabs>
        <w:spacing w:line="240" w:lineRule="auto" w:before="25" w:after="0"/>
        <w:ind w:left="2063" w:right="703" w:hanging="518"/>
        <w:jc w:val="left"/>
        <w:rPr>
          <w:rFonts w:ascii="Times New Roman" w:hAnsi="Times New Roman" w:cs="Times New Roman" w:eastAsia="Times New Roman"/>
          <w:sz w:val="40"/>
          <w:szCs w:val="40"/>
        </w:rPr>
      </w:pPr>
      <w:bookmarkStart w:name="Slide Number 14" w:id="14"/>
      <w:bookmarkEnd w:id="14"/>
      <w:r>
        <w:rPr/>
      </w:r>
      <w:bookmarkStart w:name="Slide Number 14" w:id="15"/>
      <w:bookmarkEnd w:id="15"/>
      <w:r>
        <w:rPr>
          <w:rFonts w:ascii="Times New Roman"/>
          <w:sz w:val="40"/>
        </w:rPr>
        <w:t>32-b</w:t>
      </w:r>
      <w:r>
        <w:rPr>
          <w:rFonts w:ascii="Times New Roman"/>
          <w:sz w:val="40"/>
        </w:rPr>
        <w:t>it integer dividends are used by extended division</w:t>
      </w:r>
      <w:r>
        <w:rPr>
          <w:rFonts w:ascii="Times New Roman"/>
          <w:spacing w:val="-29"/>
          <w:sz w:val="40"/>
        </w:rPr>
        <w:t> </w:t>
      </w:r>
      <w:r>
        <w:rPr>
          <w:rFonts w:ascii="Times New Roman"/>
          <w:sz w:val="40"/>
        </w:rPr>
        <w:t>instructions.</w:t>
      </w:r>
    </w:p>
    <w:p>
      <w:pPr>
        <w:pStyle w:val="ListParagraph"/>
        <w:numPr>
          <w:ilvl w:val="0"/>
          <w:numId w:val="21"/>
        </w:numPr>
        <w:tabs>
          <w:tab w:pos="2064" w:val="left" w:leader="none"/>
        </w:tabs>
        <w:spacing w:line="249" w:lineRule="auto" w:before="260" w:after="0"/>
        <w:ind w:left="1544" w:right="2962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Extended multiply and extended</w:t>
      </w:r>
      <w:r>
        <w:rPr>
          <w:rFonts w:ascii="Times New Roman"/>
          <w:spacing w:val="-39"/>
          <w:sz w:val="40"/>
        </w:rPr>
        <w:t> </w:t>
      </w:r>
      <w:r>
        <w:rPr>
          <w:rFonts w:ascii="Times New Roman"/>
          <w:sz w:val="40"/>
        </w:rPr>
        <w:t>multiply-and-accumulate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instructions produce 32-bit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products.</w:t>
      </w:r>
    </w:p>
    <w:p>
      <w:pPr>
        <w:pStyle w:val="ListParagraph"/>
        <w:numPr>
          <w:ilvl w:val="0"/>
          <w:numId w:val="21"/>
        </w:numPr>
        <w:tabs>
          <w:tab w:pos="2041" w:val="left" w:leader="none"/>
        </w:tabs>
        <w:spacing w:line="249" w:lineRule="auto" w:before="242" w:after="0"/>
        <w:ind w:left="1543" w:right="1749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 multi-byte integer (16-bit or 32-bit) is stored in memory</w:t>
      </w:r>
      <w:r>
        <w:rPr>
          <w:rFonts w:ascii="Times New Roman"/>
          <w:spacing w:val="-66"/>
          <w:sz w:val="40"/>
        </w:rPr>
        <w:t> </w:t>
      </w:r>
      <w:r>
        <w:rPr>
          <w:rFonts w:ascii="Times New Roman"/>
          <w:sz w:val="40"/>
        </w:rPr>
        <w:t>from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most significant to least significant bytes, starting from low to</w:t>
      </w:r>
      <w:r>
        <w:rPr>
          <w:rFonts w:ascii="Times New Roman"/>
          <w:spacing w:val="-58"/>
          <w:sz w:val="40"/>
        </w:rPr>
        <w:t> </w:t>
      </w:r>
      <w:r>
        <w:rPr>
          <w:rFonts w:ascii="Times New Roman"/>
          <w:sz w:val="40"/>
        </w:rPr>
        <w:t>higher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addresses.</w:t>
      </w:r>
    </w:p>
    <w:p>
      <w:pPr>
        <w:pStyle w:val="ListParagraph"/>
        <w:numPr>
          <w:ilvl w:val="0"/>
          <w:numId w:val="21"/>
        </w:numPr>
        <w:tabs>
          <w:tab w:pos="2040" w:val="left" w:leader="none"/>
        </w:tabs>
        <w:spacing w:line="249" w:lineRule="auto" w:before="242" w:after="0"/>
        <w:ind w:left="1543" w:right="314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 number can be represented in </w:t>
      </w:r>
      <w:r>
        <w:rPr>
          <w:rFonts w:ascii="Times New Roman"/>
          <w:spacing w:val="-4"/>
          <w:sz w:val="40"/>
        </w:rPr>
        <w:t>binary, </w:t>
      </w:r>
      <w:r>
        <w:rPr>
          <w:rFonts w:ascii="Times New Roman"/>
          <w:sz w:val="40"/>
        </w:rPr>
        <w:t>octal, decimal,</w:t>
      </w:r>
      <w:r>
        <w:rPr>
          <w:rFonts w:ascii="Times New Roman"/>
          <w:spacing w:val="-50"/>
          <w:sz w:val="40"/>
        </w:rPr>
        <w:t> </w:t>
      </w:r>
      <w:r>
        <w:rPr>
          <w:rFonts w:ascii="Times New Roman"/>
          <w:sz w:val="40"/>
        </w:rPr>
        <w:t>or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hexadecimal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format.</w:t>
      </w:r>
    </w:p>
    <w:p>
      <w:pPr>
        <w:pStyle w:val="ListParagraph"/>
        <w:numPr>
          <w:ilvl w:val="0"/>
          <w:numId w:val="21"/>
        </w:numPr>
        <w:tabs>
          <w:tab w:pos="2040" w:val="left" w:leader="none"/>
        </w:tabs>
        <w:spacing w:line="249" w:lineRule="auto" w:before="242" w:after="0"/>
        <w:ind w:left="1543" w:right="1522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An appropriate prefix is added in front of the number to indicate</w:t>
      </w:r>
      <w:r>
        <w:rPr>
          <w:rFonts w:ascii="Times New Roman"/>
          <w:spacing w:val="-43"/>
          <w:sz w:val="40"/>
        </w:rPr>
        <w:t> </w:t>
      </w:r>
      <w:r>
        <w:rPr>
          <w:rFonts w:ascii="Times New Roman"/>
          <w:sz w:val="40"/>
        </w:rPr>
        <w:t>its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base: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23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280"/>
        <w:gridCol w:w="3600"/>
      </w:tblGrid>
      <w:tr>
        <w:trPr>
          <w:trHeight w:val="528" w:hRule="exact"/>
        </w:trPr>
        <w:tc>
          <w:tcPr>
            <w:tcW w:w="3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color w:val="A03205"/>
                <w:sz w:val="32"/>
              </w:rPr>
              <w:t>Base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left="70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color w:val="A03205"/>
                <w:sz w:val="32"/>
              </w:rPr>
              <w:t>Prefix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left="117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color w:val="A03205"/>
                <w:sz w:val="32"/>
              </w:rPr>
              <w:t>Example</w:t>
            </w:r>
            <w:r>
              <w:rPr>
                <w:rFonts w:ascii="Times New Roman"/>
                <w:sz w:val="32"/>
              </w:rPr>
            </w:r>
          </w:p>
        </w:tc>
      </w:tr>
      <w:tr>
        <w:trPr>
          <w:trHeight w:val="548" w:hRule="exact"/>
        </w:trPr>
        <w:tc>
          <w:tcPr>
            <w:tcW w:w="3720" w:type="dxa"/>
            <w:tcBorders>
              <w:top w:val="single" w:sz="18" w:space="0" w:color="000000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Binary</w:t>
            </w: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w w:val="100"/>
                <w:sz w:val="32"/>
              </w:rPr>
              <w:t>%</w:t>
            </w:r>
          </w:p>
        </w:tc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0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%10001010</w:t>
            </w:r>
          </w:p>
        </w:tc>
      </w:tr>
      <w:tr>
        <w:trPr>
          <w:trHeight w:val="528" w:hRule="exact"/>
        </w:trPr>
        <w:tc>
          <w:tcPr>
            <w:tcW w:w="372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Octal</w:t>
            </w:r>
          </w:p>
        </w:tc>
        <w:tc>
          <w:tcPr>
            <w:tcW w:w="228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w w:val="100"/>
                <w:sz w:val="32"/>
              </w:rPr>
              <w:t>@</w:t>
            </w:r>
          </w:p>
        </w:tc>
        <w:tc>
          <w:tcPr>
            <w:tcW w:w="360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@1234567</w:t>
            </w:r>
          </w:p>
        </w:tc>
      </w:tr>
      <w:tr>
        <w:trPr>
          <w:trHeight w:val="528" w:hRule="exact"/>
        </w:trPr>
        <w:tc>
          <w:tcPr>
            <w:tcW w:w="372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Decimal</w:t>
            </w:r>
          </w:p>
        </w:tc>
        <w:tc>
          <w:tcPr>
            <w:tcW w:w="2280" w:type="dxa"/>
            <w:vMerge w:val="restart"/>
            <w:tcBorders>
              <w:top w:val="nil" w:sz="6" w:space="0" w:color="auto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 w:before="223"/>
              <w:ind w:right="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w w:val="100"/>
                <w:sz w:val="32"/>
              </w:rPr>
              <w:t>$</w:t>
            </w:r>
          </w:p>
        </w:tc>
        <w:tc>
          <w:tcPr>
            <w:tcW w:w="360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28749026</w:t>
            </w:r>
          </w:p>
        </w:tc>
      </w:tr>
      <w:tr>
        <w:trPr>
          <w:trHeight w:val="528" w:hRule="exact"/>
        </w:trPr>
        <w:tc>
          <w:tcPr>
            <w:tcW w:w="372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Hexadecimal</w:t>
            </w:r>
          </w:p>
        </w:tc>
        <w:tc>
          <w:tcPr>
            <w:tcW w:w="2280" w:type="dxa"/>
            <w:vMerge/>
            <w:tcBorders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/>
          </w:p>
        </w:tc>
        <w:tc>
          <w:tcPr>
            <w:tcW w:w="3600" w:type="dxa"/>
            <w:tcBorders>
              <w:top w:val="nil" w:sz="6" w:space="0" w:color="auto"/>
              <w:left w:val="single" w:sz="18" w:space="0" w:color="000000"/>
              <w:bottom w:val="nil" w:sz="6" w:space="0" w:color="auto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$3A67B0CD</w:t>
            </w:r>
          </w:p>
        </w:tc>
      </w:tr>
      <w:tr>
        <w:trPr>
          <w:trHeight w:val="508" w:hRule="exact"/>
        </w:trPr>
        <w:tc>
          <w:tcPr>
            <w:tcW w:w="3720" w:type="dxa"/>
            <w:tcBorders>
              <w:top w:val="nil" w:sz="6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ASCII</w:t>
            </w:r>
            <w:r>
              <w:rPr>
                <w:rFonts w:ascii="Times New Roman"/>
                <w:spacing w:val="-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characters</w:t>
            </w:r>
          </w:p>
        </w:tc>
        <w:tc>
          <w:tcPr>
            <w:tcW w:w="2280" w:type="dxa"/>
            <w:tcBorders>
              <w:top w:val="nil" w:sz="6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32"/>
                <w:szCs w:val="32"/>
              </w:rPr>
              <w:t>‘</w:t>
            </w:r>
          </w:p>
        </w:tc>
        <w:tc>
          <w:tcPr>
            <w:tcW w:w="3600" w:type="dxa"/>
            <w:tcBorders>
              <w:top w:val="nil" w:sz="6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‘Hi</w:t>
            </w:r>
            <w:r>
              <w:rPr>
                <w:rFonts w:ascii="Times New Roman" w:hAnsi="Times New Roman" w:cs="Times New Roman" w:eastAsia="Times New Roman"/>
                <w:spacing w:val="-6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There!’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pgSz w:w="14400" w:h="10800" w:orient="landscape"/>
          <w:pgMar w:header="0" w:footer="139" w:top="780" w:bottom="340" w:left="40" w:right="40"/>
        </w:sectPr>
      </w:pPr>
    </w:p>
    <w:p>
      <w:pPr>
        <w:pStyle w:val="Heading1"/>
        <w:spacing w:line="898" w:lineRule="exact"/>
        <w:ind w:right="703"/>
        <w:jc w:val="left"/>
      </w:pPr>
      <w:bookmarkStart w:name="Slide Number 15" w:id="16"/>
      <w:bookmarkEnd w:id="16"/>
      <w:r>
        <w:rPr/>
      </w:r>
      <w:r>
        <w:rPr>
          <w:color w:val="A03205"/>
        </w:rPr>
        <w:t>The Computer’s</w:t>
      </w:r>
      <w:r>
        <w:rPr>
          <w:color w:val="A03205"/>
          <w:spacing w:val="-20"/>
        </w:rPr>
        <w:t> </w:t>
      </w:r>
      <w:r>
        <w:rPr>
          <w:color w:val="A03205"/>
        </w:rPr>
        <w:t>Software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90" w:lineRule="exact"/>
        <w:ind w:left="101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08.7pt;height:4.5pt;mso-position-horizontal-relative:char;mso-position-vertical-relative:line" coordorigin="0,0" coordsize="12174,90">
            <v:group style="position:absolute;left:27;top:63;width:12120;height:2" coordorigin="27,63" coordsize="12120,2">
              <v:shape style="position:absolute;left:27;top:63;width:12120;height:2" coordorigin="27,63" coordsize="12120,0" path="m27,63l12147,63e" filled="false" stroked="true" strokeweight="2.7pt" strokecolor="#000000">
                <v:path arrowok="t"/>
              </v:shape>
            </v:group>
            <v:group style="position:absolute;left:27;top:9;width:12120;height:2" coordorigin="27,9" coordsize="12120,2">
              <v:shape style="position:absolute;left:27;top:9;width:12120;height:2" coordorigin="27,9" coordsize="12120,0" path="m27,9l1214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22"/>
        </w:numPr>
        <w:tabs>
          <w:tab w:pos="1906" w:val="left" w:leader="none"/>
        </w:tabs>
        <w:spacing w:line="249" w:lineRule="auto" w:before="50" w:after="0"/>
        <w:ind w:left="1905" w:right="1700" w:hanging="72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Programs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z w:val="40"/>
        </w:rPr>
        <w:t>are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known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as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i/>
          <w:sz w:val="40"/>
        </w:rPr>
        <w:t>software</w:t>
      </w:r>
      <w:r>
        <w:rPr>
          <w:rFonts w:ascii="Times New Roman"/>
          <w:sz w:val="40"/>
        </w:rPr>
        <w:t>.</w:t>
      </w:r>
      <w:r>
        <w:rPr>
          <w:rFonts w:ascii="Times New Roman"/>
          <w:spacing w:val="-30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6"/>
          <w:sz w:val="40"/>
        </w:rPr>
        <w:t> </w:t>
      </w:r>
      <w:r>
        <w:rPr>
          <w:rFonts w:ascii="Times New Roman"/>
          <w:i/>
          <w:color w:val="800000"/>
          <w:sz w:val="40"/>
        </w:rPr>
        <w:t>program</w:t>
      </w:r>
      <w:r>
        <w:rPr>
          <w:rFonts w:ascii="Times New Roman"/>
          <w:i/>
          <w:color w:val="800000"/>
          <w:spacing w:val="-7"/>
          <w:sz w:val="40"/>
        </w:rPr>
        <w:t> </w:t>
      </w:r>
      <w:r>
        <w:rPr>
          <w:rFonts w:ascii="Times New Roman"/>
          <w:sz w:val="40"/>
        </w:rPr>
        <w:t>is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set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instructions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that computer hardware can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sz w:val="40"/>
        </w:rPr>
        <w:t>execute.</w:t>
      </w:r>
    </w:p>
    <w:p>
      <w:pPr>
        <w:pStyle w:val="ListParagraph"/>
        <w:numPr>
          <w:ilvl w:val="0"/>
          <w:numId w:val="22"/>
        </w:numPr>
        <w:tabs>
          <w:tab w:pos="1906" w:val="left" w:leader="none"/>
        </w:tabs>
        <w:spacing w:line="249" w:lineRule="auto" w:before="242" w:after="0"/>
        <w:ind w:left="1905" w:right="1790" w:hanging="72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 program is stored in the computer memory in the form of</w:t>
      </w:r>
      <w:r>
        <w:rPr>
          <w:rFonts w:ascii="Times New Roman"/>
          <w:spacing w:val="-67"/>
          <w:sz w:val="40"/>
        </w:rPr>
        <w:t> </w:t>
      </w:r>
      <w:r>
        <w:rPr>
          <w:rFonts w:ascii="Times New Roman"/>
          <w:sz w:val="40"/>
        </w:rPr>
        <w:t>binary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numbers called </w:t>
      </w:r>
      <w:r>
        <w:rPr>
          <w:rFonts w:ascii="Times New Roman"/>
          <w:i/>
          <w:color w:val="800000"/>
          <w:sz w:val="40"/>
        </w:rPr>
        <w:t>machine</w:t>
      </w:r>
      <w:r>
        <w:rPr>
          <w:rFonts w:ascii="Times New Roman"/>
          <w:i/>
          <w:color w:val="800000"/>
          <w:spacing w:val="-10"/>
          <w:sz w:val="40"/>
        </w:rPr>
        <w:t> </w:t>
      </w:r>
      <w:r>
        <w:rPr>
          <w:rFonts w:ascii="Times New Roman"/>
          <w:i/>
          <w:color w:val="800000"/>
          <w:sz w:val="40"/>
        </w:rPr>
        <w:t>instructions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906" w:val="left" w:leader="none"/>
        </w:tabs>
        <w:spacing w:line="240" w:lineRule="auto" w:before="242" w:after="0"/>
        <w:ind w:left="1905" w:right="703" w:hanging="72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For example, the HCS12 machine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instruction</w:t>
      </w:r>
    </w:p>
    <w:p>
      <w:pPr>
        <w:pStyle w:val="BodyText"/>
        <w:spacing w:line="240" w:lineRule="auto" w:before="260"/>
        <w:ind w:left="4065" w:right="703"/>
        <w:jc w:val="left"/>
      </w:pPr>
      <w:r>
        <w:rPr/>
        <w:t>0001 1000 0000</w:t>
      </w:r>
      <w:r>
        <w:rPr>
          <w:spacing w:val="-8"/>
        </w:rPr>
        <w:t> </w:t>
      </w:r>
      <w:r>
        <w:rPr>
          <w:spacing w:val="-4"/>
        </w:rPr>
        <w:t>0110</w:t>
      </w:r>
    </w:p>
    <w:p>
      <w:pPr>
        <w:pStyle w:val="BodyText"/>
        <w:spacing w:line="249" w:lineRule="auto" w:before="260"/>
        <w:ind w:left="2625" w:right="1590" w:hanging="721"/>
        <w:jc w:val="left"/>
      </w:pPr>
      <w:r>
        <w:rPr/>
        <w:t>adds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accumulator</w:t>
      </w:r>
      <w:r>
        <w:rPr>
          <w:spacing w:val="-8"/>
        </w:rPr>
        <w:t> </w:t>
      </w:r>
      <w:r>
        <w:rPr/>
        <w:t>B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accumulator</w:t>
      </w:r>
      <w:r>
        <w:rPr>
          <w:spacing w:val="-29"/>
        </w:rPr>
        <w:t> </w:t>
      </w:r>
      <w:r>
        <w:rPr/>
        <w:t>A</w:t>
      </w:r>
      <w:r>
        <w:rPr>
          <w:spacing w:val="-24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/>
        <w:t>leaves the sum in accumulator</w:t>
      </w:r>
      <w:r>
        <w:rPr>
          <w:spacing w:val="-46"/>
        </w:rPr>
        <w:t> </w:t>
      </w:r>
      <w:r>
        <w:rPr/>
        <w:t>A.</w:t>
      </w:r>
    </w:p>
    <w:p>
      <w:pPr>
        <w:pStyle w:val="ListParagraph"/>
        <w:numPr>
          <w:ilvl w:val="0"/>
          <w:numId w:val="22"/>
        </w:numPr>
        <w:tabs>
          <w:tab w:pos="1906" w:val="left" w:leader="none"/>
        </w:tabs>
        <w:spacing w:line="376" w:lineRule="auto" w:before="242" w:after="0"/>
        <w:ind w:left="2625" w:right="8528" w:hanging="144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machine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z w:val="40"/>
        </w:rPr>
        <w:t>instruction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0100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pacing w:val="-4"/>
          <w:sz w:val="40"/>
        </w:rPr>
        <w:t>0011</w:t>
      </w:r>
    </w:p>
    <w:p>
      <w:pPr>
        <w:pStyle w:val="BodyText"/>
        <w:spacing w:line="240" w:lineRule="auto" w:before="7"/>
        <w:ind w:left="1905" w:right="703"/>
        <w:jc w:val="left"/>
      </w:pPr>
      <w:r>
        <w:rPr/>
        <w:t>Decrements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accumulator</w:t>
      </w:r>
      <w:r>
        <w:rPr>
          <w:spacing w:val="-29"/>
        </w:rPr>
        <w:t> </w:t>
      </w:r>
      <w:r>
        <w:rPr/>
        <w:t>A</w:t>
      </w:r>
      <w:r>
        <w:rPr>
          <w:spacing w:val="-23"/>
        </w:rPr>
        <w:t> </w:t>
      </w:r>
      <w:r>
        <w:rPr/>
        <w:t>by</w:t>
      </w:r>
      <w:r>
        <w:rPr>
          <w:spacing w:val="-4"/>
        </w:rPr>
        <w:t> </w:t>
      </w:r>
      <w:r>
        <w:rPr/>
        <w:t>1.</w:t>
      </w:r>
    </w:p>
    <w:p>
      <w:pPr>
        <w:pStyle w:val="ListParagraph"/>
        <w:numPr>
          <w:ilvl w:val="0"/>
          <w:numId w:val="22"/>
        </w:numPr>
        <w:tabs>
          <w:tab w:pos="1906" w:val="left" w:leader="none"/>
        </w:tabs>
        <w:spacing w:line="249" w:lineRule="auto" w:before="260" w:after="0"/>
        <w:ind w:left="1905" w:right="2063" w:hanging="72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pacing w:val="-3"/>
          <w:sz w:val="40"/>
        </w:rPr>
        <w:t>Writing </w:t>
      </w:r>
      <w:r>
        <w:rPr>
          <w:rFonts w:ascii="Times New Roman"/>
          <w:sz w:val="40"/>
        </w:rPr>
        <w:t>programs in machine language is extremely difficult</w:t>
      </w:r>
      <w:r>
        <w:rPr>
          <w:rFonts w:ascii="Times New Roman"/>
          <w:spacing w:val="-48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inefficient.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36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16" w:id="17"/>
      <w:bookmarkEnd w:id="17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The Computer’s Software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1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45"/>
          <w:szCs w:val="45"/>
        </w:rPr>
      </w:pPr>
    </w:p>
    <w:p>
      <w:pPr>
        <w:pStyle w:val="ListParagraph"/>
        <w:numPr>
          <w:ilvl w:val="1"/>
          <w:numId w:val="22"/>
        </w:numPr>
        <w:tabs>
          <w:tab w:pos="2288" w:val="left" w:leader="none"/>
        </w:tabs>
        <w:spacing w:line="240" w:lineRule="auto" w:before="0" w:after="0"/>
        <w:ind w:left="2287" w:right="703" w:hanging="382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i/>
          <w:spacing w:val="-3"/>
          <w:sz w:val="40"/>
          <w:szCs w:val="40"/>
        </w:rPr>
        <w:t>Program </w:t>
      </w:r>
      <w:r>
        <w:rPr>
          <w:rFonts w:ascii="Times New Roman" w:hAnsi="Times New Roman" w:cs="Times New Roman" w:eastAsia="Times New Roman"/>
          <w:i/>
          <w:sz w:val="40"/>
          <w:szCs w:val="40"/>
        </w:rPr>
        <w:t>entering ………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ListParagraph"/>
        <w:numPr>
          <w:ilvl w:val="1"/>
          <w:numId w:val="22"/>
        </w:numPr>
        <w:tabs>
          <w:tab w:pos="2288" w:val="left" w:leader="none"/>
        </w:tabs>
        <w:spacing w:line="240" w:lineRule="auto" w:before="260" w:after="0"/>
        <w:ind w:left="2287" w:right="703" w:hanging="382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i/>
          <w:spacing w:val="-3"/>
          <w:sz w:val="40"/>
          <w:szCs w:val="40"/>
        </w:rPr>
        <w:t>Program </w:t>
      </w:r>
      <w:r>
        <w:rPr>
          <w:rFonts w:ascii="Times New Roman" w:hAnsi="Times New Roman" w:cs="Times New Roman" w:eastAsia="Times New Roman"/>
          <w:i/>
          <w:sz w:val="40"/>
          <w:szCs w:val="40"/>
        </w:rPr>
        <w:t>debugging</w:t>
      </w:r>
      <w:r>
        <w:rPr>
          <w:rFonts w:ascii="Times New Roman" w:hAnsi="Times New Roman" w:cs="Times New Roman" w:eastAsia="Times New Roman"/>
          <w:i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i/>
          <w:sz w:val="40"/>
          <w:szCs w:val="40"/>
        </w:rPr>
        <w:t>………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ListParagraph"/>
        <w:numPr>
          <w:ilvl w:val="1"/>
          <w:numId w:val="22"/>
        </w:numPr>
        <w:tabs>
          <w:tab w:pos="2288" w:val="left" w:leader="none"/>
        </w:tabs>
        <w:spacing w:line="240" w:lineRule="auto" w:before="260" w:after="0"/>
        <w:ind w:left="2287" w:right="703" w:hanging="382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i/>
          <w:spacing w:val="-3"/>
          <w:sz w:val="40"/>
          <w:szCs w:val="40"/>
        </w:rPr>
        <w:t>Program </w:t>
      </w:r>
      <w:r>
        <w:rPr>
          <w:rFonts w:ascii="Times New Roman" w:hAnsi="Times New Roman" w:cs="Times New Roman" w:eastAsia="Times New Roman"/>
          <w:i/>
          <w:sz w:val="40"/>
          <w:szCs w:val="40"/>
        </w:rPr>
        <w:t>maintenance</w:t>
      </w:r>
      <w:r>
        <w:rPr>
          <w:rFonts w:ascii="Times New Roman" w:hAnsi="Times New Roman" w:cs="Times New Roman" w:eastAsia="Times New Roman"/>
          <w:i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i/>
          <w:sz w:val="40"/>
          <w:szCs w:val="40"/>
        </w:rPr>
        <w:t>………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ListParagraph"/>
        <w:numPr>
          <w:ilvl w:val="0"/>
          <w:numId w:val="22"/>
        </w:numPr>
        <w:tabs>
          <w:tab w:pos="1704" w:val="left" w:leader="none"/>
        </w:tabs>
        <w:spacing w:line="240" w:lineRule="auto" w:before="260" w:after="0"/>
        <w:ind w:left="1703" w:right="703" w:hanging="519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i/>
          <w:color w:val="800000"/>
          <w:sz w:val="40"/>
        </w:rPr>
        <w:t>Assembly language </w:t>
      </w:r>
      <w:r>
        <w:rPr>
          <w:rFonts w:ascii="Times New Roman"/>
          <w:sz w:val="40"/>
        </w:rPr>
        <w:t>was invented to simplify the programming</w:t>
      </w:r>
      <w:r>
        <w:rPr>
          <w:rFonts w:ascii="Times New Roman"/>
          <w:spacing w:val="-26"/>
          <w:sz w:val="40"/>
        </w:rPr>
        <w:t> </w:t>
      </w:r>
      <w:r>
        <w:rPr>
          <w:rFonts w:ascii="Times New Roman"/>
          <w:sz w:val="40"/>
        </w:rPr>
        <w:t>job.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0" w:lineRule="auto" w:before="260" w:after="0"/>
        <w:ind w:left="1680" w:right="703" w:hanging="496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An </w:t>
      </w:r>
      <w:r>
        <w:rPr>
          <w:rFonts w:ascii="Times New Roman"/>
          <w:i/>
          <w:sz w:val="40"/>
        </w:rPr>
        <w:t>assembly program </w:t>
      </w:r>
      <w:r>
        <w:rPr>
          <w:rFonts w:ascii="Times New Roman"/>
          <w:sz w:val="40"/>
        </w:rPr>
        <w:t>consists of assembly</w:t>
      </w:r>
      <w:r>
        <w:rPr>
          <w:rFonts w:ascii="Times New Roman"/>
          <w:spacing w:val="-18"/>
          <w:sz w:val="40"/>
        </w:rPr>
        <w:t> </w:t>
      </w:r>
      <w:r>
        <w:rPr>
          <w:rFonts w:ascii="Times New Roman"/>
          <w:sz w:val="40"/>
        </w:rPr>
        <w:t>instructions.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9" w:lineRule="auto" w:before="260" w:after="0"/>
        <w:ind w:left="1184" w:right="1491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An </w:t>
      </w:r>
      <w:r>
        <w:rPr>
          <w:rFonts w:ascii="Times New Roman"/>
          <w:i/>
          <w:color w:val="800000"/>
          <w:sz w:val="40"/>
        </w:rPr>
        <w:t>assembly instruction </w:t>
      </w:r>
      <w:r>
        <w:rPr>
          <w:rFonts w:ascii="Times New Roman"/>
          <w:sz w:val="40"/>
        </w:rPr>
        <w:t>is the mnemonic representation of a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sz w:val="40"/>
        </w:rPr>
        <w:t>machine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pStyle w:val="BodyText"/>
        <w:tabs>
          <w:tab w:pos="6609" w:val="left" w:leader="none"/>
          <w:tab w:pos="7587" w:val="left" w:leader="none"/>
        </w:tabs>
        <w:spacing w:line="240" w:lineRule="auto"/>
        <w:ind w:left="2624" w:right="703"/>
        <w:jc w:val="left"/>
        <w:rPr>
          <w:rFonts w:ascii="Times New Roman" w:hAnsi="Times New Roman" w:cs="Times New Roman" w:eastAsia="Times New Roman"/>
        </w:rPr>
      </w:pPr>
      <w:r>
        <w:rPr/>
        <w:t>0001 1000 0000</w:t>
      </w:r>
      <w:r>
        <w:rPr>
          <w:spacing w:val="-8"/>
        </w:rPr>
        <w:t> </w:t>
      </w:r>
      <w:r>
        <w:rPr>
          <w:spacing w:val="-4"/>
        </w:rPr>
        <w:t>0110</w:t>
        <w:tab/>
      </w:r>
      <w:r>
        <w:rPr>
          <w:rFonts w:ascii="Times New Roman" w:hAnsi="Times New Roman" w:cs="Times New Roman" w:eastAsia="Times New Roman"/>
          <w:w w:val="95"/>
        </w:rPr>
        <w:t>→</w:t>
        <w:tab/>
      </w:r>
      <w:r>
        <w:rPr>
          <w:rFonts w:ascii="Times New Roman" w:hAnsi="Times New Roman" w:cs="Times New Roman" w:eastAsia="Times New Roman"/>
        </w:rPr>
        <w:t>ABA  (A + B →</w:t>
      </w:r>
      <w:r>
        <w:rPr>
          <w:rFonts w:ascii="Times New Roman" w:hAnsi="Times New Roman" w:cs="Times New Roman" w:eastAsia="Times New Roman"/>
          <w:spacing w:val="-70"/>
        </w:rPr>
        <w:t> </w:t>
      </w:r>
      <w:r>
        <w:rPr>
          <w:rFonts w:ascii="Times New Roman" w:hAnsi="Times New Roman" w:cs="Times New Roman" w:eastAsia="Times New Roman"/>
        </w:rPr>
        <w:t>A)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9" w:lineRule="auto" w:before="260" w:after="0"/>
        <w:ind w:left="1184" w:right="2569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assembly program that programmer enters is called</w:t>
      </w:r>
      <w:r>
        <w:rPr>
          <w:rFonts w:ascii="Times New Roman"/>
          <w:spacing w:val="-36"/>
          <w:sz w:val="40"/>
        </w:rPr>
        <w:t> </w:t>
      </w:r>
      <w:r>
        <w:rPr>
          <w:rFonts w:ascii="Times New Roman"/>
          <w:i/>
          <w:color w:val="800000"/>
          <w:spacing w:val="-3"/>
          <w:sz w:val="40"/>
        </w:rPr>
        <w:t>source</w:t>
      </w:r>
      <w:r>
        <w:rPr>
          <w:rFonts w:ascii="Times New Roman"/>
          <w:i/>
          <w:color w:val="800000"/>
          <w:w w:val="99"/>
          <w:sz w:val="40"/>
        </w:rPr>
        <w:t> </w:t>
      </w:r>
      <w:r>
        <w:rPr>
          <w:rFonts w:ascii="Times New Roman"/>
          <w:i/>
          <w:color w:val="800000"/>
          <w:sz w:val="40"/>
        </w:rPr>
        <w:t>program </w:t>
      </w:r>
      <w:r>
        <w:rPr>
          <w:rFonts w:ascii="Times New Roman"/>
          <w:sz w:val="40"/>
        </w:rPr>
        <w:t>or </w:t>
      </w:r>
      <w:r>
        <w:rPr>
          <w:rFonts w:ascii="Times New Roman"/>
          <w:i/>
          <w:color w:val="800000"/>
          <w:spacing w:val="-3"/>
          <w:sz w:val="40"/>
        </w:rPr>
        <w:t>source</w:t>
      </w:r>
      <w:r>
        <w:rPr>
          <w:rFonts w:ascii="Times New Roman"/>
          <w:i/>
          <w:color w:val="800000"/>
          <w:spacing w:val="-8"/>
          <w:sz w:val="40"/>
        </w:rPr>
        <w:t> </w:t>
      </w:r>
      <w:r>
        <w:rPr>
          <w:rFonts w:ascii="Times New Roman"/>
          <w:i/>
          <w:color w:val="800000"/>
          <w:sz w:val="40"/>
        </w:rPr>
        <w:t>code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9" w:lineRule="auto" w:before="242" w:after="0"/>
        <w:ind w:left="1184" w:right="1203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 software program called an </w:t>
      </w:r>
      <w:r>
        <w:rPr>
          <w:rFonts w:ascii="Times New Roman"/>
          <w:i/>
          <w:color w:val="800000"/>
          <w:sz w:val="40"/>
        </w:rPr>
        <w:t>assembler </w:t>
      </w:r>
      <w:r>
        <w:rPr>
          <w:rFonts w:ascii="Times New Roman"/>
          <w:sz w:val="40"/>
        </w:rPr>
        <w:t>is then invoked to translate</w:t>
      </w:r>
      <w:r>
        <w:rPr>
          <w:rFonts w:ascii="Times New Roman"/>
          <w:spacing w:val="-66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program written in </w:t>
      </w:r>
      <w:r>
        <w:rPr>
          <w:rFonts w:ascii="Times New Roman"/>
          <w:i/>
          <w:sz w:val="40"/>
        </w:rPr>
        <w:t>assembly language </w:t>
      </w:r>
      <w:r>
        <w:rPr>
          <w:rFonts w:ascii="Times New Roman"/>
          <w:sz w:val="40"/>
        </w:rPr>
        <w:t>into </w:t>
      </w:r>
      <w:r>
        <w:rPr>
          <w:rFonts w:ascii="Times New Roman"/>
          <w:i/>
          <w:sz w:val="40"/>
        </w:rPr>
        <w:t>machine</w:t>
      </w:r>
      <w:r>
        <w:rPr>
          <w:rFonts w:ascii="Times New Roman"/>
          <w:i/>
          <w:spacing w:val="-29"/>
          <w:sz w:val="40"/>
        </w:rPr>
        <w:t> </w:t>
      </w:r>
      <w:r>
        <w:rPr>
          <w:rFonts w:ascii="Times New Roman"/>
          <w:i/>
          <w:sz w:val="40"/>
        </w:rPr>
        <w:t>instructions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0" w:lineRule="auto" w:before="242" w:after="0"/>
        <w:ind w:left="1695" w:right="703" w:hanging="511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output of the assembly process is called </w:t>
      </w:r>
      <w:r>
        <w:rPr>
          <w:rFonts w:ascii="Times New Roman"/>
          <w:i/>
          <w:color w:val="800000"/>
          <w:sz w:val="40"/>
        </w:rPr>
        <w:t>object</w:t>
      </w:r>
      <w:r>
        <w:rPr>
          <w:rFonts w:ascii="Times New Roman"/>
          <w:i/>
          <w:color w:val="800000"/>
          <w:spacing w:val="-31"/>
          <w:sz w:val="40"/>
        </w:rPr>
        <w:t> </w:t>
      </w:r>
      <w:r>
        <w:rPr>
          <w:rFonts w:ascii="Times New Roman"/>
          <w:i/>
          <w:color w:val="800000"/>
          <w:sz w:val="40"/>
        </w:rPr>
        <w:t>code</w:t>
      </w:r>
      <w:r>
        <w:rPr>
          <w:rFonts w:ascii="Times New Roman"/>
          <w:sz w:val="40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17" w:id="18"/>
      <w:bookmarkEnd w:id="18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The Computer’s Software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1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45"/>
          <w:szCs w:val="45"/>
        </w:rPr>
      </w:pP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9" w:lineRule="auto" w:before="0" w:after="0"/>
        <w:ind w:left="1185" w:right="1713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 </w:t>
      </w:r>
      <w:r>
        <w:rPr>
          <w:rFonts w:ascii="Times New Roman"/>
          <w:i/>
          <w:color w:val="800000"/>
          <w:sz w:val="40"/>
        </w:rPr>
        <w:t>native assembler </w:t>
      </w:r>
      <w:r>
        <w:rPr>
          <w:rFonts w:ascii="Times New Roman"/>
          <w:sz w:val="40"/>
        </w:rPr>
        <w:t>or simply assembler runs on a computer</w:t>
      </w:r>
      <w:r>
        <w:rPr>
          <w:rFonts w:ascii="Times New Roman"/>
          <w:spacing w:val="-57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generate machine instructions to be executed by the machines that</w:t>
      </w:r>
      <w:r>
        <w:rPr>
          <w:rFonts w:ascii="Times New Roman"/>
          <w:spacing w:val="-46"/>
          <w:sz w:val="40"/>
        </w:rPr>
        <w:t> </w:t>
      </w:r>
      <w:r>
        <w:rPr>
          <w:rFonts w:ascii="Times New Roman"/>
          <w:sz w:val="40"/>
        </w:rPr>
        <w:t>have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same instruction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sz w:val="40"/>
        </w:rPr>
        <w:t>set.</w:t>
      </w:r>
    </w:p>
    <w:p>
      <w:pPr>
        <w:pStyle w:val="ListParagraph"/>
        <w:numPr>
          <w:ilvl w:val="0"/>
          <w:numId w:val="22"/>
        </w:numPr>
        <w:tabs>
          <w:tab w:pos="1704" w:val="left" w:leader="none"/>
        </w:tabs>
        <w:spacing w:line="249" w:lineRule="auto" w:before="242" w:after="0"/>
        <w:ind w:left="1185" w:right="1455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It is a common practice to use a </w:t>
      </w:r>
      <w:r>
        <w:rPr>
          <w:rFonts w:ascii="Times New Roman"/>
          <w:i/>
          <w:color w:val="800000"/>
          <w:spacing w:val="-3"/>
          <w:sz w:val="40"/>
        </w:rPr>
        <w:t>cross </w:t>
      </w:r>
      <w:r>
        <w:rPr>
          <w:rFonts w:ascii="Times New Roman"/>
          <w:i/>
          <w:color w:val="800000"/>
          <w:sz w:val="40"/>
        </w:rPr>
        <w:t>assembler </w:t>
      </w:r>
      <w:r>
        <w:rPr>
          <w:rFonts w:ascii="Times New Roman"/>
          <w:sz w:val="40"/>
        </w:rPr>
        <w:t>to translate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assembly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programs, which is an assembler that runs on one computer but</w:t>
      </w:r>
      <w:r>
        <w:rPr>
          <w:rFonts w:ascii="Times New Roman"/>
          <w:spacing w:val="-43"/>
          <w:sz w:val="40"/>
        </w:rPr>
        <w:t> </w:t>
      </w:r>
      <w:r>
        <w:rPr>
          <w:rFonts w:ascii="Times New Roman"/>
          <w:sz w:val="40"/>
        </w:rPr>
        <w:t>generate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machine instructions to be run at the different computer with a</w:t>
      </w:r>
      <w:r>
        <w:rPr>
          <w:rFonts w:ascii="Times New Roman"/>
          <w:spacing w:val="-50"/>
          <w:sz w:val="40"/>
        </w:rPr>
        <w:t> </w:t>
      </w:r>
      <w:r>
        <w:rPr>
          <w:rFonts w:ascii="Times New Roman"/>
          <w:sz w:val="40"/>
        </w:rPr>
        <w:t>totally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different instruction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sz w:val="40"/>
        </w:rPr>
        <w:t>set.</w:t>
      </w:r>
    </w:p>
    <w:p>
      <w:pPr>
        <w:pStyle w:val="ListParagraph"/>
        <w:numPr>
          <w:ilvl w:val="0"/>
          <w:numId w:val="22"/>
        </w:numPr>
        <w:tabs>
          <w:tab w:pos="1697" w:val="left" w:leader="none"/>
        </w:tabs>
        <w:spacing w:line="249" w:lineRule="auto" w:before="242" w:after="0"/>
        <w:ind w:left="1185" w:right="1771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freeware </w:t>
      </w:r>
      <w:r>
        <w:rPr>
          <w:rFonts w:ascii="Times New Roman"/>
          <w:b/>
          <w:color w:val="800000"/>
          <w:sz w:val="40"/>
        </w:rPr>
        <w:t>as12 </w:t>
      </w:r>
      <w:r>
        <w:rPr>
          <w:rFonts w:ascii="Times New Roman"/>
          <w:sz w:val="40"/>
        </w:rPr>
        <w:t>is a </w:t>
      </w:r>
      <w:r>
        <w:rPr>
          <w:rFonts w:ascii="Times New Roman"/>
          <w:i/>
          <w:spacing w:val="-3"/>
          <w:sz w:val="40"/>
        </w:rPr>
        <w:t>cross </w:t>
      </w:r>
      <w:r>
        <w:rPr>
          <w:rFonts w:ascii="Times New Roman"/>
          <w:i/>
          <w:sz w:val="40"/>
        </w:rPr>
        <w:t>assembler </w:t>
      </w:r>
      <w:r>
        <w:rPr>
          <w:rFonts w:ascii="Times New Roman"/>
          <w:sz w:val="40"/>
        </w:rPr>
        <w:t>that runs on an IBM PC</w:t>
      </w:r>
      <w:r>
        <w:rPr>
          <w:rFonts w:ascii="Times New Roman"/>
          <w:spacing w:val="-31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generates machine code that can be downloaded into a</w:t>
      </w:r>
      <w:r>
        <w:rPr>
          <w:rFonts w:ascii="Times New Roman"/>
          <w:spacing w:val="-31"/>
          <w:sz w:val="40"/>
        </w:rPr>
        <w:t> </w:t>
      </w:r>
      <w:r>
        <w:rPr>
          <w:rFonts w:ascii="Times New Roman"/>
          <w:sz w:val="40"/>
        </w:rPr>
        <w:t>HC12-based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computer for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z w:val="40"/>
        </w:rPr>
        <w:t>execution.</w:t>
      </w:r>
    </w:p>
    <w:p>
      <w:pPr>
        <w:pStyle w:val="ListParagraph"/>
        <w:numPr>
          <w:ilvl w:val="0"/>
          <w:numId w:val="22"/>
        </w:numPr>
        <w:tabs>
          <w:tab w:pos="1697" w:val="left" w:leader="none"/>
        </w:tabs>
        <w:spacing w:line="240" w:lineRule="auto" w:before="242" w:after="0"/>
        <w:ind w:left="1696" w:right="703" w:hanging="511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There are drawbacks to assembly language</w:t>
      </w:r>
      <w:r>
        <w:rPr>
          <w:rFonts w:ascii="Times New Roman"/>
          <w:spacing w:val="-14"/>
          <w:sz w:val="40"/>
        </w:rPr>
        <w:t> </w:t>
      </w:r>
      <w:r>
        <w:rPr>
          <w:rFonts w:ascii="Times New Roman"/>
          <w:sz w:val="40"/>
        </w:rPr>
        <w:t>programs.</w:t>
      </w:r>
    </w:p>
    <w:p>
      <w:pPr>
        <w:pStyle w:val="ListParagraph"/>
        <w:numPr>
          <w:ilvl w:val="1"/>
          <w:numId w:val="22"/>
        </w:numPr>
        <w:tabs>
          <w:tab w:pos="2188" w:val="left" w:leader="none"/>
        </w:tabs>
        <w:spacing w:line="240" w:lineRule="auto" w:before="260" w:after="0"/>
        <w:ind w:left="2187" w:right="703" w:hanging="282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Needs familiarity with hardware organization of</w:t>
      </w:r>
      <w:r>
        <w:rPr>
          <w:rFonts w:ascii="Times New Roman"/>
          <w:spacing w:val="-16"/>
          <w:sz w:val="40"/>
        </w:rPr>
        <w:t> </w:t>
      </w:r>
      <w:r>
        <w:rPr>
          <w:rFonts w:ascii="Times New Roman"/>
          <w:spacing w:val="-3"/>
          <w:sz w:val="40"/>
        </w:rPr>
        <w:t>computer.</w:t>
      </w:r>
    </w:p>
    <w:p>
      <w:pPr>
        <w:pStyle w:val="ListParagraph"/>
        <w:numPr>
          <w:ilvl w:val="1"/>
          <w:numId w:val="22"/>
        </w:numPr>
        <w:tabs>
          <w:tab w:pos="2181" w:val="left" w:leader="none"/>
        </w:tabs>
        <w:spacing w:line="240" w:lineRule="auto" w:before="260" w:after="0"/>
        <w:ind w:left="2180" w:right="703" w:hanging="275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3"/>
          <w:sz w:val="40"/>
        </w:rPr>
        <w:t>Without </w:t>
      </w:r>
      <w:r>
        <w:rPr>
          <w:rFonts w:ascii="Times New Roman"/>
          <w:sz w:val="40"/>
        </w:rPr>
        <w:t>good documentation, it is hard to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pacing w:val="-4"/>
          <w:sz w:val="40"/>
        </w:rPr>
        <w:t>follow.</w:t>
      </w:r>
    </w:p>
    <w:p>
      <w:pPr>
        <w:pStyle w:val="ListParagraph"/>
        <w:numPr>
          <w:ilvl w:val="1"/>
          <w:numId w:val="22"/>
        </w:numPr>
        <w:tabs>
          <w:tab w:pos="2188" w:val="left" w:leader="none"/>
        </w:tabs>
        <w:spacing w:line="240" w:lineRule="auto" w:before="260" w:after="0"/>
        <w:ind w:left="2187" w:right="703" w:hanging="282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Programming productivity is low for large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z w:val="40"/>
        </w:rPr>
        <w:t>programs.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18" w:id="19"/>
      <w:bookmarkEnd w:id="19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The Computer’s Software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15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45"/>
          <w:szCs w:val="45"/>
        </w:rPr>
      </w:pPr>
    </w:p>
    <w:p>
      <w:pPr>
        <w:pStyle w:val="ListParagraph"/>
        <w:numPr>
          <w:ilvl w:val="0"/>
          <w:numId w:val="22"/>
        </w:numPr>
        <w:tabs>
          <w:tab w:pos="1697" w:val="left" w:leader="none"/>
        </w:tabs>
        <w:spacing w:line="240" w:lineRule="auto" w:before="0" w:after="0"/>
        <w:ind w:left="1696" w:right="703" w:hanging="511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There are advantages to assembly programming as</w:t>
      </w:r>
      <w:r>
        <w:rPr>
          <w:rFonts w:ascii="Times New Roman"/>
          <w:spacing w:val="-19"/>
          <w:sz w:val="40"/>
        </w:rPr>
        <w:t> </w:t>
      </w:r>
      <w:r>
        <w:rPr>
          <w:rFonts w:ascii="Times New Roman"/>
          <w:sz w:val="40"/>
        </w:rPr>
        <w:t>well.</w:t>
      </w:r>
    </w:p>
    <w:p>
      <w:pPr>
        <w:pStyle w:val="ListParagraph"/>
        <w:numPr>
          <w:ilvl w:val="1"/>
          <w:numId w:val="22"/>
        </w:numPr>
        <w:tabs>
          <w:tab w:pos="2180" w:val="left" w:leader="none"/>
        </w:tabs>
        <w:spacing w:line="240" w:lineRule="auto" w:before="260" w:after="0"/>
        <w:ind w:left="19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resulting machine code is very efficient and runs</w:t>
      </w:r>
      <w:r>
        <w:rPr>
          <w:rFonts w:ascii="Times New Roman"/>
          <w:spacing w:val="-27"/>
          <w:sz w:val="40"/>
        </w:rPr>
        <w:t> </w:t>
      </w:r>
      <w:r>
        <w:rPr>
          <w:rFonts w:ascii="Times New Roman"/>
          <w:sz w:val="40"/>
        </w:rPr>
        <w:t>fast.</w:t>
      </w:r>
    </w:p>
    <w:p>
      <w:pPr>
        <w:pStyle w:val="ListParagraph"/>
        <w:numPr>
          <w:ilvl w:val="1"/>
          <w:numId w:val="22"/>
        </w:numPr>
        <w:tabs>
          <w:tab w:pos="2166" w:val="left" w:leader="none"/>
        </w:tabs>
        <w:spacing w:line="249" w:lineRule="auto" w:before="260" w:after="0"/>
        <w:ind w:left="1905" w:right="2037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Assembly programming gives access to details of the</w:t>
      </w:r>
      <w:r>
        <w:rPr>
          <w:rFonts w:ascii="Times New Roman"/>
          <w:spacing w:val="-40"/>
          <w:sz w:val="40"/>
        </w:rPr>
        <w:t> </w:t>
      </w:r>
      <w:r>
        <w:rPr>
          <w:rFonts w:ascii="Times New Roman"/>
          <w:sz w:val="40"/>
        </w:rPr>
        <w:t>computer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hardware (bit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access).</w:t>
      </w:r>
    </w:p>
    <w:p>
      <w:pPr>
        <w:pStyle w:val="ListParagraph"/>
        <w:numPr>
          <w:ilvl w:val="1"/>
          <w:numId w:val="22"/>
        </w:numPr>
        <w:tabs>
          <w:tab w:pos="2188" w:val="left" w:leader="none"/>
        </w:tabs>
        <w:spacing w:line="249" w:lineRule="auto" w:before="242" w:after="0"/>
        <w:ind w:left="1905" w:right="1644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Most drivers written for different peripherals are either entirely</w:t>
      </w:r>
      <w:r>
        <w:rPr>
          <w:rFonts w:ascii="Times New Roman"/>
          <w:spacing w:val="-56"/>
          <w:sz w:val="40"/>
        </w:rPr>
        <w:t> </w:t>
      </w:r>
      <w:r>
        <w:rPr>
          <w:rFonts w:ascii="Times New Roman"/>
          <w:sz w:val="40"/>
        </w:rPr>
        <w:t>in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assembly language or good portion of it is written in</w:t>
      </w:r>
      <w:r>
        <w:rPr>
          <w:rFonts w:ascii="Times New Roman"/>
          <w:spacing w:val="-36"/>
          <w:sz w:val="40"/>
        </w:rPr>
        <w:t> </w:t>
      </w:r>
      <w:r>
        <w:rPr>
          <w:rFonts w:ascii="Times New Roman"/>
          <w:sz w:val="40"/>
        </w:rPr>
        <w:t>assembly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(subroutine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calls).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pStyle w:val="Heading2"/>
        <w:spacing w:line="823" w:lineRule="exact"/>
        <w:ind w:left="4749" w:right="703"/>
        <w:jc w:val="left"/>
      </w:pPr>
      <w:bookmarkStart w:name="Slide Number 19" w:id="20"/>
      <w:bookmarkEnd w:id="20"/>
      <w:r>
        <w:rPr/>
      </w:r>
      <w:r>
        <w:rPr>
          <w:color w:val="A03205"/>
        </w:rPr>
        <w:t>Number</w:t>
      </w:r>
      <w:r>
        <w:rPr>
          <w:color w:val="A03205"/>
          <w:spacing w:val="-2"/>
        </w:rPr>
        <w:t> </w:t>
      </w:r>
      <w:r>
        <w:rPr>
          <w:color w:val="A03205"/>
        </w:rPr>
        <w:t>Systems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90" w:lineRule="exact"/>
        <w:ind w:left="8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32.7pt;height:4.5pt;mso-position-horizontal-relative:char;mso-position-vertical-relative:line" coordorigin="0,0" coordsize="12654,90">
            <v:group style="position:absolute;left:27;top:27;width:12600;height:2" coordorigin="27,27" coordsize="12600,2">
              <v:shape style="position:absolute;left:27;top:27;width:12600;height:2" coordorigin="27,27" coordsize="12600,0" path="m27,27l12627,27e" filled="false" stroked="true" strokeweight="2.7pt" strokecolor="#000000">
                <v:path arrowok="t"/>
              </v:shape>
            </v:group>
            <v:group style="position:absolute;left:27;top:81;width:12600;height:2" coordorigin="27,81" coordsize="12600,2">
              <v:shape style="position:absolute;left:27;top:81;width:12600;height:2" coordorigin="27,81" coordsize="12600,0" path="m27,81l12627,81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6"/>
        <w:spacing w:line="240" w:lineRule="auto" w:before="38"/>
        <w:ind w:left="1065" w:right="703"/>
        <w:jc w:val="left"/>
      </w:pPr>
      <w:r>
        <w:rPr/>
        <w:t>There are two fundamental elements to number</w:t>
      </w:r>
      <w:r>
        <w:rPr>
          <w:spacing w:val="-30"/>
        </w:rPr>
        <w:t> </w:t>
      </w:r>
      <w:r>
        <w:rPr/>
        <w:t>system:</w:t>
      </w:r>
    </w:p>
    <w:p>
      <w:pPr>
        <w:pStyle w:val="ListParagraph"/>
        <w:numPr>
          <w:ilvl w:val="0"/>
          <w:numId w:val="23"/>
        </w:numPr>
        <w:tabs>
          <w:tab w:pos="3817" w:val="left" w:leader="none"/>
        </w:tabs>
        <w:spacing w:line="240" w:lineRule="auto" w:before="168" w:after="0"/>
        <w:ind w:left="3816" w:right="703" w:hanging="591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 base or radix of the</w:t>
      </w:r>
      <w:r>
        <w:rPr>
          <w:rFonts w:ascii="Times New Roman"/>
          <w:spacing w:val="-9"/>
          <w:sz w:val="48"/>
        </w:rPr>
        <w:t> </w:t>
      </w:r>
      <w:r>
        <w:rPr>
          <w:rFonts w:ascii="Times New Roman"/>
          <w:sz w:val="48"/>
        </w:rPr>
        <w:t>system</w:t>
      </w:r>
    </w:p>
    <w:p>
      <w:pPr>
        <w:pStyle w:val="ListParagraph"/>
        <w:numPr>
          <w:ilvl w:val="0"/>
          <w:numId w:val="23"/>
        </w:numPr>
        <w:tabs>
          <w:tab w:pos="3817" w:val="left" w:leader="none"/>
        </w:tabs>
        <w:spacing w:line="240" w:lineRule="auto" w:before="312" w:after="0"/>
        <w:ind w:left="3816" w:right="703" w:hanging="591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 value assigned to the position of a</w:t>
      </w:r>
      <w:r>
        <w:rPr>
          <w:rFonts w:ascii="Times New Roman"/>
          <w:spacing w:val="-18"/>
          <w:sz w:val="48"/>
        </w:rPr>
        <w:t> </w:t>
      </w:r>
      <w:r>
        <w:rPr>
          <w:rFonts w:ascii="Times New Roman"/>
          <w:sz w:val="48"/>
        </w:rPr>
        <w:t>digit.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38"/>
        <w:ind w:left="106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i/>
          <w:sz w:val="48"/>
        </w:rPr>
        <w:t>Example:</w:t>
      </w:r>
      <w:r>
        <w:rPr>
          <w:rFonts w:ascii="Times New Roman"/>
          <w:sz w:val="48"/>
        </w:rPr>
      </w:r>
    </w:p>
    <w:p>
      <w:pPr>
        <w:spacing w:before="282"/>
        <w:ind w:left="250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48"/>
          <w:szCs w:val="48"/>
        </w:rPr>
        <w:t>(103)</w:t>
      </w:r>
      <w:r>
        <w:rPr>
          <w:rFonts w:ascii="Times New Roman" w:hAnsi="Times New Roman" w:cs="Times New Roman" w:eastAsia="Times New Roman"/>
          <w:position w:val="-11"/>
          <w:sz w:val="32"/>
          <w:szCs w:val="32"/>
        </w:rPr>
        <w:t>4 </w:t>
      </w:r>
      <w:r>
        <w:rPr>
          <w:rFonts w:ascii="Times New Roman" w:hAnsi="Times New Roman" w:cs="Times New Roman" w:eastAsia="Times New Roman"/>
          <w:sz w:val="48"/>
          <w:szCs w:val="48"/>
        </w:rPr>
        <w:t>= 3</w:t>
      </w:r>
      <w:r>
        <w:rPr>
          <w:rFonts w:ascii="Courier New" w:hAnsi="Courier New" w:cs="Courier New" w:eastAsia="Courier New"/>
          <w:sz w:val="48"/>
          <w:szCs w:val="48"/>
        </w:rPr>
        <w:t>×</w:t>
      </w:r>
      <w:r>
        <w:rPr>
          <w:rFonts w:ascii="Times New Roman" w:hAnsi="Times New Roman" w:cs="Times New Roman" w:eastAsia="Times New Roman"/>
          <w:sz w:val="48"/>
          <w:szCs w:val="48"/>
        </w:rPr>
        <w:t>4</w:t>
      </w:r>
      <w:r>
        <w:rPr>
          <w:rFonts w:ascii="Times New Roman" w:hAnsi="Times New Roman" w:cs="Times New Roman" w:eastAsia="Times New Roman"/>
          <w:position w:val="14"/>
          <w:sz w:val="32"/>
          <w:szCs w:val="32"/>
        </w:rPr>
        <w:t>0 </w:t>
      </w:r>
      <w:r>
        <w:rPr>
          <w:rFonts w:ascii="Times New Roman" w:hAnsi="Times New Roman" w:cs="Times New Roman" w:eastAsia="Times New Roman"/>
          <w:sz w:val="48"/>
          <w:szCs w:val="48"/>
        </w:rPr>
        <w:t>+ 0</w:t>
      </w:r>
      <w:r>
        <w:rPr>
          <w:rFonts w:ascii="Courier New" w:hAnsi="Courier New" w:cs="Courier New" w:eastAsia="Courier New"/>
          <w:sz w:val="48"/>
          <w:szCs w:val="48"/>
        </w:rPr>
        <w:t>×</w:t>
      </w:r>
      <w:r>
        <w:rPr>
          <w:rFonts w:ascii="Times New Roman" w:hAnsi="Times New Roman" w:cs="Times New Roman" w:eastAsia="Times New Roman"/>
          <w:sz w:val="48"/>
          <w:szCs w:val="48"/>
        </w:rPr>
        <w:t>4</w:t>
      </w:r>
      <w:r>
        <w:rPr>
          <w:rFonts w:ascii="Times New Roman" w:hAnsi="Times New Roman" w:cs="Times New Roman" w:eastAsia="Times New Roman"/>
          <w:position w:val="14"/>
          <w:sz w:val="32"/>
          <w:szCs w:val="32"/>
        </w:rPr>
        <w:t>1 </w:t>
      </w:r>
      <w:r>
        <w:rPr>
          <w:rFonts w:ascii="Times New Roman" w:hAnsi="Times New Roman" w:cs="Times New Roman" w:eastAsia="Times New Roman"/>
          <w:sz w:val="48"/>
          <w:szCs w:val="48"/>
        </w:rPr>
        <w:t>+ 1</w:t>
      </w:r>
      <w:r>
        <w:rPr>
          <w:rFonts w:ascii="Courier New" w:hAnsi="Courier New" w:cs="Courier New" w:eastAsia="Courier New"/>
          <w:sz w:val="48"/>
          <w:szCs w:val="48"/>
        </w:rPr>
        <w:t>×</w:t>
      </w:r>
      <w:r>
        <w:rPr>
          <w:rFonts w:ascii="Times New Roman" w:hAnsi="Times New Roman" w:cs="Times New Roman" w:eastAsia="Times New Roman"/>
          <w:sz w:val="48"/>
          <w:szCs w:val="48"/>
        </w:rPr>
        <w:t>4</w:t>
      </w:r>
      <w:r>
        <w:rPr>
          <w:rFonts w:ascii="Times New Roman" w:hAnsi="Times New Roman" w:cs="Times New Roman" w:eastAsia="Times New Roman"/>
          <w:position w:val="14"/>
          <w:sz w:val="32"/>
          <w:szCs w:val="32"/>
        </w:rPr>
        <w:t>2  </w:t>
      </w:r>
      <w:r>
        <w:rPr>
          <w:rFonts w:ascii="Times New Roman" w:hAnsi="Times New Roman" w:cs="Times New Roman" w:eastAsia="Times New Roman"/>
          <w:sz w:val="48"/>
          <w:szCs w:val="48"/>
        </w:rPr>
        <w:t>= 3 + 16 = </w:t>
      </w:r>
      <w:r>
        <w:rPr>
          <w:rFonts w:ascii="Times New Roman" w:hAnsi="Times New Roman" w:cs="Times New Roman" w:eastAsia="Times New Roman"/>
          <w:spacing w:val="2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19</w:t>
      </w:r>
      <w:r>
        <w:rPr>
          <w:rFonts w:ascii="Times New Roman" w:hAnsi="Times New Roman" w:cs="Times New Roman" w:eastAsia="Times New Roman"/>
          <w:position w:val="-11"/>
          <w:sz w:val="32"/>
          <w:szCs w:val="32"/>
        </w:rPr>
        <w:t>10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pStyle w:val="Heading6"/>
        <w:spacing w:line="240" w:lineRule="auto" w:before="298"/>
        <w:ind w:left="2505" w:right="703"/>
        <w:jc w:val="left"/>
        <w:rPr>
          <w:sz w:val="32"/>
          <w:szCs w:val="32"/>
        </w:rPr>
      </w:pPr>
      <w:r>
        <w:rPr/>
        <w:t>(257)</w:t>
      </w:r>
      <w:r>
        <w:rPr>
          <w:position w:val="-11"/>
          <w:sz w:val="32"/>
          <w:szCs w:val="32"/>
        </w:rPr>
        <w:t>8 </w:t>
      </w:r>
      <w:r>
        <w:rPr/>
        <w:t>= 7</w:t>
      </w:r>
      <w:r>
        <w:rPr>
          <w:rFonts w:ascii="Courier New" w:hAnsi="Courier New" w:cs="Courier New" w:eastAsia="Courier New"/>
        </w:rPr>
        <w:t>×</w:t>
      </w:r>
      <w:r>
        <w:rPr/>
        <w:t>8</w:t>
      </w:r>
      <w:r>
        <w:rPr>
          <w:position w:val="14"/>
          <w:sz w:val="32"/>
          <w:szCs w:val="32"/>
        </w:rPr>
        <w:t>0 </w:t>
      </w:r>
      <w:r>
        <w:rPr/>
        <w:t>+ 5</w:t>
      </w:r>
      <w:r>
        <w:rPr>
          <w:rFonts w:ascii="Courier New" w:hAnsi="Courier New" w:cs="Courier New" w:eastAsia="Courier New"/>
        </w:rPr>
        <w:t>×</w:t>
      </w:r>
      <w:r>
        <w:rPr/>
        <w:t>8</w:t>
      </w:r>
      <w:r>
        <w:rPr>
          <w:position w:val="14"/>
          <w:sz w:val="32"/>
          <w:szCs w:val="32"/>
        </w:rPr>
        <w:t>1 </w:t>
      </w:r>
      <w:r>
        <w:rPr/>
        <w:t>+ 2</w:t>
      </w:r>
      <w:r>
        <w:rPr>
          <w:rFonts w:ascii="Courier New" w:hAnsi="Courier New" w:cs="Courier New" w:eastAsia="Courier New"/>
        </w:rPr>
        <w:t>×</w:t>
      </w:r>
      <w:r>
        <w:rPr/>
        <w:t>8</w:t>
      </w:r>
      <w:r>
        <w:rPr>
          <w:position w:val="14"/>
          <w:sz w:val="32"/>
          <w:szCs w:val="32"/>
        </w:rPr>
        <w:t>2 </w:t>
      </w:r>
      <w:r>
        <w:rPr/>
        <w:t>= 7 + 40 + 128 = </w:t>
      </w:r>
      <w:r>
        <w:rPr>
          <w:spacing w:val="26"/>
        </w:rPr>
        <w:t> </w:t>
      </w:r>
      <w:r>
        <w:rPr/>
        <w:t>175</w:t>
      </w:r>
      <w:r>
        <w:rPr>
          <w:position w:val="-11"/>
          <w:sz w:val="32"/>
          <w:szCs w:val="32"/>
        </w:rPr>
        <w:t>10</w:t>
      </w:r>
      <w:r>
        <w:rPr>
          <w:sz w:val="32"/>
          <w:szCs w:val="32"/>
        </w:rPr>
      </w:r>
    </w:p>
    <w:p>
      <w:pPr>
        <w:spacing w:before="375"/>
        <w:ind w:left="106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478.320007pt;margin-top:40.291229pt;width:187.7pt;height:53.3pt;mso-position-horizontal-relative:page;mso-position-vertical-relative:paragraph;z-index:7744" coordorigin="9566,806" coordsize="3754,1066">
            <v:group style="position:absolute;left:9720;top:887;width:3600;height:720" coordorigin="9720,887" coordsize="3600,720">
              <v:shape style="position:absolute;left:9720;top:887;width:3600;height:720" coordorigin="9720,887" coordsize="3600,720" path="m9720,887l13320,887,13320,1607,9720,1607,9720,887xe" filled="true" fillcolor="#ff7c80" stroked="false">
                <v:path arrowok="t"/>
                <v:fill type="solid"/>
              </v:shape>
              <v:shape style="position:absolute;left:9566;top:806;width:1114;height:1066" type="#_x0000_t75" stroked="false">
                <v:imagedata r:id="rId39" o:title=""/>
              </v:shape>
              <v:shape style="position:absolute;left:10142;top:1127;width:763;height:730" type="#_x0000_t75" stroked="false">
                <v:imagedata r:id="rId40" o:title=""/>
              </v:shape>
              <v:shape style="position:absolute;left:10487;top:806;width:2765;height:1066" type="#_x0000_t75" stroked="false">
                <v:imagedata r:id="rId41" o:title=""/>
              </v:shape>
              <v:shape style="position:absolute;left:12714;top:1127;width:602;height:730" type="#_x0000_t75" stroked="false">
                <v:imagedata r:id="rId42" o:title=""/>
              </v:shape>
              <v:shape style="position:absolute;left:9566;top:806;width:3754;height:1066" type="#_x0000_t202" filled="false" stroked="false">
                <v:textbox inset="0,0,0,0">
                  <w:txbxContent>
                    <w:p>
                      <w:pPr>
                        <w:spacing w:before="168"/>
                        <w:ind w:left="29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38</w:t>
                      </w:r>
                      <w:r>
                        <w:rPr>
                          <w:rFonts w:ascii="Times New Roman"/>
                          <w:w w:val="100"/>
                          <w:position w:val="-11"/>
                          <w:sz w:val="32"/>
                        </w:rPr>
                        <w:t>10</w:t>
                      </w:r>
                      <w:r>
                        <w:rPr>
                          <w:rFonts w:ascii="Times New Roman"/>
                          <w:spacing w:val="39"/>
                          <w:position w:val="-11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=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 (</w:t>
                      </w:r>
                      <w:r>
                        <w:rPr>
                          <w:rFonts w:ascii="Times New Roman"/>
                          <w:sz w:val="48"/>
                        </w:rPr>
                        <w:t>100</w:t>
                      </w:r>
                      <w:r>
                        <w:rPr>
                          <w:rFonts w:ascii="Times New Roman"/>
                          <w:spacing w:val="-18"/>
                          <w:sz w:val="48"/>
                        </w:rPr>
                        <w:t>1</w:t>
                      </w:r>
                      <w:r>
                        <w:rPr>
                          <w:rFonts w:ascii="Times New Roman"/>
                          <w:sz w:val="48"/>
                        </w:rPr>
                        <w:t>10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)</w:t>
                      </w:r>
                      <w:r>
                        <w:rPr>
                          <w:rFonts w:ascii="Times New Roman"/>
                          <w:w w:val="100"/>
                          <w:position w:val="-11"/>
                          <w:sz w:val="32"/>
                        </w:rPr>
                        <w:t>2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48"/>
        </w:rPr>
        <w:t>How do we go from base 10 to base</w:t>
      </w:r>
      <w:r>
        <w:rPr>
          <w:rFonts w:ascii="Times New Roman"/>
          <w:spacing w:val="-7"/>
          <w:sz w:val="48"/>
        </w:rPr>
        <w:t> </w:t>
      </w:r>
      <w:r>
        <w:rPr>
          <w:rFonts w:ascii="Times New Roman"/>
          <w:sz w:val="48"/>
        </w:rPr>
        <w:t>2?</w:t>
      </w:r>
    </w:p>
    <w:p>
      <w:pPr>
        <w:tabs>
          <w:tab w:pos="3141" w:val="left" w:leader="none"/>
        </w:tabs>
        <w:spacing w:before="110"/>
        <w:ind w:left="106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i/>
          <w:spacing w:val="-1"/>
          <w:sz w:val="48"/>
        </w:rPr>
        <w:t>Example:</w:t>
        <w:tab/>
      </w:r>
      <w:r>
        <w:rPr>
          <w:rFonts w:ascii="Times New Roman"/>
          <w:sz w:val="48"/>
        </w:rPr>
        <w:t>38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 ( ?</w:t>
      </w:r>
      <w:r>
        <w:rPr>
          <w:rFonts w:ascii="Times New Roman"/>
          <w:spacing w:val="37"/>
          <w:sz w:val="48"/>
        </w:rPr>
        <w:t> </w:t>
      </w:r>
      <w:r>
        <w:rPr>
          <w:rFonts w:ascii="Times New Roman"/>
          <w:spacing w:val="-1"/>
          <w:sz w:val="48"/>
        </w:rPr>
        <w:t>)</w:t>
      </w:r>
      <w:r>
        <w:rPr>
          <w:rFonts w:ascii="Times New Roman"/>
          <w:spacing w:val="-1"/>
          <w:position w:val="-11"/>
          <w:sz w:val="32"/>
        </w:rPr>
        <w:t>2</w:t>
      </w:r>
      <w:r>
        <w:rPr>
          <w:rFonts w:ascii="Times New Roman"/>
          <w:spacing w:val="-1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53"/>
        <w:ind w:left="825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59.52pt;margin-top:3.929686pt;width:30.55pt;height:48.55pt;mso-position-horizontal-relative:page;mso-position-vertical-relative:paragraph;z-index:-132400" coordorigin="1190,79" coordsize="611,971">
            <v:group style="position:absolute;left:1201;top:89;width:120;height:360" coordorigin="1201,89" coordsize="120,360">
              <v:shape style="position:absolute;left:1201;top:89;width:120;height:360" coordorigin="1201,89" coordsize="120,360" path="m1321,89l1201,449e" filled="false" stroked="true" strokeweight="1.02pt" strokecolor="#000000">
                <v:path arrowok="t"/>
              </v:shape>
            </v:group>
            <v:group style="position:absolute;left:1210;top:460;width:581;height:580" coordorigin="1210,460" coordsize="581,580">
              <v:shape style="position:absolute;left:1210;top:460;width:581;height:580" coordorigin="1210,460" coordsize="581,580" path="m1210,749l1219,680,1243,616,1280,561,1329,516,1388,482,1453,463,1501,460,1524,461,1592,474,1654,503,1706,544,1747,597,1776,658,1790,726,1791,749,1790,773,1776,841,1747,902,1706,954,1654,996,1592,1024,1524,1038,1501,1039,1477,1038,1409,1024,1348,996,1295,954,1254,902,1225,841,1211,773,1210,749xe" filled="false" stroked="true" strokeweight="1.02pt" strokecolor="#000000">
                <v:path arrowok="t"/>
              </v:shape>
              <v:shape style="position:absolute;left:1190;top:79;width:611;height:971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41"/>
                          <w:szCs w:val="41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67.520004pt;margin-top:3.929686pt;width:30.55pt;height:48.55pt;mso-position-horizontal-relative:page;mso-position-vertical-relative:paragraph;z-index:-132352" coordorigin="3350,79" coordsize="611,971">
            <v:group style="position:absolute;left:3361;top:89;width:120;height:360" coordorigin="3361,89" coordsize="120,360">
              <v:shape style="position:absolute;left:3361;top:89;width:120;height:360" coordorigin="3361,89" coordsize="120,360" path="m3481,89l3361,449e" filled="false" stroked="true" strokeweight="1.02pt" strokecolor="#000000">
                <v:path arrowok="t"/>
              </v:shape>
            </v:group>
            <v:group style="position:absolute;left:3370;top:460;width:581;height:580" coordorigin="3370,460" coordsize="581,580">
              <v:shape style="position:absolute;left:3370;top:460;width:581;height:580" coordorigin="3370,460" coordsize="581,580" path="m3370,749l3379,680,3403,616,3440,561,3489,516,3548,482,3613,463,3661,460,3684,461,3752,474,3814,503,3866,544,3907,597,3936,658,3950,726,3951,749,3950,773,3936,841,3907,902,3866,954,3814,996,3752,1024,3684,1038,3661,1039,3637,1038,3569,1024,3508,996,3455,954,3414,902,3385,841,3371,773,3370,749xe" filled="false" stroked="true" strokeweight="1.02pt" strokecolor="#000000">
                <v:path arrowok="t"/>
              </v:shape>
              <v:shape style="position:absolute;left:3350;top:79;width:611;height:971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41"/>
                          <w:szCs w:val="41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1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81.519989pt;margin-top:3.929686pt;width:30.55pt;height:48.55pt;mso-position-horizontal-relative:page;mso-position-vertical-relative:paragraph;z-index:-132304" coordorigin="5630,79" coordsize="611,971">
            <v:group style="position:absolute;left:5641;top:89;width:120;height:360" coordorigin="5641,89" coordsize="120,360">
              <v:shape style="position:absolute;left:5641;top:89;width:120;height:360" coordorigin="5641,89" coordsize="120,360" path="m5761,89l5641,449e" filled="false" stroked="true" strokeweight="1.02pt" strokecolor="#000000">
                <v:path arrowok="t"/>
              </v:shape>
            </v:group>
            <v:group style="position:absolute;left:5650;top:460;width:581;height:580" coordorigin="5650,460" coordsize="581,580">
              <v:shape style="position:absolute;left:5650;top:460;width:581;height:580" coordorigin="5650,460" coordsize="581,580" path="m5650,749l5659,680,5683,616,5720,561,5769,516,5828,482,5893,463,5941,460,5964,461,6032,474,6094,503,6146,544,6187,597,6216,658,6230,726,6231,749,6230,773,6216,841,6187,902,6146,954,6094,996,6032,1024,5964,1038,5941,1039,5917,1038,5849,1024,5788,996,5735,954,5694,902,5665,841,5651,773,5650,749xe" filled="false" stroked="true" strokeweight="1.02pt" strokecolor="#000000">
                <v:path arrowok="t"/>
              </v:shape>
              <v:shape style="position:absolute;left:5630;top:79;width:611;height:971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41"/>
                          <w:szCs w:val="41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1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89.519989pt;margin-top:3.929686pt;width:30.55pt;height:48.55pt;mso-position-horizontal-relative:page;mso-position-vertical-relative:paragraph;z-index:-132256" coordorigin="7790,79" coordsize="611,971">
            <v:group style="position:absolute;left:7801;top:89;width:120;height:360" coordorigin="7801,89" coordsize="120,360">
              <v:shape style="position:absolute;left:7801;top:89;width:120;height:360" coordorigin="7801,89" coordsize="120,360" path="m7921,89l7801,449e" filled="false" stroked="true" strokeweight="1.02pt" strokecolor="#000000">
                <v:path arrowok="t"/>
              </v:shape>
            </v:group>
            <v:group style="position:absolute;left:7810;top:460;width:581;height:580" coordorigin="7810,460" coordsize="581,580">
              <v:shape style="position:absolute;left:7810;top:460;width:581;height:580" coordorigin="7810,460" coordsize="581,580" path="m7810,749l7819,680,7843,616,7880,561,7929,516,7988,482,8053,463,8101,460,8124,461,8192,474,8254,503,8306,544,8347,597,8376,658,8390,726,8391,749,8390,773,8376,841,8347,902,8306,954,8254,996,8192,1024,8124,1038,8101,1039,8077,1038,8009,1024,7948,996,7895,954,7854,902,7825,841,7811,773,7810,749xe" filled="false" stroked="true" strokeweight="1.02pt" strokecolor="#000000">
                <v:path arrowok="t"/>
              </v:shape>
              <v:shape style="position:absolute;left:7790;top:79;width:611;height:971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41"/>
                          <w:szCs w:val="41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97.519989pt;margin-top:3.929686pt;width:30.55pt;height:48.55pt;mso-position-horizontal-relative:page;mso-position-vertical-relative:paragraph;z-index:-132208" coordorigin="9950,79" coordsize="611,971">
            <v:group style="position:absolute;left:9961;top:89;width:120;height:360" coordorigin="9961,89" coordsize="120,360">
              <v:shape style="position:absolute;left:9961;top:89;width:120;height:360" coordorigin="9961,89" coordsize="120,360" path="m10081,89l9961,449e" filled="false" stroked="true" strokeweight="1.02pt" strokecolor="#000000">
                <v:path arrowok="t"/>
              </v:shape>
            </v:group>
            <v:group style="position:absolute;left:9970;top:460;width:581;height:580" coordorigin="9970,460" coordsize="581,580">
              <v:shape style="position:absolute;left:9970;top:460;width:581;height:580" coordorigin="9970,460" coordsize="581,580" path="m9970,749l9979,680,10003,616,10040,561,10089,516,10148,482,10213,463,10261,460,10284,461,10352,474,10414,503,10466,544,10507,597,10536,658,10550,726,10551,749,10550,773,10536,841,10507,902,10466,954,10414,996,10352,1024,10284,1038,10261,1039,10237,1038,10169,1024,10108,996,10055,954,10014,902,9985,841,9971,773,9970,749xe" filled="false" stroked="true" strokeweight="1.02pt" strokecolor="#000000">
                <v:path arrowok="t"/>
              </v:shape>
              <v:shape style="position:absolute;left:9950;top:79;width:611;height:971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41"/>
                          <w:szCs w:val="41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605.520020pt;margin-top:3.929686pt;width:30.55pt;height:48.55pt;mso-position-horizontal-relative:page;mso-position-vertical-relative:paragraph;z-index:-132184" coordorigin="12110,79" coordsize="611,971">
            <v:group style="position:absolute;left:12121;top:89;width:120;height:360" coordorigin="12121,89" coordsize="120,360">
              <v:shape style="position:absolute;left:12121;top:89;width:120;height:360" coordorigin="12121,89" coordsize="120,360" path="m12241,89l12121,449e" filled="false" stroked="true" strokeweight="1.02pt" strokecolor="#000000">
                <v:path arrowok="t"/>
              </v:shape>
            </v:group>
            <v:group style="position:absolute;left:12130;top:460;width:581;height:580" coordorigin="12130,460" coordsize="581,580">
              <v:shape style="position:absolute;left:12130;top:460;width:581;height:580" coordorigin="12130,460" coordsize="581,580" path="m12130,749l12139,680,12163,616,12200,561,12249,516,12308,482,12373,463,12421,460,12444,461,12512,474,12574,503,12626,544,12667,597,12696,658,12710,726,12711,749,12710,773,12696,841,12667,902,12626,954,12574,996,12512,1024,12444,1038,12421,1039,12397,1038,12329,1024,12268,996,12215,954,12174,902,12145,841,12131,773,12130,749xe" filled="false" stroked="true" strokeweight="1.0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63.279999pt;margin-top:-18.029442pt;width:599.5pt;height:46.2pt;mso-position-horizontal-relative:page;mso-position-vertical-relative:paragraph;z-index:7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5"/>
                    <w:gridCol w:w="2220"/>
                    <w:gridCol w:w="2220"/>
                    <w:gridCol w:w="2160"/>
                    <w:gridCol w:w="2160"/>
                    <w:gridCol w:w="1615"/>
                  </w:tblGrid>
                  <w:tr>
                    <w:trPr>
                      <w:trHeight w:val="496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14" w:val="left" w:leader="none"/>
                          </w:tabs>
                          <w:spacing w:line="240" w:lineRule="auto" w:before="5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19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9" w:val="left" w:leader="none"/>
                          </w:tabs>
                          <w:spacing w:line="240" w:lineRule="auto" w:before="53"/>
                          <w:ind w:left="6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9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9" w:val="left" w:leader="none"/>
                          </w:tabs>
                          <w:spacing w:line="240" w:lineRule="auto" w:before="53"/>
                          <w:ind w:left="6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4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9" w:val="left" w:leader="none"/>
                          </w:tabs>
                          <w:spacing w:line="240" w:lineRule="auto" w:before="53"/>
                          <w:ind w:left="6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2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9" w:val="left" w:leader="none"/>
                          </w:tabs>
                          <w:spacing w:line="240" w:lineRule="auto" w:before="53"/>
                          <w:ind w:left="6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1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9" w:val="left" w:leader="none"/>
                          </w:tabs>
                          <w:spacing w:line="240" w:lineRule="auto" w:before="53"/>
                          <w:ind w:left="6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6"/>
                            <w:u w:val="thick" w:color="000000"/>
                          </w:rPr>
                          <w:t>0 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4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38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4" w:val="left" w:leader="none"/>
                          </w:tabs>
                          <w:spacing w:line="404" w:lineRule="exact"/>
                          <w:ind w:left="2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position w:val="7"/>
                            <w:sz w:val="36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  <w:t>19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4" w:val="left" w:leader="none"/>
                          </w:tabs>
                          <w:spacing w:line="402" w:lineRule="exact"/>
                          <w:ind w:left="3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position w:val="-6"/>
                            <w:sz w:val="36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4" w:val="left" w:leader="none"/>
                          </w:tabs>
                          <w:spacing w:line="402" w:lineRule="exact"/>
                          <w:ind w:left="2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position w:val="-6"/>
                            <w:sz w:val="36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4" w:val="left" w:leader="none"/>
                          </w:tabs>
                          <w:spacing w:line="402" w:lineRule="exact"/>
                          <w:ind w:left="2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position w:val="-6"/>
                            <w:sz w:val="36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4" w:val="left" w:leader="none"/>
                          </w:tabs>
                          <w:spacing w:line="402" w:lineRule="exact"/>
                          <w:ind w:left="2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position w:val="-6"/>
                            <w:sz w:val="36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36"/>
        </w:rPr>
        <w:t>2</w:t>
      </w:r>
    </w:p>
    <w:p>
      <w:pPr>
        <w:tabs>
          <w:tab w:pos="11384" w:val="left" w:leader="none"/>
          <w:tab w:pos="12344" w:val="left" w:leader="none"/>
        </w:tabs>
        <w:spacing w:before="87"/>
        <w:ind w:left="465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spacing w:val="-1"/>
          <w:sz w:val="32"/>
        </w:rPr>
        <w:t>LSD</w:t>
        <w:tab/>
        <w:t>MSD</w:t>
        <w:tab/>
      </w:r>
      <w:r>
        <w:rPr>
          <w:rFonts w:ascii="Times New Roman"/>
          <w:position w:val="6"/>
          <w:sz w:val="36"/>
        </w:rPr>
        <w:t>1</w:t>
      </w:r>
      <w:r>
        <w:rPr>
          <w:rFonts w:ascii="Times New Roman"/>
          <w:sz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20" w:id="21"/>
      <w:bookmarkEnd w:id="21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Number System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7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6"/>
        <w:spacing w:line="240" w:lineRule="auto" w:before="184"/>
        <w:ind w:left="945" w:right="703"/>
        <w:jc w:val="left"/>
      </w:pPr>
      <w:r>
        <w:rPr/>
        <w:t>How do we take care of decimal</w:t>
      </w:r>
      <w:r>
        <w:rPr>
          <w:spacing w:val="-17"/>
        </w:rPr>
        <w:t> </w:t>
      </w:r>
      <w:r>
        <w:rPr/>
        <w:t>point?</w:t>
      </w:r>
    </w:p>
    <w:p>
      <w:pPr>
        <w:tabs>
          <w:tab w:pos="1969" w:val="left" w:leader="none"/>
          <w:tab w:pos="5119" w:val="left" w:leader="none"/>
          <w:tab w:pos="6052" w:val="left" w:leader="none"/>
        </w:tabs>
        <w:spacing w:before="312"/>
        <w:ind w:left="94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i/>
          <w:sz w:val="48"/>
        </w:rPr>
      </w:r>
      <w:r>
        <w:rPr>
          <w:rFonts w:ascii="Times New Roman"/>
          <w:i/>
          <w:spacing w:val="-1"/>
          <w:sz w:val="48"/>
          <w:u w:val="thick" w:color="000000"/>
        </w:rPr>
        <w:t>Ex.</w:t>
      </w:r>
      <w:r>
        <w:rPr>
          <w:rFonts w:ascii="Times New Roman"/>
          <w:i/>
          <w:spacing w:val="-1"/>
          <w:sz w:val="48"/>
        </w:rPr>
        <w:t>:</w:t>
        <w:tab/>
      </w:r>
      <w:r>
        <w:rPr>
          <w:rFonts w:ascii="Times New Roman"/>
          <w:sz w:val="48"/>
        </w:rPr>
        <w:t>124.078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38"/>
          <w:sz w:val="48"/>
        </w:rPr>
        <w:t> </w:t>
      </w:r>
      <w:r>
        <w:rPr>
          <w:rFonts w:ascii="Times New Roman"/>
          <w:sz w:val="48"/>
        </w:rPr>
        <w:t>(</w:t>
        <w:tab/>
        <w:t>?</w:t>
        <w:tab/>
      </w:r>
      <w:r>
        <w:rPr>
          <w:rFonts w:ascii="Times New Roman"/>
          <w:spacing w:val="-1"/>
          <w:sz w:val="48"/>
        </w:rPr>
        <w:t>)</w:t>
      </w:r>
      <w:r>
        <w:rPr>
          <w:rFonts w:ascii="Times New Roman"/>
          <w:spacing w:val="-1"/>
          <w:position w:val="-11"/>
          <w:sz w:val="32"/>
        </w:rPr>
        <w:t>2</w:t>
      </w:r>
      <w:r>
        <w:rPr>
          <w:rFonts w:ascii="Times New Roman"/>
          <w:spacing w:val="-1"/>
          <w:sz w:val="32"/>
        </w:rPr>
      </w:r>
    </w:p>
    <w:p>
      <w:pPr>
        <w:spacing w:before="226"/>
        <w:ind w:left="238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124</w:t>
      </w:r>
      <w:r>
        <w:rPr>
          <w:rFonts w:ascii="Times New Roman"/>
          <w:position w:val="-11"/>
          <w:sz w:val="32"/>
        </w:rPr>
        <w:t>10 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36"/>
          <w:sz w:val="48"/>
        </w:rPr>
        <w:t> </w:t>
      </w:r>
      <w:r>
        <w:rPr>
          <w:rFonts w:ascii="Times New Roman"/>
          <w:spacing w:val="-8"/>
          <w:sz w:val="48"/>
        </w:rPr>
        <w:t>(1111100)</w:t>
      </w:r>
      <w:r>
        <w:rPr>
          <w:rFonts w:ascii="Times New Roman"/>
          <w:spacing w:val="-8"/>
          <w:position w:val="-11"/>
          <w:sz w:val="32"/>
        </w:rPr>
        <w:t>2</w:t>
      </w:r>
      <w:r>
        <w:rPr>
          <w:rFonts w:ascii="Times New Roman"/>
          <w:spacing w:val="-8"/>
          <w:sz w:val="3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48"/>
        <w:ind w:left="73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shape style="position:absolute;margin-left:94.5pt;margin-top:10.099698pt;width:231.4pt;height:289.7pt;mso-position-horizontal-relative:page;mso-position-vertical-relative:paragraph;z-index:7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3"/>
                    <w:gridCol w:w="1335"/>
                  </w:tblGrid>
                  <w:tr>
                    <w:trPr>
                      <w:trHeight w:val="545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.078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0.156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90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.156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0.312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.312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0.624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.624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1.248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.248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0.496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.496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0.992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.992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1.984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07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6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.984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1.968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13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1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.968 </w:t>
                        </w:r>
                        <w:r>
                          <w:rPr>
                            <w:rFonts w:ascii="Courier New" w:hAnsi="Courier New" w:cs="Courier New" w:eastAsia="Courier New"/>
                            <w:sz w:val="48"/>
                            <w:szCs w:val="48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pacing w:val="-168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1.936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90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.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252"/>
                          <w:jc w:val="righ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.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color w:val="A03205"/>
          <w:sz w:val="40"/>
        </w:rPr>
        <w:t>MSD after binary</w:t>
      </w:r>
      <w:r>
        <w:rPr>
          <w:rFonts w:ascii="Times New Roman"/>
          <w:b/>
          <w:i/>
          <w:color w:val="A03205"/>
          <w:spacing w:val="-14"/>
          <w:sz w:val="40"/>
        </w:rPr>
        <w:t> </w:t>
      </w:r>
      <w:r>
        <w:rPr>
          <w:rFonts w:ascii="Times New Roman"/>
          <w:b/>
          <w:i/>
          <w:color w:val="A03205"/>
          <w:sz w:val="40"/>
        </w:rPr>
        <w:t>point</w:t>
      </w:r>
      <w:r>
        <w:rPr>
          <w:rFonts w:ascii="Times New Roman"/>
          <w:sz w:val="4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1570" w:lineRule="exact"/>
        <w:ind w:left="72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0"/>
          <w:sz w:val="20"/>
          <w:szCs w:val="20"/>
        </w:rPr>
        <w:pict>
          <v:group style="width:6pt;height:78.55pt;mso-position-horizontal-relative:char;mso-position-vertical-relative:line" coordorigin="0,0" coordsize="120,1571">
            <v:group style="position:absolute;left:60;top:10;width:2;height:1440" coordorigin="60,10" coordsize="2,1440">
              <v:shape style="position:absolute;left:60;top:10;width:2;height:1440" coordorigin="60,10" coordsize="0,1440" path="m60,10l60,1450e" filled="false" stroked="true" strokeweight="1.02pt" strokecolor="#000000">
                <v:path arrowok="t"/>
              </v:shape>
            </v:group>
            <v:group style="position:absolute;left:0;top:1370;width:120;height:200" coordorigin="0,1370" coordsize="120,200">
              <v:shape style="position:absolute;left:0;top:1370;width:120;height:200" coordorigin="0,1370" coordsize="120,200" path="m0,1370l60,1570,96,1450,60,1450,0,1370xe" filled="true" fillcolor="#000000" stroked="false">
                <v:path arrowok="t"/>
                <v:fill type="solid"/>
              </v:shape>
              <v:shape style="position:absolute;left:0;top:1370;width:120;height:200" coordorigin="0,1370" coordsize="120,200" path="m120,1370l60,1450,96,1450,120,137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0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before="38"/>
        <w:ind w:left="706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216pt;margin-top:-8.448753pt;width:42pt;height:18pt;mso-position-horizontal-relative:page;mso-position-vertical-relative:paragraph;z-index:7840" coordorigin="4320,-169" coordsize="840,360">
            <v:shape style="position:absolute;left:4320;top:-169;width:840;height:360" coordorigin="4320,-169" coordsize="840,360" path="m4320,-169l5160,-169,5160,191,4320,191,4320,-169xe" filled="true" fillcolor="#ff7c8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48"/>
        </w:rPr>
        <w:t>124.078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38"/>
          <w:sz w:val="48"/>
        </w:rPr>
        <w:t> </w:t>
      </w:r>
      <w:r>
        <w:rPr>
          <w:rFonts w:ascii="Times New Roman"/>
          <w:spacing w:val="-6"/>
          <w:sz w:val="48"/>
        </w:rPr>
        <w:t>1111100.000100111</w:t>
      </w:r>
      <w:r>
        <w:rPr>
          <w:rFonts w:ascii="Times New Roman"/>
          <w:spacing w:val="-6"/>
          <w:position w:val="-11"/>
          <w:sz w:val="32"/>
        </w:rPr>
        <w:t>2</w:t>
      </w:r>
      <w:r>
        <w:rPr>
          <w:rFonts w:ascii="Times New Roman"/>
          <w:spacing w:val="-6"/>
          <w:sz w:val="3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39" w:lineRule="exact"/>
        <w:ind w:left="702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position w:val="0"/>
          <w:sz w:val="3"/>
          <w:szCs w:val="3"/>
        </w:rPr>
        <w:pict>
          <v:group style="width:332pt;height:2pt;mso-position-horizontal-relative:char;mso-position-vertical-relative:line" coordorigin="0,0" coordsize="6640,40">
            <v:group style="position:absolute;left:20;top:20;width:6600;height:2" coordorigin="20,20" coordsize="6600,2">
              <v:shape style="position:absolute;left:20;top:20;width:6600;height:2" coordorigin="20,20" coordsize="6600,0" path="m20,20l6620,20e" filled="false" stroked="true" strokeweight="1.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3"/>
          <w:szCs w:val="3"/>
        </w:rPr>
      </w:r>
    </w:p>
    <w:p>
      <w:pPr>
        <w:spacing w:after="0" w:line="39" w:lineRule="exact"/>
        <w:rPr>
          <w:rFonts w:ascii="Times New Roman" w:hAnsi="Times New Roman" w:cs="Times New Roman" w:eastAsia="Times New Roman"/>
          <w:sz w:val="3"/>
          <w:szCs w:val="3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21" w:id="22"/>
      <w:bookmarkEnd w:id="22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Number System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7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37"/>
          <w:szCs w:val="37"/>
        </w:rPr>
      </w:pPr>
    </w:p>
    <w:p>
      <w:pPr>
        <w:tabs>
          <w:tab w:pos="2208" w:val="left" w:leader="none"/>
          <w:tab w:pos="5358" w:val="left" w:leader="none"/>
          <w:tab w:pos="6291" w:val="left" w:leader="none"/>
        </w:tabs>
        <w:spacing w:before="0"/>
        <w:ind w:left="1184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pacing w:val="-1"/>
          <w:sz w:val="48"/>
          <w:u w:val="thick" w:color="A03205"/>
        </w:rPr>
        <w:t>Ex.</w:t>
      </w:r>
      <w:r>
        <w:rPr>
          <w:rFonts w:ascii="Times New Roman"/>
          <w:i/>
          <w:color w:val="A03205"/>
          <w:spacing w:val="-1"/>
          <w:sz w:val="48"/>
        </w:rPr>
        <w:t>:</w:t>
        <w:tab/>
      </w:r>
      <w:r>
        <w:rPr>
          <w:rFonts w:ascii="Times New Roman"/>
          <w:sz w:val="48"/>
        </w:rPr>
        <w:t>109.163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38"/>
          <w:sz w:val="48"/>
        </w:rPr>
        <w:t> </w:t>
      </w:r>
      <w:r>
        <w:rPr>
          <w:rFonts w:ascii="Times New Roman"/>
          <w:sz w:val="48"/>
        </w:rPr>
        <w:t>(</w:t>
        <w:tab/>
        <w:t>?</w:t>
        <w:tab/>
      </w:r>
      <w:r>
        <w:rPr>
          <w:rFonts w:ascii="Times New Roman"/>
          <w:spacing w:val="-1"/>
          <w:sz w:val="48"/>
        </w:rPr>
        <w:t>)</w:t>
      </w:r>
      <w:r>
        <w:rPr>
          <w:rFonts w:ascii="Times New Roman"/>
          <w:spacing w:val="-1"/>
          <w:position w:val="-11"/>
          <w:sz w:val="32"/>
        </w:rPr>
        <w:t>2</w:t>
      </w:r>
      <w:r>
        <w:rPr>
          <w:rFonts w:ascii="Times New Roman"/>
          <w:spacing w:val="-1"/>
          <w:sz w:val="3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before="0"/>
        <w:ind w:left="3464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109</w:t>
      </w:r>
      <w:r>
        <w:rPr>
          <w:rFonts w:ascii="Times New Roman"/>
          <w:position w:val="-11"/>
          <w:sz w:val="32"/>
        </w:rPr>
        <w:t>10 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40"/>
          <w:sz w:val="48"/>
        </w:rPr>
        <w:t> </w:t>
      </w:r>
      <w:r>
        <w:rPr>
          <w:rFonts w:ascii="Times New Roman"/>
          <w:spacing w:val="-4"/>
          <w:sz w:val="48"/>
        </w:rPr>
        <w:t>(1101101)</w:t>
      </w:r>
      <w:r>
        <w:rPr>
          <w:rFonts w:ascii="Times New Roman"/>
          <w:spacing w:val="-4"/>
          <w:position w:val="-11"/>
          <w:sz w:val="32"/>
        </w:rPr>
        <w:t>2</w:t>
      </w:r>
      <w:r>
        <w:rPr>
          <w:rFonts w:ascii="Times New Roman"/>
          <w:spacing w:val="-4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48"/>
        <w:ind w:left="73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shape style="position:absolute;margin-left:94.5pt;margin-top:-11.400302pt;width:230.55pt;height:264.4pt;mso-position-horizontal-relative:page;mso-position-vertical-relative:paragraph;z-index:7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75"/>
                    <w:gridCol w:w="835"/>
                  </w:tblGrid>
                  <w:tr>
                    <w:trPr>
                      <w:trHeight w:val="628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.163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0.326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.326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0.652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.652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1.304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.304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0.608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.608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1.216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.216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0.432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.432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0.864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.864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1.728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28" w:hRule="exact"/>
                    </w:trPr>
                    <w:tc>
                      <w:tcPr>
                        <w:tcW w:w="3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.728 ×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2 =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48"/>
                            <w:szCs w:val="4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  <w:t>1.456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left="5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color w:val="A03205"/>
          <w:sz w:val="40"/>
        </w:rPr>
        <w:t>MSD after decimal</w:t>
      </w:r>
      <w:r>
        <w:rPr>
          <w:rFonts w:ascii="Times New Roman"/>
          <w:b/>
          <w:i/>
          <w:color w:val="A03205"/>
          <w:spacing w:val="-14"/>
          <w:sz w:val="40"/>
        </w:rPr>
        <w:t> </w:t>
      </w:r>
      <w:r>
        <w:rPr>
          <w:rFonts w:ascii="Times New Roman"/>
          <w:b/>
          <w:i/>
          <w:color w:val="A03205"/>
          <w:sz w:val="40"/>
        </w:rPr>
        <w:t>point</w:t>
      </w:r>
      <w:r>
        <w:rPr>
          <w:rFonts w:ascii="Times New Roman"/>
          <w:sz w:val="4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1570" w:lineRule="exact"/>
        <w:ind w:left="72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0"/>
          <w:sz w:val="20"/>
          <w:szCs w:val="20"/>
        </w:rPr>
        <w:pict>
          <v:group style="width:6pt;height:78.55pt;mso-position-horizontal-relative:char;mso-position-vertical-relative:line" coordorigin="0,0" coordsize="120,1571">
            <v:group style="position:absolute;left:60;top:10;width:2;height:1440" coordorigin="60,10" coordsize="2,1440">
              <v:shape style="position:absolute;left:60;top:10;width:2;height:1440" coordorigin="60,10" coordsize="0,1440" path="m60,10l60,1450e" filled="false" stroked="true" strokeweight="1.02pt" strokecolor="#000000">
                <v:path arrowok="t"/>
              </v:shape>
            </v:group>
            <v:group style="position:absolute;left:0;top:1370;width:120;height:200" coordorigin="0,1370" coordsize="120,200">
              <v:shape style="position:absolute;left:0;top:1370;width:120;height:200" coordorigin="0,1370" coordsize="120,200" path="m0,1370l60,1570,96,1450,60,1450,0,1370xe" filled="true" fillcolor="#000000" stroked="false">
                <v:path arrowok="t"/>
                <v:fill type="solid"/>
              </v:shape>
              <v:shape style="position:absolute;left:0;top:1370;width:120;height:200" coordorigin="0,1370" coordsize="120,200" path="m120,1370l60,1450,96,1450,120,137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0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before="38"/>
        <w:ind w:left="706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120pt;margin-top:3.521246pt;width:.1pt;height:48pt;mso-position-horizontal-relative:page;mso-position-vertical-relative:paragraph;z-index:7936" coordorigin="2400,70" coordsize="2,960">
            <v:shape style="position:absolute;left:2400;top:70;width:2;height:960" coordorigin="2400,70" coordsize="0,960" path="m2400,70l2400,1030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28pt;margin-top:3.521246pt;width:.1pt;height:48pt;mso-position-horizontal-relative:page;mso-position-vertical-relative:paragraph;z-index:7960" coordorigin="4560,70" coordsize="2,960">
            <v:shape style="position:absolute;left:4560;top:70;width:2;height:960" coordorigin="4560,70" coordsize="0,960" path="m4560,70l4560,1030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>
          <w:rFonts w:ascii="Times New Roman"/>
          <w:sz w:val="48"/>
        </w:rPr>
        <w:t>109.163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38"/>
          <w:sz w:val="48"/>
        </w:rPr>
        <w:t> </w:t>
      </w:r>
      <w:r>
        <w:rPr>
          <w:rFonts w:ascii="Times New Roman"/>
          <w:spacing w:val="-3"/>
          <w:sz w:val="48"/>
        </w:rPr>
        <w:t>1101101.001010011</w:t>
      </w:r>
      <w:r>
        <w:rPr>
          <w:rFonts w:ascii="Times New Roman"/>
          <w:spacing w:val="-3"/>
          <w:position w:val="-11"/>
          <w:sz w:val="32"/>
        </w:rPr>
        <w:t>2</w:t>
      </w:r>
      <w:r>
        <w:rPr>
          <w:rFonts w:ascii="Times New Roman"/>
          <w:spacing w:val="-3"/>
          <w:sz w:val="3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39" w:lineRule="exact"/>
        <w:ind w:left="702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position w:val="0"/>
          <w:sz w:val="3"/>
          <w:szCs w:val="3"/>
        </w:rPr>
        <w:pict>
          <v:group style="width:332pt;height:2pt;mso-position-horizontal-relative:char;mso-position-vertical-relative:line" coordorigin="0,0" coordsize="6640,40">
            <v:group style="position:absolute;left:20;top:20;width:6600;height:2" coordorigin="20,20" coordsize="6600,2">
              <v:shape style="position:absolute;left:20;top:20;width:6600;height:2" coordorigin="20,20" coordsize="6600,0" path="m20,20l6620,20e" filled="false" stroked="true" strokeweight="1.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3"/>
          <w:szCs w:val="3"/>
        </w:rPr>
      </w:r>
    </w:p>
    <w:p>
      <w:pPr>
        <w:spacing w:after="0" w:line="39" w:lineRule="exact"/>
        <w:rPr>
          <w:rFonts w:ascii="Times New Roman" w:hAnsi="Times New Roman" w:cs="Times New Roman" w:eastAsia="Times New Roman"/>
          <w:sz w:val="3"/>
          <w:szCs w:val="3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spacing w:before="24"/>
        <w:ind w:left="0" w:right="890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22" w:id="23"/>
      <w:bookmarkEnd w:id="23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Number System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7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spacing w:line="240" w:lineRule="auto" w:before="44"/>
        <w:ind w:left="945" w:right="703"/>
        <w:jc w:val="left"/>
      </w:pPr>
      <w:r>
        <w:rPr/>
        <w:t>How do we go from base 10 to base 16</w:t>
      </w:r>
      <w:r>
        <w:rPr>
          <w:spacing w:val="-14"/>
        </w:rPr>
        <w:t> </w:t>
      </w:r>
      <w:r>
        <w:rPr/>
        <w:t>(Hexadecimal)?</w:t>
      </w:r>
    </w:p>
    <w:p>
      <w:pPr>
        <w:tabs>
          <w:tab w:pos="1969" w:val="left" w:leader="none"/>
        </w:tabs>
        <w:spacing w:before="312"/>
        <w:ind w:left="94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i/>
          <w:sz w:val="48"/>
        </w:rPr>
      </w:r>
      <w:r>
        <w:rPr>
          <w:rFonts w:ascii="Times New Roman"/>
          <w:i/>
          <w:spacing w:val="-1"/>
          <w:sz w:val="48"/>
          <w:u w:val="thick" w:color="000000"/>
        </w:rPr>
        <w:t>Ex.</w:t>
      </w:r>
      <w:r>
        <w:rPr>
          <w:rFonts w:ascii="Times New Roman"/>
          <w:i/>
          <w:spacing w:val="-1"/>
          <w:sz w:val="48"/>
        </w:rPr>
        <w:t>:</w:t>
        <w:tab/>
      </w:r>
      <w:r>
        <w:rPr>
          <w:rFonts w:ascii="Times New Roman"/>
          <w:sz w:val="48"/>
        </w:rPr>
        <w:t>428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 ( ?</w:t>
      </w:r>
      <w:r>
        <w:rPr>
          <w:rFonts w:ascii="Times New Roman"/>
          <w:spacing w:val="38"/>
          <w:sz w:val="48"/>
        </w:rPr>
        <w:t> </w:t>
      </w:r>
      <w:r>
        <w:rPr>
          <w:rFonts w:ascii="Times New Roman"/>
          <w:spacing w:val="-1"/>
          <w:sz w:val="48"/>
        </w:rPr>
        <w:t>)</w:t>
      </w:r>
      <w:r>
        <w:rPr>
          <w:rFonts w:ascii="Times New Roman"/>
          <w:spacing w:val="-1"/>
          <w:position w:val="-11"/>
          <w:sz w:val="32"/>
        </w:rPr>
        <w:t>16</w:t>
      </w:r>
      <w:r>
        <w:rPr>
          <w:rFonts w:ascii="Times New Roman"/>
          <w:spacing w:val="-1"/>
          <w:sz w:val="32"/>
        </w:rPr>
      </w:r>
    </w:p>
    <w:p>
      <w:pPr>
        <w:pStyle w:val="Heading6"/>
        <w:spacing w:line="240" w:lineRule="auto" w:before="276"/>
        <w:ind w:left="2385" w:right="703"/>
        <w:jc w:val="left"/>
      </w:pPr>
      <w:r>
        <w:rPr>
          <w:rFonts w:ascii="Times New Roman"/>
          <w:b/>
          <w:i/>
          <w:color w:val="FF0000"/>
        </w:rPr>
        <w:t>Note! </w:t>
      </w:r>
      <w:r>
        <w:rPr/>
        <w:t>Base 16 needs sixteen</w:t>
      </w:r>
      <w:r>
        <w:rPr>
          <w:spacing w:val="-13"/>
        </w:rPr>
        <w:t> </w:t>
      </w:r>
      <w:r>
        <w:rPr/>
        <w:t>symbols:</w:t>
      </w:r>
    </w:p>
    <w:p>
      <w:pPr>
        <w:spacing w:before="312"/>
        <w:ind w:left="382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0, 1, 2, 3, 4, 5, 6, 7, 8, 9, A, B, C, D, E,</w:t>
      </w:r>
      <w:r>
        <w:rPr>
          <w:rFonts w:ascii="Times New Roman"/>
          <w:spacing w:val="-29"/>
          <w:sz w:val="48"/>
        </w:rPr>
        <w:t> </w:t>
      </w:r>
      <w:r>
        <w:rPr>
          <w:rFonts w:ascii="Times New Roman"/>
          <w:sz w:val="48"/>
        </w:rPr>
        <w:t>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tabs>
          <w:tab w:pos="3320" w:val="left" w:leader="none"/>
        </w:tabs>
        <w:spacing w:line="388" w:lineRule="exact" w:before="53"/>
        <w:ind w:left="200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96.029999pt;margin-top:22.449694pt;width:6pt;height:18pt;mso-position-horizontal-relative:page;mso-position-vertical-relative:paragraph;z-index:-131872" coordorigin="1921,449" coordsize="120,360">
            <v:shape style="position:absolute;left:1921;top:449;width:120;height:360" coordorigin="1921,449" coordsize="120,360" path="m2041,449l1921,809e" filled="false" stroked="true" strokeweight="1.02pt" strokecolor="#000000">
              <v:path arrowok="t"/>
            </v:shape>
            <w10:wrap type="none"/>
          </v:group>
        </w:pict>
      </w:r>
      <w:r>
        <w:rPr>
          <w:rFonts w:ascii="Times New Roman"/>
          <w:sz w:val="36"/>
        </w:rPr>
      </w:r>
      <w:r>
        <w:rPr>
          <w:rFonts w:ascii="Times New Roman"/>
          <w:sz w:val="36"/>
          <w:u w:val="thick" w:color="000000"/>
        </w:rPr>
        <w:t>  </w:t>
      </w:r>
      <w:r>
        <w:rPr>
          <w:rFonts w:ascii="Times New Roman"/>
          <w:spacing w:val="-6"/>
          <w:sz w:val="36"/>
          <w:u w:val="thick" w:color="000000"/>
        </w:rPr>
        <w:t> </w:t>
      </w:r>
      <w:r>
        <w:rPr>
          <w:rFonts w:ascii="Times New Roman"/>
          <w:sz w:val="36"/>
          <w:u w:val="thick" w:color="000000"/>
        </w:rPr>
        <w:t>26 </w:t>
        <w:tab/>
      </w:r>
      <w:r>
        <w:rPr>
          <w:rFonts w:ascii="Times New Roman"/>
          <w:sz w:val="36"/>
        </w:rPr>
      </w:r>
    </w:p>
    <w:p>
      <w:pPr>
        <w:tabs>
          <w:tab w:pos="2264" w:val="left" w:leader="none"/>
        </w:tabs>
        <w:spacing w:line="458" w:lineRule="exact" w:before="0"/>
        <w:ind w:left="154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02pt;margin-top:24.430569pt;width:42.1pt;height:42pt;mso-position-horizontal-relative:page;mso-position-vertical-relative:paragraph;z-index:8056" coordorigin="2040,489" coordsize="842,840">
            <v:group style="position:absolute;left:2050;top:499;width:821;height:820" coordorigin="2050,499" coordsize="821,820">
              <v:shape style="position:absolute;left:2050;top:499;width:821;height:820" coordorigin="2050,499" coordsize="821,820" path="m2050,909l2056,842,2071,779,2096,720,2129,667,2170,619,2218,578,2272,545,2331,520,2394,504,2461,499,2494,500,2559,511,2620,531,2677,560,2728,597,2772,642,2810,693,2839,749,2859,810,2870,875,2871,909,2870,942,2859,1007,2839,1068,2810,1124,2772,1175,2728,1220,2677,1257,2620,1286,2559,1307,2494,1317,2461,1318,2427,1317,2362,1307,2301,1286,2244,1257,2194,1220,2149,1175,2112,1124,2082,1068,2062,1007,2052,942,2050,909xe" filled="false" stroked="true" strokeweight="1.02pt" strokecolor="#000000">
                <v:path arrowok="t"/>
              </v:shape>
              <v:shape style="position:absolute;left:2040;top:489;width:842;height:840" type="#_x0000_t202" filled="false" stroked="false">
                <v:textbox inset="0,0,0,0">
                  <w:txbxContent>
                    <w:p>
                      <w:pPr>
                        <w:spacing w:before="203"/>
                        <w:ind w:left="26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12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position w:val="7"/>
          <w:sz w:val="36"/>
        </w:rPr>
        <w:t>16</w:t>
        <w:tab/>
      </w:r>
      <w:r>
        <w:rPr>
          <w:rFonts w:ascii="Times New Roman"/>
          <w:sz w:val="36"/>
        </w:rPr>
        <w:t>428</w:t>
      </w:r>
    </w:p>
    <w:p>
      <w:pPr>
        <w:tabs>
          <w:tab w:pos="2839" w:val="left" w:leader="none"/>
        </w:tabs>
        <w:spacing w:line="387" w:lineRule="exact" w:before="53"/>
        <w:ind w:left="152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  <w:r>
        <w:rPr>
          <w:rFonts w:ascii="Times New Roman"/>
          <w:sz w:val="36"/>
          <w:u w:val="thick" w:color="000000"/>
        </w:rPr>
        <w:t>  </w:t>
      </w:r>
      <w:r>
        <w:rPr>
          <w:rFonts w:ascii="Times New Roman"/>
          <w:spacing w:val="-6"/>
          <w:sz w:val="36"/>
          <w:u w:val="thick" w:color="000000"/>
        </w:rPr>
        <w:t> </w:t>
      </w:r>
      <w:r>
        <w:rPr>
          <w:rFonts w:ascii="Times New Roman"/>
          <w:sz w:val="36"/>
          <w:u w:val="thick" w:color="000000"/>
        </w:rPr>
        <w:t>1 </w:t>
        <w:tab/>
      </w:r>
      <w:r>
        <w:rPr>
          <w:rFonts w:ascii="Times New Roman"/>
          <w:sz w:val="36"/>
        </w:rPr>
      </w:r>
    </w:p>
    <w:p>
      <w:pPr>
        <w:tabs>
          <w:tab w:pos="1784" w:val="left" w:leader="none"/>
        </w:tabs>
        <w:spacing w:line="457" w:lineRule="exact" w:before="0"/>
        <w:ind w:left="10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40.029999pt;margin-top:.450573pt;width:6pt;height:18pt;mso-position-horizontal-relative:page;mso-position-vertical-relative:paragraph;z-index:-131800" coordorigin="4801,9" coordsize="120,360">
            <v:shape style="position:absolute;left:4801;top:9;width:120;height:360" coordorigin="4801,9" coordsize="120,360" path="m4921,9l4801,369e" filled="false" stroked="true" strokeweight="1.02pt" strokecolor="#000000">
              <v:path arrowok="t"/>
            </v:shape>
            <w10:wrap type="none"/>
          </v:group>
        </w:pict>
      </w:r>
      <w:r>
        <w:rPr/>
        <w:pict>
          <v:group style="position:absolute;margin-left:246pt;margin-top:24.480572pt;width:42.1pt;height:42pt;mso-position-horizontal-relative:page;mso-position-vertical-relative:paragraph;z-index:8128" coordorigin="4920,490" coordsize="842,840">
            <v:group style="position:absolute;left:4930;top:500;width:821;height:820" coordorigin="4930,500" coordsize="821,820">
              <v:shape style="position:absolute;left:4930;top:500;width:821;height:820" coordorigin="4930,500" coordsize="821,820" path="m4930,910l4936,843,4951,780,4976,721,5009,668,5050,620,5098,579,5152,546,5211,521,5274,505,5341,500,5374,501,5439,512,5500,532,5557,561,5608,598,5652,643,5690,694,5719,750,5739,811,5750,876,5751,910,5750,943,5739,1008,5719,1069,5690,1125,5652,1176,5608,1221,5557,1258,5500,1287,5439,1308,5374,1318,5341,1319,5307,1318,5242,1308,5181,1287,5124,1258,5074,1221,5029,1176,4992,1125,4962,1069,4942,1008,4932,943,4930,910xe" filled="false" stroked="true" strokeweight="1.02pt" strokecolor="#000000">
                <v:path arrowok="t"/>
              </v:shape>
              <v:shape style="position:absolute;left:4920;top:490;width:842;height:840" type="#_x0000_t202" filled="false" stroked="false">
                <v:textbox inset="0,0,0,0">
                  <w:txbxContent>
                    <w:p>
                      <w:pPr>
                        <w:spacing w:before="203"/>
                        <w:ind w:left="26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10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36"/>
        </w:rPr>
        <w:t>16</w:t>
        <w:tab/>
      </w:r>
      <w:r>
        <w:rPr>
          <w:rFonts w:ascii="Times New Roman"/>
          <w:position w:val="-6"/>
          <w:sz w:val="36"/>
        </w:rPr>
        <w:t>26</w:t>
      </w:r>
      <w:r>
        <w:rPr>
          <w:rFonts w:ascii="Times New Roman"/>
          <w:sz w:val="36"/>
        </w:rPr>
      </w:r>
    </w:p>
    <w:p>
      <w:pPr>
        <w:tabs>
          <w:tab w:pos="2959" w:val="left" w:leader="none"/>
        </w:tabs>
        <w:spacing w:line="387" w:lineRule="exact" w:before="53"/>
        <w:ind w:left="164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  <w:r>
        <w:rPr>
          <w:rFonts w:ascii="Times New Roman"/>
          <w:sz w:val="36"/>
          <w:u w:val="thick" w:color="000000"/>
        </w:rPr>
        <w:t>  </w:t>
      </w:r>
      <w:r>
        <w:rPr>
          <w:rFonts w:ascii="Times New Roman"/>
          <w:spacing w:val="-6"/>
          <w:sz w:val="36"/>
          <w:u w:val="thick" w:color="000000"/>
        </w:rPr>
        <w:t> </w:t>
      </w:r>
      <w:r>
        <w:rPr>
          <w:rFonts w:ascii="Times New Roman"/>
          <w:sz w:val="36"/>
          <w:u w:val="thick" w:color="000000"/>
        </w:rPr>
        <w:t>0 </w:t>
        <w:tab/>
      </w:r>
      <w:r>
        <w:rPr>
          <w:rFonts w:ascii="Times New Roman"/>
          <w:sz w:val="36"/>
        </w:rPr>
      </w:r>
    </w:p>
    <w:p>
      <w:pPr>
        <w:tabs>
          <w:tab w:pos="1904" w:val="left" w:leader="none"/>
        </w:tabs>
        <w:spacing w:line="457" w:lineRule="exact" w:before="0"/>
        <w:ind w:left="118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90.029999pt;margin-top:.450573pt;width:6pt;height:18pt;mso-position-horizontal-relative:page;mso-position-vertical-relative:paragraph;z-index:-131728" coordorigin="7801,9" coordsize="120,360">
            <v:shape style="position:absolute;left:7801;top:9;width:120;height:360" coordorigin="7801,9" coordsize="120,360" path="m7921,9l7801,369e" filled="false" stroked="true" strokeweight="1.02pt" strokecolor="#000000">
              <v:path arrowok="t"/>
            </v:shape>
            <w10:wrap type="none"/>
          </v:group>
        </w:pict>
      </w:r>
      <w:r>
        <w:rPr/>
        <w:pict>
          <v:group style="position:absolute;margin-left:390pt;margin-top:24.480572pt;width:42.1pt;height:42pt;mso-position-horizontal-relative:page;mso-position-vertical-relative:paragraph;z-index:8200" coordorigin="7800,490" coordsize="842,840">
            <v:group style="position:absolute;left:7810;top:500;width:821;height:820" coordorigin="7810,500" coordsize="821,820">
              <v:shape style="position:absolute;left:7810;top:500;width:821;height:820" coordorigin="7810,500" coordsize="821,820" path="m7810,910l7816,843,7831,780,7856,721,7889,668,7930,620,7978,579,8032,546,8091,521,8154,505,8221,500,8254,501,8319,512,8380,532,8437,561,8488,598,8532,643,8570,694,8599,750,8619,811,8630,876,8631,910,8630,943,8619,1008,8599,1069,8570,1125,8532,1176,8488,1221,8437,1258,8380,1287,8319,1308,8254,1318,8221,1319,8187,1318,8122,1308,8061,1287,8004,1258,7954,1221,7909,1176,7872,1125,7842,1069,7822,1008,7812,943,7810,910xe" filled="false" stroked="true" strokeweight="1.02pt" strokecolor="#000000">
                <v:path arrowok="t"/>
              </v:shape>
              <v:shape style="position:absolute;left:7800;top:490;width:842;height:840" type="#_x0000_t202" filled="false" stroked="false">
                <v:textbox inset="0,0,0,0">
                  <w:txbxContent>
                    <w:p>
                      <w:pPr>
                        <w:spacing w:before="203"/>
                        <w:ind w:left="38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sz w:val="36"/>
                        </w:rPr>
                        <w:t>1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36"/>
        </w:rPr>
        <w:t>16</w:t>
        <w:tab/>
      </w:r>
      <w:r>
        <w:rPr>
          <w:rFonts w:ascii="Times New Roman"/>
          <w:position w:val="-6"/>
          <w:sz w:val="36"/>
        </w:rPr>
        <w:t>1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6"/>
          <w:szCs w:val="56"/>
        </w:rPr>
      </w:pPr>
      <w:r>
        <w:rPr/>
        <w:br w:type="column"/>
      </w:r>
      <w:r>
        <w:rPr>
          <w:rFonts w:ascii="Times New Roman"/>
          <w:sz w:val="5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63"/>
          <w:szCs w:val="63"/>
        </w:rPr>
      </w:pPr>
    </w:p>
    <w:p>
      <w:pPr>
        <w:spacing w:before="0"/>
        <w:ind w:left="14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428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37"/>
          <w:sz w:val="48"/>
        </w:rPr>
        <w:t> </w:t>
      </w:r>
      <w:r>
        <w:rPr>
          <w:rFonts w:ascii="Times New Roman"/>
          <w:sz w:val="48"/>
        </w:rPr>
        <w:t>(1AC)</w:t>
      </w:r>
      <w:r>
        <w:rPr>
          <w:rFonts w:ascii="Times New Roman"/>
          <w:position w:val="-11"/>
          <w:sz w:val="32"/>
        </w:rPr>
        <w:t>16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4" w:equalWidth="0">
            <w:col w:w="3321" w:space="40"/>
            <w:col w:w="2840" w:space="40"/>
            <w:col w:w="2960" w:space="40"/>
            <w:col w:w="5079"/>
          </w:cols>
        </w:sectPr>
      </w:pPr>
    </w:p>
    <w:p>
      <w:pPr>
        <w:tabs>
          <w:tab w:pos="5024" w:val="left" w:leader="none"/>
          <w:tab w:pos="7665" w:val="left" w:leader="none"/>
        </w:tabs>
        <w:spacing w:line="421" w:lineRule="exact" w:before="0"/>
        <w:ind w:left="142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group style="position:absolute;margin-left:522.030029pt;margin-top:5.774059pt;width:180pt;height:.1pt;mso-position-horizontal-relative:page;mso-position-vertical-relative:paragraph;z-index:8224" coordorigin="10441,115" coordsize="3600,2">
            <v:shape style="position:absolute;left:10441;top:115;width:3600;height:2" coordorigin="10441,115" coordsize="3600,0" path="m10441,115l14041,115e" filled="false" stroked="true" strokeweight="1.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i/>
          <w:color w:val="A03205"/>
          <w:sz w:val="40"/>
        </w:rPr>
        <w:t>LSD </w:t>
      </w:r>
      <w:r>
        <w:rPr>
          <w:rFonts w:ascii="Times New Roman"/>
          <w:b/>
          <w:i/>
          <w:sz w:val="40"/>
        </w:rPr>
        <w:t>=</w:t>
      </w:r>
      <w:r>
        <w:rPr>
          <w:rFonts w:ascii="Times New Roman"/>
          <w:b/>
          <w:i/>
          <w:spacing w:val="-2"/>
          <w:sz w:val="40"/>
        </w:rPr>
        <w:t> </w:t>
      </w:r>
      <w:r>
        <w:rPr>
          <w:rFonts w:ascii="Times New Roman"/>
          <w:b/>
          <w:i/>
          <w:sz w:val="40"/>
        </w:rPr>
        <w:t>C</w:t>
        <w:tab/>
        <w:t>=</w:t>
      </w:r>
      <w:r>
        <w:rPr>
          <w:rFonts w:ascii="Times New Roman"/>
          <w:b/>
          <w:i/>
          <w:spacing w:val="-16"/>
          <w:sz w:val="40"/>
        </w:rPr>
        <w:t> </w:t>
      </w:r>
      <w:r>
        <w:rPr>
          <w:rFonts w:ascii="Times New Roman"/>
          <w:b/>
          <w:i/>
          <w:sz w:val="40"/>
        </w:rPr>
        <w:t>A</w:t>
        <w:tab/>
      </w:r>
      <w:r>
        <w:rPr>
          <w:rFonts w:ascii="Times New Roman"/>
          <w:b/>
          <w:i/>
          <w:color w:val="A03205"/>
          <w:position w:val="1"/>
          <w:sz w:val="40"/>
        </w:rPr>
        <w:t>MSD </w:t>
      </w:r>
      <w:r>
        <w:rPr>
          <w:rFonts w:ascii="Times New Roman"/>
          <w:b/>
          <w:i/>
          <w:position w:val="1"/>
          <w:sz w:val="40"/>
        </w:rPr>
        <w:t>=</w:t>
      </w:r>
      <w:r>
        <w:rPr>
          <w:rFonts w:ascii="Times New Roman"/>
          <w:b/>
          <w:i/>
          <w:spacing w:val="-4"/>
          <w:position w:val="1"/>
          <w:sz w:val="40"/>
        </w:rPr>
        <w:t> </w:t>
      </w:r>
      <w:r>
        <w:rPr>
          <w:rFonts w:ascii="Times New Roman"/>
          <w:b/>
          <w:i/>
          <w:position w:val="1"/>
          <w:sz w:val="40"/>
        </w:rPr>
        <w:t>1</w:t>
      </w:r>
      <w:r>
        <w:rPr>
          <w:rFonts w:ascii="Times New Roman"/>
          <w:sz w:val="4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33"/>
          <w:szCs w:val="33"/>
        </w:rPr>
      </w:pPr>
    </w:p>
    <w:p>
      <w:pPr>
        <w:spacing w:before="0"/>
        <w:ind w:left="82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z w:val="48"/>
          <w:u w:val="thick" w:color="A03205"/>
        </w:rPr>
        <w:t>How to convert Binary to</w:t>
      </w:r>
      <w:r>
        <w:rPr>
          <w:rFonts w:ascii="Times New Roman"/>
          <w:i/>
          <w:color w:val="A03205"/>
          <w:spacing w:val="-12"/>
          <w:sz w:val="48"/>
          <w:u w:val="thick" w:color="A03205"/>
        </w:rPr>
        <w:t> </w:t>
      </w:r>
      <w:r>
        <w:rPr>
          <w:rFonts w:ascii="Times New Roman"/>
          <w:i/>
          <w:color w:val="A03205"/>
          <w:sz w:val="48"/>
          <w:u w:val="thick" w:color="A03205"/>
        </w:rPr>
        <w:t>Hexadecimal</w:t>
      </w:r>
      <w:r>
        <w:rPr>
          <w:rFonts w:ascii="Times New Roman"/>
          <w:i/>
          <w:color w:val="A03205"/>
          <w:sz w:val="48"/>
        </w:rPr>
        <w:t>:</w:t>
      </w:r>
      <w:r>
        <w:rPr>
          <w:rFonts w:ascii="Times New Roman"/>
          <w:sz w:val="48"/>
        </w:rPr>
      </w:r>
    </w:p>
    <w:p>
      <w:pPr>
        <w:spacing w:line="249" w:lineRule="auto" w:before="288"/>
        <w:ind w:left="15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Simply partition binary digits into groups of 4-bit starting</w:t>
      </w:r>
      <w:r>
        <w:rPr>
          <w:rFonts w:ascii="Times New Roman"/>
          <w:spacing w:val="-42"/>
          <w:sz w:val="48"/>
        </w:rPr>
        <w:t> </w:t>
      </w:r>
      <w:r>
        <w:rPr>
          <w:rFonts w:ascii="Times New Roman"/>
          <w:sz w:val="48"/>
        </w:rPr>
        <w:t>from</w:t>
      </w:r>
      <w:r>
        <w:rPr>
          <w:rFonts w:ascii="Times New Roman"/>
          <w:sz w:val="48"/>
        </w:rPr>
        <w:t> right.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483" w:lineRule="exact" w:before="0"/>
        <w:ind w:left="51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444.084198pt;margin-top:22.150469pt;width:41.95pt;height:10.7pt;mso-position-horizontal-relative:page;mso-position-vertical-relative:paragraph;z-index:-131632" coordorigin="8882,443" coordsize="839,214">
            <v:shape style="position:absolute;left:8882;top:443;width:839;height:214" coordorigin="8882,443" coordsize="839,214" path="m9720,443l9704,519,9370,563,9354,566,9307,631,9302,657,9298,636,9264,577,8950,563,8934,560,8919,551,8906,536,8895,517,8887,495,8882,469e" filled="false" stroked="true" strokeweight="2.280pt" strokecolor="#000000">
              <v:path arrowok="t"/>
            </v:shape>
            <w10:wrap type="none"/>
          </v:group>
        </w:pict>
      </w:r>
      <w:r>
        <w:rPr/>
        <w:pict>
          <v:group style="position:absolute;margin-left:396.084198pt;margin-top:22.150469pt;width:41.95pt;height:10.7pt;mso-position-horizontal-relative:page;mso-position-vertical-relative:paragraph;z-index:-131608" coordorigin="7922,443" coordsize="839,214">
            <v:shape style="position:absolute;left:7922;top:443;width:839;height:214" coordorigin="7922,443" coordsize="839,214" path="m8760,443l8744,519,8410,563,8394,566,8347,631,8342,657,8338,636,8304,577,7990,563,7974,560,7959,551,7946,536,7935,517,7927,495,7922,469e" filled="false" stroked="true" strokeweight="2.280pt" strokecolor="#000000">
              <v:path arrowok="t"/>
            </v:shape>
            <w10:wrap type="none"/>
          </v:group>
        </w:pict>
      </w:r>
      <w:r>
        <w:rPr/>
        <w:pict>
          <v:group style="position:absolute;margin-left:348.084198pt;margin-top:22.150469pt;width:41.95pt;height:10.7pt;mso-position-horizontal-relative:page;mso-position-vertical-relative:paragraph;z-index:-131584" coordorigin="6962,443" coordsize="839,214">
            <v:shape style="position:absolute;left:6962;top:443;width:839;height:214" coordorigin="6962,443" coordsize="839,214" path="m7800,443l7784,519,7450,563,7434,566,7387,631,7382,657,7378,636,7344,577,7030,563,7014,560,6999,551,6986,536,6975,517,6967,495,6962,469e" filled="false" stroked="true" strokeweight="2.280pt" strokecolor="#000000">
              <v:path arrowok="t"/>
            </v:shape>
            <w10:wrap type="none"/>
          </v:group>
        </w:pict>
      </w:r>
      <w:r>
        <w:rPr/>
        <w:pict>
          <v:group style="position:absolute;margin-left:300.084198pt;margin-top:22.150469pt;width:41.95pt;height:10.7pt;mso-position-horizontal-relative:page;mso-position-vertical-relative:paragraph;z-index:-131560" coordorigin="6002,443" coordsize="839,214">
            <v:shape style="position:absolute;left:6002;top:443;width:839;height:214" coordorigin="6002,443" coordsize="839,214" path="m6840,443l6824,519,6490,563,6474,566,6427,631,6422,657,6418,636,6384,577,6070,563,6054,560,6039,551,6026,536,6015,517,6007,495,6002,469e" filled="false" stroked="true" strokeweight="2.280pt" strokecolor="#000000">
              <v:path arrowok="t"/>
            </v:shape>
            <w10:wrap type="none"/>
          </v:group>
        </w:pict>
      </w:r>
      <w:r>
        <w:rPr/>
        <w:pict>
          <v:group style="position:absolute;margin-left:252.084198pt;margin-top:22.150469pt;width:41.95pt;height:10.7pt;mso-position-horizontal-relative:page;mso-position-vertical-relative:paragraph;z-index:-131536" coordorigin="5042,443" coordsize="839,214">
            <v:shape style="position:absolute;left:5042;top:443;width:839;height:214" coordorigin="5042,443" coordsize="839,214" path="m5880,443l5864,519,5530,563,5514,566,5467,631,5462,657,5458,636,5424,577,5110,563,5094,560,5079,551,5066,536,5055,517,5047,495,5042,469e" filled="false" stroked="true" strokeweight="2.280pt" strokecolor="#000000">
              <v:path arrowok="t"/>
            </v:shape>
            <w10:wrap type="none"/>
          </v:group>
        </w:pict>
      </w:r>
      <w:r>
        <w:rPr>
          <w:rFonts w:ascii="Times New Roman"/>
          <w:spacing w:val="-5"/>
          <w:sz w:val="48"/>
        </w:rPr>
        <w:t>1100111011000101100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z w:val="48"/>
        </w:rPr>
        <w:t>=</w:t>
      </w:r>
    </w:p>
    <w:p>
      <w:pPr>
        <w:spacing w:line="568" w:lineRule="exact" w:before="0"/>
        <w:ind w:left="378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6762C</w:t>
      </w:r>
      <w:r>
        <w:rPr>
          <w:rFonts w:ascii="Times New Roman"/>
          <w:position w:val="-11"/>
          <w:sz w:val="32"/>
        </w:rPr>
        <w:t>16</w:t>
      </w:r>
      <w:r>
        <w:rPr>
          <w:rFonts w:ascii="Times New Roman"/>
          <w:sz w:val="32"/>
        </w:rPr>
      </w:r>
    </w:p>
    <w:p>
      <w:pPr>
        <w:spacing w:after="0" w:line="568" w:lineRule="exact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10007" w:space="40"/>
            <w:col w:w="4273"/>
          </w:cols>
        </w:sectPr>
      </w:pPr>
    </w:p>
    <w:p>
      <w:pPr>
        <w:tabs>
          <w:tab w:pos="1363" w:val="left" w:leader="none"/>
          <w:tab w:pos="2323" w:val="left" w:leader="none"/>
          <w:tab w:pos="3283" w:val="left" w:leader="none"/>
          <w:tab w:pos="4200" w:val="left" w:leader="none"/>
        </w:tabs>
        <w:spacing w:before="80"/>
        <w:ind w:left="403" w:right="0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w w:val="95"/>
          <w:sz w:val="40"/>
        </w:rPr>
        <w:t>6</w:t>
        <w:tab/>
        <w:t>7</w:t>
        <w:tab/>
        <w:t>6</w:t>
        <w:tab/>
        <w:t>2</w:t>
        <w:tab/>
      </w:r>
      <w:r>
        <w:rPr>
          <w:rFonts w:ascii="Times New Roman"/>
          <w:b/>
          <w:sz w:val="40"/>
        </w:rPr>
        <w:t>C</w:t>
      </w:r>
      <w:r>
        <w:rPr>
          <w:rFonts w:ascii="Times New Roman"/>
          <w:sz w:val="4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27"/>
        <w:ind w:left="94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23" w:id="24"/>
      <w:bookmarkEnd w:id="24"/>
      <w:r>
        <w:rPr/>
      </w: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z w:val="48"/>
          <w:u w:val="thick" w:color="A03205"/>
        </w:rPr>
        <w:t>How to convert Binary to</w:t>
      </w:r>
      <w:r>
        <w:rPr>
          <w:rFonts w:ascii="Times New Roman"/>
          <w:i/>
          <w:color w:val="A03205"/>
          <w:spacing w:val="-11"/>
          <w:sz w:val="48"/>
          <w:u w:val="thick" w:color="A03205"/>
        </w:rPr>
        <w:t> </w:t>
      </w:r>
      <w:r>
        <w:rPr>
          <w:rFonts w:ascii="Times New Roman"/>
          <w:i/>
          <w:color w:val="A03205"/>
          <w:sz w:val="48"/>
          <w:u w:val="thick" w:color="A03205"/>
        </w:rPr>
        <w:t>Octal</w:t>
      </w:r>
      <w:r>
        <w:rPr>
          <w:rFonts w:ascii="Times New Roman"/>
          <w:i/>
          <w:color w:val="A03205"/>
          <w:sz w:val="48"/>
        </w:rPr>
        <w:t>:</w:t>
      </w:r>
      <w:r>
        <w:rPr>
          <w:rFonts w:ascii="Times New Roman"/>
          <w:sz w:val="48"/>
        </w:rPr>
      </w:r>
    </w:p>
    <w:p>
      <w:pPr>
        <w:spacing w:line="249" w:lineRule="auto" w:before="288"/>
        <w:ind w:left="166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Simply partition binary digits into groups of 3-bit starting</w:t>
      </w:r>
      <w:r>
        <w:rPr>
          <w:rFonts w:ascii="Times New Roman"/>
          <w:spacing w:val="-42"/>
          <w:sz w:val="48"/>
        </w:rPr>
        <w:t> </w:t>
      </w:r>
      <w:r>
        <w:rPr>
          <w:rFonts w:ascii="Times New Roman"/>
          <w:sz w:val="48"/>
        </w:rPr>
        <w:t>from</w:t>
      </w:r>
      <w:r>
        <w:rPr>
          <w:rFonts w:ascii="Times New Roman"/>
          <w:sz w:val="48"/>
        </w:rPr>
        <w:t> right.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4400" w:h="10800" w:orient="landscape"/>
          <w:pgMar w:header="0" w:footer="139" w:top="420" w:bottom="340" w:left="40" w:right="40"/>
        </w:sectPr>
      </w:pPr>
    </w:p>
    <w:p>
      <w:pPr>
        <w:spacing w:before="63"/>
        <w:ind w:left="38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87.616394pt;margin-top:30.970446pt;width:25.45pt;height:7.9pt;mso-position-horizontal-relative:page;mso-position-vertical-relative:paragraph;z-index:-131512" coordorigin="3752,619" coordsize="509,158">
            <v:shape style="position:absolute;left:3752;top:619;width:509;height:158" coordorigin="3752,619" coordsize="509,158" path="m3987,716l3952,716,3968,722,3988,738,3998,755,4003,777,4017,763,4021,753,4007,753,3999,734,3988,718,3987,716xe" filled="true" fillcolor="#000000" stroked="false">
              <v:path arrowok="t"/>
              <v:fill type="solid"/>
            </v:shape>
            <v:shape style="position:absolute;left:3752;top:619;width:509;height:158" coordorigin="3752,619" coordsize="509,158" path="m4094,672l4039,701,4007,753,4021,753,4024,744,4036,728,4053,717,4073,713,4199,713,4210,707,4227,692,4236,682,4179,682,4161,680,4134,675,4115,672,4094,672xe" filled="true" fillcolor="#000000" stroked="false">
              <v:path arrowok="t"/>
              <v:fill type="solid"/>
            </v:shape>
            <v:shape style="position:absolute;left:3752;top:619;width:509;height:158" coordorigin="3752,619" coordsize="509,158" path="m3760,628l3752,636,3758,656,3766,673,3809,716,3870,729,3888,726,3913,720,3932,717,3952,716,3987,716,3975,703,3959,689,3957,688,3815,688,3798,682,3778,666,3768,650,3760,628xe" filled="true" fillcolor="#000000" stroked="false">
              <v:path arrowok="t"/>
              <v:fill type="solid"/>
            </v:shape>
            <v:shape style="position:absolute;left:3752;top:619;width:509;height:158" coordorigin="3752,619" coordsize="509,158" path="m4199,713l4073,713,4090,715,4114,719,4130,722,4149,723,4174,722,4192,717,4199,713xe" filled="true" fillcolor="#000000" stroked="false">
              <v:path arrowok="t"/>
              <v:fill type="solid"/>
            </v:shape>
            <v:shape style="position:absolute;left:3752;top:619;width:509;height:158" coordorigin="3752,619" coordsize="509,158" path="m3900,676l3881,679,3855,685,3836,688,3815,688,3957,688,3943,681,3923,676,3900,676xe" filled="true" fillcolor="#000000" stroked="false">
              <v:path arrowok="t"/>
              <v:fill type="solid"/>
            </v:shape>
            <v:shape style="position:absolute;left:3752;top:619;width:509;height:158" coordorigin="3752,619" coordsize="509,158" path="m4261,619l4251,620,4251,621,4245,640,4235,657,4220,673,4203,680,4179,682,4236,682,4240,677,4250,660,4257,641,4261,6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616394pt;margin-top:30.970446pt;width:25.45pt;height:7.9pt;mso-position-horizontal-relative:page;mso-position-vertical-relative:paragraph;z-index:-131488" coordorigin="4472,619" coordsize="509,158">
            <v:shape style="position:absolute;left:4472;top:619;width:509;height:158" coordorigin="4472,619" coordsize="509,158" path="m4707,716l4672,716,4688,722,4708,738,4718,755,4723,777,4737,763,4741,753,4727,753,4719,734,4708,718,4707,716xe" filled="true" fillcolor="#000000" stroked="false">
              <v:path arrowok="t"/>
              <v:fill type="solid"/>
            </v:shape>
            <v:shape style="position:absolute;left:4472;top:619;width:509;height:158" coordorigin="4472,619" coordsize="509,158" path="m4814,672l4759,701,4727,753,4741,753,4744,744,4756,728,4773,717,4793,713,4919,713,4930,707,4947,692,4956,682,4899,682,4881,680,4854,675,4835,672,4814,672xe" filled="true" fillcolor="#000000" stroked="false">
              <v:path arrowok="t"/>
              <v:fill type="solid"/>
            </v:shape>
            <v:shape style="position:absolute;left:4472;top:619;width:509;height:158" coordorigin="4472,619" coordsize="509,158" path="m4480,628l4472,636,4478,656,4486,673,4529,716,4590,729,4608,726,4633,720,4652,717,4672,716,4707,716,4695,703,4679,689,4677,688,4535,688,4518,682,4498,666,4488,650,4480,628xe" filled="true" fillcolor="#000000" stroked="false">
              <v:path arrowok="t"/>
              <v:fill type="solid"/>
            </v:shape>
            <v:shape style="position:absolute;left:4472;top:619;width:509;height:158" coordorigin="4472,619" coordsize="509,158" path="m4919,713l4793,713,4810,715,4834,719,4850,722,4869,723,4894,722,4912,717,4919,713xe" filled="true" fillcolor="#000000" stroked="false">
              <v:path arrowok="t"/>
              <v:fill type="solid"/>
            </v:shape>
            <v:shape style="position:absolute;left:4472;top:619;width:509;height:158" coordorigin="4472,619" coordsize="509,158" path="m4620,676l4601,679,4575,685,4556,688,4535,688,4677,688,4663,681,4643,676,4620,676xe" filled="true" fillcolor="#000000" stroked="false">
              <v:path arrowok="t"/>
              <v:fill type="solid"/>
            </v:shape>
            <v:shape style="position:absolute;left:4472;top:619;width:509;height:158" coordorigin="4472,619" coordsize="509,158" path="m4981,619l4971,620,4971,621,4965,640,4955,657,4940,673,4923,680,4899,682,4956,682,4960,677,4970,660,4977,641,4981,6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9.616425pt;margin-top:30.970446pt;width:25.45pt;height:7.9pt;mso-position-horizontal-relative:page;mso-position-vertical-relative:paragraph;z-index:-131464" coordorigin="5192,619" coordsize="509,158">
            <v:shape style="position:absolute;left:5192;top:619;width:509;height:158" coordorigin="5192,619" coordsize="509,158" path="m5427,716l5392,716,5408,722,5428,738,5438,755,5443,777,5457,763,5461,753,5447,753,5439,734,5428,718,5427,716xe" filled="true" fillcolor="#000000" stroked="false">
              <v:path arrowok="t"/>
              <v:fill type="solid"/>
            </v:shape>
            <v:shape style="position:absolute;left:5192;top:619;width:509;height:158" coordorigin="5192,619" coordsize="509,158" path="m5534,672l5479,701,5447,753,5461,753,5464,744,5476,728,5493,717,5513,713,5639,713,5650,707,5667,692,5676,682,5619,682,5601,680,5574,675,5555,672,5534,672xe" filled="true" fillcolor="#000000" stroked="false">
              <v:path arrowok="t"/>
              <v:fill type="solid"/>
            </v:shape>
            <v:shape style="position:absolute;left:5192;top:619;width:509;height:158" coordorigin="5192,619" coordsize="509,158" path="m5200,628l5192,636,5198,656,5206,673,5249,716,5310,729,5328,726,5353,720,5372,717,5392,716,5427,716,5415,703,5399,689,5397,688,5255,688,5238,682,5218,666,5208,650,5200,628xe" filled="true" fillcolor="#000000" stroked="false">
              <v:path arrowok="t"/>
              <v:fill type="solid"/>
            </v:shape>
            <v:shape style="position:absolute;left:5192;top:619;width:509;height:158" coordorigin="5192,619" coordsize="509,158" path="m5639,713l5513,713,5530,715,5554,719,5570,722,5589,723,5614,722,5632,717,5639,713xe" filled="true" fillcolor="#000000" stroked="false">
              <v:path arrowok="t"/>
              <v:fill type="solid"/>
            </v:shape>
            <v:shape style="position:absolute;left:5192;top:619;width:509;height:158" coordorigin="5192,619" coordsize="509,158" path="m5340,676l5321,679,5295,685,5276,688,5255,688,5397,688,5383,681,5363,676,5340,676xe" filled="true" fillcolor="#000000" stroked="false">
              <v:path arrowok="t"/>
              <v:fill type="solid"/>
            </v:shape>
            <v:shape style="position:absolute;left:5192;top:619;width:509;height:158" coordorigin="5192,619" coordsize="509,158" path="m5701,619l5691,620,5691,621,5685,640,5675,657,5660,673,5643,680,5619,682,5676,682,5680,677,5690,660,5697,641,5701,6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616425pt;margin-top:30.970446pt;width:25.45pt;height:7.9pt;mso-position-horizontal-relative:page;mso-position-vertical-relative:paragraph;z-index:-131440" coordorigin="5912,619" coordsize="509,158">
            <v:shape style="position:absolute;left:5912;top:619;width:509;height:158" coordorigin="5912,619" coordsize="509,158" path="m6147,716l6112,716,6128,722,6148,738,6158,755,6163,777,6177,763,6181,753,6167,753,6159,734,6148,718,6147,716xe" filled="true" fillcolor="#000000" stroked="false">
              <v:path arrowok="t"/>
              <v:fill type="solid"/>
            </v:shape>
            <v:shape style="position:absolute;left:5912;top:619;width:509;height:158" coordorigin="5912,619" coordsize="509,158" path="m6254,672l6199,701,6167,753,6181,753,6184,744,6196,728,6213,717,6233,713,6359,713,6370,707,6387,692,6396,682,6339,682,6321,680,6294,675,6275,672,6254,672xe" filled="true" fillcolor="#000000" stroked="false">
              <v:path arrowok="t"/>
              <v:fill type="solid"/>
            </v:shape>
            <v:shape style="position:absolute;left:5912;top:619;width:509;height:158" coordorigin="5912,619" coordsize="509,158" path="m5920,628l5912,636,5918,656,5926,673,5969,716,6030,729,6048,726,6073,720,6092,717,6112,716,6147,716,6135,703,6119,689,6117,688,5975,688,5958,682,5938,666,5928,650,5920,628xe" filled="true" fillcolor="#000000" stroked="false">
              <v:path arrowok="t"/>
              <v:fill type="solid"/>
            </v:shape>
            <v:shape style="position:absolute;left:5912;top:619;width:509;height:158" coordorigin="5912,619" coordsize="509,158" path="m6359,713l6233,713,6250,715,6274,719,6290,722,6309,723,6334,722,6352,717,6359,713xe" filled="true" fillcolor="#000000" stroked="false">
              <v:path arrowok="t"/>
              <v:fill type="solid"/>
            </v:shape>
            <v:shape style="position:absolute;left:5912;top:619;width:509;height:158" coordorigin="5912,619" coordsize="509,158" path="m6060,676l6041,679,6015,685,5996,688,5975,688,6117,688,6103,681,6083,676,6060,676xe" filled="true" fillcolor="#000000" stroked="false">
              <v:path arrowok="t"/>
              <v:fill type="solid"/>
            </v:shape>
            <v:shape style="position:absolute;left:5912;top:619;width:509;height:158" coordorigin="5912,619" coordsize="509,158" path="m6421,619l6411,620,6411,621,6405,640,6395,657,6380,673,6363,680,6339,682,6396,682,6400,677,6410,660,6417,641,6421,6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616425pt;margin-top:30.970446pt;width:25.45pt;height:7.9pt;mso-position-horizontal-relative:page;mso-position-vertical-relative:paragraph;z-index:-131416" coordorigin="6632,619" coordsize="509,158">
            <v:shape style="position:absolute;left:6632;top:619;width:509;height:158" coordorigin="6632,619" coordsize="509,158" path="m6867,716l6832,716,6848,722,6868,738,6878,755,6883,777,6897,763,6901,753,6887,753,6879,734,6868,718,6867,716xe" filled="true" fillcolor="#000000" stroked="false">
              <v:path arrowok="t"/>
              <v:fill type="solid"/>
            </v:shape>
            <v:shape style="position:absolute;left:6632;top:619;width:509;height:158" coordorigin="6632,619" coordsize="509,158" path="m6974,672l6919,701,6887,753,6901,753,6904,744,6916,728,6933,717,6953,713,7079,713,7090,707,7107,692,7116,682,7059,682,7041,680,7014,675,6995,672,6974,672xe" filled="true" fillcolor="#000000" stroked="false">
              <v:path arrowok="t"/>
              <v:fill type="solid"/>
            </v:shape>
            <v:shape style="position:absolute;left:6632;top:619;width:509;height:158" coordorigin="6632,619" coordsize="509,158" path="m6640,628l6632,636,6638,656,6646,673,6689,716,6750,729,6768,726,6793,720,6812,717,6832,716,6867,716,6855,703,6839,689,6837,688,6695,688,6678,682,6658,666,6648,650,6640,628xe" filled="true" fillcolor="#000000" stroked="false">
              <v:path arrowok="t"/>
              <v:fill type="solid"/>
            </v:shape>
            <v:shape style="position:absolute;left:6632;top:619;width:509;height:158" coordorigin="6632,619" coordsize="509,158" path="m7079,713l6953,713,6970,715,6994,719,7010,722,7029,723,7054,722,7072,717,7079,713xe" filled="true" fillcolor="#000000" stroked="false">
              <v:path arrowok="t"/>
              <v:fill type="solid"/>
            </v:shape>
            <v:shape style="position:absolute;left:6632;top:619;width:509;height:158" coordorigin="6632,619" coordsize="509,158" path="m6780,676l6761,679,6735,685,6716,688,6695,688,6837,688,6823,681,6803,676,6780,676xe" filled="true" fillcolor="#000000" stroked="false">
              <v:path arrowok="t"/>
              <v:fill type="solid"/>
            </v:shape>
            <v:shape style="position:absolute;left:6632;top:619;width:509;height:158" coordorigin="6632,619" coordsize="509,158" path="m7141,619l7131,620,7131,621,7125,640,7115,657,7100,673,7083,680,7059,682,7116,682,7120,677,7130,660,7137,641,7141,6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pacing w:val="-4"/>
          <w:sz w:val="48"/>
        </w:rPr>
        <w:t>10100101100111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z w:val="48"/>
        </w:rPr>
        <w:t>=</w:t>
      </w:r>
    </w:p>
    <w:p>
      <w:pPr>
        <w:spacing w:before="38"/>
        <w:ind w:left="222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24547</w:t>
      </w:r>
      <w:r>
        <w:rPr>
          <w:rFonts w:ascii="Times New Roman"/>
          <w:position w:val="-11"/>
          <w:sz w:val="32"/>
        </w:rPr>
        <w:t>8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523" w:space="40"/>
            <w:col w:w="6757"/>
          </w:cols>
        </w:sectPr>
      </w:pPr>
    </w:p>
    <w:p>
      <w:pPr>
        <w:tabs>
          <w:tab w:pos="4619" w:val="left" w:leader="none"/>
          <w:tab w:pos="5339" w:val="left" w:leader="none"/>
          <w:tab w:pos="6059" w:val="left" w:leader="none"/>
          <w:tab w:pos="6779" w:val="left" w:leader="none"/>
        </w:tabs>
        <w:spacing w:before="78"/>
        <w:ind w:left="3899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z w:val="32"/>
        </w:rPr>
        <w:t>2</w:t>
        <w:tab/>
        <w:t>4</w:t>
        <w:tab/>
        <w:t>5</w:t>
        <w:tab/>
        <w:t>4</w:t>
        <w:tab/>
        <w:t>7</w:t>
      </w:r>
      <w:r>
        <w:rPr>
          <w:rFonts w:ascii="Times New Roman"/>
          <w:sz w:val="3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38"/>
        <w:ind w:left="82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z w:val="48"/>
          <w:u w:val="thick" w:color="A03205"/>
        </w:rPr>
        <w:t>The Binary-Coded Decimal System</w:t>
      </w:r>
      <w:r>
        <w:rPr>
          <w:rFonts w:ascii="Times New Roman"/>
          <w:i/>
          <w:color w:val="A03205"/>
          <w:spacing w:val="-16"/>
          <w:sz w:val="48"/>
          <w:u w:val="thick" w:color="A03205"/>
        </w:rPr>
        <w:t> </w:t>
      </w:r>
      <w:r>
        <w:rPr>
          <w:rFonts w:ascii="Times New Roman"/>
          <w:i/>
          <w:color w:val="A03205"/>
          <w:sz w:val="48"/>
          <w:u w:val="thick" w:color="A03205"/>
        </w:rPr>
        <w:t>(BCD)</w:t>
      </w:r>
      <w:r>
        <w:rPr>
          <w:rFonts w:ascii="Times New Roman"/>
          <w:i/>
          <w:color w:val="A03205"/>
          <w:sz w:val="48"/>
        </w:rPr>
        <w:t>:</w:t>
      </w:r>
      <w:r>
        <w:rPr>
          <w:rFonts w:ascii="Times New Roman"/>
          <w:sz w:val="48"/>
        </w:rPr>
      </w:r>
    </w:p>
    <w:p>
      <w:pPr>
        <w:spacing w:before="312"/>
        <w:ind w:left="226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37.520004pt;margin-top:67.051064pt;width:42.55pt;height:6pt;mso-position-horizontal-relative:page;mso-position-vertical-relative:paragraph;z-index:-131392" coordorigin="2750,1341" coordsize="851,120">
            <v:group style="position:absolute;left:2761;top:1401;width:720;height:2" coordorigin="2761,1401" coordsize="720,2">
              <v:shape style="position:absolute;left:2761;top:1401;width:720;height:2" coordorigin="2761,1401" coordsize="720,0" path="m2761,1401l3481,1401e" filled="false" stroked="true" strokeweight="1.02pt" strokecolor="#000000">
                <v:path arrowok="t"/>
              </v:shape>
            </v:group>
            <v:group style="position:absolute;left:3401;top:1341;width:200;height:120" coordorigin="3401,1341" coordsize="200,120">
              <v:shape style="position:absolute;left:3401;top:1341;width:200;height:120" coordorigin="3401,1341" coordsize="200,120" path="m3401,1341l3481,1401,3401,1461,3601,1401,3401,13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37.520004pt;margin-top:97.051064pt;width:42.55pt;height:6pt;mso-position-horizontal-relative:page;mso-position-vertical-relative:paragraph;z-index:-131368" coordorigin="2750,1941" coordsize="851,120">
            <v:group style="position:absolute;left:2761;top:2001;width:720;height:2" coordorigin="2761,2001" coordsize="720,2">
              <v:shape style="position:absolute;left:2761;top:2001;width:720;height:2" coordorigin="2761,2001" coordsize="720,0" path="m2761,2001l3481,2001e" filled="false" stroked="true" strokeweight="1.02pt" strokecolor="#000000">
                <v:path arrowok="t"/>
              </v:shape>
            </v:group>
            <v:group style="position:absolute;left:3401;top:1941;width:200;height:120" coordorigin="3401,1941" coordsize="200,120">
              <v:shape style="position:absolute;left:3401;top:1941;width:200;height:120" coordorigin="3401,1941" coordsize="200,120" path="m3401,1941l3481,2001,3401,2061,3601,2001,3401,19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3.519989pt;margin-top:97.051064pt;width:42.55pt;height:6pt;mso-position-horizontal-relative:page;mso-position-vertical-relative:paragraph;z-index:-131272" coordorigin="7070,1941" coordsize="851,120">
            <v:group style="position:absolute;left:7081;top:2001;width:720;height:2" coordorigin="7081,2001" coordsize="720,2">
              <v:shape style="position:absolute;left:7081;top:2001;width:720;height:2" coordorigin="7081,2001" coordsize="720,0" path="m7081,2001l7801,2001e" filled="false" stroked="true" strokeweight="1.02pt" strokecolor="#000000">
                <v:path arrowok="t"/>
              </v:shape>
            </v:group>
            <v:group style="position:absolute;left:7721;top:1941;width:200;height:120" coordorigin="7721,1941" coordsize="200,120">
              <v:shape style="position:absolute;left:7721;top:1941;width:200;height:120" coordorigin="7721,1941" coordsize="200,120" path="m7721,1941l7801,2001,7721,2061,7921,2001,7721,19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3.519989pt;margin-top:67.051064pt;width:42.55pt;height:6pt;mso-position-horizontal-relative:page;mso-position-vertical-relative:paragraph;z-index:-131248" coordorigin="7070,1341" coordsize="851,120">
            <v:group style="position:absolute;left:7081;top:1401;width:720;height:2" coordorigin="7081,1401" coordsize="720,2">
              <v:shape style="position:absolute;left:7081;top:1401;width:720;height:2" coordorigin="7081,1401" coordsize="720,0" path="m7081,1401l7801,1401e" filled="false" stroked="true" strokeweight="1.02pt" strokecolor="#000000">
                <v:path arrowok="t"/>
              </v:shape>
            </v:group>
            <v:group style="position:absolute;left:7721;top:1341;width:200;height:120" coordorigin="7721,1341" coordsize="200,120">
              <v:shape style="position:absolute;left:7721;top:1341;width:200;height:120" coordorigin="7721,1341" coordsize="200,120" path="m7721,1341l7801,1401,7721,1461,7921,1401,7721,13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69.520020pt;margin-top:97.051064pt;width:42.55pt;height:6pt;mso-position-horizontal-relative:page;mso-position-vertical-relative:paragraph;z-index:-131224" coordorigin="11390,1941" coordsize="851,120">
            <v:group style="position:absolute;left:11401;top:2001;width:720;height:2" coordorigin="11401,2001" coordsize="720,2">
              <v:shape style="position:absolute;left:11401;top:2001;width:720;height:2" coordorigin="11401,2001" coordsize="720,0" path="m11401,2001l12121,2001e" filled="false" stroked="true" strokeweight="1.02pt" strokecolor="#000000">
                <v:path arrowok="t"/>
              </v:shape>
            </v:group>
            <v:group style="position:absolute;left:12041;top:1941;width:200;height:120" coordorigin="12041,1941" coordsize="200,120">
              <v:shape style="position:absolute;left:12041;top:1941;width:200;height:120" coordorigin="12041,1941" coordsize="200,120" path="m12041,1941l12121,2001,12041,2061,12241,2001,12041,19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69.520020pt;margin-top:67.051064pt;width:42.55pt;height:6pt;mso-position-horizontal-relative:page;mso-position-vertical-relative:paragraph;z-index:-131200" coordorigin="11390,1341" coordsize="851,120">
            <v:group style="position:absolute;left:11401;top:1401;width:720;height:2" coordorigin="11401,1401" coordsize="720,2">
              <v:shape style="position:absolute;left:11401;top:1401;width:720;height:2" coordorigin="11401,1401" coordsize="720,0" path="m11401,1401l12121,1401e" filled="false" stroked="true" strokeweight="1.02pt" strokecolor="#000000">
                <v:path arrowok="t"/>
              </v:shape>
            </v:group>
            <v:group style="position:absolute;left:12041;top:1341;width:200;height:120" coordorigin="12041,1341" coordsize="200,120">
              <v:shape style="position:absolute;left:12041;top:1341;width:200;height:120" coordorigin="12041,1341" coordsize="200,120" path="m12041,1341l12121,1401,12041,1461,12241,1401,12041,134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Each decimal digit is represented by 4-bit binary</w:t>
      </w:r>
      <w:r>
        <w:rPr>
          <w:rFonts w:ascii="Times New Roman"/>
          <w:spacing w:val="-33"/>
          <w:sz w:val="48"/>
        </w:rPr>
        <w:t> </w:t>
      </w:r>
      <w:r>
        <w:rPr>
          <w:rFonts w:ascii="Times New Roman"/>
          <w:spacing w:val="-4"/>
          <w:sz w:val="48"/>
        </w:rPr>
        <w:t>number.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2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520"/>
        <w:gridCol w:w="1800"/>
        <w:gridCol w:w="2520"/>
        <w:gridCol w:w="1800"/>
        <w:gridCol w:w="1615"/>
      </w:tblGrid>
      <w:tr>
        <w:trPr>
          <w:trHeight w:val="628" w:hRule="exact"/>
        </w:trPr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55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0000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4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0100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8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1000</w:t>
            </w:r>
          </w:p>
        </w:tc>
      </w:tr>
      <w:tr>
        <w:trPr>
          <w:trHeight w:val="576" w:hRule="exact"/>
        </w:trPr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1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0001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5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0101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9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1001</w:t>
            </w:r>
          </w:p>
        </w:tc>
      </w:tr>
      <w:tr>
        <w:trPr>
          <w:trHeight w:val="576" w:hRule="exact"/>
        </w:trPr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2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0010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6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pacing w:val="-5"/>
                <w:sz w:val="48"/>
              </w:rPr>
              <w:t>0110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8" w:hRule="exact"/>
        </w:trPr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3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pacing w:val="-5"/>
                <w:sz w:val="48"/>
              </w:rPr>
              <w:t>0011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359" w:right="0"/>
              <w:jc w:val="center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7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38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pacing w:val="-9"/>
                <w:sz w:val="48"/>
              </w:rPr>
              <w:t>0111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38"/>
        <w:ind w:left="11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37.520004pt;margin-top:-59.448956pt;width:42.55pt;height:6pt;mso-position-horizontal-relative:page;mso-position-vertical-relative:paragraph;z-index:-131344" coordorigin="2750,-1189" coordsize="851,120">
            <v:group style="position:absolute;left:2761;top:-1129;width:720;height:2" coordorigin="2761,-1129" coordsize="720,2">
              <v:shape style="position:absolute;left:2761;top:-1129;width:720;height:2" coordorigin="2761,-1129" coordsize="720,0" path="m2761,-1129l3481,-1129e" filled="false" stroked="true" strokeweight="1.02pt" strokecolor="#000000">
                <v:path arrowok="t"/>
              </v:shape>
            </v:group>
            <v:group style="position:absolute;left:3401;top:-1189;width:200;height:120" coordorigin="3401,-1189" coordsize="200,120">
              <v:shape style="position:absolute;left:3401;top:-1189;width:200;height:120" coordorigin="3401,-1189" coordsize="200,120" path="m3401,-1189l3481,-1129,3401,-1069,3601,-1129,3401,-11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3.519989pt;margin-top:-29.448954pt;width:42.55pt;height:6pt;mso-position-horizontal-relative:page;mso-position-vertical-relative:paragraph;z-index:-131320" coordorigin="7070,-589" coordsize="851,120">
            <v:group style="position:absolute;left:7081;top:-529;width:720;height:2" coordorigin="7081,-529" coordsize="720,2">
              <v:shape style="position:absolute;left:7081;top:-529;width:720;height:2" coordorigin="7081,-529" coordsize="720,0" path="m7081,-529l7801,-529e" filled="false" stroked="true" strokeweight="1.02pt" strokecolor="#000000">
                <v:path arrowok="t"/>
              </v:shape>
            </v:group>
            <v:group style="position:absolute;left:7721;top:-589;width:200;height:120" coordorigin="7721,-589" coordsize="200,120">
              <v:shape style="position:absolute;left:7721;top:-589;width:200;height:120" coordorigin="7721,-589" coordsize="200,120" path="m7721,-589l7801,-529,7721,-469,7921,-529,7721,-5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3.519989pt;margin-top:-59.448956pt;width:42.55pt;height:6pt;mso-position-horizontal-relative:page;mso-position-vertical-relative:paragraph;z-index:-131296" coordorigin="7070,-1189" coordsize="851,120">
            <v:group style="position:absolute;left:7081;top:-1129;width:720;height:2" coordorigin="7081,-1129" coordsize="720,2">
              <v:shape style="position:absolute;left:7081;top:-1129;width:720;height:2" coordorigin="7081,-1129" coordsize="720,0" path="m7081,-1129l7801,-1129e" filled="false" stroked="true" strokeweight="1.02pt" strokecolor="#000000">
                <v:path arrowok="t"/>
              </v:shape>
            </v:group>
            <v:group style="position:absolute;left:7721;top:-1189;width:200;height:120" coordorigin="7721,-1189" coordsize="200,120">
              <v:shape style="position:absolute;left:7721;top:-1189;width:200;height:120" coordorigin="7721,-1189" coordsize="200,120" path="m7721,-1189l7801,-1129,7721,-1069,7921,-1129,7721,-11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37.520004pt;margin-top:-29.448954pt;width:42.55pt;height:6pt;mso-position-horizontal-relative:page;mso-position-vertical-relative:paragraph;z-index:-131176" coordorigin="2750,-589" coordsize="851,120">
            <v:group style="position:absolute;left:2761;top:-529;width:720;height:2" coordorigin="2761,-529" coordsize="720,2">
              <v:shape style="position:absolute;left:2761;top:-529;width:720;height:2" coordorigin="2761,-529" coordsize="720,0" path="m2761,-529l3481,-529e" filled="false" stroked="true" strokeweight="1.02pt" strokecolor="#000000">
                <v:path arrowok="t"/>
              </v:shape>
            </v:group>
            <v:group style="position:absolute;left:3401;top:-589;width:200;height:120" coordorigin="3401,-589" coordsize="200,120">
              <v:shape style="position:absolute;left:3401;top:-589;width:200;height:120" coordorigin="3401,-589" coordsize="200,120" path="m3401,-589l3481,-529,3401,-469,3601,-529,3401,-5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sz w:val="48"/>
        </w:rPr>
        <w:t>Example: </w:t>
      </w:r>
      <w:r>
        <w:rPr>
          <w:rFonts w:ascii="Times New Roman"/>
          <w:sz w:val="48"/>
        </w:rPr>
        <w:t>Represent 28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in both binary and BCD using</w:t>
      </w:r>
      <w:r>
        <w:rPr>
          <w:rFonts w:ascii="Times New Roman"/>
          <w:spacing w:val="14"/>
          <w:sz w:val="48"/>
        </w:rPr>
        <w:t> </w:t>
      </w:r>
      <w:r>
        <w:rPr>
          <w:rFonts w:ascii="Times New Roman"/>
          <w:sz w:val="48"/>
        </w:rPr>
        <w:t>8-bits.</w:t>
      </w:r>
    </w:p>
    <w:p>
      <w:pPr>
        <w:tabs>
          <w:tab w:pos="4050" w:val="left" w:leader="none"/>
          <w:tab w:pos="7374" w:val="left" w:leader="none"/>
          <w:tab w:pos="9681" w:val="left" w:leader="none"/>
        </w:tabs>
        <w:spacing w:before="226"/>
        <w:ind w:left="154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49.520004pt;margin-top:26.751049pt;width:48.55pt;height:6pt;mso-position-horizontal-relative:page;mso-position-vertical-relative:paragraph;z-index:-131152" coordorigin="2990,535" coordsize="971,120">
            <v:group style="position:absolute;left:3001;top:595;width:840;height:2" coordorigin="3001,595" coordsize="840,2">
              <v:shape style="position:absolute;left:3001;top:595;width:840;height:2" coordorigin="3001,595" coordsize="840,0" path="m3001,595l3841,595e" filled="false" stroked="true" strokeweight="1.02pt" strokecolor="#000000">
                <v:path arrowok="t"/>
              </v:shape>
            </v:group>
            <v:group style="position:absolute;left:3761;top:535;width:200;height:120" coordorigin="3761,535" coordsize="200,120">
              <v:shape style="position:absolute;left:3761;top:535;width:200;height:120" coordorigin="3761,535" coordsize="200,120" path="m3761,535l3841,595,3761,655,3961,595,3761,53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31.519989pt;margin-top:26.751049pt;width:48.55pt;height:6pt;mso-position-horizontal-relative:page;mso-position-vertical-relative:paragraph;z-index:-131128" coordorigin="8630,535" coordsize="971,120">
            <v:group style="position:absolute;left:8641;top:595;width:840;height:2" coordorigin="8641,595" coordsize="840,2">
              <v:shape style="position:absolute;left:8641;top:595;width:840;height:2" coordorigin="8641,595" coordsize="840,0" path="m8641,595l9481,595e" filled="false" stroked="true" strokeweight="1.02pt" strokecolor="#000000">
                <v:path arrowok="t"/>
              </v:shape>
            </v:group>
            <v:group style="position:absolute;left:9401;top:535;width:200;height:120" coordorigin="9401,535" coordsize="200,120">
              <v:shape style="position:absolute;left:9401;top:535;width:200;height:120" coordorigin="9401,535" coordsize="200,120" path="m9401,535l9481,595,9401,655,9601,595,9401,53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Binary</w:t>
        <w:tab/>
      </w:r>
      <w:r>
        <w:rPr>
          <w:rFonts w:ascii="Times New Roman"/>
          <w:spacing w:val="-5"/>
          <w:sz w:val="48"/>
        </w:rPr>
        <w:t>00011100</w:t>
        <w:tab/>
      </w:r>
      <w:r>
        <w:rPr>
          <w:rFonts w:ascii="Times New Roman"/>
          <w:sz w:val="48"/>
        </w:rPr>
        <w:t>BCD</w:t>
        <w:tab/>
        <w:t>00101000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27"/>
        <w:ind w:left="94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24" w:id="25"/>
      <w:bookmarkEnd w:id="25"/>
      <w:r>
        <w:rPr/>
      </w: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z w:val="48"/>
          <w:u w:val="thick" w:color="A03205"/>
        </w:rPr>
        <w:t>Binary</w:t>
      </w:r>
      <w:r>
        <w:rPr>
          <w:rFonts w:ascii="Times New Roman"/>
          <w:i/>
          <w:color w:val="A03205"/>
          <w:spacing w:val="-17"/>
          <w:sz w:val="48"/>
          <w:u w:val="thick" w:color="A03205"/>
        </w:rPr>
        <w:t> </w:t>
      </w:r>
      <w:r>
        <w:rPr>
          <w:rFonts w:ascii="Times New Roman"/>
          <w:i/>
          <w:color w:val="A03205"/>
          <w:sz w:val="48"/>
          <w:u w:val="thick" w:color="A03205"/>
        </w:rPr>
        <w:t>Addition</w:t>
      </w:r>
      <w:r>
        <w:rPr>
          <w:rFonts w:ascii="Times New Roman"/>
          <w:i/>
          <w:color w:val="A03205"/>
          <w:sz w:val="48"/>
        </w:rPr>
        <w:t>:</w:t>
      </w:r>
      <w:r>
        <w:rPr>
          <w:rFonts w:ascii="Times New Roman"/>
          <w:sz w:val="48"/>
        </w:rPr>
      </w:r>
    </w:p>
    <w:p>
      <w:pPr>
        <w:spacing w:before="312"/>
        <w:ind w:left="479" w:right="167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Lets add 29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and </w:t>
      </w:r>
      <w:r>
        <w:rPr>
          <w:rFonts w:ascii="Times New Roman"/>
          <w:spacing w:val="-9"/>
          <w:sz w:val="48"/>
        </w:rPr>
        <w:t>11</w:t>
      </w:r>
      <w:r>
        <w:rPr>
          <w:rFonts w:ascii="Times New Roman"/>
          <w:spacing w:val="-9"/>
          <w:position w:val="-11"/>
          <w:sz w:val="32"/>
        </w:rPr>
        <w:t>10  </w:t>
      </w:r>
      <w:r>
        <w:rPr>
          <w:rFonts w:ascii="Times New Roman"/>
          <w:sz w:val="48"/>
        </w:rPr>
        <w:t>in binary 6-bit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word;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spacing w:before="0"/>
        <w:ind w:left="882" w:right="167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0 1 1 1 0 1</w:t>
      </w:r>
    </w:p>
    <w:p>
      <w:pPr>
        <w:tabs>
          <w:tab w:pos="509" w:val="left" w:leader="none"/>
        </w:tabs>
        <w:spacing w:before="24"/>
        <w:ind w:left="0" w:right="1238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+</w:t>
        <w:tab/>
        <w:t>0 0 1 0 1 1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exact"/>
        <w:ind w:left="5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1.050pt;height:1.05pt;mso-position-horizontal-relative:char;mso-position-vertical-relative:line" coordorigin="0,0" coordsize="3021,21">
            <v:group style="position:absolute;left:10;top:10;width:3000;height:2" coordorigin="10,10" coordsize="3000,2">
              <v:shape style="position:absolute;left:10;top:10;width:3000;height:2" coordorigin="10,10" coordsize="3000,0" path="m10,10l301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641" w:val="left" w:leader="none"/>
        </w:tabs>
        <w:spacing w:before="77"/>
        <w:ind w:left="1001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1 0 1 0 0 0</w:t>
        <w:tab/>
        <w:t>=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40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9"/>
          <w:szCs w:val="59"/>
        </w:rPr>
      </w:pPr>
    </w:p>
    <w:p>
      <w:pPr>
        <w:tabs>
          <w:tab w:pos="1943" w:val="left" w:leader="none"/>
        </w:tabs>
        <w:spacing w:before="0"/>
        <w:ind w:left="94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i/>
          <w:sz w:val="48"/>
        </w:rPr>
      </w:r>
      <w:r>
        <w:rPr>
          <w:rFonts w:ascii="Times New Roman"/>
          <w:i/>
          <w:spacing w:val="-1"/>
          <w:sz w:val="48"/>
          <w:u w:val="thick" w:color="000000"/>
        </w:rPr>
        <w:t>Ex.</w:t>
      </w:r>
      <w:r>
        <w:rPr>
          <w:rFonts w:ascii="Times New Roman"/>
          <w:i/>
          <w:spacing w:val="-1"/>
          <w:sz w:val="48"/>
        </w:rPr>
        <w:t>:</w:t>
        <w:tab/>
      </w:r>
      <w:r>
        <w:rPr>
          <w:rFonts w:ascii="Times New Roman"/>
          <w:sz w:val="48"/>
        </w:rPr>
        <w:t>Add </w:t>
      </w:r>
      <w:r>
        <w:rPr>
          <w:rFonts w:ascii="Times New Roman"/>
          <w:spacing w:val="-4"/>
          <w:sz w:val="48"/>
        </w:rPr>
        <w:t>171</w:t>
      </w:r>
      <w:r>
        <w:rPr>
          <w:rFonts w:ascii="Times New Roman"/>
          <w:spacing w:val="-4"/>
          <w:position w:val="-11"/>
          <w:sz w:val="32"/>
        </w:rPr>
        <w:t>10</w:t>
      </w:r>
      <w:r>
        <w:rPr>
          <w:rFonts w:ascii="Times New Roman"/>
          <w:position w:val="-11"/>
          <w:sz w:val="32"/>
        </w:rPr>
        <w:t>  </w:t>
      </w:r>
      <w:r>
        <w:rPr>
          <w:rFonts w:ascii="Times New Roman"/>
          <w:spacing w:val="-1"/>
          <w:sz w:val="48"/>
        </w:rPr>
        <w:t>to</w:t>
      </w:r>
      <w:r>
        <w:rPr>
          <w:rFonts w:ascii="Times New Roman"/>
          <w:sz w:val="48"/>
        </w:rPr>
        <w:t> 202</w:t>
      </w:r>
      <w:r>
        <w:rPr>
          <w:rFonts w:ascii="Times New Roman"/>
          <w:position w:val="-11"/>
          <w:sz w:val="32"/>
        </w:rPr>
        <w:t>10  </w:t>
      </w:r>
      <w:r>
        <w:rPr>
          <w:rFonts w:ascii="Times New Roman"/>
          <w:spacing w:val="-1"/>
          <w:sz w:val="48"/>
        </w:rPr>
        <w:t>in</w:t>
      </w:r>
      <w:r>
        <w:rPr>
          <w:rFonts w:ascii="Times New Roman"/>
          <w:sz w:val="48"/>
        </w:rPr>
        <w:t> </w:t>
      </w:r>
      <w:r>
        <w:rPr>
          <w:rFonts w:ascii="Times New Roman"/>
          <w:spacing w:val="-1"/>
          <w:sz w:val="48"/>
        </w:rPr>
        <w:t>binary</w:t>
      </w:r>
      <w:r>
        <w:rPr>
          <w:rFonts w:ascii="Times New Roman"/>
          <w:sz w:val="48"/>
        </w:rPr>
        <w:t> </w:t>
      </w:r>
      <w:r>
        <w:rPr>
          <w:rFonts w:ascii="Times New Roman"/>
          <w:spacing w:val="-1"/>
          <w:sz w:val="48"/>
        </w:rPr>
        <w:t>8-bit</w:t>
      </w:r>
      <w:r>
        <w:rPr>
          <w:rFonts w:ascii="Times New Roman"/>
          <w:spacing w:val="-74"/>
          <w:sz w:val="48"/>
        </w:rPr>
        <w:t> </w:t>
      </w:r>
      <w:r>
        <w:rPr>
          <w:rFonts w:ascii="Times New Roman"/>
          <w:spacing w:val="-1"/>
          <w:sz w:val="48"/>
        </w:rPr>
        <w:t>word.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Heading6"/>
        <w:spacing w:line="240" w:lineRule="auto"/>
        <w:ind w:left="1789" w:right="419"/>
        <w:jc w:val="center"/>
      </w:pPr>
      <w:r>
        <w:rPr/>
        <w:t>1 0 1 0 1 0 1 1</w:t>
      </w:r>
    </w:p>
    <w:p>
      <w:pPr>
        <w:spacing w:before="24"/>
        <w:ind w:left="1789" w:right="749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+ 1 1 0 0 1 0 1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0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exact"/>
        <w:ind w:left="57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05pt;height:1.05pt;mso-position-horizontal-relative:char;mso-position-vertical-relative:line" coordorigin="0,0" coordsize="3981,21">
            <v:group style="position:absolute;left:10;top:10;width:3960;height:2" coordorigin="10,10" coordsize="3960,2">
              <v:shape style="position:absolute;left:10;top:10;width:3960;height:2" coordorigin="10,10" coordsize="3960,0" path="m10,10l397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97"/>
        <w:ind w:left="1789" w:right="779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323.519989pt;margin-top:34.991245pt;width:151.050pt;height:13.05pt;mso-position-horizontal-relative:page;mso-position-vertical-relative:paragraph;z-index:-131056" coordorigin="6470,700" coordsize="3021,261">
            <v:group style="position:absolute;left:6721;top:950;width:2520;height:2" coordorigin="6721,950" coordsize="2520,2">
              <v:shape style="position:absolute;left:6721;top:950;width:2520;height:2" coordorigin="6721,950" coordsize="2520,0" path="m6721,950l9241,950e" filled="false" stroked="true" strokeweight="1.02pt" strokecolor="#000000">
                <v:path arrowok="t"/>
              </v:shape>
            </v:group>
            <v:group style="position:absolute;left:9241;top:710;width:240;height:240" coordorigin="9241,710" coordsize="240,240">
              <v:shape style="position:absolute;left:9241;top:710;width:240;height:240" coordorigin="9241,710" coordsize="240,240" path="m9241,950l9481,710e" filled="false" stroked="true" strokeweight="1.02pt" strokecolor="#000000">
                <v:path arrowok="t"/>
              </v:shape>
            </v:group>
            <v:group style="position:absolute;left:6481;top:710;width:240;height:240" coordorigin="6481,710" coordsize="240,240">
              <v:shape style="position:absolute;left:6481;top:710;width:240;height:240" coordorigin="6481,710" coordsize="240,240" path="m6721,950l6481,710e" filled="false" stroked="true" strokeweight="1.0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4.029999pt;margin-top:34.991245pt;width:12.55pt;height:18.55pt;mso-position-horizontal-relative:page;mso-position-vertical-relative:paragraph;z-index:8848" coordorigin="5881,700" coordsize="251,371">
            <v:group style="position:absolute;left:5947;top:710;width:174;height:261" coordorigin="5947,710" coordsize="174,261">
              <v:shape style="position:absolute;left:5947;top:710;width:174;height:261" coordorigin="5947,710" coordsize="174,261" path="m6121,710l5947,970e" filled="false" stroked="true" strokeweight="1.02pt" strokecolor="#000000">
                <v:path arrowok="t"/>
              </v:shape>
            </v:group>
            <v:group style="position:absolute;left:5881;top:870;width:161;height:200" coordorigin="5881,870" coordsize="161,200">
              <v:shape style="position:absolute;left:5881;top:870;width:161;height:200" coordorigin="5881,870" coordsize="161,200" path="m5942,870l5881,1070,6001,970,5947,970,5942,870xe" filled="true" fillcolor="#000000" stroked="false">
                <v:path arrowok="t"/>
                <v:fill type="solid"/>
              </v:shape>
              <v:shape style="position:absolute;left:5881;top:870;width:161;height:200" coordorigin="5881,870" coordsize="161,200" path="m6041,937l5947,970,6001,970,6041,93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1 0 1 1 1 0 1 0 1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460" w:val="left" w:leader="none"/>
        </w:tabs>
        <w:spacing w:before="48"/>
        <w:ind w:left="454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i/>
          <w:sz w:val="40"/>
        </w:rPr>
        <w:t>Carry</w:t>
      </w:r>
      <w:r>
        <w:rPr>
          <w:rFonts w:ascii="Times New Roman"/>
          <w:b/>
          <w:i/>
          <w:spacing w:val="-5"/>
          <w:sz w:val="40"/>
        </w:rPr>
        <w:t> </w:t>
      </w:r>
      <w:r>
        <w:rPr>
          <w:rFonts w:ascii="Times New Roman"/>
          <w:b/>
          <w:i/>
          <w:sz w:val="40"/>
        </w:rPr>
        <w:t>bit</w:t>
        <w:tab/>
        <w:t>8 -</w:t>
      </w:r>
      <w:r>
        <w:rPr>
          <w:rFonts w:ascii="Times New Roman"/>
          <w:b/>
          <w:i/>
          <w:spacing w:val="-2"/>
          <w:sz w:val="40"/>
        </w:rPr>
        <w:t> </w:t>
      </w:r>
      <w:r>
        <w:rPr>
          <w:rFonts w:ascii="Times New Roman"/>
          <w:b/>
          <w:i/>
          <w:sz w:val="40"/>
        </w:rPr>
        <w:t>bit</w:t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spacing w:before="27"/>
        <w:ind w:left="9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25" w:id="26"/>
      <w:bookmarkEnd w:id="26"/>
      <w:r>
        <w:rPr/>
      </w:r>
      <w:r>
        <w:rPr>
          <w:rFonts w:ascii="Times New Roman"/>
          <w:i/>
          <w:color w:val="A03205"/>
          <w:sz w:val="48"/>
        </w:rPr>
      </w:r>
      <w:r>
        <w:rPr>
          <w:rFonts w:ascii="Times New Roman"/>
          <w:i/>
          <w:color w:val="A03205"/>
          <w:sz w:val="48"/>
          <w:u w:val="thick" w:color="A03205"/>
        </w:rPr>
        <w:t>Binary</w:t>
      </w:r>
      <w:r>
        <w:rPr>
          <w:rFonts w:ascii="Times New Roman"/>
          <w:i/>
          <w:color w:val="A03205"/>
          <w:spacing w:val="-6"/>
          <w:sz w:val="48"/>
          <w:u w:val="thick" w:color="A03205"/>
        </w:rPr>
        <w:t> </w:t>
      </w:r>
      <w:r>
        <w:rPr>
          <w:rFonts w:ascii="Times New Roman"/>
          <w:i/>
          <w:color w:val="A03205"/>
          <w:sz w:val="48"/>
          <w:u w:val="thick" w:color="A03205"/>
        </w:rPr>
        <w:t>Subtraction</w:t>
      </w:r>
      <w:r>
        <w:rPr>
          <w:rFonts w:ascii="Times New Roman"/>
          <w:i/>
          <w:color w:val="A03205"/>
          <w:sz w:val="48"/>
        </w:rPr>
        <w:t>:</w:t>
      </w:r>
      <w:r>
        <w:rPr>
          <w:rFonts w:ascii="Times New Roman"/>
          <w:sz w:val="48"/>
        </w:rPr>
      </w:r>
    </w:p>
    <w:p>
      <w:pPr>
        <w:tabs>
          <w:tab w:pos="1965" w:val="left" w:leader="none"/>
          <w:tab w:pos="3944" w:val="left" w:leader="none"/>
        </w:tabs>
        <w:spacing w:before="25"/>
        <w:ind w:left="94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b/>
          <w:i/>
          <w:w w:val="99"/>
          <w:sz w:val="40"/>
        </w:rPr>
      </w:r>
      <w:r>
        <w:rPr>
          <w:rFonts w:ascii="Times New Roman"/>
          <w:b/>
          <w:i/>
          <w:w w:val="99"/>
          <w:sz w:val="40"/>
          <w:u w:val="thick" w:color="000000"/>
        </w:rPr>
        <w:t> </w:t>
      </w:r>
      <w:r>
        <w:rPr>
          <w:rFonts w:ascii="Times New Roman"/>
          <w:b/>
          <w:i/>
          <w:sz w:val="40"/>
          <w:u w:val="thick" w:color="000000"/>
        </w:rPr>
        <w:tab/>
      </w:r>
      <w:r>
        <w:rPr>
          <w:rFonts w:ascii="Times New Roman"/>
          <w:b/>
          <w:i/>
          <w:w w:val="99"/>
          <w:sz w:val="40"/>
          <w:u w:val="thick" w:color="000000"/>
        </w:rPr>
        <w:t>8 - bit </w:t>
      </w:r>
      <w:r>
        <w:rPr>
          <w:rFonts w:ascii="Times New Roman"/>
          <w:b/>
          <w:i/>
          <w:sz w:val="40"/>
          <w:u w:val="thick" w:color="000000"/>
        </w:rPr>
        <w:tab/>
      </w:r>
      <w:r>
        <w:rPr>
          <w:rFonts w:ascii="Times New Roman"/>
          <w:b/>
          <w:i/>
          <w:sz w:val="40"/>
        </w:rPr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660" w:bottom="340" w:left="40" w:right="40"/>
          <w:cols w:num="2" w:equalWidth="0">
            <w:col w:w="4771" w:space="3844"/>
            <w:col w:w="570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27"/>
          <w:szCs w:val="27"/>
        </w:rPr>
      </w:pPr>
    </w:p>
    <w:p>
      <w:pPr>
        <w:tabs>
          <w:tab w:pos="9200" w:val="left" w:leader="none"/>
        </w:tabs>
        <w:spacing w:line="481" w:lineRule="exact"/>
        <w:ind w:left="83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9"/>
          <w:sz w:val="20"/>
        </w:rPr>
        <w:pict>
          <v:group style="width:24.1pt;height:24.1pt;mso-position-horizontal-relative:char;mso-position-vertical-relative:line" coordorigin="0,0" coordsize="482,482">
            <v:group style="position:absolute;left:10;top:10;width:461;height:461" coordorigin="10,10" coordsize="461,461">
              <v:shape style="position:absolute;left:10;top:10;width:461;height:461" coordorigin="10,10" coordsize="461,461" path="m10,10l471,10,471,471,10,471,10,10x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/>
          <w:position w:val="-9"/>
          <w:sz w:val="20"/>
        </w:rPr>
      </w:r>
      <w:r>
        <w:rPr>
          <w:rFonts w:ascii="Times New Roman"/>
          <w:position w:val="-9"/>
          <w:sz w:val="20"/>
        </w:rPr>
        <w:tab/>
      </w:r>
      <w:r>
        <w:rPr>
          <w:rFonts w:ascii="Times New Roman"/>
          <w:position w:val="-9"/>
          <w:sz w:val="20"/>
        </w:rPr>
        <w:pict>
          <v:shape style="width:192.6pt;height:24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70"/>
                  </w:tblGrid>
                  <w:tr>
                    <w:trPr>
                      <w:trHeight w:val="461" w:hRule="exact"/>
                    </w:trPr>
                    <w:tc>
                      <w:tcPr>
                        <w:tcW w:w="47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position w:val="-9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9"/>
          <w:szCs w:val="9"/>
        </w:rPr>
      </w:pPr>
    </w:p>
    <w:p>
      <w:pPr>
        <w:spacing w:line="260" w:lineRule="exact"/>
        <w:ind w:left="979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pict>
          <v:group style="width:157.050pt;height:13.05pt;mso-position-horizontal-relative:char;mso-position-vertical-relative:line" coordorigin="0,0" coordsize="3141,261">
            <v:group style="position:absolute;left:250;top:250;width:2640;height:2" coordorigin="250,250" coordsize="2640,2">
              <v:shape style="position:absolute;left:250;top:250;width:2640;height:2" coordorigin="250,250" coordsize="2640,0" path="m250,250l2890,250e" filled="false" stroked="true" strokeweight="1.02pt" strokecolor="#000000">
                <v:path arrowok="t"/>
              </v:shape>
            </v:group>
            <v:group style="position:absolute;left:2890;top:10;width:240;height:240" coordorigin="2890,10" coordsize="240,240">
              <v:shape style="position:absolute;left:2890;top:10;width:240;height:240" coordorigin="2890,10" coordsize="240,240" path="m2890,250l3130,10e" filled="false" stroked="true" strokeweight="1.02pt" strokecolor="#000000">
                <v:path arrowok="t"/>
              </v:shape>
            </v:group>
            <v:group style="position:absolute;left:10;top:10;width:240;height:240" coordorigin="10,10" coordsize="240,240">
              <v:shape style="position:absolute;left:10;top:10;width:240;height:240" coordorigin="10,10" coordsize="240,240" path="m250,250l1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spacing w:after="0" w:line="260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77"/>
        <w:ind w:left="1665" w:right="0" w:hanging="72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sz w:val="48"/>
          <w:szCs w:val="48"/>
        </w:rPr>
        <w:t>Using </w:t>
      </w:r>
      <w:r>
        <w:rPr>
          <w:rFonts w:ascii="Times New Roman" w:hAnsi="Times New Roman" w:cs="Times New Roman" w:eastAsia="Times New Roman"/>
          <w:b/>
          <w:bCs/>
          <w:i/>
          <w:spacing w:val="-13"/>
          <w:sz w:val="48"/>
          <w:szCs w:val="48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48"/>
          <w:szCs w:val="48"/>
        </w:rPr>
        <w:t>Complement</w:t>
      </w:r>
      <w:r>
        <w:rPr>
          <w:rFonts w:ascii="Times New Roman" w:hAnsi="Times New Roman" w:cs="Times New Roman" w:eastAsia="Times New Roman"/>
          <w:i/>
          <w:sz w:val="48"/>
          <w:szCs w:val="48"/>
        </w:rPr>
        <w:t>: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tabs>
          <w:tab w:pos="3317" w:val="left" w:leader="none"/>
          <w:tab w:pos="5947" w:val="left" w:leader="none"/>
        </w:tabs>
        <w:spacing w:before="288"/>
        <w:ind w:left="166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Ex.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1)</w:t>
        <w:tab/>
        <w:t>13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- 10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pacing w:val="77"/>
          <w:position w:val="-11"/>
          <w:sz w:val="32"/>
        </w:rPr>
        <w:t> </w:t>
      </w:r>
      <w:r>
        <w:rPr>
          <w:rFonts w:ascii="Times New Roman"/>
          <w:sz w:val="48"/>
        </w:rPr>
        <w:t>=</w:t>
        <w:tab/>
        <w:t>?</w:t>
      </w:r>
    </w:p>
    <w:p>
      <w:pPr>
        <w:spacing w:line="402" w:lineRule="exact" w:before="0"/>
        <w:ind w:left="94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b/>
          <w:i/>
          <w:sz w:val="40"/>
        </w:rPr>
        <w:t>Carry</w:t>
      </w:r>
      <w:r>
        <w:rPr>
          <w:rFonts w:ascii="Times New Roman"/>
          <w:sz w:val="4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pPr>
      <w:r>
        <w:rPr/>
        <w:br w:type="column"/>
      </w:r>
      <w:r>
        <w:rPr>
          <w:rFonts w:ascii="Times New Roman"/>
          <w:b/>
          <w:i/>
          <w:sz w:val="36"/>
        </w:rPr>
      </w:r>
    </w:p>
    <w:p>
      <w:pPr>
        <w:spacing w:before="0"/>
        <w:ind w:left="1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group style="position:absolute;margin-left:468pt;margin-top:-33.641556pt;width:12.1pt;height:24.1pt;mso-position-horizontal-relative:page;mso-position-vertical-relative:paragraph;z-index:8968" coordorigin="9360,-673" coordsize="242,482">
            <v:group style="position:absolute;left:9370;top:-663;width:221;height:461" coordorigin="9370,-663" coordsize="221,461">
              <v:shape style="position:absolute;left:9370;top:-663;width:221;height:461" coordorigin="9370,-663" coordsize="221,461" path="m9591,-433l9370,-433,9481,-202,9591,-433xe" filled="true" fillcolor="#000000" stroked="false">
                <v:path arrowok="t"/>
                <v:fill type="solid"/>
              </v:shape>
              <v:shape style="position:absolute;left:9370;top:-663;width:221;height:461" coordorigin="9370,-663" coordsize="221,461" path="m9536,-663l9425,-663,9425,-433,9536,-433,9536,-663xe" filled="true" fillcolor="#000000" stroked="false">
                <v:path arrowok="t"/>
                <v:fill type="solid"/>
              </v:shape>
            </v:group>
            <v:group style="position:absolute;left:9370;top:-663;width:221;height:461" coordorigin="9370,-663" coordsize="221,461">
              <v:shape style="position:absolute;left:9370;top:-663;width:221;height:461" coordorigin="9370,-663" coordsize="221,461" path="m9370,-433l9425,-433,9425,-663,9536,-663,9536,-433,9591,-433,9481,-202,9370,-433xe" filled="false" stroked="true" strokeweight="1.0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029999pt;margin-top:-81.611755pt;width:12pt;height:12pt;mso-position-horizontal-relative:page;mso-position-vertical-relative:paragraph;z-index:8992" coordorigin="9361,-1632" coordsize="240,240">
            <v:shape style="position:absolute;left:9361;top:-1632;width:240;height:240" coordorigin="9361,-1632" coordsize="240,240" path="m9601,-1632l9361,-1392e" filled="false" stroked="true" strokeweight="1.0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i/>
          <w:sz w:val="40"/>
        </w:rPr>
        <w:t>Sign</w:t>
      </w:r>
      <w:r>
        <w:rPr>
          <w:rFonts w:ascii="Times New Roman"/>
          <w:sz w:val="40"/>
        </w:rPr>
      </w:r>
    </w:p>
    <w:p>
      <w:pPr>
        <w:spacing w:before="195"/>
        <w:ind w:left="857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b/>
          <w:i/>
          <w:sz w:val="40"/>
        </w:rPr>
        <w:t>number</w:t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  <w:cols w:num="4" w:equalWidth="0">
            <w:col w:w="6161" w:space="835"/>
            <w:col w:w="1902" w:space="40"/>
            <w:col w:w="881" w:space="40"/>
            <w:col w:w="4461"/>
          </w:cols>
        </w:sectPr>
      </w:pPr>
    </w:p>
    <w:p>
      <w:pPr>
        <w:spacing w:before="226"/>
        <w:ind w:left="0" w:right="0" w:firstLine="0"/>
        <w:jc w:val="righ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209.520004pt;margin-top:20.751064pt;width:48.55pt;height:6pt;mso-position-horizontal-relative:page;mso-position-vertical-relative:paragraph;z-index:9088" coordorigin="4190,415" coordsize="971,120">
            <v:group style="position:absolute;left:4201;top:475;width:840;height:2" coordorigin="4201,475" coordsize="840,2">
              <v:shape style="position:absolute;left:4201;top:475;width:840;height:2" coordorigin="4201,475" coordsize="840,0" path="m4201,475l5041,475e" filled="false" stroked="true" strokeweight="1.02pt" strokecolor="#000000">
                <v:path arrowok="t"/>
              </v:shape>
            </v:group>
            <v:group style="position:absolute;left:4961;top:415;width:200;height:120" coordorigin="4961,415" coordsize="200,120">
              <v:shape style="position:absolute;left:4961;top:415;width:200;height:120" coordorigin="4961,415" coordsize="200,120" path="m4961,415l5041,475,4961,535,5161,475,4961,41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13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pStyle w:val="Heading6"/>
        <w:spacing w:line="240" w:lineRule="auto" w:before="226"/>
        <w:ind w:left="1398" w:right="0"/>
        <w:jc w:val="left"/>
      </w:pPr>
      <w:r>
        <w:rPr/>
        <w:br w:type="column"/>
      </w:r>
      <w:r>
        <w:rPr/>
        <w:t>0</w:t>
      </w:r>
      <w:r>
        <w:rPr>
          <w:spacing w:val="3"/>
        </w:rPr>
        <w:t> </w:t>
      </w:r>
      <w:r>
        <w:rPr>
          <w:spacing w:val="-3"/>
        </w:rPr>
        <w:t>0001101</w:t>
      </w:r>
    </w:p>
    <w:p>
      <w:pPr>
        <w:tabs>
          <w:tab w:pos="2153" w:val="left" w:leader="none"/>
        </w:tabs>
        <w:spacing w:before="79"/>
        <w:ind w:left="35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-27"/>
          <w:sz w:val="36"/>
          <w:szCs w:val="36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m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2153" w:val="left" w:leader="none"/>
        </w:tabs>
        <w:spacing w:line="185" w:lineRule="exact" w:before="0"/>
        <w:ind w:left="35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76.029999pt;margin-top:-25.190598pt;width:10pt;height:6pt;mso-position-horizontal-relative:page;mso-position-vertical-relative:paragraph;z-index:-130840" coordorigin="9521,-504" coordsize="200,120">
            <v:shape style="position:absolute;left:9521;top:-504;width:200;height:120" coordorigin="9521,-504" coordsize="200,120" path="m9521,-504l9601,-444,9521,-384,9721,-444,9521,-50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spacing w:line="240" w:lineRule="auto" w:before="202"/>
        <w:ind w:right="0"/>
        <w:jc w:val="left"/>
      </w:pPr>
      <w:r>
        <w:rPr/>
        <w:br w:type="column"/>
      </w:r>
      <w:r>
        <w:rPr/>
        <w:t>0</w:t>
      </w:r>
      <w:r>
        <w:rPr>
          <w:spacing w:val="3"/>
        </w:rPr>
        <w:t> </w:t>
      </w:r>
      <w:r>
        <w:rPr>
          <w:spacing w:val="-3"/>
        </w:rPr>
        <w:t>0001101</w:t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4" w:equalWidth="0">
            <w:col w:w="3907" w:space="40"/>
            <w:col w:w="3421" w:space="40"/>
            <w:col w:w="2154" w:space="40"/>
            <w:col w:w="4718"/>
          </w:cols>
        </w:sectPr>
      </w:pPr>
    </w:p>
    <w:p>
      <w:pPr>
        <w:tabs>
          <w:tab w:pos="5384" w:val="left" w:leader="none"/>
        </w:tabs>
        <w:spacing w:line="623" w:lineRule="exact" w:before="0"/>
        <w:ind w:left="310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09.520004pt;margin-top:7.556969pt;width:48.55pt;height:6pt;mso-position-horizontal-relative:page;mso-position-vertical-relative:paragraph;z-index:-130768" coordorigin="4190,151" coordsize="971,120">
            <v:group style="position:absolute;left:4201;top:211;width:840;height:2" coordorigin="4201,211" coordsize="840,2">
              <v:shape style="position:absolute;left:4201;top:211;width:840;height:2" coordorigin="4201,211" coordsize="840,0" path="m4201,211l5041,211e" filled="false" stroked="true" strokeweight="1.02pt" strokecolor="#000000">
                <v:path arrowok="t"/>
              </v:shape>
            </v:group>
            <v:group style="position:absolute;left:4961;top:151;width:200;height:120" coordorigin="4961,151" coordsize="200,120">
              <v:shape style="position:absolute;left:4961;top:151;width:200;height:120" coordorigin="4961,151" coordsize="200,120" path="m4961,151l5041,211,4961,271,5161,211,4961,15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76.029999pt;margin-top:7.556969pt;width:10pt;height:6pt;mso-position-horizontal-relative:page;mso-position-vertical-relative:paragraph;z-index:9136" coordorigin="9521,151" coordsize="200,120">
            <v:shape style="position:absolute;left:9521;top:151;width:200;height:120" coordorigin="9521,151" coordsize="200,120" path="m9521,151l9601,211,9521,271,9721,211,9521,1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48"/>
        </w:rPr>
        <w:t>-10</w:t>
      </w:r>
      <w:r>
        <w:rPr>
          <w:rFonts w:ascii="Times New Roman"/>
          <w:position w:val="-11"/>
          <w:sz w:val="32"/>
        </w:rPr>
        <w:t>10</w:t>
        <w:tab/>
      </w:r>
      <w:r>
        <w:rPr>
          <w:rFonts w:ascii="Times New Roman"/>
          <w:sz w:val="48"/>
        </w:rPr>
        <w:t>1 0001010</w:t>
      </w:r>
    </w:p>
    <w:p>
      <w:pPr>
        <w:spacing w:line="490" w:lineRule="exact" w:before="0"/>
        <w:ind w:left="109" w:right="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  <w:t>1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pacing w:val="-6"/>
          <w:sz w:val="48"/>
        </w:rPr>
        <w:t>1110101</w:t>
      </w:r>
    </w:p>
    <w:p>
      <w:pPr>
        <w:spacing w:after="0" w:line="490" w:lineRule="exact"/>
        <w:jc w:val="center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426" w:space="40"/>
            <w:col w:w="685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6062" w:val="left" w:leader="none"/>
        </w:tabs>
        <w:spacing w:before="38"/>
        <w:ind w:left="166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Now add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them;</w:t>
        <w:tab/>
        <w:t>0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pacing w:val="-3"/>
          <w:sz w:val="48"/>
        </w:rPr>
        <w:t>0001101</w:t>
      </w:r>
    </w:p>
    <w:p>
      <w:pPr>
        <w:spacing w:before="48"/>
        <w:ind w:left="1565" w:right="167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pacing w:val="-6"/>
          <w:sz w:val="48"/>
        </w:rPr>
        <w:t>1110101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exact"/>
        <w:ind w:left="53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9.05pt;height:1.05pt;mso-position-horizontal-relative:char;mso-position-vertical-relative:line" coordorigin="0,0" coordsize="3381,21">
            <v:group style="position:absolute;left:10;top:10;width:3360;height:2" coordorigin="10,10" coordsize="3360,2">
              <v:shape style="position:absolute;left:10;top:10;width:3360;height:2" coordorigin="10,10" coordsize="3360,0" path="m10,10l337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131"/>
        <w:ind w:left="244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630.030029pt;margin-top:60.029999pt;width:12pt;height:12pt;mso-position-horizontal-relative:page;mso-position-vertical-relative:page;z-index:9016" coordorigin="12601,1201" coordsize="240,240">
            <v:shape style="position:absolute;left:12601;top:1201;width:240;height:240" coordorigin="12601,1201" coordsize="240,240" path="m12601,1201l12841,1441e" filled="false" stroked="true" strokeweight="1.0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i/>
          <w:color w:val="A03205"/>
          <w:sz w:val="36"/>
        </w:rPr>
        <w:t>end around</w:t>
      </w:r>
      <w:r>
        <w:rPr>
          <w:rFonts w:ascii="Times New Roman"/>
          <w:b/>
          <w:i/>
          <w:color w:val="A03205"/>
          <w:spacing w:val="-4"/>
          <w:sz w:val="36"/>
        </w:rPr>
        <w:t> </w:t>
      </w:r>
      <w:r>
        <w:rPr>
          <w:rFonts w:ascii="Times New Roman"/>
          <w:b/>
          <w:i/>
          <w:color w:val="A03205"/>
          <w:sz w:val="36"/>
        </w:rPr>
        <w:t>carry</w:t>
      </w:r>
      <w:r>
        <w:rPr>
          <w:rFonts w:ascii="Times New Roman"/>
          <w:sz w:val="36"/>
        </w:rPr>
      </w:r>
    </w:p>
    <w:p>
      <w:pPr>
        <w:pStyle w:val="Heading6"/>
        <w:spacing w:line="240" w:lineRule="auto" w:before="38"/>
        <w:ind w:left="434" w:right="0"/>
        <w:jc w:val="left"/>
      </w:pPr>
      <w:r>
        <w:rPr/>
        <w:br w:type="column"/>
      </w:r>
      <w:r>
        <w:rPr/>
        <w:t>(1) 0</w:t>
      </w:r>
      <w:r>
        <w:rPr>
          <w:spacing w:val="-1"/>
        </w:rPr>
        <w:t> </w:t>
      </w:r>
      <w:r>
        <w:rPr/>
        <w:t>0000010</w:t>
      </w:r>
    </w:p>
    <w:p>
      <w:pPr>
        <w:spacing w:before="131"/>
        <w:ind w:left="295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93.639801pt;margin-top:2.316047pt;width:102.55pt;height:21.5pt;mso-position-horizontal-relative:page;mso-position-vertical-relative:paragraph;z-index:9064" coordorigin="5873,46" coordsize="2051,430">
            <v:group style="position:absolute;left:5883;top:57;width:1920;height:360" coordorigin="5883,57" coordsize="1920,360">
              <v:shape style="position:absolute;left:5883;top:57;width:1920;height:360" coordorigin="5883,57" coordsize="1920,360" path="m7802,416l7643,413,7488,408,7338,401,7192,393,7051,382,6916,370,6787,356,6664,340,6549,323,6441,304,6341,284,6250,263,6168,240,6095,217,6032,192,5938,140,5889,85,5883,57e" filled="false" stroked="true" strokeweight="1.02pt" strokecolor="#000000">
                <v:path arrowok="t"/>
              </v:shape>
            </v:group>
            <v:group style="position:absolute;left:7723;top:355;width:201;height:120" coordorigin="7723,355" coordsize="201,120">
              <v:shape style="position:absolute;left:7723;top:355;width:201;height:120" coordorigin="7723,355" coordsize="201,120" path="m7723,355l7803,416,7723,475,7923,417,7723,35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1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exac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05pt;height:1.05pt;mso-position-horizontal-relative:char;mso-position-vertical-relative:line" coordorigin="0,0" coordsize="3501,21">
            <v:group style="position:absolute;left:10;top:10;width:3480;height:2" coordorigin="10,10" coordsize="3480,2">
              <v:shape style="position:absolute;left:10;top:10;width:3480;height:2" coordorigin="10,10" coordsize="3480,0" path="m10,10l349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7"/>
        <w:ind w:left="115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0 </w:t>
      </w:r>
      <w:r>
        <w:rPr>
          <w:rFonts w:ascii="Times New Roman"/>
          <w:spacing w:val="-3"/>
          <w:sz w:val="48"/>
        </w:rPr>
        <w:t>0000011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5"/>
          <w:sz w:val="48"/>
        </w:rPr>
        <w:t> </w:t>
      </w:r>
      <w:r>
        <w:rPr>
          <w:rFonts w:ascii="Times New Roman"/>
          <w:sz w:val="48"/>
        </w:rPr>
        <w:t>+3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031" w:space="40"/>
            <w:col w:w="924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4400" w:h="10800" w:orient="landscape"/>
          <w:pgMar w:header="0" w:footer="139" w:top="440" w:bottom="340" w:left="40" w:right="40"/>
        </w:sectPr>
      </w:pPr>
    </w:p>
    <w:p>
      <w:pPr>
        <w:tabs>
          <w:tab w:pos="1799" w:val="left" w:leader="none"/>
        </w:tabs>
        <w:spacing w:before="53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15.520004pt;margin-top:19.459494pt;width:48.55pt;height:6pt;mso-position-horizontal-relative:page;mso-position-vertical-relative:paragraph;z-index:9184" coordorigin="4310,389" coordsize="971,120">
            <v:group style="position:absolute;left:4321;top:449;width:840;height:2" coordorigin="4321,449" coordsize="840,2">
              <v:shape style="position:absolute;left:4321;top:449;width:840;height:2" coordorigin="4321,449" coordsize="840,0" path="m4321,449l5161,449e" filled="false" stroked="true" strokeweight="1.02pt" strokecolor="#000000">
                <v:path arrowok="t"/>
              </v:shape>
            </v:group>
            <v:group style="position:absolute;left:5081;top:389;width:200;height:120" coordorigin="5081,389" coordsize="200,120">
              <v:shape style="position:absolute;left:5081;top:389;width:200;height:120" coordorigin="5081,389" coordsize="200,120" path="m5081,389l5161,449,5081,509,5281,449,5081,3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2.029999pt;margin-top:19.459494pt;width:10pt;height:6pt;mso-position-horizontal-relative:page;mso-position-vertical-relative:paragraph;z-index:-130648" coordorigin="9641,389" coordsize="200,120">
            <v:shape style="position:absolute;left:9641;top:389;width:200;height:120" coordorigin="9641,389" coordsize="200,120" path="m9641,389l9721,449,9641,509,9841,449,9641,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8.5pt;margin-top:-41.097477pt;width:292.6pt;height:119.8pt;mso-position-horizontal-relative:page;mso-position-vertical-relative:paragraph;z-index:9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1207"/>
                    <w:gridCol w:w="3284"/>
                  </w:tblGrid>
                  <w:tr>
                    <w:trPr>
                      <w:trHeight w:val="816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x. 2)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69" w:val="left" w:leader="none"/>
                          </w:tabs>
                          <w:spacing w:line="240" w:lineRule="auto" w:before="38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- 1</w:t>
                        </w: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39"/>
                            <w:position w:val="-11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=</w:t>
                          <w:tab/>
                          <w:t>?</w:t>
                        </w:r>
                      </w:p>
                    </w:tc>
                  </w:tr>
                  <w:tr>
                    <w:trPr>
                      <w:trHeight w:val="864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1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0 0001010</w:t>
                        </w:r>
                      </w:p>
                    </w:tc>
                  </w:tr>
                  <w:tr>
                    <w:trPr>
                      <w:trHeight w:val="716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30" w:lineRule="exact" w:before="86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-13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1 000</w:t>
                        </w:r>
                        <w:r>
                          <w:rPr>
                            <w:rFonts w:ascii="Times New Roman"/>
                            <w:spacing w:val="-18"/>
                            <w:sz w:val="4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101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bookmarkStart w:name="Slide Number 26" w:id="27"/>
      <w:bookmarkEnd w:id="27"/>
      <w:r>
        <w:rPr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1799" w:val="left" w:leader="none"/>
        </w:tabs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15.520004pt;margin-top:16.815475pt;width:48.55pt;height:6pt;mso-position-horizontal-relative:page;mso-position-vertical-relative:paragraph;z-index:9208" coordorigin="4310,336" coordsize="971,120">
            <v:group style="position:absolute;left:4321;top:396;width:840;height:2" coordorigin="4321,396" coordsize="840,2">
              <v:shape style="position:absolute;left:4321;top:396;width:840;height:2" coordorigin="4321,396" coordsize="840,0" path="m4321,396l5161,396e" filled="false" stroked="true" strokeweight="1.02pt" strokecolor="#000000">
                <v:path arrowok="t"/>
              </v:shape>
            </v:group>
            <v:group style="position:absolute;left:5081;top:336;width:200;height:120" coordorigin="5081,336" coordsize="200,120">
              <v:shape style="position:absolute;left:5081;top:336;width:200;height:120" coordorigin="5081,336" coordsize="200,120" path="m5081,336l5161,396,5081,456,5281,396,5081,33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2.029999pt;margin-top:16.815475pt;width:10pt;height:6pt;mso-position-horizontal-relative:page;mso-position-vertical-relative:paragraph;z-index:-130624" coordorigin="9641,336" coordsize="200,120">
            <v:shape style="position:absolute;left:9641;top:336;width:200;height:120" coordorigin="9641,336" coordsize="200,120" path="m9641,336l9721,396,9641,456,9841,396,964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pPr>
    </w:p>
    <w:p>
      <w:pPr>
        <w:pStyle w:val="Heading6"/>
        <w:tabs>
          <w:tab w:pos="6302" w:val="left" w:leader="none"/>
        </w:tabs>
        <w:spacing w:line="240" w:lineRule="auto" w:before="255"/>
        <w:ind w:left="1905" w:right="0"/>
        <w:jc w:val="left"/>
      </w:pPr>
      <w:r>
        <w:rPr/>
        <w:t>Now add</w:t>
      </w:r>
      <w:r>
        <w:rPr>
          <w:spacing w:val="-3"/>
        </w:rPr>
        <w:t> </w:t>
      </w:r>
      <w:r>
        <w:rPr/>
        <w:t>them;</w:t>
        <w:tab/>
        <w:t>0 0001010</w:t>
      </w:r>
    </w:p>
    <w:p>
      <w:pPr>
        <w:spacing w:before="48"/>
        <w:ind w:left="63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pacing w:val="-6"/>
          <w:sz w:val="48"/>
        </w:rPr>
        <w:t>1110010</w:t>
      </w:r>
    </w:p>
    <w:p>
      <w:pPr>
        <w:spacing w:before="176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  <w:t>0 0001010</w:t>
      </w:r>
    </w:p>
    <w:p>
      <w:pPr>
        <w:spacing w:before="312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pacing w:val="-6"/>
          <w:sz w:val="48"/>
        </w:rPr>
        <w:t>1110010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9681" w:space="40"/>
            <w:col w:w="459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exact"/>
        <w:ind w:left="55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9.05pt;height:1.05pt;mso-position-horizontal-relative:char;mso-position-vertical-relative:line" coordorigin="0,0" coordsize="3381,21">
            <v:group style="position:absolute;left:10;top:10;width:3360;height:2" coordorigin="10,10" coordsize="3360,2">
              <v:shape style="position:absolute;left:10;top:10;width:3360;height:2" coordorigin="10,10" coordsize="3360,0" path="m10,10l337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101"/>
        <w:ind w:left="0" w:right="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5"/>
          <w:sz w:val="48"/>
        </w:rPr>
        <w:t> </w:t>
      </w:r>
      <w:r>
        <w:rPr>
          <w:rFonts w:ascii="Times New Roman"/>
          <w:spacing w:val="-11"/>
          <w:sz w:val="48"/>
        </w:rPr>
        <w:t>1111100</w:t>
      </w:r>
    </w:p>
    <w:p>
      <w:pPr>
        <w:tabs>
          <w:tab w:pos="3557" w:val="left" w:leader="none"/>
          <w:tab w:pos="6347" w:val="left" w:leader="none"/>
        </w:tabs>
        <w:spacing w:before="264"/>
        <w:ind w:left="190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Ex.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3)</w:t>
        <w:tab/>
        <w:t>-13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- 10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pacing w:val="76"/>
          <w:position w:val="-11"/>
          <w:sz w:val="32"/>
        </w:rPr>
        <w:t> </w:t>
      </w:r>
      <w:r>
        <w:rPr>
          <w:rFonts w:ascii="Times New Roman"/>
          <w:sz w:val="48"/>
        </w:rPr>
        <w:t>=</w:t>
        <w:tab/>
        <w:t>?</w:t>
      </w:r>
    </w:p>
    <w:p>
      <w:pPr>
        <w:spacing w:before="77"/>
        <w:ind w:left="27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=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-3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314" w:space="40"/>
            <w:col w:w="5966"/>
          </w:cols>
        </w:sectPr>
      </w:pPr>
    </w:p>
    <w:p>
      <w:pPr>
        <w:pStyle w:val="Heading6"/>
        <w:tabs>
          <w:tab w:pos="5624" w:val="left" w:leader="none"/>
        </w:tabs>
        <w:spacing w:line="240" w:lineRule="auto" w:before="226"/>
        <w:ind w:left="3345" w:right="0"/>
        <w:jc w:val="left"/>
      </w:pPr>
      <w:r>
        <w:rPr/>
        <w:pict>
          <v:group style="position:absolute;margin-left:221.520004pt;margin-top:20.751049pt;width:48.55pt;height:6pt;mso-position-horizontal-relative:page;mso-position-vertical-relative:paragraph;z-index:-130600" coordorigin="4430,415" coordsize="971,120">
            <v:group style="position:absolute;left:4441;top:475;width:840;height:2" coordorigin="4441,475" coordsize="840,2">
              <v:shape style="position:absolute;left:4441;top:475;width:840;height:2" coordorigin="4441,475" coordsize="840,0" path="m4441,475l5281,475e" filled="false" stroked="true" strokeweight="1.02pt" strokecolor="#000000">
                <v:path arrowok="t"/>
              </v:shape>
            </v:group>
            <v:group style="position:absolute;left:5201;top:415;width:200;height:120" coordorigin="5201,415" coordsize="200,120">
              <v:shape style="position:absolute;left:5201;top:415;width:200;height:120" coordorigin="5201,415" coordsize="200,120" path="m5201,415l5281,475,5201,535,5401,475,5201,41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-13</w:t>
      </w:r>
      <w:r>
        <w:rPr>
          <w:spacing w:val="-1"/>
          <w:position w:val="-11"/>
          <w:sz w:val="32"/>
        </w:rPr>
        <w:t>10</w:t>
        <w:tab/>
      </w:r>
      <w:r>
        <w:rPr/>
        <w:t>1</w:t>
      </w:r>
      <w:r>
        <w:rPr>
          <w:spacing w:val="3"/>
        </w:rPr>
        <w:t> </w:t>
      </w:r>
      <w:r>
        <w:rPr>
          <w:spacing w:val="-3"/>
        </w:rPr>
        <w:t>0001101</w:t>
      </w:r>
    </w:p>
    <w:p>
      <w:pPr>
        <w:tabs>
          <w:tab w:pos="2113" w:val="left" w:leader="none"/>
        </w:tabs>
        <w:spacing w:before="79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-27"/>
          <w:sz w:val="36"/>
          <w:szCs w:val="36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m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2113" w:val="left" w:leader="none"/>
        </w:tabs>
        <w:spacing w:line="209" w:lineRule="exact" w:before="0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88.029999pt;margin-top:-25.184616pt;width:10pt;height:6pt;mso-position-horizontal-relative:page;mso-position-vertical-relative:paragraph;z-index:-130552" coordorigin="9761,-504" coordsize="200,120">
            <v:shape style="position:absolute;left:9761;top:-504;width:200;height:120" coordorigin="9761,-504" coordsize="200,120" path="m9761,-504l9841,-444,9761,-384,9961,-444,9761,-5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8.029999pt;margin-top:16.815384pt;width:10pt;height:6pt;mso-position-horizontal-relative:page;mso-position-vertical-relative:paragraph;z-index:-130528" coordorigin="9761,336" coordsize="200,120">
            <v:shape style="position:absolute;left:9761;top:336;width:200;height:120" coordorigin="9761,336" coordsize="200,120" path="m9761,336l9841,396,9761,456,9961,396,976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spacing w:line="240" w:lineRule="auto" w:before="202"/>
        <w:ind w:right="0"/>
        <w:jc w:val="left"/>
      </w:pPr>
      <w:r>
        <w:rPr/>
        <w:br w:type="column"/>
      </w:r>
      <w:r>
        <w:rPr/>
        <w:t>1</w:t>
      </w:r>
      <w:r>
        <w:rPr>
          <w:spacing w:val="6"/>
        </w:rPr>
        <w:t> </w:t>
      </w:r>
      <w:r>
        <w:rPr>
          <w:spacing w:val="-6"/>
        </w:rPr>
        <w:t>1110010</w:t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3" w:equalWidth="0">
            <w:col w:w="7648" w:space="40"/>
            <w:col w:w="2114" w:space="40"/>
            <w:col w:w="4478"/>
          </w:cols>
        </w:sectPr>
      </w:pPr>
    </w:p>
    <w:p>
      <w:pPr>
        <w:tabs>
          <w:tab w:pos="5624" w:val="left" w:leader="none"/>
        </w:tabs>
        <w:spacing w:line="599" w:lineRule="exact" w:before="0"/>
        <w:ind w:left="33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21.520004pt;margin-top:6.356969pt;width:48.55pt;height:6pt;mso-position-horizontal-relative:page;mso-position-vertical-relative:paragraph;z-index:-130576" coordorigin="4430,127" coordsize="971,120">
            <v:group style="position:absolute;left:4441;top:187;width:840;height:2" coordorigin="4441,187" coordsize="840,2">
              <v:shape style="position:absolute;left:4441;top:187;width:840;height:2" coordorigin="4441,187" coordsize="840,0" path="m4441,187l5281,187e" filled="false" stroked="true" strokeweight="1.02pt" strokecolor="#000000">
                <v:path arrowok="t"/>
              </v:shape>
            </v:group>
            <v:group style="position:absolute;left:5201;top:127;width:200;height:120" coordorigin="5201,127" coordsize="200,120">
              <v:shape style="position:absolute;left:5201;top:127;width:200;height:120" coordorigin="5201,127" coordsize="200,120" path="m5201,127l5281,187,5201,247,5401,187,5201,12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-10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1 0001010</w:t>
      </w:r>
    </w:p>
    <w:p>
      <w:pPr>
        <w:spacing w:before="31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A03205"/>
          <w:sz w:val="36"/>
        </w:rPr>
        <w:t>end around</w:t>
      </w:r>
      <w:r>
        <w:rPr>
          <w:rFonts w:ascii="Times New Roman"/>
          <w:b/>
          <w:i/>
          <w:color w:val="A03205"/>
          <w:spacing w:val="-4"/>
          <w:sz w:val="36"/>
        </w:rPr>
        <w:t> </w:t>
      </w:r>
      <w:r>
        <w:rPr>
          <w:rFonts w:ascii="Times New Roman"/>
          <w:b/>
          <w:i/>
          <w:color w:val="A03205"/>
          <w:sz w:val="36"/>
        </w:rPr>
        <w:t>carry</w:t>
      </w:r>
      <w:r>
        <w:rPr>
          <w:rFonts w:ascii="Times New Roman"/>
          <w:sz w:val="36"/>
        </w:rPr>
      </w:r>
    </w:p>
    <w:p>
      <w:pPr>
        <w:pStyle w:val="Heading6"/>
        <w:tabs>
          <w:tab w:pos="914" w:val="left" w:leader="none"/>
          <w:tab w:pos="3650" w:val="left" w:leader="none"/>
        </w:tabs>
        <w:spacing w:line="490" w:lineRule="exact"/>
        <w:ind w:left="314" w:right="0" w:hanging="25"/>
        <w:jc w:val="left"/>
      </w:pPr>
      <w:r>
        <w:rPr/>
        <w:br w:type="column"/>
      </w:r>
      <w:r>
        <w:rPr/>
      </w:r>
      <w:r>
        <w:rPr>
          <w:u w:val="thick" w:color="000000"/>
        </w:rPr>
        <w:t> </w:t>
        <w:tab/>
        <w:t>1 </w:t>
      </w:r>
      <w:r>
        <w:rPr>
          <w:spacing w:val="-18"/>
          <w:u w:val="thick" w:color="000000"/>
        </w:rPr>
        <w:t>11</w:t>
      </w:r>
      <w:r>
        <w:rPr>
          <w:u w:val="thick" w:color="000000"/>
        </w:rPr>
        <w:t>10101 </w:t>
        <w:tab/>
      </w:r>
      <w:r>
        <w:rPr/>
      </w:r>
    </w:p>
    <w:p>
      <w:pPr>
        <w:spacing w:line="516" w:lineRule="exact" w:before="24"/>
        <w:ind w:left="31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497.639801pt;margin-top:26.341146pt;width:102.55pt;height:21.5pt;mso-position-horizontal-relative:page;mso-position-vertical-relative:paragraph;z-index:-130504" coordorigin="9953,527" coordsize="2051,430">
            <v:group style="position:absolute;left:9963;top:537;width:1920;height:360" coordorigin="9963,537" coordsize="1920,360">
              <v:shape style="position:absolute;left:9963;top:537;width:1920;height:360" coordorigin="9963,537" coordsize="1920,360" path="m11882,896l11723,894,11568,889,11418,882,11272,873,11131,863,10996,850,10867,836,10744,820,10629,803,10521,784,10421,764,10330,743,10248,721,10175,697,10112,672,10018,621,9969,565,9963,537e" filled="false" stroked="true" strokeweight="1.02pt" strokecolor="#000000">
                <v:path arrowok="t"/>
              </v:shape>
            </v:group>
            <v:group style="position:absolute;left:11803;top:836;width:201;height:120" coordorigin="11803,836" coordsize="201,120">
              <v:shape style="position:absolute;left:11803;top:836;width:201;height:120" coordorigin="11803,836" coordsize="201,120" path="m11803,836l11883,896,11803,956,12003,897,11803,83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(1) 1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pacing w:val="-8"/>
          <w:sz w:val="48"/>
        </w:rPr>
        <w:t>1100111</w:t>
      </w:r>
    </w:p>
    <w:p>
      <w:pPr>
        <w:tabs>
          <w:tab w:pos="2834" w:val="left" w:leader="none"/>
          <w:tab w:pos="3770" w:val="left" w:leader="none"/>
        </w:tabs>
        <w:spacing w:line="516" w:lineRule="exact" w:before="0"/>
        <w:ind w:left="1034" w:right="0" w:hanging="745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</w:r>
      <w:r>
        <w:rPr>
          <w:rFonts w:ascii="Times New Roman"/>
          <w:sz w:val="48"/>
          <w:u w:val="thick" w:color="000000"/>
        </w:rPr>
        <w:t> </w:t>
        <w:tab/>
        <w:t>1 </w:t>
        <w:tab/>
      </w:r>
      <w:r>
        <w:rPr>
          <w:rFonts w:ascii="Times New Roman"/>
          <w:sz w:val="48"/>
        </w:rPr>
      </w:r>
    </w:p>
    <w:p>
      <w:pPr>
        <w:spacing w:before="48"/>
        <w:ind w:left="103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1 </w:t>
      </w:r>
      <w:r>
        <w:rPr>
          <w:rFonts w:ascii="Times New Roman"/>
          <w:spacing w:val="-3"/>
          <w:sz w:val="48"/>
        </w:rPr>
        <w:t>1101000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8"/>
          <w:sz w:val="48"/>
        </w:rPr>
        <w:t> </w:t>
      </w:r>
      <w:r>
        <w:rPr>
          <w:rFonts w:ascii="Times New Roman"/>
          <w:sz w:val="48"/>
        </w:rPr>
        <w:t>-23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9231" w:space="40"/>
            <w:col w:w="5049"/>
          </w:cols>
        </w:sectPr>
      </w:pPr>
    </w:p>
    <w:p>
      <w:pPr>
        <w:spacing w:before="27"/>
        <w:ind w:left="17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27" w:id="28"/>
      <w:bookmarkEnd w:id="28"/>
      <w:r>
        <w:rPr/>
      </w:r>
      <w:r>
        <w:rPr>
          <w:rFonts w:ascii="Times New Roman" w:hAnsi="Times New Roman" w:cs="Times New Roman" w:eastAsia="Times New Roman"/>
          <w:sz w:val="48"/>
          <w:szCs w:val="48"/>
        </w:rPr>
        <w:t>Using </w:t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-13"/>
          <w:sz w:val="48"/>
          <w:szCs w:val="48"/>
        </w:rPr>
        <w:t>2’s</w:t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-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  <w:t>Complement</w:t>
      </w:r>
      <w:r>
        <w:rPr>
          <w:rFonts w:ascii="Times New Roman" w:hAnsi="Times New Roman" w:cs="Times New Roman" w:eastAsia="Times New Roman"/>
          <w:i/>
          <w:sz w:val="48"/>
          <w:szCs w:val="48"/>
        </w:rPr>
        <w:t>: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4400" w:h="10800" w:orient="landscape"/>
          <w:pgMar w:header="0" w:footer="139" w:top="900" w:bottom="340" w:left="40" w:right="40"/>
        </w:sectPr>
      </w:pPr>
    </w:p>
    <w:p>
      <w:pPr>
        <w:tabs>
          <w:tab w:pos="1799" w:val="left" w:leader="none"/>
        </w:tabs>
        <w:spacing w:before="53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15.520004pt;margin-top:19.459494pt;width:48.55pt;height:6pt;mso-position-horizontal-relative:page;mso-position-vertical-relative:paragraph;z-index:9520" coordorigin="4310,389" coordsize="971,120">
            <v:group style="position:absolute;left:4321;top:449;width:840;height:2" coordorigin="4321,449" coordsize="840,2">
              <v:shape style="position:absolute;left:4321;top:449;width:840;height:2" coordorigin="4321,449" coordsize="840,0" path="m4321,449l5161,449e" filled="false" stroked="true" strokeweight="1.02pt" strokecolor="#000000">
                <v:path arrowok="t"/>
              </v:shape>
            </v:group>
            <v:group style="position:absolute;left:5081;top:389;width:200;height:120" coordorigin="5081,389" coordsize="200,120">
              <v:shape style="position:absolute;left:5081;top:389;width:200;height:120" coordorigin="5081,389" coordsize="200,120" path="m5081,389l5161,449,5081,509,5281,449,5081,3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2.029999pt;margin-top:19.459494pt;width:10pt;height:6pt;mso-position-horizontal-relative:page;mso-position-vertical-relative:paragraph;z-index:-130312" coordorigin="9641,389" coordsize="200,120">
            <v:shape style="position:absolute;left:9641;top:389;width:200;height:120" coordorigin="9641,389" coordsize="200,120" path="m9641,389l9721,449,9641,509,9841,449,9641,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8.5pt;margin-top:-33.897476pt;width:293.5pt;height:124.8pt;mso-position-horizontal-relative:page;mso-position-vertical-relative:paragraph;z-index: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1207"/>
                    <w:gridCol w:w="3302"/>
                  </w:tblGrid>
                  <w:tr>
                    <w:trPr>
                      <w:trHeight w:val="816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x. 1)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69" w:val="left" w:leader="none"/>
                          </w:tabs>
                          <w:spacing w:line="240" w:lineRule="auto" w:before="38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- 1</w:t>
                        </w: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39"/>
                            <w:position w:val="-11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=</w:t>
                          <w:tab/>
                          <w:t>?</w:t>
                        </w:r>
                      </w:p>
                    </w:tc>
                  </w:tr>
                  <w:tr>
                    <w:trPr>
                      <w:trHeight w:val="864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1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0 000</w:t>
                        </w:r>
                        <w:r>
                          <w:rPr>
                            <w:rFonts w:ascii="Times New Roman"/>
                            <w:spacing w:val="-18"/>
                            <w:sz w:val="4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816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-10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1 0001010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1799" w:val="left" w:leader="none"/>
        </w:tabs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15.520004pt;margin-top:16.809494pt;width:48.55pt;height:6pt;mso-position-horizontal-relative:page;mso-position-vertical-relative:paragraph;z-index:9544" coordorigin="4310,336" coordsize="971,120">
            <v:group style="position:absolute;left:4321;top:396;width:840;height:2" coordorigin="4321,396" coordsize="840,2">
              <v:shape style="position:absolute;left:4321;top:396;width:840;height:2" coordorigin="4321,396" coordsize="840,0" path="m4321,396l5161,396e" filled="false" stroked="true" strokeweight="1.02pt" strokecolor="#000000">
                <v:path arrowok="t"/>
              </v:shape>
            </v:group>
            <v:group style="position:absolute;left:5081;top:336;width:200;height:120" coordorigin="5081,336" coordsize="200,120">
              <v:shape style="position:absolute;left:5081;top:336;width:200;height:120" coordorigin="5081,336" coordsize="200,120" path="m5081,336l5161,396,5081,456,5281,396,5081,33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2.029999pt;margin-top:16.809494pt;width:10pt;height:6pt;mso-position-horizontal-relative:page;mso-position-vertical-relative:paragraph;z-index:-130288" coordorigin="9641,336" coordsize="200,120">
            <v:shape style="position:absolute;left:9641;top:336;width:200;height:120" coordorigin="9641,336" coordsize="200,120" path="m9641,336l9721,396,9641,456,9841,396,964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spacing w:line="240" w:lineRule="auto" w:before="176"/>
        <w:ind w:right="0"/>
        <w:jc w:val="left"/>
      </w:pPr>
      <w:r>
        <w:rPr/>
        <w:br w:type="column"/>
      </w:r>
      <w:r>
        <w:rPr/>
        <w:t>0</w:t>
      </w:r>
      <w:r>
        <w:rPr>
          <w:spacing w:val="3"/>
        </w:rPr>
        <w:t> </w:t>
      </w:r>
      <w:r>
        <w:rPr>
          <w:spacing w:val="-3"/>
        </w:rPr>
        <w:t>0001101</w:t>
      </w:r>
    </w:p>
    <w:p>
      <w:pPr>
        <w:spacing w:before="288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6"/>
          <w:sz w:val="48"/>
        </w:rPr>
        <w:t> </w:t>
      </w:r>
      <w:r>
        <w:rPr>
          <w:rFonts w:ascii="Times New Roman"/>
          <w:spacing w:val="-6"/>
          <w:sz w:val="48"/>
        </w:rPr>
        <w:t>1110101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9681" w:space="40"/>
            <w:col w:w="459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60"/>
          <w:szCs w:val="60"/>
        </w:rPr>
      </w:pPr>
    </w:p>
    <w:p>
      <w:pPr>
        <w:tabs>
          <w:tab w:pos="4397" w:val="left" w:leader="none"/>
        </w:tabs>
        <w:spacing w:before="0"/>
        <w:ind w:left="0" w:right="4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Now add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them;</w:t>
        <w:tab/>
        <w:t>0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pacing w:val="-3"/>
          <w:sz w:val="48"/>
        </w:rPr>
        <w:t>0001101</w:t>
      </w:r>
    </w:p>
    <w:p>
      <w:pPr>
        <w:spacing w:before="48"/>
        <w:ind w:left="0" w:right="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1110110</w:t>
      </w:r>
    </w:p>
    <w:p>
      <w:pPr>
        <w:tabs>
          <w:tab w:pos="1549" w:val="left" w:leader="none"/>
          <w:tab w:pos="1843" w:val="left" w:leader="none"/>
          <w:tab w:pos="3493" w:val="left" w:leader="none"/>
          <w:tab w:pos="3949" w:val="left" w:leader="none"/>
        </w:tabs>
        <w:spacing w:before="53"/>
        <w:ind w:left="133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b/>
          <w:i/>
          <w:color w:val="FF0000"/>
          <w:sz w:val="36"/>
        </w:rPr>
        <w:t>add 0ne</w:t>
        <w:tab/>
      </w:r>
      <w:r>
        <w:rPr>
          <w:rFonts w:ascii="Times New Roman"/>
          <w:sz w:val="36"/>
        </w:rPr>
      </w:r>
      <w:r>
        <w:rPr>
          <w:rFonts w:ascii="Times New Roman"/>
          <w:sz w:val="36"/>
          <w:u w:val="thick" w:color="000000"/>
        </w:rPr>
        <w:tab/>
        <w:t>+</w:t>
        <w:tab/>
      </w:r>
      <w:r>
        <w:rPr>
          <w:rFonts w:ascii="Times New Roman"/>
          <w:sz w:val="48"/>
          <w:u w:val="thick" w:color="000000"/>
        </w:rPr>
        <w:t>1 </w:t>
        <w:tab/>
      </w:r>
      <w:r>
        <w:rPr>
          <w:rFonts w:ascii="Times New Roman"/>
          <w:sz w:val="48"/>
        </w:rPr>
      </w:r>
    </w:p>
    <w:p>
      <w:pPr>
        <w:pStyle w:val="Heading6"/>
        <w:spacing w:line="240" w:lineRule="auto" w:before="163"/>
        <w:ind w:left="1693" w:right="0"/>
        <w:jc w:val="left"/>
      </w:pPr>
      <w:r>
        <w:rPr/>
        <w:t>1</w:t>
      </w:r>
      <w:r>
        <w:rPr>
          <w:spacing w:val="2"/>
        </w:rPr>
        <w:t> </w:t>
      </w:r>
      <w:r>
        <w:rPr>
          <w:spacing w:val="-8"/>
        </w:rPr>
        <w:t>1110110</w:t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2" w:equalWidth="0">
            <w:col w:w="8332" w:space="40"/>
            <w:col w:w="5948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exact"/>
        <w:ind w:left="55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9.05pt;height:1.05pt;mso-position-horizontal-relative:char;mso-position-vertical-relative:line" coordorigin="0,0" coordsize="3381,21">
            <v:group style="position:absolute;left:10;top:10;width:3360;height:2" coordorigin="10,10" coordsize="3360,2">
              <v:shape style="position:absolute;left:10;top:10;width:3360;height:2" coordorigin="10,10" coordsize="3360,0" path="m10,10l337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77"/>
        <w:ind w:left="0" w:right="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08pt;margin-top:5.111246pt;width:210.45pt;height:150.2pt;mso-position-horizontal-relative:page;mso-position-vertical-relative:paragraph;z-index:9496" coordorigin="2160,102" coordsize="4209,3004">
            <v:group style="position:absolute;left:5761;top:110;width:600;height:600" coordorigin="5761,110" coordsize="600,600">
              <v:shape style="position:absolute;left:5761;top:110;width:600;height:600" coordorigin="5761,110" coordsize="600,600" path="m6061,110l5989,119,5923,144,5865,182,5818,233,5784,293,5765,361,5761,410,5762,435,5776,505,5806,568,5848,622,5903,665,5966,695,6036,709,6061,710,6085,709,6155,695,6219,665,6273,622,6316,568,6345,505,6360,435,6361,410,6360,385,6345,315,6316,252,6273,198,6219,155,6155,125,6085,111,6061,110xe" filled="true" fillcolor="#cc9900" stroked="false">
                <v:path arrowok="t"/>
                <v:fill type="solid"/>
              </v:shape>
            </v:group>
            <v:group style="position:absolute;left:5761;top:110;width:600;height:600" coordorigin="5761,110" coordsize="600,600">
              <v:shape style="position:absolute;left:5761;top:110;width:600;height:600" coordorigin="5761,110" coordsize="600,600" path="m5761,410l5769,338,5794,272,5833,215,5883,168,5944,134,6012,114,6061,110,6085,111,6155,125,6219,155,6273,198,6316,252,6345,315,6360,385,6361,410,6360,435,6345,505,6316,568,6273,622,6219,665,6155,695,6085,709,6061,710,6036,709,5966,695,5903,665,5848,622,5806,568,5776,505,5762,435,5761,410xe" filled="false" stroked="true" strokeweight=".78pt" strokecolor="#cc9900">
                <v:path arrowok="t"/>
              </v:shape>
            </v:group>
            <v:group style="position:absolute;left:2170;top:1320;width:3821;height:1661" coordorigin="2170,1320" coordsize="3821,1661">
              <v:shape style="position:absolute;left:2170;top:1320;width:3821;height:1661" coordorigin="2170,1320" coordsize="3821,1661" path="m5783,1320l2362,1320,2297,1336,2242,1371,2200,1420,2175,1482,2170,1527,2171,2789,2187,2854,2221,2909,2271,2951,2332,2975,2378,2980,5799,2980,5864,2964,5920,2929,5961,2880,5986,2818,5991,2773,5990,1511,5975,1446,5940,1391,5890,1349,5829,1325,5783,1320xe" filled="true" fillcolor="#cc9900" stroked="false">
                <v:path arrowok="t"/>
                <v:fill type="solid"/>
              </v:shape>
            </v:group>
            <v:group style="position:absolute;left:2170;top:1320;width:3821;height:1661" coordorigin="2170,1320" coordsize="3821,1661">
              <v:shape style="position:absolute;left:2170;top:1320;width:3821;height:1661" coordorigin="2170,1320" coordsize="3821,1661" path="m2170,1527l2181,1460,2212,1402,2259,1357,2318,1328,5783,1320,5807,1321,5871,1339,5925,1375,5965,1427,5987,1489,5991,2773,5990,2796,5972,2860,5935,2914,5884,2954,5822,2977,2378,2980,2355,2979,2290,2961,2236,2925,2196,2874,2174,2811,2170,1527xe" filled="false" stroked="true" strokeweight="1.02pt" strokecolor="#cc9900">
                <v:path arrowok="t"/>
              </v:shape>
              <v:shape style="position:absolute;left:2328;top:1253;width:3756;height:893" type="#_x0000_t75" stroked="false">
                <v:imagedata r:id="rId43" o:title=""/>
              </v:shape>
              <v:shape style="position:absolute;left:2203;top:1733;width:4006;height:893" type="#_x0000_t75" stroked="false">
                <v:imagedata r:id="rId44" o:title=""/>
              </v:shape>
              <v:shape style="position:absolute;left:3196;top:2213;width:1921;height:893" type="#_x0000_t75" stroked="false">
                <v:imagedata r:id="rId45" o:title=""/>
              </v:shape>
            </v:group>
            <v:group style="position:absolute;left:5485;top:710;width:516;height:516" coordorigin="5485,710" coordsize="516,516">
              <v:shape style="position:absolute;left:5485;top:710;width:516;height:516" coordorigin="5485,710" coordsize="516,516" path="m6001,710l5485,1225e" filled="false" stroked="true" strokeweight="1.02pt" strokecolor="#cc9900">
                <v:path arrowok="t"/>
              </v:shape>
            </v:group>
            <v:group style="position:absolute;left:5401;top:1126;width:184;height:184" coordorigin="5401,1126" coordsize="184,184">
              <v:shape style="position:absolute;left:5401;top:1126;width:184;height:184" coordorigin="5401,1126" coordsize="184,184" path="m5500,1126l5401,1310,5558,1225,5485,1225,5500,1126xe" filled="true" fillcolor="#cc9900" stroked="false">
                <v:path arrowok="t"/>
                <v:fill type="solid"/>
              </v:shape>
              <v:shape style="position:absolute;left:5401;top:1126;width:184;height:184" coordorigin="5401,1126" coordsize="184,184" path="m5584,1211l5485,1225,5558,1225,5584,1211xe" filled="true" fillcolor="#cc9900" stroked="false">
                <v:path arrowok="t"/>
                <v:fill type="solid"/>
              </v:shape>
              <v:shape style="position:absolute;left:5785;top:139;width:560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(</w:t>
                      </w:r>
                      <w:r>
                        <w:rPr>
                          <w:rFonts w:ascii="Times New Roman"/>
                          <w:sz w:val="48"/>
                        </w:rPr>
                        <w:t>1)</w:t>
                      </w:r>
                    </w:p>
                  </w:txbxContent>
                </v:textbox>
                <w10:wrap type="none"/>
              </v:shape>
              <v:shape style="position:absolute;left:2453;top:1447;width:3373;height:1360" type="#_x0000_t202" filled="false" stroked="false">
                <v:textbox inset="0,0,0,0">
                  <w:txbxContent>
                    <w:p>
                      <w:pPr>
                        <w:spacing w:line="408" w:lineRule="exact" w:before="0"/>
                        <w:ind w:left="-1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1"/>
                          <w:sz w:val="40"/>
                          <w:szCs w:val="4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30"/>
                          <w:w w:val="99"/>
                          <w:sz w:val="40"/>
                          <w:szCs w:val="40"/>
                        </w:rPr>
                        <w:t>’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2"/>
                          <w:sz w:val="40"/>
                          <w:szCs w:val="4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1"/>
                          <w:w w:val="99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1"/>
                          <w:w w:val="99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ple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1"/>
                          <w:w w:val="99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pacing w:val="-1"/>
                          <w:w w:val="99"/>
                          <w:sz w:val="40"/>
                          <w:szCs w:val="4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w w:val="99"/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r>
                    </w:p>
                    <w:p>
                      <w:pPr>
                        <w:spacing w:line="249" w:lineRule="auto" w:before="2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al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w w:val="99"/>
                          <w:sz w:val="40"/>
                        </w:rPr>
                        <w:t>w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ays</w:t>
                      </w:r>
                      <w:r>
                        <w:rPr>
                          <w:rFonts w:ascii="Times New Roman"/>
                          <w:b/>
                          <w:i/>
                          <w:spacing w:val="-3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disreg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w w:val="99"/>
                          <w:sz w:val="40"/>
                        </w:rPr>
                        <w:t>ar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d</w:t>
                      </w:r>
                      <w:r>
                        <w:rPr>
                          <w:rFonts w:ascii="Times New Roman"/>
                          <w:b/>
                          <w:i/>
                          <w:spacing w:val="-4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w w:val="99"/>
                          <w:sz w:val="40"/>
                        </w:rPr>
                        <w:t>h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 carry</w:t>
                      </w:r>
                      <w:r>
                        <w:rPr>
                          <w:rFonts w:ascii="Times New Roman"/>
                          <w:b/>
                          <w:i/>
                          <w:spacing w:val="-3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w w:val="99"/>
                          <w:sz w:val="40"/>
                        </w:rPr>
                        <w:t>bit</w:t>
                      </w:r>
                      <w:r>
                        <w:rPr>
                          <w:rFonts w:ascii="Times New Roman"/>
                          <w:sz w:val="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48"/>
        </w:rPr>
        <w:t>0 </w:t>
      </w:r>
      <w:r>
        <w:rPr>
          <w:rFonts w:ascii="Times New Roman"/>
          <w:spacing w:val="-3"/>
          <w:sz w:val="48"/>
        </w:rPr>
        <w:t>0000011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z w:val="48"/>
        </w:rPr>
        <w:t>=</w:t>
      </w:r>
    </w:p>
    <w:p>
      <w:pPr>
        <w:spacing w:before="77"/>
        <w:ind w:left="106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+3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839" w:space="40"/>
            <w:col w:w="5441"/>
          </w:cols>
        </w:sectPr>
      </w:pPr>
    </w:p>
    <w:p>
      <w:pPr>
        <w:pStyle w:val="Heading6"/>
        <w:spacing w:line="249" w:lineRule="auto" w:before="27"/>
        <w:ind w:left="1185" w:right="1181" w:hanging="1"/>
        <w:jc w:val="both"/>
      </w:pPr>
      <w:bookmarkStart w:name="Slide Number 28" w:id="29"/>
      <w:bookmarkEnd w:id="29"/>
      <w:r>
        <w:rPr/>
      </w:r>
      <w:r>
        <w:rPr>
          <w:rFonts w:ascii="Times New Roman" w:hAnsi="Times New Roman" w:cs="Times New Roman" w:eastAsia="Times New Roman"/>
          <w:b/>
          <w:bCs/>
          <w:i/>
          <w:color w:val="FF0000"/>
        </w:rPr>
        <w:t>Note! </w:t>
      </w:r>
      <w:r>
        <w:rPr/>
        <w:t>There is a short cut in finding </w:t>
      </w:r>
      <w:r>
        <w:rPr>
          <w:spacing w:val="-10"/>
        </w:rPr>
        <w:t>2’s </w:t>
      </w:r>
      <w:r>
        <w:rPr/>
        <w:t>complement of</w:t>
      </w:r>
      <w:r>
        <w:rPr>
          <w:spacing w:val="52"/>
        </w:rPr>
        <w:t> </w:t>
      </w:r>
      <w:r>
        <w:rPr/>
        <w:t>a</w:t>
      </w:r>
      <w:r>
        <w:rPr/>
        <w:t> negative</w:t>
      </w:r>
      <w:r>
        <w:rPr>
          <w:spacing w:val="82"/>
        </w:rPr>
        <w:t> </w:t>
      </w:r>
      <w:r>
        <w:rPr>
          <w:spacing w:val="-5"/>
        </w:rPr>
        <w:t>number.</w:t>
      </w:r>
      <w:r>
        <w:rPr>
          <w:spacing w:val="54"/>
        </w:rPr>
        <w:t> </w:t>
      </w:r>
      <w:r>
        <w:rPr/>
        <w:t>Start</w:t>
      </w:r>
      <w:r>
        <w:rPr>
          <w:spacing w:val="81"/>
        </w:rPr>
        <w:t> </w:t>
      </w:r>
      <w:r>
        <w:rPr/>
        <w:t>from</w:t>
      </w:r>
      <w:r>
        <w:rPr>
          <w:spacing w:val="82"/>
        </w:rPr>
        <w:t> </w:t>
      </w:r>
      <w:r>
        <w:rPr/>
        <w:t>most</w:t>
      </w:r>
      <w:r>
        <w:rPr>
          <w:spacing w:val="82"/>
        </w:rPr>
        <w:t> </w:t>
      </w:r>
      <w:r>
        <w:rPr/>
        <w:t>right</w:t>
      </w:r>
      <w:r>
        <w:rPr>
          <w:spacing w:val="82"/>
        </w:rPr>
        <w:t> </w:t>
      </w:r>
      <w:r>
        <w:rPr/>
        <w:t>to</w:t>
      </w:r>
      <w:r>
        <w:rPr>
          <w:spacing w:val="81"/>
        </w:rPr>
        <w:t> </w:t>
      </w:r>
      <w:r>
        <w:rPr/>
        <w:t>the</w:t>
      </w:r>
      <w:r>
        <w:rPr>
          <w:spacing w:val="81"/>
        </w:rPr>
        <w:t> </w:t>
      </w:r>
      <w:r>
        <w:rPr/>
        <w:t>left</w:t>
      </w:r>
      <w:r>
        <w:rPr>
          <w:spacing w:val="81"/>
        </w:rPr>
        <w:t> </w:t>
      </w:r>
      <w:r>
        <w:rPr/>
        <w:t>till</w:t>
      </w:r>
      <w:r>
        <w:rPr>
          <w:spacing w:val="80"/>
        </w:rPr>
        <w:t> </w:t>
      </w:r>
      <w:r>
        <w:rPr/>
        <w:t>you</w:t>
      </w:r>
      <w:r>
        <w:rPr/>
        <w:t> encounter first 1, up to there (including first 1) stays the</w:t>
      </w:r>
      <w:r>
        <w:rPr>
          <w:spacing w:val="88"/>
        </w:rPr>
        <w:t> </w:t>
      </w:r>
      <w:r>
        <w:rPr/>
        <w:t>same</w:t>
      </w:r>
      <w:r>
        <w:rPr/>
        <w:t> from there on</w:t>
      </w:r>
      <w:r>
        <w:rPr>
          <w:spacing w:val="-12"/>
        </w:rPr>
        <w:t> </w:t>
      </w:r>
      <w:r>
        <w:rPr/>
        <w:t>complement.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4400" w:h="10800" w:orient="landscape"/>
          <w:pgMar w:header="0" w:footer="139" w:top="780" w:bottom="340" w:left="40" w:right="40"/>
        </w:sectPr>
      </w:pPr>
    </w:p>
    <w:p>
      <w:pPr>
        <w:tabs>
          <w:tab w:pos="1799" w:val="left" w:leader="none"/>
        </w:tabs>
        <w:spacing w:before="53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85.520004pt;margin-top:19.459402pt;width:48.55pt;height:6pt;mso-position-horizontal-relative:page;mso-position-vertical-relative:paragraph;z-index:9664" coordorigin="3710,389" coordsize="971,120">
            <v:group style="position:absolute;left:3721;top:449;width:840;height:2" coordorigin="3721,449" coordsize="840,2">
              <v:shape style="position:absolute;left:3721;top:449;width:840;height:2" coordorigin="3721,449" coordsize="840,0" path="m3721,449l4561,449e" filled="false" stroked="true" strokeweight="1.02pt" strokecolor="#000000">
                <v:path arrowok="t"/>
              </v:shape>
            </v:group>
            <v:group style="position:absolute;left:4481;top:389;width:200;height:120" coordorigin="4481,389" coordsize="200,120">
              <v:shape style="position:absolute;left:4481;top:389;width:200;height:120" coordorigin="4481,389" coordsize="200,120" path="m4481,389l4561,449,4481,509,4681,449,4481,3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52.029999pt;margin-top:19.459402pt;width:10pt;height:6pt;mso-position-horizontal-relative:page;mso-position-vertical-relative:paragraph;z-index:-130168" coordorigin="9041,389" coordsize="200,120">
            <v:shape style="position:absolute;left:9041;top:389;width:200;height:120" coordorigin="9041,389" coordsize="200,120" path="m9041,389l9121,449,9041,509,9241,449,9041,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8.644001pt;margin-top:-41.097569pt;width:292.5pt;height:119.8pt;mso-position-horizontal-relative:page;mso-position-vertical-relative:paragraph;z-index: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0"/>
                    <w:gridCol w:w="1206"/>
                    <w:gridCol w:w="3284"/>
                  </w:tblGrid>
                  <w:tr>
                    <w:trPr>
                      <w:trHeight w:val="816" w:hRule="exact"/>
                    </w:trPr>
                    <w:tc>
                      <w:tcPr>
                        <w:tcW w:w="1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x. 2)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3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3"/>
                            <w:sz w:val="4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69" w:val="left" w:leader="none"/>
                          </w:tabs>
                          <w:spacing w:line="240" w:lineRule="auto" w:before="38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- 1</w:t>
                        </w:r>
                        <w:r>
                          <w:rPr>
                            <w:rFonts w:ascii="Times New Roman"/>
                            <w:spacing w:val="-1"/>
                            <w:sz w:val="48"/>
                          </w:rPr>
                          <w:t>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39"/>
                            <w:position w:val="-11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=</w:t>
                          <w:tab/>
                          <w:t>?</w:t>
                        </w:r>
                      </w:p>
                    </w:tc>
                  </w:tr>
                  <w:tr>
                    <w:trPr>
                      <w:trHeight w:val="864" w:hRule="exact"/>
                    </w:trPr>
                    <w:tc>
                      <w:tcPr>
                        <w:tcW w:w="1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1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0 0001010</w:t>
                        </w:r>
                      </w:p>
                    </w:tc>
                  </w:tr>
                  <w:tr>
                    <w:trPr>
                      <w:trHeight w:val="716" w:hRule="exact"/>
                    </w:trPr>
                    <w:tc>
                      <w:tcPr>
                        <w:tcW w:w="1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30" w:lineRule="exact" w:before="86"/>
                          <w:ind w:left="1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-13</w:t>
                        </w:r>
                        <w:r>
                          <w:rPr>
                            <w:rFonts w:ascii="Times New Roman"/>
                            <w:w w:val="100"/>
                            <w:position w:val="-11"/>
                            <w:sz w:val="32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1 000</w:t>
                        </w:r>
                        <w:r>
                          <w:rPr>
                            <w:rFonts w:ascii="Times New Roman"/>
                            <w:spacing w:val="-18"/>
                            <w:sz w:val="4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48"/>
                          </w:rPr>
                          <w:t>101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1799" w:val="left" w:leader="none"/>
        </w:tabs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85.520004pt;margin-top:16.815384pt;width:48.55pt;height:6pt;mso-position-horizontal-relative:page;mso-position-vertical-relative:paragraph;z-index:9688" coordorigin="3710,336" coordsize="971,120">
            <v:group style="position:absolute;left:3721;top:396;width:840;height:2" coordorigin="3721,396" coordsize="840,2">
              <v:shape style="position:absolute;left:3721;top:396;width:840;height:2" coordorigin="3721,396" coordsize="840,0" path="m3721,396l4561,396e" filled="false" stroked="true" strokeweight="1.02pt" strokecolor="#000000">
                <v:path arrowok="t"/>
              </v:shape>
            </v:group>
            <v:group style="position:absolute;left:4481;top:336;width:200;height:120" coordorigin="4481,336" coordsize="200,120">
              <v:shape style="position:absolute;left:4481;top:336;width:200;height:120" coordorigin="4481,336" coordsize="200,120" path="m4481,336l4561,396,4481,456,4681,396,4481,33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52.029999pt;margin-top:16.815384pt;width:10pt;height:6pt;mso-position-horizontal-relative:page;mso-position-vertical-relative:paragraph;z-index:-130144" coordorigin="9041,336" coordsize="200,120">
            <v:shape style="position:absolute;left:9041;top:336;width:200;height:120" coordorigin="9041,336" coordsize="200,120" path="m9041,336l9121,396,9041,456,9241,396,904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pPr>
    </w:p>
    <w:p>
      <w:pPr>
        <w:pStyle w:val="Heading6"/>
        <w:tabs>
          <w:tab w:pos="5702" w:val="left" w:leader="none"/>
        </w:tabs>
        <w:spacing w:line="240" w:lineRule="auto" w:before="255"/>
        <w:ind w:left="1305" w:right="0"/>
        <w:jc w:val="left"/>
      </w:pPr>
      <w:r>
        <w:rPr/>
        <w:t>Now add</w:t>
      </w:r>
      <w:r>
        <w:rPr>
          <w:spacing w:val="-3"/>
        </w:rPr>
        <w:t> </w:t>
      </w:r>
      <w:r>
        <w:rPr/>
        <w:t>them;</w:t>
        <w:tab/>
        <w:t>0 0001010</w:t>
      </w:r>
    </w:p>
    <w:p>
      <w:pPr>
        <w:spacing w:before="48"/>
        <w:ind w:left="57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1110011</w:t>
      </w:r>
    </w:p>
    <w:p>
      <w:pPr>
        <w:spacing w:before="176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  <w:t>0 0001010</w:t>
      </w:r>
    </w:p>
    <w:p>
      <w:pPr>
        <w:spacing w:before="312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1110011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9081" w:space="40"/>
            <w:col w:w="519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exact"/>
        <w:ind w:left="49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9.05pt;height:1.05pt;mso-position-horizontal-relative:char;mso-position-vertical-relative:line" coordorigin="0,0" coordsize="3381,21">
            <v:group style="position:absolute;left:10;top:10;width:3360;height:2" coordorigin="10,10" coordsize="3360,2">
              <v:shape style="position:absolute;left:10;top:10;width:3360;height:2" coordorigin="10,10" coordsize="3360,0" path="m10,10l3370,10e" filled="false" stroked="true" strokeweight="1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77"/>
        <w:ind w:left="0" w:right="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5"/>
          <w:sz w:val="48"/>
        </w:rPr>
        <w:t> </w:t>
      </w:r>
      <w:r>
        <w:rPr>
          <w:rFonts w:ascii="Times New Roman"/>
          <w:spacing w:val="-11"/>
          <w:sz w:val="48"/>
        </w:rPr>
        <w:t>1111101</w:t>
      </w:r>
    </w:p>
    <w:p>
      <w:pPr>
        <w:spacing w:before="77"/>
        <w:ind w:left="27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=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-3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714" w:space="40"/>
            <w:col w:w="656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4400" w:h="10800" w:orient="landscape"/>
          <w:pgMar w:header="0" w:footer="139" w:top="1000" w:bottom="340" w:left="40" w:right="40"/>
        </w:sectPr>
      </w:pPr>
    </w:p>
    <w:p>
      <w:pPr>
        <w:tabs>
          <w:tab w:pos="3077" w:val="left" w:leader="none"/>
          <w:tab w:pos="5867" w:val="left" w:leader="none"/>
        </w:tabs>
        <w:spacing w:before="38"/>
        <w:ind w:left="14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29" w:id="30"/>
      <w:bookmarkEnd w:id="30"/>
      <w:r>
        <w:rPr/>
      </w:r>
      <w:r>
        <w:rPr>
          <w:rFonts w:ascii="Times New Roman"/>
          <w:sz w:val="48"/>
        </w:rPr>
        <w:t>Ex.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3)</w:t>
        <w:tab/>
        <w:t>-13</w:t>
      </w:r>
      <w:r>
        <w:rPr>
          <w:rFonts w:ascii="Times New Roman"/>
          <w:position w:val="-11"/>
          <w:sz w:val="32"/>
        </w:rPr>
        <w:t>10 </w:t>
      </w:r>
      <w:r>
        <w:rPr>
          <w:rFonts w:ascii="Times New Roman"/>
          <w:sz w:val="48"/>
        </w:rPr>
        <w:t>- 10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pacing w:val="76"/>
          <w:position w:val="-11"/>
          <w:sz w:val="32"/>
        </w:rPr>
        <w:t> </w:t>
      </w:r>
      <w:r>
        <w:rPr>
          <w:rFonts w:ascii="Times New Roman"/>
          <w:sz w:val="48"/>
        </w:rPr>
        <w:t>=</w:t>
        <w:tab/>
        <w:t>?</w:t>
      </w:r>
    </w:p>
    <w:p>
      <w:pPr>
        <w:pStyle w:val="Heading6"/>
        <w:tabs>
          <w:tab w:pos="5144" w:val="left" w:leader="none"/>
        </w:tabs>
        <w:spacing w:line="240" w:lineRule="auto" w:before="226"/>
        <w:ind w:left="2865" w:right="0"/>
        <w:jc w:val="left"/>
      </w:pPr>
      <w:r>
        <w:rPr/>
        <w:pict>
          <v:group style="position:absolute;margin-left:197.520004pt;margin-top:20.751064pt;width:48.55pt;height:6pt;mso-position-horizontal-relative:page;mso-position-vertical-relative:paragraph;z-index:-130096" coordorigin="3950,415" coordsize="971,120">
            <v:group style="position:absolute;left:3961;top:475;width:840;height:2" coordorigin="3961,475" coordsize="840,2">
              <v:shape style="position:absolute;left:3961;top:475;width:840;height:2" coordorigin="3961,475" coordsize="840,0" path="m3961,475l4801,475e" filled="false" stroked="true" strokeweight="1.02pt" strokecolor="#000000">
                <v:path arrowok="t"/>
              </v:shape>
            </v:group>
            <v:group style="position:absolute;left:4721;top:415;width:200;height:120" coordorigin="4721,415" coordsize="200,120">
              <v:shape style="position:absolute;left:4721;top:415;width:200;height:120" coordorigin="4721,415" coordsize="200,120" path="m4721,415l4801,475,4721,535,4921,475,4721,41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-13</w:t>
      </w:r>
      <w:r>
        <w:rPr>
          <w:spacing w:val="-1"/>
          <w:position w:val="-11"/>
          <w:sz w:val="32"/>
        </w:rPr>
        <w:t>10</w:t>
        <w:tab/>
      </w:r>
      <w:r>
        <w:rPr/>
        <w:t>1</w:t>
      </w:r>
      <w:r>
        <w:rPr>
          <w:spacing w:val="3"/>
        </w:rPr>
        <w:t> </w:t>
      </w:r>
      <w:r>
        <w:rPr>
          <w:spacing w:val="-3"/>
        </w:rPr>
        <w:t>0001101</w:t>
      </w:r>
    </w:p>
    <w:p>
      <w:pPr>
        <w:tabs>
          <w:tab w:pos="5144" w:val="left" w:leader="none"/>
        </w:tabs>
        <w:spacing w:before="226"/>
        <w:ind w:left="286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97.520004pt;margin-top:19.551052pt;width:48.55pt;height:6pt;mso-position-horizontal-relative:page;mso-position-vertical-relative:paragraph;z-index:-130072" coordorigin="3950,391" coordsize="971,120">
            <v:group style="position:absolute;left:3961;top:451;width:840;height:2" coordorigin="3961,451" coordsize="840,2">
              <v:shape style="position:absolute;left:3961;top:451;width:840;height:2" coordorigin="3961,451" coordsize="840,0" path="m3961,451l4801,451e" filled="false" stroked="true" strokeweight="1.02pt" strokecolor="#000000">
                <v:path arrowok="t"/>
              </v:shape>
            </v:group>
            <v:group style="position:absolute;left:4721;top:391;width:200;height:120" coordorigin="4721,391" coordsize="200,120">
              <v:shape style="position:absolute;left:4721;top:391;width:200;height:120" coordorigin="4721,391" coordsize="200,120" path="m4721,391l4801,451,4721,511,4921,451,4721,39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-10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1 0001010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2095" w:val="left" w:leader="none"/>
        </w:tabs>
        <w:spacing w:before="0"/>
        <w:ind w:left="2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64.029999pt;margin-top:16.809494pt;width:10pt;height:6pt;mso-position-horizontal-relative:page;mso-position-vertical-relative:paragraph;z-index:-130048" coordorigin="9281,336" coordsize="200,120">
            <v:shape style="position:absolute;left:9281;top:336;width:200;height:120" coordorigin="9281,336" coordsize="200,120" path="m9281,336l9361,396,9281,456,9481,396,928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2095" w:val="left" w:leader="none"/>
        </w:tabs>
        <w:spacing w:before="0"/>
        <w:ind w:left="2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64.029999pt;margin-top:16.815475pt;width:10pt;height:6pt;mso-position-horizontal-relative:page;mso-position-vertical-relative:paragraph;z-index:-130024" coordorigin="9281,336" coordsize="200,120">
            <v:shape style="position:absolute;left:9281;top:336;width:200;height:120" coordorigin="9281,336" coordsize="200,120" path="m9281,336l9361,396,9281,456,9481,396,928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48"/>
          <w:szCs w:val="48"/>
        </w:rPr>
      </w:pPr>
      <w:r>
        <w:rPr/>
        <w:br w:type="column"/>
      </w:r>
      <w:r>
        <w:rPr>
          <w:rFonts w:ascii="Times New Roman"/>
          <w:b/>
          <w:i/>
          <w:sz w:val="48"/>
        </w:rPr>
      </w:r>
    </w:p>
    <w:p>
      <w:pPr>
        <w:pStyle w:val="Heading6"/>
        <w:spacing w:line="240" w:lineRule="auto" w:before="326"/>
        <w:ind w:right="0"/>
        <w:jc w:val="left"/>
      </w:pPr>
      <w:r>
        <w:rPr/>
        <w:t>1</w:t>
      </w:r>
      <w:r>
        <w:rPr>
          <w:spacing w:val="2"/>
        </w:rPr>
        <w:t> </w:t>
      </w:r>
      <w:r>
        <w:rPr>
          <w:spacing w:val="-8"/>
        </w:rPr>
        <w:t>1110011</w:t>
      </w:r>
    </w:p>
    <w:p>
      <w:pPr>
        <w:spacing w:before="312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1110110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7186" w:space="40"/>
            <w:col w:w="2096" w:space="40"/>
            <w:col w:w="495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tabs>
          <w:tab w:pos="4397" w:val="left" w:leader="none"/>
        </w:tabs>
        <w:spacing w:before="38"/>
        <w:ind w:left="0" w:right="4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Now add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them;</w:t>
        <w:tab/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1110011</w:t>
      </w:r>
    </w:p>
    <w:p>
      <w:pPr>
        <w:spacing w:before="48"/>
        <w:ind w:left="0" w:right="0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1110110</w:t>
      </w:r>
    </w:p>
    <w:p>
      <w:pPr>
        <w:spacing w:before="288"/>
        <w:ind w:left="0" w:right="1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40.029999pt;margin-top:10.051247pt;width:168pt;height:.1pt;mso-position-horizontal-relative:page;mso-position-vertical-relative:paragraph;z-index:9880" coordorigin="4801,201" coordsize="3360,2">
            <v:shape style="position:absolute;left:4801;top:201;width:3360;height:2" coordorigin="4801,201" coordsize="3360,0" path="m4801,201l8161,201e" filled="false" stroked="true" strokeweight="1.02pt" strokecolor="#000000">
              <v:path arrowok="t"/>
            </v:shape>
            <w10:wrap type="none"/>
          </v:group>
        </w:pict>
      </w:r>
      <w:r>
        <w:rPr>
          <w:rFonts w:ascii="Times New Roman"/>
          <w:sz w:val="48"/>
        </w:rPr>
        <w:t>(1) 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3"/>
          <w:sz w:val="48"/>
        </w:rPr>
        <w:t>1101001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6"/>
          <w:szCs w:val="56"/>
        </w:rPr>
      </w:pPr>
      <w:r>
        <w:rPr/>
        <w:br w:type="column"/>
      </w:r>
      <w:r>
        <w:rPr>
          <w:rFonts w:ascii="Times New Roman"/>
          <w:sz w:val="5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2"/>
          <w:szCs w:val="72"/>
        </w:rPr>
      </w:pPr>
    </w:p>
    <w:p>
      <w:pPr>
        <w:spacing w:before="0"/>
        <w:ind w:left="25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=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-23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492" w:space="40"/>
            <w:col w:w="6788"/>
          </w:cols>
        </w:sectPr>
      </w:pPr>
    </w:p>
    <w:p>
      <w:pPr>
        <w:spacing w:before="80"/>
        <w:ind w:left="25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group style="position:absolute;margin-left:209.519501pt;margin-top:-.243025pt;width:48.55pt;height:18.55pt;mso-position-horizontal-relative:page;mso-position-vertical-relative:paragraph;z-index:9904" coordorigin="4190,-5" coordsize="971,371">
            <v:group style="position:absolute;left:4201;top:106;width:914;height:249" coordorigin="4201,106" coordsize="914,249">
              <v:shape style="position:absolute;left:4201;top:106;width:914;height:249" coordorigin="4201,106" coordsize="914,249" path="m5114,106l5070,148,5012,188,4942,224,4861,256,4771,285,4671,309,4563,329,4447,343,4388,348,4327,352,4264,354,4201,355e" filled="false" stroked="true" strokeweight="1.02pt" strokecolor="#000000">
                <v:path arrowok="t"/>
              </v:shape>
            </v:group>
            <v:group style="position:absolute;left:5028;top:-5;width:133;height:208" coordorigin="5028,-5" coordsize="133,208">
              <v:shape style="position:absolute;left:5028;top:-5;width:133;height:208" coordorigin="5028,-5" coordsize="133,208" path="m5149,106l5114,106,5139,203,5149,106xe" filled="true" fillcolor="#000000" stroked="false">
                <v:path arrowok="t"/>
                <v:fill type="solid"/>
              </v:shape>
              <v:shape style="position:absolute;left:5028;top:-5;width:133;height:208" coordorigin="5028,-5" coordsize="133,208" path="m5161,-5l5028,156,5114,106,5149,106,5161,-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i/>
          <w:color w:val="A03205"/>
          <w:sz w:val="40"/>
        </w:rPr>
        <w:t>disregard</w:t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tabs>
          <w:tab w:pos="5736" w:val="left" w:leader="none"/>
        </w:tabs>
        <w:spacing w:line="249" w:lineRule="auto" w:before="27"/>
        <w:ind w:left="1544" w:right="1930" w:hanging="1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Number 30" w:id="31"/>
      <w:bookmarkEnd w:id="31"/>
      <w:r>
        <w:rPr/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  <w:u w:val="thick" w:color="A03205"/>
        </w:rPr>
        <w:t>Ex.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>: </w:t>
      </w:r>
      <w:r>
        <w:rPr>
          <w:rFonts w:ascii="Times New Roman" w:hAnsi="Times New Roman" w:cs="Times New Roman" w:eastAsia="Times New Roman"/>
          <w:sz w:val="48"/>
          <w:szCs w:val="48"/>
        </w:rPr>
        <w:t>Use </w:t>
      </w:r>
      <w:r>
        <w:rPr>
          <w:rFonts w:ascii="Times New Roman" w:hAnsi="Times New Roman" w:cs="Times New Roman" w:eastAsia="Times New Roman"/>
          <w:spacing w:val="-9"/>
          <w:sz w:val="48"/>
          <w:szCs w:val="48"/>
        </w:rPr>
        <w:t>1’s </w:t>
      </w:r>
      <w:r>
        <w:rPr>
          <w:rFonts w:ascii="Times New Roman" w:hAnsi="Times New Roman" w:cs="Times New Roman" w:eastAsia="Times New Roman"/>
          <w:sz w:val="48"/>
          <w:szCs w:val="48"/>
        </w:rPr>
        <w:t>and </w:t>
      </w:r>
      <w:r>
        <w:rPr>
          <w:rFonts w:ascii="Times New Roman" w:hAnsi="Times New Roman" w:cs="Times New Roman" w:eastAsia="Times New Roman"/>
          <w:spacing w:val="-9"/>
          <w:sz w:val="48"/>
          <w:szCs w:val="48"/>
        </w:rPr>
        <w:t>2’s </w:t>
      </w:r>
      <w:r>
        <w:rPr>
          <w:rFonts w:ascii="Times New Roman" w:hAnsi="Times New Roman" w:cs="Times New Roman" w:eastAsia="Times New Roman"/>
          <w:sz w:val="48"/>
          <w:szCs w:val="48"/>
        </w:rPr>
        <w:t>complement to find the result of</w:t>
      </w:r>
      <w:r>
        <w:rPr>
          <w:rFonts w:ascii="Times New Roman" w:hAnsi="Times New Roman" w:cs="Times New Roman" w:eastAsia="Times New Roman"/>
          <w:spacing w:val="-8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the</w:t>
      </w:r>
      <w:r>
        <w:rPr>
          <w:rFonts w:ascii="Times New Roman" w:hAnsi="Times New Roman" w:cs="Times New Roman" w:eastAsia="Times New Roman"/>
          <w:sz w:val="48"/>
          <w:szCs w:val="48"/>
        </w:rPr>
        <w:t> following</w:t>
      </w:r>
      <w:r>
        <w:rPr>
          <w:rFonts w:ascii="Times New Roman" w:hAnsi="Times New Roman" w:cs="Times New Roman" w:eastAsia="Times New Roman"/>
          <w:spacing w:val="-12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statement:</w:t>
        <w:tab/>
        <w:t>-38 - 55 =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?</w:t>
      </w:r>
    </w:p>
    <w:p>
      <w:pPr>
        <w:spacing w:before="291"/>
        <w:ind w:left="5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-13"/>
          <w:sz w:val="48"/>
          <w:szCs w:val="48"/>
          <w:u w:val="thick" w:color="A03205"/>
        </w:rPr>
        <w:t>1’s</w:t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2"/>
          <w:sz w:val="48"/>
          <w:szCs w:val="48"/>
          <w:u w:val="thick" w:color="A0320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  <w:u w:val="thick" w:color="A03205"/>
        </w:rPr>
        <w:t>Comp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  <w:t>: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pgSz w:w="14400" w:h="10800" w:orient="landscape"/>
          <w:pgMar w:header="0" w:footer="139" w:top="540" w:bottom="340" w:left="40" w:right="40"/>
        </w:sectPr>
      </w:pPr>
    </w:p>
    <w:p>
      <w:pPr>
        <w:tabs>
          <w:tab w:pos="4304" w:val="left" w:leader="none"/>
        </w:tabs>
        <w:spacing w:before="200"/>
        <w:ind w:left="20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5.520004pt;margin-top:19.451065pt;width:48.55pt;height:6pt;mso-position-horizontal-relative:page;mso-position-vertical-relative:paragraph;z-index:-129928" coordorigin="3110,389" coordsize="971,120">
            <v:group style="position:absolute;left:3121;top:449;width:840;height:2" coordorigin="3121,449" coordsize="840,2">
              <v:shape style="position:absolute;left:3121;top:449;width:840;height:2" coordorigin="3121,449" coordsize="840,0" path="m3121,449l3961,449e" filled="false" stroked="true" strokeweight="1.02pt" strokecolor="#000000">
                <v:path arrowok="t"/>
              </v:shape>
            </v:group>
            <v:group style="position:absolute;left:3881;top:389;width:200;height:120" coordorigin="3881,389" coordsize="200,120">
              <v:shape style="position:absolute;left:3881;top:389;width:200;height:120" coordorigin="3881,389" coordsize="200,120" path="m3881,389l3961,449,3881,509,4081,449,3881,3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-38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pacing w:val="-3"/>
          <w:sz w:val="48"/>
        </w:rPr>
        <w:t>0100110</w:t>
      </w:r>
    </w:p>
    <w:p>
      <w:pPr>
        <w:tabs>
          <w:tab w:pos="2113" w:val="left" w:leader="none"/>
        </w:tabs>
        <w:spacing w:before="53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-27"/>
          <w:sz w:val="36"/>
          <w:szCs w:val="36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36"/>
          <w:szCs w:val="36"/>
          <w:u w:val="thick" w:color="000000"/>
        </w:rPr>
        <w:t>m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2113" w:val="left" w:leader="none"/>
        </w:tabs>
        <w:spacing w:line="209" w:lineRule="exact" w:before="0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22.029999pt;margin-top:-25.184525pt;width:10pt;height:6pt;mso-position-horizontal-relative:page;mso-position-vertical-relative:paragraph;z-index:-129880" coordorigin="8441,-504" coordsize="200,120">
            <v:shape style="position:absolute;left:8441;top:-504;width:200;height:120" coordorigin="8441,-504" coordsize="200,120" path="m8441,-504l8521,-444,8441,-384,8641,-444,8441,-5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2.029999pt;margin-top:16.815475pt;width:10pt;height:6pt;mso-position-horizontal-relative:page;mso-position-vertical-relative:paragraph;z-index:-129856" coordorigin="8441,336" coordsize="200,120">
            <v:shape style="position:absolute;left:8441;top:336;width:200;height:120" coordorigin="8441,336" coordsize="200,120" path="m8441,336l8521,396,8441,456,8641,396,844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1’s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spacing w:line="240" w:lineRule="auto" w:before="176"/>
        <w:ind w:right="0"/>
        <w:jc w:val="left"/>
      </w:pPr>
      <w:r>
        <w:rPr/>
        <w:br w:type="column"/>
      </w:r>
      <w:r>
        <w:rPr/>
        <w:t>1</w:t>
      </w:r>
      <w:r>
        <w:rPr>
          <w:spacing w:val="3"/>
        </w:rPr>
        <w:t> </w:t>
      </w:r>
      <w:r>
        <w:rPr>
          <w:spacing w:val="-3"/>
        </w:rPr>
        <w:t>1011001</w:t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3" w:equalWidth="0">
            <w:col w:w="6328" w:space="40"/>
            <w:col w:w="2114" w:space="40"/>
            <w:col w:w="5798"/>
          </w:cols>
        </w:sectPr>
      </w:pPr>
    </w:p>
    <w:p>
      <w:pPr>
        <w:tabs>
          <w:tab w:pos="4304" w:val="left" w:leader="none"/>
        </w:tabs>
        <w:spacing w:line="599" w:lineRule="exact" w:before="0"/>
        <w:ind w:left="20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5.520004pt;margin-top:6.356969pt;width:48.55pt;height:6pt;mso-position-horizontal-relative:page;mso-position-vertical-relative:paragraph;z-index:-129904" coordorigin="3110,127" coordsize="971,120">
            <v:group style="position:absolute;left:3121;top:187;width:840;height:2" coordorigin="3121,187" coordsize="840,2">
              <v:shape style="position:absolute;left:3121;top:187;width:840;height:2" coordorigin="3121,187" coordsize="840,0" path="m3121,187l3961,187e" filled="false" stroked="true" strokeweight="1.02pt" strokecolor="#000000">
                <v:path arrowok="t"/>
              </v:shape>
            </v:group>
            <v:group style="position:absolute;left:3881;top:127;width:200;height:120" coordorigin="3881,127" coordsize="200,120">
              <v:shape style="position:absolute;left:3881;top:127;width:200;height:120" coordorigin="3881,127" coordsize="200,120" path="m3881,127l3961,187,3881,247,4081,187,3881,12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-55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0110111</w:t>
      </w:r>
    </w:p>
    <w:p>
      <w:pPr>
        <w:spacing w:before="31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A03205"/>
          <w:sz w:val="36"/>
        </w:rPr>
        <w:t>end around</w:t>
      </w:r>
      <w:r>
        <w:rPr>
          <w:rFonts w:ascii="Times New Roman"/>
          <w:b/>
          <w:i/>
          <w:color w:val="A03205"/>
          <w:spacing w:val="-4"/>
          <w:sz w:val="36"/>
        </w:rPr>
        <w:t> </w:t>
      </w:r>
      <w:r>
        <w:rPr>
          <w:rFonts w:ascii="Times New Roman"/>
          <w:b/>
          <w:i/>
          <w:color w:val="A03205"/>
          <w:sz w:val="36"/>
        </w:rPr>
        <w:t>carry</w:t>
      </w:r>
      <w:r>
        <w:rPr>
          <w:rFonts w:ascii="Times New Roman"/>
          <w:sz w:val="36"/>
        </w:rPr>
      </w:r>
    </w:p>
    <w:p>
      <w:pPr>
        <w:pStyle w:val="Heading6"/>
        <w:tabs>
          <w:tab w:pos="914" w:val="left" w:leader="none"/>
          <w:tab w:pos="3650" w:val="left" w:leader="none"/>
        </w:tabs>
        <w:spacing w:line="490" w:lineRule="exact"/>
        <w:ind w:left="314" w:right="0" w:hanging="25"/>
        <w:jc w:val="left"/>
      </w:pPr>
      <w:r>
        <w:rPr/>
        <w:br w:type="column"/>
      </w:r>
      <w:r>
        <w:rPr/>
      </w:r>
      <w:r>
        <w:rPr>
          <w:u w:val="thick" w:color="000000"/>
        </w:rPr>
        <w:t> </w:t>
        <w:tab/>
        <w:t>1 1001000 </w:t>
        <w:tab/>
      </w:r>
      <w:r>
        <w:rPr/>
      </w:r>
    </w:p>
    <w:p>
      <w:pPr>
        <w:spacing w:line="516" w:lineRule="exact" w:before="24"/>
        <w:ind w:left="31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431.639801pt;margin-top:26.341246pt;width:102.55pt;height:21.5pt;mso-position-horizontal-relative:page;mso-position-vertical-relative:paragraph;z-index:-129832" coordorigin="8633,527" coordsize="2051,430">
            <v:group style="position:absolute;left:8643;top:537;width:1920;height:360" coordorigin="8643,537" coordsize="1920,360">
              <v:shape style="position:absolute;left:8643;top:537;width:1920;height:360" coordorigin="8643,537" coordsize="1920,360" path="m10562,896l10403,894,10248,889,10098,882,9952,873,9811,863,9676,850,9547,836,9424,820,9309,803,9201,784,9101,764,9010,743,8928,721,8855,697,8792,672,8698,621,8649,565,8643,537e" filled="false" stroked="true" strokeweight="1.02pt" strokecolor="#000000">
                <v:path arrowok="t"/>
              </v:shape>
            </v:group>
            <v:group style="position:absolute;left:10483;top:836;width:201;height:120" coordorigin="10483,836" coordsize="201,120">
              <v:shape style="position:absolute;left:10483;top:836;width:201;height:120" coordorigin="10483,836" coordsize="201,120" path="m10483,836l10563,896,10483,956,10683,897,10483,83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48"/>
        </w:rPr>
        <w:t>(1) 1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0100001</w:t>
      </w:r>
    </w:p>
    <w:p>
      <w:pPr>
        <w:tabs>
          <w:tab w:pos="2834" w:val="left" w:leader="none"/>
          <w:tab w:pos="3770" w:val="left" w:leader="none"/>
        </w:tabs>
        <w:spacing w:line="516" w:lineRule="exact" w:before="0"/>
        <w:ind w:left="1034" w:right="0" w:hanging="745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</w:r>
      <w:r>
        <w:rPr>
          <w:rFonts w:ascii="Times New Roman"/>
          <w:sz w:val="48"/>
          <w:u w:val="thick" w:color="000000"/>
        </w:rPr>
        <w:t> </w:t>
        <w:tab/>
        <w:t>1 </w:t>
        <w:tab/>
      </w:r>
      <w:r>
        <w:rPr>
          <w:rFonts w:ascii="Times New Roman"/>
          <w:sz w:val="48"/>
        </w:rPr>
      </w:r>
    </w:p>
    <w:p>
      <w:pPr>
        <w:tabs>
          <w:tab w:pos="3674" w:val="left" w:leader="none"/>
        </w:tabs>
        <w:spacing w:before="48"/>
        <w:ind w:left="103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48"/>
        </w:rPr>
        <w:t>1 0100010 =</w:t>
        <w:tab/>
        <w:t>-93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911" w:space="40"/>
            <w:col w:w="636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60" w:lineRule="exact"/>
        <w:ind w:left="53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position w:val="0"/>
          <w:sz w:val="6"/>
          <w:szCs w:val="6"/>
        </w:rPr>
        <w:pict>
          <v:group style="width:663pt;height:3pt;mso-position-horizontal-relative:char;mso-position-vertical-relative:line" coordorigin="0,0" coordsize="13260,60">
            <v:group style="position:absolute;left:30;top:30;width:13200;height:2" coordorigin="30,30" coordsize="13200,2">
              <v:shape style="position:absolute;left:30;top:30;width:13200;height:2" coordorigin="30,30" coordsize="13200,0" path="m30,30l1323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6"/>
          <w:szCs w:val="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38"/>
        <w:ind w:left="58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-13"/>
          <w:sz w:val="48"/>
          <w:szCs w:val="48"/>
          <w:u w:val="thick" w:color="A03205"/>
        </w:rPr>
        <w:t>2’s</w:t>
      </w:r>
      <w:r>
        <w:rPr>
          <w:rFonts w:ascii="Times New Roman" w:hAnsi="Times New Roman" w:cs="Times New Roman" w:eastAsia="Times New Roman"/>
          <w:b/>
          <w:bCs/>
          <w:i/>
          <w:color w:val="A03205"/>
          <w:spacing w:val="2"/>
          <w:sz w:val="48"/>
          <w:szCs w:val="48"/>
          <w:u w:val="thick" w:color="A0320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  <w:u w:val="thick" w:color="A03205"/>
        </w:rPr>
        <w:t>Comp</w:t>
      </w:r>
      <w:r>
        <w:rPr>
          <w:rFonts w:ascii="Times New Roman" w:hAnsi="Times New Roman" w:cs="Times New Roman" w:eastAsia="Times New Roman"/>
          <w:b/>
          <w:bCs/>
          <w:i/>
          <w:color w:val="A03205"/>
          <w:sz w:val="48"/>
          <w:szCs w:val="48"/>
        </w:rPr>
        <w:t>: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tabs>
          <w:tab w:pos="4304" w:val="left" w:leader="none"/>
        </w:tabs>
        <w:spacing w:before="312"/>
        <w:ind w:left="20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5.520004pt;margin-top:25.081049pt;width:48.55pt;height:6pt;mso-position-horizontal-relative:page;mso-position-vertical-relative:paragraph;z-index:-129808" coordorigin="3110,502" coordsize="971,120">
            <v:group style="position:absolute;left:3121;top:562;width:840;height:2" coordorigin="3121,562" coordsize="840,2">
              <v:shape style="position:absolute;left:3121;top:562;width:840;height:2" coordorigin="3121,562" coordsize="840,0" path="m3121,562l3961,562e" filled="false" stroked="true" strokeweight="1.02pt" strokecolor="#000000">
                <v:path arrowok="t"/>
              </v:shape>
            </v:group>
            <v:group style="position:absolute;left:3881;top:502;width:200;height:120" coordorigin="3881,502" coordsize="200,120">
              <v:shape style="position:absolute;left:3881;top:502;width:200;height:120" coordorigin="3881,502" coordsize="200,120" path="m3881,502l3961,562,3881,622,4081,562,3881,50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-38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</w:t>
      </w:r>
      <w:r>
        <w:rPr>
          <w:rFonts w:ascii="Times New Roman"/>
          <w:spacing w:val="3"/>
          <w:sz w:val="48"/>
        </w:rPr>
        <w:t> </w:t>
      </w:r>
      <w:r>
        <w:rPr>
          <w:rFonts w:ascii="Times New Roman"/>
          <w:spacing w:val="-3"/>
          <w:sz w:val="48"/>
        </w:rPr>
        <w:t>0100110</w:t>
      </w:r>
    </w:p>
    <w:p>
      <w:pPr>
        <w:tabs>
          <w:tab w:pos="4304" w:val="left" w:leader="none"/>
        </w:tabs>
        <w:spacing w:before="226"/>
        <w:ind w:left="20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5.520004pt;margin-top:19.581053pt;width:48.55pt;height:6pt;mso-position-horizontal-relative:page;mso-position-vertical-relative:paragraph;z-index:-129784" coordorigin="3110,392" coordsize="971,120">
            <v:group style="position:absolute;left:3121;top:452;width:840;height:2" coordorigin="3121,452" coordsize="840,2">
              <v:shape style="position:absolute;left:3121;top:452;width:840;height:2" coordorigin="3121,452" coordsize="840,0" path="m3121,452l3961,452e" filled="false" stroked="true" strokeweight="1.02pt" strokecolor="#000000">
                <v:path arrowok="t"/>
              </v:shape>
            </v:group>
            <v:group style="position:absolute;left:3881;top:392;width:200;height:120" coordorigin="3881,392" coordsize="200,120">
              <v:shape style="position:absolute;left:3881;top:392;width:200;height:120" coordorigin="3881,392" coordsize="200,120" path="m3881,392l3961,452,3881,512,4081,452,3881,39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48"/>
        </w:rPr>
        <w:t>-55</w:t>
      </w:r>
      <w:r>
        <w:rPr>
          <w:rFonts w:ascii="Times New Roman"/>
          <w:spacing w:val="-1"/>
          <w:position w:val="-11"/>
          <w:sz w:val="32"/>
        </w:rPr>
        <w:t>10</w:t>
        <w:tab/>
      </w:r>
      <w:r>
        <w:rPr>
          <w:rFonts w:ascii="Times New Roman"/>
          <w:sz w:val="48"/>
        </w:rPr>
        <w:t>1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pacing w:val="-8"/>
          <w:sz w:val="48"/>
        </w:rPr>
        <w:t>0110111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tabs>
          <w:tab w:pos="2113" w:val="left" w:leader="none"/>
        </w:tabs>
        <w:spacing w:before="0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22.029999pt;margin-top:16.824387pt;width:10pt;height:6pt;mso-position-horizontal-relative:page;mso-position-vertical-relative:paragraph;z-index:-129760" coordorigin="8441,336" coordsize="200,120">
            <v:shape style="position:absolute;left:8441;top:336;width:200;height:120" coordorigin="8441,336" coordsize="200,120" path="m8441,336l8521,396,8441,456,8641,396,8441,3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37"/>
          <w:szCs w:val="37"/>
        </w:rPr>
      </w:pPr>
    </w:p>
    <w:p>
      <w:pPr>
        <w:tabs>
          <w:tab w:pos="2113" w:val="left" w:leader="none"/>
        </w:tabs>
        <w:spacing w:before="0"/>
        <w:ind w:left="31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22.029999pt;margin-top:16.830391pt;width:10pt;height:6pt;mso-position-horizontal-relative:page;mso-position-vertical-relative:paragraph;z-index:-129736" coordorigin="8441,337" coordsize="200,120">
            <v:shape style="position:absolute;left:8441;top:337;width:200;height:120" coordorigin="8441,337" coordsize="200,120" path="m8441,337l8521,397,8441,457,8641,397,8441,3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8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36"/>
          <w:szCs w:val="36"/>
          <w:u w:val="thick" w:color="000000"/>
        </w:rPr>
        <w:t>2’s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36"/>
          <w:szCs w:val="36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  <w:u w:val="thick" w:color="000000"/>
        </w:rPr>
        <w:t>Comp </w:t>
        <w:tab/>
      </w:r>
      <w:r>
        <w:rPr>
          <w:rFonts w:ascii="Times New Roman" w:hAnsi="Times New Roman" w:cs="Times New Roman" w:eastAsia="Times New Roman"/>
          <w:b/>
          <w:bCs/>
          <w:i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48"/>
          <w:szCs w:val="48"/>
        </w:rPr>
      </w:pPr>
      <w:r>
        <w:rPr/>
        <w:br w:type="column"/>
      </w:r>
      <w:r>
        <w:rPr>
          <w:rFonts w:ascii="Times New Roman"/>
          <w:b/>
          <w:i/>
          <w:sz w:val="4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i/>
          <w:sz w:val="40"/>
          <w:szCs w:val="40"/>
        </w:rPr>
      </w:pPr>
    </w:p>
    <w:p>
      <w:pPr>
        <w:pStyle w:val="Heading6"/>
        <w:spacing w:line="240" w:lineRule="auto"/>
        <w:ind w:right="0"/>
        <w:jc w:val="left"/>
      </w:pPr>
      <w:r>
        <w:rPr/>
        <w:t>1</w:t>
      </w:r>
      <w:r>
        <w:rPr>
          <w:spacing w:val="3"/>
        </w:rPr>
        <w:t> </w:t>
      </w:r>
      <w:r>
        <w:rPr>
          <w:spacing w:val="-3"/>
        </w:rPr>
        <w:t>1011010</w:t>
      </w:r>
    </w:p>
    <w:p>
      <w:pPr>
        <w:spacing w:line="540" w:lineRule="exact" w:before="312"/>
        <w:ind w:left="3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414.029999pt;margin-top:40.036152pt;width:168pt;height:.1pt;mso-position-horizontal-relative:page;mso-position-vertical-relative:paragraph;z-index:-129712" coordorigin="8281,801" coordsize="3360,2">
            <v:shape style="position:absolute;left:8281;top:801;width:3360;height:2" coordorigin="8281,801" coordsize="3360,0" path="m8281,801l11641,801e" filled="false" stroked="true" strokeweight="1.02pt" strokecolor="#000000">
              <v:path arrowok="t"/>
            </v:shape>
            <w10:wrap type="none"/>
          </v:group>
        </w:pict>
      </w:r>
      <w:r>
        <w:rPr/>
        <w:pict>
          <v:group style="position:absolute;margin-left:299.519806pt;margin-top:50.228249pt;width:102.55pt;height:21.5pt;mso-position-horizontal-relative:page;mso-position-vertical-relative:paragraph;z-index:-129688" coordorigin="5990,1005" coordsize="2051,430">
            <v:group style="position:absolute;left:6001;top:1064;width:1920;height:360" coordorigin="6001,1064" coordsize="1920,360">
              <v:shape style="position:absolute;left:6001;top:1064;width:1920;height:360" coordorigin="6001,1064" coordsize="1920,360" path="m7920,1064l7761,1067,7606,1072,7455,1079,7309,1087,7168,1098,7033,1110,6904,1125,6782,1140,6666,1157,6559,1176,6459,1196,6368,1217,6286,1240,6213,1263,6150,1288,6056,1340,6007,1395,6001,1424e" filled="false" stroked="true" strokeweight="1.02pt" strokecolor="#000000">
                <v:path arrowok="t"/>
              </v:shape>
            </v:group>
            <v:group style="position:absolute;left:7840;top:1005;width:201;height:120" coordorigin="7840,1005" coordsize="201,120">
              <v:shape style="position:absolute;left:7840;top:1005;width:201;height:120" coordorigin="7840,1005" coordsize="201,120" path="m7840,1005l7921,1064,7841,1125,8041,1064,7840,100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13.640015pt;margin-top:46.786152pt;width:18.8pt;height:18.8pt;mso-position-horizontal-relative:page;mso-position-vertical-relative:paragraph;z-index:-129664" coordorigin="8273,936" coordsize="376,376">
            <v:group style="position:absolute;left:8281;top:944;width:360;height:360" coordorigin="8281,944" coordsize="360,360">
              <v:shape style="position:absolute;left:8281;top:944;width:360;height:360" coordorigin="8281,944" coordsize="360,360" path="m8641,944l8281,1304e" filled="false" stroked="true" strokeweight=".78pt" strokecolor="#000000">
                <v:path arrowok="t"/>
              </v:shape>
            </v:group>
            <v:group style="position:absolute;left:8281;top:944;width:360;height:360" coordorigin="8281,944" coordsize="360,360">
              <v:shape style="position:absolute;left:8281;top:944;width:360;height:360" coordorigin="8281,944" coordsize="360,360" path="m8281,944l8641,1304e" filled="false" stroked="true" strokeweight=".7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48"/>
        </w:rPr>
        <w:t>1 1001001</w:t>
      </w:r>
    </w:p>
    <w:p>
      <w:pPr>
        <w:spacing w:after="0" w:line="540" w:lineRule="exact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6328" w:space="40"/>
            <w:col w:w="2114" w:space="40"/>
            <w:col w:w="579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364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A03205"/>
          <w:sz w:val="36"/>
        </w:rPr>
        <w:t>Disregard</w:t>
      </w:r>
      <w:r>
        <w:rPr>
          <w:rFonts w:ascii="Times New Roman"/>
          <w:b/>
          <w:i/>
          <w:color w:val="A03205"/>
          <w:spacing w:val="-5"/>
          <w:sz w:val="36"/>
        </w:rPr>
        <w:t> </w:t>
      </w:r>
      <w:r>
        <w:rPr>
          <w:rFonts w:ascii="Times New Roman"/>
          <w:b/>
          <w:i/>
          <w:color w:val="A03205"/>
          <w:sz w:val="36"/>
        </w:rPr>
        <w:t>carry</w:t>
      </w:r>
      <w:r>
        <w:rPr>
          <w:rFonts w:ascii="Times New Roman"/>
          <w:sz w:val="36"/>
        </w:rPr>
      </w:r>
    </w:p>
    <w:p>
      <w:pPr>
        <w:pStyle w:val="Heading6"/>
        <w:spacing w:line="490" w:lineRule="exact"/>
        <w:ind w:left="2110" w:right="0"/>
        <w:jc w:val="left"/>
      </w:pPr>
      <w:r>
        <w:rPr/>
        <w:br w:type="column"/>
      </w:r>
      <w:r>
        <w:rPr/>
        <w:t>(1) 1 </w:t>
      </w:r>
      <w:r>
        <w:rPr>
          <w:spacing w:val="-3"/>
        </w:rPr>
        <w:t>0100011</w:t>
      </w:r>
      <w:r>
        <w:rPr>
          <w:spacing w:val="2"/>
        </w:rPr>
        <w:t> </w:t>
      </w:r>
      <w:r>
        <w:rPr/>
        <w:t>=</w:t>
      </w:r>
    </w:p>
    <w:p>
      <w:pPr>
        <w:spacing w:line="575" w:lineRule="exact" w:before="0"/>
        <w:ind w:left="106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48"/>
        </w:rPr>
        <w:t>-93</w:t>
      </w:r>
      <w:r>
        <w:rPr>
          <w:rFonts w:ascii="Times New Roman"/>
          <w:position w:val="-11"/>
          <w:sz w:val="32"/>
        </w:rPr>
        <w:t>10</w:t>
      </w:r>
      <w:r>
        <w:rPr>
          <w:rFonts w:ascii="Times New Roman"/>
          <w:sz w:val="32"/>
        </w:rPr>
      </w:r>
    </w:p>
    <w:p>
      <w:pPr>
        <w:spacing w:after="0" w:line="575" w:lineRule="exact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5995" w:space="40"/>
            <w:col w:w="5204" w:space="40"/>
            <w:col w:w="3041"/>
          </w:cols>
        </w:sectPr>
      </w:pPr>
    </w:p>
    <w:p>
      <w:pPr>
        <w:pStyle w:val="Heading2"/>
        <w:spacing w:line="823" w:lineRule="exact"/>
        <w:ind w:left="4150" w:right="703"/>
        <w:jc w:val="left"/>
      </w:pPr>
      <w:bookmarkStart w:name="Slide Number 31" w:id="32"/>
      <w:bookmarkEnd w:id="32"/>
      <w:r>
        <w:rPr/>
      </w:r>
      <w:r>
        <w:rPr>
          <w:color w:val="A03205"/>
        </w:rPr>
        <w:t>Memory</w:t>
      </w:r>
      <w:r>
        <w:rPr>
          <w:color w:val="A03205"/>
          <w:spacing w:val="-44"/>
        </w:rPr>
        <w:t> </w:t>
      </w:r>
      <w:r>
        <w:rPr>
          <w:color w:val="A03205"/>
        </w:rPr>
        <w:t>Addressing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0" w:lineRule="exact"/>
        <w:ind w:left="8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20.7pt;height:4.5pt;mso-position-horizontal-relative:char;mso-position-vertical-relative:line" coordorigin="0,0" coordsize="12414,90">
            <v:group style="position:absolute;left:27;top:63;width:12360;height:2" coordorigin="27,63" coordsize="12360,2">
              <v:shape style="position:absolute;left:27;top:63;width:12360;height:2" coordorigin="27,63" coordsize="12360,0" path="m27,63l12387,63e" filled="false" stroked="true" strokeweight="2.7pt" strokecolor="#000000">
                <v:path arrowok="t"/>
              </v:shape>
            </v:group>
            <v:group style="position:absolute;left:27;top:9;width:12360;height:2" coordorigin="27,9" coordsize="12360,2">
              <v:shape style="position:absolute;left:27;top:9;width:12360;height:2" coordorigin="27,9" coordsize="12360,0" path="m27,9l1238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22"/>
        </w:numPr>
        <w:tabs>
          <w:tab w:pos="1704" w:val="left" w:leader="none"/>
        </w:tabs>
        <w:spacing w:line="240" w:lineRule="auto" w:before="50" w:after="0"/>
        <w:ind w:left="1703" w:right="703" w:hanging="518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  <w:t>Memory consist of a sequence of directly addressable</w:t>
      </w:r>
      <w:r>
        <w:rPr>
          <w:rFonts w:ascii="Times New Roman" w:hAnsi="Times New Roman" w:cs="Times New Roman" w:eastAsia="Times New Roman"/>
          <w:spacing w:val="-28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“locations.”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0" w:lineRule="auto" w:before="260" w:after="0"/>
        <w:ind w:left="1680" w:right="703" w:hanging="495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 memory location can be used to store </w:t>
      </w:r>
      <w:r>
        <w:rPr>
          <w:rFonts w:ascii="Times New Roman"/>
          <w:i/>
          <w:color w:val="800000"/>
          <w:sz w:val="40"/>
        </w:rPr>
        <w:t>data</w:t>
      </w:r>
      <w:r>
        <w:rPr>
          <w:rFonts w:ascii="Times New Roman"/>
          <w:sz w:val="40"/>
        </w:rPr>
        <w:t>, </w:t>
      </w:r>
      <w:r>
        <w:rPr>
          <w:rFonts w:ascii="Times New Roman"/>
          <w:i/>
          <w:color w:val="800000"/>
          <w:sz w:val="40"/>
        </w:rPr>
        <w:t>instruction</w:t>
      </w:r>
      <w:r>
        <w:rPr>
          <w:rFonts w:ascii="Times New Roman"/>
          <w:sz w:val="40"/>
        </w:rPr>
        <w:t>, and</w:t>
      </w:r>
      <w:r>
        <w:rPr>
          <w:rFonts w:ascii="Times New Roman"/>
          <w:spacing w:val="-53"/>
          <w:sz w:val="40"/>
        </w:rPr>
        <w:t> </w:t>
      </w:r>
      <w:r>
        <w:rPr>
          <w:rFonts w:ascii="Times New Roman"/>
          <w:sz w:val="40"/>
        </w:rPr>
        <w:t>the</w:t>
      </w:r>
    </w:p>
    <w:p>
      <w:pPr>
        <w:spacing w:before="20"/>
        <w:ind w:left="1184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color w:val="800000"/>
          <w:sz w:val="40"/>
        </w:rPr>
        <w:t>status of a peripheral</w:t>
      </w:r>
      <w:r>
        <w:rPr>
          <w:rFonts w:ascii="Times New Roman"/>
          <w:i/>
          <w:color w:val="800000"/>
          <w:spacing w:val="-18"/>
          <w:sz w:val="40"/>
        </w:rPr>
        <w:t> </w:t>
      </w:r>
      <w:r>
        <w:rPr>
          <w:rFonts w:ascii="Times New Roman"/>
          <w:i/>
          <w:color w:val="800000"/>
          <w:sz w:val="40"/>
        </w:rPr>
        <w:t>device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703" w:val="left" w:leader="none"/>
        </w:tabs>
        <w:spacing w:line="240" w:lineRule="auto" w:before="260" w:after="0"/>
        <w:ind w:left="1702" w:right="703" w:hanging="518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Each memory unit has two components: its </w:t>
      </w:r>
      <w:r>
        <w:rPr>
          <w:rFonts w:ascii="Times New Roman"/>
          <w:i/>
          <w:color w:val="800000"/>
          <w:sz w:val="40"/>
        </w:rPr>
        <w:t>address </w:t>
      </w:r>
      <w:r>
        <w:rPr>
          <w:rFonts w:ascii="Times New Roman"/>
          <w:sz w:val="40"/>
        </w:rPr>
        <w:t>and its</w:t>
      </w:r>
      <w:r>
        <w:rPr>
          <w:rFonts w:ascii="Times New Roman"/>
          <w:spacing w:val="-37"/>
          <w:sz w:val="40"/>
        </w:rPr>
        <w:t> </w:t>
      </w:r>
      <w:r>
        <w:rPr>
          <w:rFonts w:ascii="Times New Roman"/>
          <w:i/>
          <w:color w:val="800000"/>
          <w:sz w:val="40"/>
        </w:rPr>
        <w:t>contents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703" w:val="left" w:leader="none"/>
        </w:tabs>
        <w:spacing w:line="249" w:lineRule="auto" w:before="260" w:after="0"/>
        <w:ind w:left="1184" w:right="1558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Each location in memory has an address that must be supplied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before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its contents can be</w:t>
      </w:r>
      <w:r>
        <w:rPr>
          <w:rFonts w:ascii="Times New Roman"/>
          <w:spacing w:val="-12"/>
          <w:sz w:val="40"/>
        </w:rPr>
        <w:t> </w:t>
      </w:r>
      <w:r>
        <w:rPr>
          <w:rFonts w:ascii="Times New Roman"/>
          <w:sz w:val="40"/>
        </w:rPr>
        <w:t>accessed.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9" w:lineRule="auto" w:before="242" w:after="0"/>
        <w:ind w:left="1184" w:right="2378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  <w:t>The CPU communicates with memory by first identifying</w:t>
      </w:r>
      <w:r>
        <w:rPr>
          <w:rFonts w:ascii="Times New Roman" w:hAnsi="Times New Roman" w:cs="Times New Roman" w:eastAsia="Times New Roman"/>
          <w:spacing w:val="-3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the</w:t>
      </w:r>
      <w:r>
        <w:rPr>
          <w:rFonts w:ascii="Times New Roman" w:hAnsi="Times New Roman" w:cs="Times New Roman" w:eastAsia="Times New Roman"/>
          <w:w w:val="9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location’s </w:t>
      </w:r>
      <w:r>
        <w:rPr>
          <w:rFonts w:ascii="Times New Roman" w:hAnsi="Times New Roman" w:cs="Times New Roman" w:eastAsia="Times New Roman"/>
          <w:sz w:val="40"/>
          <w:szCs w:val="40"/>
        </w:rPr>
        <w:t>address and then passing this address on the </w:t>
      </w:r>
      <w:r>
        <w:rPr>
          <w:rFonts w:ascii="Times New Roman" w:hAnsi="Times New Roman" w:cs="Times New Roman" w:eastAsia="Times New Roman"/>
          <w:i/>
          <w:color w:val="800000"/>
          <w:sz w:val="40"/>
          <w:szCs w:val="40"/>
        </w:rPr>
        <w:t>address</w:t>
      </w:r>
      <w:r>
        <w:rPr>
          <w:rFonts w:ascii="Times New Roman" w:hAnsi="Times New Roman" w:cs="Times New Roman" w:eastAsia="Times New Roman"/>
          <w:i/>
          <w:color w:val="800000"/>
          <w:spacing w:val="-4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i/>
          <w:color w:val="800000"/>
          <w:sz w:val="40"/>
          <w:szCs w:val="40"/>
        </w:rPr>
        <w:t>bus</w:t>
      </w:r>
      <w:r>
        <w:rPr>
          <w:rFonts w:ascii="Times New Roman" w:hAnsi="Times New Roman" w:cs="Times New Roman" w:eastAsia="Times New Roman"/>
          <w:sz w:val="40"/>
          <w:szCs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0" w:lineRule="auto" w:before="242" w:after="0"/>
        <w:ind w:left="1695" w:right="703" w:hanging="511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data are transferred between memory and CPU along the </w:t>
      </w:r>
      <w:r>
        <w:rPr>
          <w:rFonts w:ascii="Times New Roman"/>
          <w:i/>
          <w:color w:val="800000"/>
          <w:sz w:val="40"/>
        </w:rPr>
        <w:t>data</w:t>
      </w:r>
      <w:r>
        <w:rPr>
          <w:rFonts w:ascii="Times New Roman"/>
          <w:i/>
          <w:color w:val="800000"/>
          <w:spacing w:val="-26"/>
          <w:sz w:val="40"/>
        </w:rPr>
        <w:t> </w:t>
      </w:r>
      <w:r>
        <w:rPr>
          <w:rFonts w:ascii="Times New Roman"/>
          <w:i/>
          <w:color w:val="800000"/>
          <w:sz w:val="40"/>
        </w:rPr>
        <w:t>bus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9" w:lineRule="auto" w:before="260" w:after="0"/>
        <w:ind w:left="1184" w:right="1798" w:firstLine="0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number of bits that can be transferred on the data bus at once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sz w:val="40"/>
        </w:rPr>
        <w:t>is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called </w:t>
      </w:r>
      <w:r>
        <w:rPr>
          <w:rFonts w:ascii="Times New Roman"/>
          <w:i/>
          <w:color w:val="800000"/>
          <w:sz w:val="40"/>
        </w:rPr>
        <w:t>data bus width </w:t>
      </w:r>
      <w:r>
        <w:rPr>
          <w:rFonts w:ascii="Times New Roman"/>
          <w:sz w:val="40"/>
        </w:rPr>
        <w:t>of the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pacing w:val="-3"/>
          <w:sz w:val="40"/>
        </w:rPr>
        <w:t>processor.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0" w:lineRule="auto" w:before="242" w:after="0"/>
        <w:ind w:left="1695" w:right="703" w:hanging="511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The size of memory is measured in bytes; a </w:t>
      </w:r>
      <w:r>
        <w:rPr>
          <w:rFonts w:ascii="Times New Roman"/>
          <w:i/>
          <w:color w:val="800000"/>
          <w:sz w:val="40"/>
        </w:rPr>
        <w:t>byte </w:t>
      </w:r>
      <w:r>
        <w:rPr>
          <w:rFonts w:ascii="Times New Roman"/>
          <w:sz w:val="40"/>
        </w:rPr>
        <w:t>consists of</w:t>
      </w:r>
      <w:r>
        <w:rPr>
          <w:rFonts w:ascii="Times New Roman"/>
          <w:spacing w:val="-34"/>
          <w:sz w:val="40"/>
        </w:rPr>
        <w:t> </w:t>
      </w:r>
      <w:r>
        <w:rPr>
          <w:rFonts w:ascii="Times New Roman"/>
          <w:sz w:val="40"/>
        </w:rPr>
        <w:t>8-bits.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0" w:lineRule="auto" w:before="260" w:after="0"/>
        <w:ind w:left="1680" w:right="703" w:hanging="496"/>
        <w:jc w:val="left"/>
        <w:rPr>
          <w:rFonts w:ascii="Times New Roman" w:hAnsi="Times New Roman" w:cs="Times New Roman" w:eastAsia="Times New Roman"/>
          <w:color w:val="A03205"/>
          <w:sz w:val="40"/>
          <w:szCs w:val="40"/>
        </w:rPr>
      </w:pPr>
      <w:r>
        <w:rPr>
          <w:rFonts w:ascii="Times New Roman"/>
          <w:sz w:val="40"/>
        </w:rPr>
        <w:t>A 4-bit quantity is called a </w:t>
      </w:r>
      <w:r>
        <w:rPr>
          <w:rFonts w:ascii="Times New Roman"/>
          <w:i/>
          <w:color w:val="800000"/>
          <w:sz w:val="40"/>
        </w:rPr>
        <w:t>nibble</w:t>
      </w:r>
      <w:r>
        <w:rPr>
          <w:rFonts w:ascii="Times New Roman"/>
          <w:sz w:val="40"/>
        </w:rPr>
        <w:t>; a 16-bit quantity is called a</w:t>
      </w:r>
      <w:r>
        <w:rPr>
          <w:rFonts w:ascii="Times New Roman"/>
          <w:spacing w:val="-63"/>
          <w:sz w:val="40"/>
        </w:rPr>
        <w:t> </w:t>
      </w:r>
      <w:r>
        <w:rPr>
          <w:rFonts w:ascii="Times New Roman"/>
          <w:i/>
          <w:color w:val="800000"/>
          <w:spacing w:val="-3"/>
          <w:sz w:val="40"/>
        </w:rPr>
        <w:t>word</w:t>
      </w:r>
      <w:r>
        <w:rPr>
          <w:rFonts w:ascii="Times New Roman"/>
          <w:spacing w:val="-3"/>
          <w:sz w:val="40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22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32" w:id="33"/>
      <w:bookmarkEnd w:id="33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Memory Addressing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8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37"/>
          <w:szCs w:val="37"/>
        </w:rPr>
      </w:pPr>
    </w:p>
    <w:p>
      <w:pPr>
        <w:pStyle w:val="ListParagraph"/>
        <w:numPr>
          <w:ilvl w:val="0"/>
          <w:numId w:val="22"/>
        </w:numPr>
        <w:tabs>
          <w:tab w:pos="1697" w:val="left" w:leader="none"/>
        </w:tabs>
        <w:spacing w:line="249" w:lineRule="auto" w:before="0" w:after="0"/>
        <w:ind w:left="1184" w:right="1786" w:firstLine="1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pacing w:val="-15"/>
          <w:sz w:val="40"/>
        </w:rPr>
        <w:t>To </w:t>
      </w:r>
      <w:r>
        <w:rPr>
          <w:rFonts w:ascii="Times New Roman"/>
          <w:sz w:val="40"/>
        </w:rPr>
        <w:t>simplify quantification of </w:t>
      </w:r>
      <w:r>
        <w:rPr>
          <w:rFonts w:ascii="Times New Roman"/>
          <w:spacing w:val="-5"/>
          <w:sz w:val="40"/>
        </w:rPr>
        <w:t>memory, </w:t>
      </w:r>
      <w:r>
        <w:rPr>
          <w:rFonts w:ascii="Times New Roman"/>
          <w:sz w:val="40"/>
        </w:rPr>
        <w:t>the unit </w:t>
      </w:r>
      <w:r>
        <w:rPr>
          <w:rFonts w:ascii="Times New Roman"/>
          <w:i/>
          <w:color w:val="800000"/>
          <w:sz w:val="40"/>
        </w:rPr>
        <w:t>kilobyte </w:t>
      </w:r>
      <w:r>
        <w:rPr>
          <w:rFonts w:ascii="Times New Roman"/>
          <w:sz w:val="40"/>
        </w:rPr>
        <w:t>(</w:t>
      </w:r>
      <w:r>
        <w:rPr>
          <w:rFonts w:ascii="Times New Roman"/>
          <w:i/>
          <w:sz w:val="40"/>
        </w:rPr>
        <w:t>kB</w:t>
      </w:r>
      <w:r>
        <w:rPr>
          <w:rFonts w:ascii="Times New Roman"/>
          <w:sz w:val="40"/>
        </w:rPr>
        <w:t>) is</w:t>
      </w:r>
      <w:r>
        <w:rPr>
          <w:rFonts w:ascii="Times New Roman"/>
          <w:spacing w:val="-22"/>
          <w:sz w:val="40"/>
        </w:rPr>
        <w:t> </w:t>
      </w:r>
      <w:r>
        <w:rPr>
          <w:rFonts w:ascii="Times New Roman"/>
          <w:sz w:val="40"/>
        </w:rPr>
        <w:t>often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used. </w:t>
      </w:r>
      <w:r>
        <w:rPr>
          <w:rFonts w:ascii="Times New Roman"/>
          <w:i/>
          <w:sz w:val="40"/>
        </w:rPr>
        <w:t>k </w:t>
      </w:r>
      <w:r>
        <w:rPr>
          <w:rFonts w:ascii="Times New Roman"/>
          <w:sz w:val="40"/>
        </w:rPr>
        <w:t>is given by the following</w:t>
      </w:r>
      <w:r>
        <w:rPr>
          <w:rFonts w:ascii="Times New Roman"/>
          <w:spacing w:val="-14"/>
          <w:sz w:val="40"/>
        </w:rPr>
        <w:t> </w:t>
      </w:r>
      <w:r>
        <w:rPr>
          <w:rFonts w:ascii="Times New Roman"/>
          <w:sz w:val="40"/>
        </w:rPr>
        <w:t>formula</w:t>
      </w:r>
    </w:p>
    <w:p>
      <w:pPr>
        <w:spacing w:before="242"/>
        <w:ind w:left="656" w:right="1670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sz w:val="40"/>
        </w:rPr>
        <w:t>k </w:t>
      </w:r>
      <w:r>
        <w:rPr>
          <w:rFonts w:ascii="Times New Roman"/>
          <w:sz w:val="40"/>
        </w:rPr>
        <w:t>= 2</w:t>
      </w:r>
      <w:r>
        <w:rPr>
          <w:rFonts w:ascii="Times New Roman"/>
          <w:position w:val="12"/>
          <w:sz w:val="26"/>
        </w:rPr>
        <w:t>10  </w:t>
      </w:r>
      <w:r>
        <w:rPr>
          <w:rFonts w:ascii="Times New Roman"/>
          <w:sz w:val="40"/>
        </w:rPr>
        <w:t>=</w:t>
      </w:r>
      <w:r>
        <w:rPr>
          <w:rFonts w:ascii="Times New Roman"/>
          <w:spacing w:val="-31"/>
          <w:sz w:val="40"/>
        </w:rPr>
        <w:t> </w:t>
      </w:r>
      <w:r>
        <w:rPr>
          <w:rFonts w:ascii="Times New Roman"/>
          <w:sz w:val="40"/>
        </w:rPr>
        <w:t>1024</w:t>
      </w:r>
    </w:p>
    <w:p>
      <w:pPr>
        <w:pStyle w:val="ListParagraph"/>
        <w:numPr>
          <w:ilvl w:val="0"/>
          <w:numId w:val="22"/>
        </w:numPr>
        <w:tabs>
          <w:tab w:pos="1681" w:val="left" w:leader="none"/>
        </w:tabs>
        <w:spacing w:line="249" w:lineRule="auto" w:before="260" w:after="0"/>
        <w:ind w:left="1184" w:right="1475" w:firstLine="0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z w:val="40"/>
        </w:rPr>
        <w:t>Another frequently used unit is </w:t>
      </w:r>
      <w:r>
        <w:rPr>
          <w:rFonts w:ascii="Times New Roman"/>
          <w:i/>
          <w:color w:val="800000"/>
          <w:sz w:val="40"/>
        </w:rPr>
        <w:t>megabyte </w:t>
      </w:r>
      <w:r>
        <w:rPr>
          <w:rFonts w:ascii="Times New Roman"/>
          <w:sz w:val="40"/>
        </w:rPr>
        <w:t>(</w:t>
      </w:r>
      <w:r>
        <w:rPr>
          <w:rFonts w:ascii="Times New Roman"/>
          <w:i/>
          <w:sz w:val="40"/>
        </w:rPr>
        <w:t>MB</w:t>
      </w:r>
      <w:r>
        <w:rPr>
          <w:rFonts w:ascii="Times New Roman"/>
          <w:sz w:val="40"/>
        </w:rPr>
        <w:t>), which is given by</w:t>
      </w:r>
      <w:r>
        <w:rPr>
          <w:rFonts w:ascii="Times New Roman"/>
          <w:spacing w:val="-39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following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formula</w:t>
      </w:r>
    </w:p>
    <w:p>
      <w:pPr>
        <w:spacing w:before="215"/>
        <w:ind w:left="4064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i/>
          <w:sz w:val="40"/>
          <w:szCs w:val="40"/>
        </w:rPr>
        <w:t>M </w:t>
      </w:r>
      <w:r>
        <w:rPr>
          <w:rFonts w:ascii="Times New Roman" w:hAnsi="Times New Roman" w:cs="Times New Roman" w:eastAsia="Times New Roman"/>
          <w:sz w:val="40"/>
          <w:szCs w:val="40"/>
        </w:rPr>
        <w:t>= k</w:t>
      </w:r>
      <w:r>
        <w:rPr>
          <w:rFonts w:ascii="Times New Roman" w:hAnsi="Times New Roman" w:cs="Times New Roman" w:eastAsia="Times New Roman"/>
          <w:position w:val="12"/>
          <w:sz w:val="26"/>
          <w:szCs w:val="26"/>
        </w:rPr>
        <w:t>2  </w:t>
      </w:r>
      <w:r>
        <w:rPr>
          <w:rFonts w:ascii="Times New Roman" w:hAnsi="Times New Roman" w:cs="Times New Roman" w:eastAsia="Times New Roman"/>
          <w:sz w:val="40"/>
          <w:szCs w:val="40"/>
        </w:rPr>
        <w:t>= 2</w:t>
      </w:r>
      <w:r>
        <w:rPr>
          <w:rFonts w:ascii="Times New Roman" w:hAnsi="Times New Roman" w:cs="Times New Roman" w:eastAsia="Times New Roman"/>
          <w:position w:val="12"/>
          <w:sz w:val="26"/>
          <w:szCs w:val="26"/>
        </w:rPr>
        <w:t>20 </w:t>
      </w:r>
      <w:r>
        <w:rPr>
          <w:rFonts w:ascii="Times New Roman" w:hAnsi="Times New Roman" w:cs="Times New Roman" w:eastAsia="Times New Roman"/>
          <w:sz w:val="40"/>
          <w:szCs w:val="40"/>
        </w:rPr>
        <w:t>= 1024 </w:t>
      </w:r>
      <w:r>
        <w:rPr>
          <w:rFonts w:ascii="Symbol" w:hAnsi="Symbol" w:cs="Symbol" w:eastAsia="Symbol"/>
          <w:sz w:val="40"/>
          <w:szCs w:val="40"/>
        </w:rPr>
        <w:t></w:t>
      </w:r>
      <w:r>
        <w:rPr>
          <w:rFonts w:ascii="Times New Roman" w:hAnsi="Times New Roman" w:cs="Times New Roman" w:eastAsia="Times New Roman"/>
          <w:sz w:val="40"/>
          <w:szCs w:val="40"/>
        </w:rPr>
      </w:r>
      <w:r>
        <w:rPr>
          <w:rFonts w:ascii="Times New Roman" w:hAnsi="Times New Roman" w:cs="Times New Roman" w:eastAsia="Times New Roman"/>
          <w:sz w:val="40"/>
          <w:szCs w:val="40"/>
        </w:rPr>
        <w:t>1024 =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1048576</w:t>
      </w:r>
    </w:p>
    <w:p>
      <w:pPr>
        <w:pStyle w:val="ListParagraph"/>
        <w:numPr>
          <w:ilvl w:val="0"/>
          <w:numId w:val="22"/>
        </w:numPr>
        <w:tabs>
          <w:tab w:pos="1697" w:val="left" w:leader="none"/>
        </w:tabs>
        <w:spacing w:line="249" w:lineRule="auto" w:before="257" w:after="0"/>
        <w:ind w:left="1184" w:right="2030" w:firstLine="1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z w:val="40"/>
        </w:rPr>
        <w:t>The HCS12 has a 16-bit address bus and 16-bit data bus. This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will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allow the HCS12 to access 16-bit data in one</w:t>
      </w:r>
      <w:r>
        <w:rPr>
          <w:rFonts w:ascii="Times New Roman"/>
          <w:spacing w:val="-23"/>
          <w:sz w:val="40"/>
        </w:rPr>
        <w:t> </w:t>
      </w:r>
      <w:r>
        <w:rPr>
          <w:rFonts w:ascii="Times New Roman"/>
          <w:sz w:val="40"/>
        </w:rPr>
        <w:t>operation.</w:t>
      </w:r>
    </w:p>
    <w:p>
      <w:pPr>
        <w:pStyle w:val="ListParagraph"/>
        <w:numPr>
          <w:ilvl w:val="0"/>
          <w:numId w:val="22"/>
        </w:numPr>
        <w:tabs>
          <w:tab w:pos="1696" w:val="left" w:leader="none"/>
        </w:tabs>
        <w:spacing w:line="249" w:lineRule="auto" w:before="242" w:after="0"/>
        <w:ind w:left="1185" w:right="1327" w:hanging="1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z w:val="40"/>
        </w:rPr>
        <w:t>The 16-bit address bus enables the HCS12 to address directly up to</w:t>
      </w:r>
      <w:r>
        <w:rPr>
          <w:rFonts w:ascii="Times New Roman"/>
          <w:spacing w:val="-34"/>
          <w:sz w:val="40"/>
        </w:rPr>
        <w:t> </w:t>
      </w:r>
      <w:r>
        <w:rPr>
          <w:rFonts w:ascii="Times New Roman"/>
          <w:sz w:val="40"/>
        </w:rPr>
        <w:t>2</w:t>
      </w:r>
      <w:r>
        <w:rPr>
          <w:rFonts w:ascii="Times New Roman"/>
          <w:position w:val="12"/>
          <w:sz w:val="26"/>
        </w:rPr>
        <w:t>16</w:t>
      </w:r>
      <w:r>
        <w:rPr>
          <w:rFonts w:ascii="Times New Roman"/>
          <w:w w:val="102"/>
          <w:position w:val="12"/>
          <w:sz w:val="26"/>
        </w:rPr>
        <w:t> </w:t>
      </w:r>
      <w:r>
        <w:rPr>
          <w:rFonts w:ascii="Times New Roman"/>
          <w:sz w:val="40"/>
        </w:rPr>
        <w:t>(65536) different memory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locations.</w:t>
      </w:r>
    </w:p>
    <w:p>
      <w:pPr>
        <w:pStyle w:val="ListParagraph"/>
        <w:numPr>
          <w:ilvl w:val="0"/>
          <w:numId w:val="22"/>
        </w:numPr>
        <w:tabs>
          <w:tab w:pos="1704" w:val="left" w:leader="none"/>
        </w:tabs>
        <w:spacing w:line="249" w:lineRule="auto" w:before="242" w:after="0"/>
        <w:ind w:left="1185" w:right="1528" w:firstLine="0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z w:val="40"/>
        </w:rPr>
        <w:t>Most HCS12 members use </w:t>
      </w:r>
      <w:r>
        <w:rPr>
          <w:rFonts w:ascii="Times New Roman"/>
          <w:i/>
          <w:color w:val="800000"/>
          <w:sz w:val="40"/>
        </w:rPr>
        <w:t>paging techniques </w:t>
      </w:r>
      <w:r>
        <w:rPr>
          <w:rFonts w:ascii="Times New Roman"/>
          <w:sz w:val="40"/>
        </w:rPr>
        <w:t>to allow user</w:t>
      </w:r>
      <w:r>
        <w:rPr>
          <w:rFonts w:ascii="Times New Roman"/>
          <w:spacing w:val="-38"/>
          <w:sz w:val="40"/>
        </w:rPr>
        <w:t> </w:t>
      </w:r>
      <w:r>
        <w:rPr>
          <w:rFonts w:ascii="Times New Roman"/>
          <w:sz w:val="40"/>
        </w:rPr>
        <w:t>programs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to access more than 64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i/>
          <w:sz w:val="40"/>
        </w:rPr>
        <w:t>kB</w:t>
      </w:r>
      <w:r>
        <w:rPr>
          <w:rFonts w:ascii="Times New Roman"/>
          <w:sz w:val="40"/>
        </w:rPr>
        <w:t>.</w:t>
      </w:r>
    </w:p>
    <w:p>
      <w:pPr>
        <w:pStyle w:val="ListParagraph"/>
        <w:numPr>
          <w:ilvl w:val="0"/>
          <w:numId w:val="22"/>
        </w:numPr>
        <w:tabs>
          <w:tab w:pos="1704" w:val="left" w:leader="none"/>
        </w:tabs>
        <w:spacing w:line="249" w:lineRule="auto" w:before="242" w:after="0"/>
        <w:ind w:left="1184" w:right="1438" w:firstLine="1"/>
        <w:jc w:val="left"/>
        <w:rPr>
          <w:rFonts w:ascii="Times New Roman" w:hAnsi="Times New Roman" w:cs="Times New Roman" w:eastAsia="Times New Roman"/>
          <w:color w:val="800000"/>
          <w:sz w:val="40"/>
          <w:szCs w:val="40"/>
        </w:rPr>
      </w:pPr>
      <w:r>
        <w:rPr>
          <w:rFonts w:ascii="Times New Roman"/>
          <w:sz w:val="40"/>
        </w:rPr>
        <w:t>In this course we will use the notation </w:t>
      </w:r>
      <w:r>
        <w:rPr>
          <w:rFonts w:ascii="Times New Roman"/>
          <w:b/>
          <w:color w:val="FF0000"/>
          <w:sz w:val="40"/>
        </w:rPr>
        <w:t>m[addr] </w:t>
      </w:r>
      <w:r>
        <w:rPr>
          <w:rFonts w:ascii="Times New Roman"/>
          <w:sz w:val="40"/>
        </w:rPr>
        <w:t>and </w:t>
      </w:r>
      <w:r>
        <w:rPr>
          <w:rFonts w:ascii="Times New Roman"/>
          <w:b/>
          <w:color w:val="FF0000"/>
          <w:sz w:val="40"/>
        </w:rPr>
        <w:t>[reg] </w:t>
      </w:r>
      <w:r>
        <w:rPr>
          <w:rFonts w:ascii="Times New Roman"/>
          <w:sz w:val="40"/>
        </w:rPr>
        <w:t>to refer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to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contents of a memory location at </w:t>
      </w:r>
      <w:r>
        <w:rPr>
          <w:rFonts w:ascii="Times New Roman"/>
          <w:b/>
          <w:color w:val="FF0000"/>
          <w:sz w:val="40"/>
        </w:rPr>
        <w:t>addr </w:t>
      </w:r>
      <w:r>
        <w:rPr>
          <w:rFonts w:ascii="Times New Roman"/>
          <w:sz w:val="40"/>
        </w:rPr>
        <w:t>and the content of the</w:t>
      </w:r>
      <w:r>
        <w:rPr>
          <w:rFonts w:ascii="Times New Roman"/>
          <w:spacing w:val="-65"/>
          <w:sz w:val="40"/>
        </w:rPr>
        <w:t> </w:t>
      </w:r>
      <w:r>
        <w:rPr>
          <w:rFonts w:ascii="Times New Roman"/>
          <w:sz w:val="40"/>
        </w:rPr>
        <w:t>register,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b/>
          <w:color w:val="FF0000"/>
          <w:sz w:val="40"/>
        </w:rPr>
        <w:t>reg</w:t>
      </w:r>
      <w:r>
        <w:rPr>
          <w:rFonts w:ascii="Times New Roman"/>
          <w:sz w:val="40"/>
        </w:rPr>
        <w:t>,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pacing w:val="-3"/>
          <w:sz w:val="40"/>
        </w:rPr>
        <w:t>respectively.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pStyle w:val="Heading1"/>
        <w:spacing w:line="898" w:lineRule="exact"/>
        <w:ind w:left="4763" w:right="703"/>
        <w:jc w:val="left"/>
      </w:pPr>
      <w:bookmarkStart w:name="Slide Number 33" w:id="34"/>
      <w:bookmarkEnd w:id="34"/>
      <w:r>
        <w:rPr/>
      </w:r>
      <w:r>
        <w:rPr>
          <w:color w:val="A03205"/>
        </w:rPr>
        <w:t>The</w:t>
      </w:r>
      <w:r>
        <w:rPr>
          <w:color w:val="A03205"/>
          <w:spacing w:val="-5"/>
        </w:rPr>
        <w:t> </w:t>
      </w:r>
      <w:r>
        <w:rPr>
          <w:color w:val="A03205"/>
        </w:rPr>
        <w:t>Instruction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90" w:lineRule="exact"/>
        <w:ind w:left="11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02.7pt;height:4.5pt;mso-position-horizontal-relative:char;mso-position-vertical-relative:line" coordorigin="0,0" coordsize="12054,90">
            <v:group style="position:absolute;left:27;top:63;width:12000;height:2" coordorigin="27,63" coordsize="12000,2">
              <v:shape style="position:absolute;left:27;top:63;width:12000;height:2" coordorigin="27,63" coordsize="12000,0" path="m27,63l12027,63e" filled="false" stroked="true" strokeweight="2.7pt" strokecolor="#000000">
                <v:path arrowok="t"/>
              </v:shape>
            </v:group>
            <v:group style="position:absolute;left:27;top:9;width:12000;height:2" coordorigin="27,9" coordsize="12000,2">
              <v:shape style="position:absolute;left:27;top:9;width:12000;height:2" coordorigin="27,9" coordsize="12000,0" path="m27,9l1202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48"/>
        <w:ind w:left="1185" w:right="1203" w:hanging="1"/>
        <w:jc w:val="left"/>
      </w:pPr>
      <w:r>
        <w:rPr/>
        <w:t>Operation performed by </w:t>
      </w:r>
      <w:r>
        <w:rPr>
          <w:u w:val="single" w:color="000000"/>
        </w:rPr>
        <w:t>M</w:t>
      </w:r>
      <w:r>
        <w:rPr/>
        <w:t>icro</w:t>
      </w:r>
      <w:r>
        <w:rPr>
          <w:u w:val="single" w:color="000000"/>
        </w:rPr>
        <w:t>P</w:t>
      </w:r>
      <w:r>
        <w:rPr/>
        <w:t>rocessor </w:t>
      </w:r>
      <w:r>
        <w:rPr>
          <w:u w:val="single" w:color="000000"/>
        </w:rPr>
        <w:t>U</w:t>
      </w:r>
      <w:r>
        <w:rPr/>
        <w:t>nit (MPU) can be described</w:t>
      </w:r>
      <w:r>
        <w:rPr>
          <w:spacing w:val="-38"/>
        </w:rPr>
        <w:t> </w:t>
      </w:r>
      <w:r>
        <w:rPr/>
        <w:t>in</w:t>
      </w:r>
      <w:r>
        <w:rPr>
          <w:w w:val="99"/>
        </w:rPr>
        <w:t> </w:t>
      </w:r>
      <w:r>
        <w:rPr/>
        <w:t>two different</w:t>
      </w:r>
      <w:r>
        <w:rPr>
          <w:spacing w:val="-19"/>
        </w:rPr>
        <w:t> </w:t>
      </w:r>
      <w:r>
        <w:rPr/>
        <w:t>ways: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spacing w:line="442" w:lineRule="exact" w:before="0"/>
        <w:ind w:left="19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color w:val="800000"/>
          <w:sz w:val="40"/>
        </w:rPr>
        <w:t>Statistically  </w:t>
      </w:r>
      <w:r>
        <w:rPr>
          <w:rFonts w:ascii="Times New Roman"/>
          <w:sz w:val="40"/>
        </w:rPr>
        <w:t>-  as a collection of bits stored in memory</w:t>
      </w:r>
      <w:r>
        <w:rPr>
          <w:rFonts w:ascii="Times New Roman"/>
          <w:spacing w:val="-42"/>
          <w:sz w:val="40"/>
        </w:rPr>
        <w:t> </w:t>
      </w:r>
      <w:r>
        <w:rPr>
          <w:rFonts w:ascii="Times New Roman"/>
          <w:sz w:val="40"/>
        </w:rPr>
        <w:t>or</w:t>
      </w:r>
    </w:p>
    <w:p>
      <w:pPr>
        <w:pStyle w:val="BodyText"/>
        <w:spacing w:line="442" w:lineRule="exact" w:before="0"/>
        <w:ind w:left="4665" w:right="703"/>
        <w:jc w:val="left"/>
      </w:pPr>
      <w:r>
        <w:rPr/>
        <w:t>a line of a</w:t>
      </w:r>
      <w:r>
        <w:rPr>
          <w:spacing w:val="-11"/>
        </w:rPr>
        <w:t> </w:t>
      </w:r>
      <w:r>
        <w:rPr/>
        <w:t>program.</w:t>
      </w:r>
    </w:p>
    <w:p>
      <w:pPr>
        <w:spacing w:before="314"/>
        <w:ind w:left="190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color w:val="800000"/>
          <w:sz w:val="40"/>
        </w:rPr>
        <w:t>Dynamically </w:t>
      </w:r>
      <w:r>
        <w:rPr>
          <w:rFonts w:ascii="Times New Roman"/>
          <w:sz w:val="40"/>
        </w:rPr>
        <w:t>- as a sequence of action by</w:t>
      </w:r>
      <w:r>
        <w:rPr>
          <w:rFonts w:ascii="Times New Roman"/>
          <w:spacing w:val="-17"/>
          <w:sz w:val="40"/>
        </w:rPr>
        <w:t> </w:t>
      </w:r>
      <w:r>
        <w:rPr>
          <w:rFonts w:ascii="Times New Roman"/>
          <w:spacing w:val="-3"/>
          <w:sz w:val="40"/>
        </w:rPr>
        <w:t>controller.</w:t>
      </w:r>
    </w:p>
    <w:p>
      <w:pPr>
        <w:pStyle w:val="BodyText"/>
        <w:spacing w:line="249" w:lineRule="auto" w:before="310"/>
        <w:ind w:left="1184" w:right="2234"/>
        <w:jc w:val="left"/>
      </w:pPr>
      <w:r>
        <w:rPr/>
        <w:t>Controller will send commands to memory or any other parts of</w:t>
      </w:r>
      <w:r>
        <w:rPr>
          <w:spacing w:val="-47"/>
        </w:rPr>
        <w:t> </w:t>
      </w:r>
      <w:r>
        <w:rPr/>
        <w:t>the</w:t>
      </w:r>
      <w:r>
        <w:rPr>
          <w:w w:val="99"/>
        </w:rPr>
        <w:t> </w:t>
      </w:r>
      <w:r>
        <w:rPr/>
        <w:t>computer to effectively carry out the intentions of the</w:t>
      </w:r>
      <w:r>
        <w:rPr>
          <w:spacing w:val="-44"/>
        </w:rPr>
        <w:t> </w:t>
      </w:r>
      <w:r>
        <w:rPr>
          <w:spacing w:val="-3"/>
        </w:rPr>
        <w:t>programmer.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48"/>
        <w:ind w:left="1185" w:right="703"/>
        <w:jc w:val="left"/>
      </w:pPr>
      <w:r>
        <w:rPr>
          <w:spacing w:val="-15"/>
        </w:rPr>
        <w:t>To </w:t>
      </w:r>
      <w:r>
        <w:rPr/>
        <w:t>execute the program, the MPU controller repeatedly executes</w:t>
      </w:r>
      <w:r>
        <w:rPr>
          <w:spacing w:val="-23"/>
        </w:rPr>
        <w:t> </w:t>
      </w:r>
      <w:r>
        <w:rPr/>
        <w:t>the</w:t>
      </w:r>
    </w:p>
    <w:p>
      <w:pPr>
        <w:spacing w:before="20"/>
        <w:ind w:left="118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i/>
          <w:color w:val="800000"/>
          <w:sz w:val="40"/>
        </w:rPr>
        <w:t>instruction cycle </w:t>
      </w:r>
      <w:r>
        <w:rPr>
          <w:rFonts w:ascii="Times New Roman"/>
          <w:sz w:val="40"/>
        </w:rPr>
        <w:t>or </w:t>
      </w:r>
      <w:r>
        <w:rPr>
          <w:rFonts w:ascii="Times New Roman"/>
          <w:b/>
          <w:i/>
          <w:color w:val="800000"/>
          <w:sz w:val="40"/>
        </w:rPr>
        <w:t>fetch/execute</w:t>
      </w:r>
      <w:r>
        <w:rPr>
          <w:rFonts w:ascii="Times New Roman"/>
          <w:b/>
          <w:i/>
          <w:color w:val="800000"/>
          <w:spacing w:val="-27"/>
          <w:sz w:val="40"/>
        </w:rPr>
        <w:t> </w:t>
      </w:r>
      <w:r>
        <w:rPr>
          <w:rFonts w:ascii="Times New Roman"/>
          <w:b/>
          <w:i/>
          <w:color w:val="800000"/>
          <w:sz w:val="40"/>
        </w:rPr>
        <w:t>cycle</w:t>
      </w:r>
      <w:r>
        <w:rPr>
          <w:rFonts w:ascii="Times New Roman"/>
          <w:sz w:val="40"/>
        </w:rPr>
        <w:t>:</w:t>
      </w:r>
    </w:p>
    <w:p>
      <w:pPr>
        <w:pStyle w:val="ListParagraph"/>
        <w:numPr>
          <w:ilvl w:val="0"/>
          <w:numId w:val="24"/>
        </w:numPr>
        <w:tabs>
          <w:tab w:pos="2406" w:val="left" w:leader="none"/>
        </w:tabs>
        <w:spacing w:line="240" w:lineRule="auto" w:before="260" w:after="0"/>
        <w:ind w:left="2405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Read </w:t>
      </w:r>
      <w:r>
        <w:rPr>
          <w:rFonts w:ascii="Times New Roman"/>
          <w:sz w:val="40"/>
        </w:rPr>
        <w:t>the next instruction from the</w:t>
      </w:r>
      <w:r>
        <w:rPr>
          <w:rFonts w:ascii="Times New Roman"/>
          <w:spacing w:val="-14"/>
          <w:sz w:val="40"/>
        </w:rPr>
        <w:t> </w:t>
      </w:r>
      <w:r>
        <w:rPr>
          <w:rFonts w:ascii="Times New Roman"/>
          <w:spacing w:val="-5"/>
          <w:sz w:val="40"/>
        </w:rPr>
        <w:t>memory.</w:t>
      </w:r>
    </w:p>
    <w:p>
      <w:pPr>
        <w:pStyle w:val="ListParagraph"/>
        <w:numPr>
          <w:ilvl w:val="0"/>
          <w:numId w:val="24"/>
        </w:numPr>
        <w:tabs>
          <w:tab w:pos="2406" w:val="left" w:leader="none"/>
        </w:tabs>
        <w:spacing w:line="240" w:lineRule="auto" w:before="260" w:after="0"/>
        <w:ind w:left="2405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Execute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line="249" w:lineRule="auto" w:before="355"/>
        <w:ind w:left="106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In order to accomplish this, manufacturers design into their instruction set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number of different </w:t>
      </w:r>
      <w:r>
        <w:rPr>
          <w:rFonts w:ascii="Times New Roman"/>
          <w:b/>
          <w:i/>
          <w:color w:val="800000"/>
          <w:sz w:val="40"/>
        </w:rPr>
        <w:t>operational code </w:t>
      </w:r>
      <w:r>
        <w:rPr>
          <w:rFonts w:ascii="Times New Roman"/>
          <w:sz w:val="40"/>
        </w:rPr>
        <w:t>(</w:t>
      </w:r>
      <w:r>
        <w:rPr>
          <w:rFonts w:ascii="Times New Roman"/>
          <w:i/>
          <w:sz w:val="40"/>
        </w:rPr>
        <w:t>op-codes</w:t>
      </w:r>
      <w:r>
        <w:rPr>
          <w:rFonts w:ascii="Times New Roman"/>
          <w:sz w:val="40"/>
        </w:rPr>
        <w:t>) and </w:t>
      </w:r>
      <w:r>
        <w:rPr>
          <w:rFonts w:ascii="Times New Roman"/>
          <w:b/>
          <w:i/>
          <w:color w:val="800000"/>
          <w:sz w:val="40"/>
        </w:rPr>
        <w:t>addressing</w:t>
      </w:r>
      <w:r>
        <w:rPr>
          <w:rFonts w:ascii="Times New Roman"/>
          <w:b/>
          <w:i/>
          <w:color w:val="800000"/>
          <w:spacing w:val="-49"/>
          <w:sz w:val="40"/>
        </w:rPr>
        <w:t> </w:t>
      </w:r>
      <w:r>
        <w:rPr>
          <w:rFonts w:ascii="Times New Roman"/>
          <w:b/>
          <w:i/>
          <w:color w:val="800000"/>
          <w:sz w:val="40"/>
        </w:rPr>
        <w:t>modes</w:t>
      </w:r>
      <w:r>
        <w:rPr>
          <w:rFonts w:ascii="Times New Roman"/>
          <w:sz w:val="40"/>
        </w:rPr>
        <w:t>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120" w:bottom="340" w:left="40" w:right="40"/>
        </w:sectPr>
      </w:pPr>
    </w:p>
    <w:p>
      <w:pPr>
        <w:spacing w:before="24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34" w:id="35"/>
      <w:bookmarkEnd w:id="35"/>
      <w:r>
        <w:rPr/>
      </w:r>
      <w:r>
        <w:rPr>
          <w:rFonts w:ascii="Times New Roman" w:hAnsi="Times New Roman" w:cs="Times New Roman" w:eastAsia="Times New Roman"/>
          <w:color w:val="800000"/>
          <w:sz w:val="36"/>
          <w:szCs w:val="36"/>
        </w:rPr>
      </w:r>
      <w:r>
        <w:rPr>
          <w:rFonts w:ascii="Times New Roman" w:hAnsi="Times New Roman" w:cs="Times New Roman" w:eastAsia="Times New Roman"/>
          <w:color w:val="800000"/>
          <w:sz w:val="36"/>
          <w:szCs w:val="36"/>
          <w:u w:val="single" w:color="800000"/>
        </w:rPr>
        <w:t>The Instruction </w:t>
      </w:r>
      <w:r>
        <w:rPr>
          <w:rFonts w:ascii="Times New Roman" w:hAnsi="Times New Roman" w:cs="Times New Roman" w:eastAsia="Times New Roman"/>
          <w:i/>
          <w:color w:val="800000"/>
          <w:sz w:val="36"/>
          <w:szCs w:val="36"/>
          <w:u w:val="single" w:color="800000"/>
        </w:rPr>
        <w:t>continued</w:t>
      </w:r>
      <w:r>
        <w:rPr>
          <w:rFonts w:ascii="Times New Roman" w:hAnsi="Times New Roman" w:cs="Times New Roman" w:eastAsia="Times New Roman"/>
          <w:i/>
          <w:color w:val="800000"/>
          <w:spacing w:val="-7"/>
          <w:sz w:val="36"/>
          <w:szCs w:val="36"/>
          <w:u w:val="single" w:color="800000"/>
        </w:rPr>
        <w:t> </w:t>
      </w:r>
      <w:r>
        <w:rPr>
          <w:rFonts w:ascii="Times New Roman" w:hAnsi="Times New Roman" w:cs="Times New Roman" w:eastAsia="Times New Roman"/>
          <w:i/>
          <w:color w:val="800000"/>
          <w:sz w:val="36"/>
          <w:szCs w:val="36"/>
          <w:u w:val="single" w:color="800000"/>
        </w:rPr>
        <w:t>…</w:t>
      </w:r>
      <w:r>
        <w:rPr>
          <w:rFonts w:ascii="Times New Roman" w:hAnsi="Times New Roman" w:cs="Times New Roman" w:eastAsia="Times New Roman"/>
          <w:i/>
          <w:color w:val="800000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BodyText"/>
        <w:spacing w:line="240" w:lineRule="auto" w:before="307"/>
        <w:ind w:left="1785" w:right="0"/>
        <w:jc w:val="both"/>
      </w:pPr>
      <w:r>
        <w:rPr>
          <w:rFonts w:ascii="Wingdings" w:hAnsi="Wingdings" w:cs="Wingdings" w:eastAsia="Wingdings"/>
          <w:color w:val="A03205"/>
        </w:rPr>
        <w:t></w:t>
      </w:r>
      <w:r>
        <w:rPr>
          <w:rFonts w:ascii="Wingdings" w:hAnsi="Wingdings" w:cs="Wingdings" w:eastAsia="Wingdings"/>
          <w:color w:val="A03205"/>
          <w:spacing w:val="-309"/>
        </w:rPr>
        <w:t></w:t>
      </w:r>
      <w:r>
        <w:rPr>
          <w:rFonts w:ascii="Times New Roman" w:hAnsi="Times New Roman" w:cs="Times New Roman" w:eastAsia="Times New Roman"/>
          <w:color w:val="A03205"/>
          <w:spacing w:val="-309"/>
        </w:rPr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800000"/>
        </w:rPr>
        <w:t>op-code</w:t>
      </w:r>
      <w:r>
        <w:rPr>
          <w:rFonts w:ascii="Times New Roman" w:hAnsi="Times New Roman" w:cs="Times New Roman" w:eastAsia="Times New Roman"/>
          <w:b/>
          <w:bCs/>
          <w:i/>
          <w:color w:val="800000"/>
          <w:spacing w:val="-4"/>
        </w:rPr>
        <w:t> </w:t>
      </w:r>
      <w:r>
        <w:rPr/>
        <w:t>“tells”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CPU what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spacing w:before="0"/>
        <w:ind w:left="1784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Wingdings" w:hAnsi="Wingdings" w:cs="Wingdings" w:eastAsia="Wingdings"/>
          <w:color w:val="A03205"/>
          <w:sz w:val="40"/>
          <w:szCs w:val="40"/>
        </w:rPr>
        <w:t></w:t>
      </w:r>
      <w:r>
        <w:rPr>
          <w:rFonts w:ascii="Wingdings" w:hAnsi="Wingdings" w:cs="Wingdings" w:eastAsia="Wingdings"/>
          <w:color w:val="A03205"/>
          <w:spacing w:val="-309"/>
          <w:sz w:val="40"/>
          <w:szCs w:val="40"/>
        </w:rPr>
        <w:t></w:t>
      </w:r>
      <w:r>
        <w:rPr>
          <w:rFonts w:ascii="Times New Roman" w:hAnsi="Times New Roman" w:cs="Times New Roman" w:eastAsia="Times New Roman"/>
          <w:color w:val="A03205"/>
          <w:spacing w:val="-309"/>
          <w:sz w:val="40"/>
          <w:szCs w:val="40"/>
        </w:rPr>
      </w:r>
      <w:r>
        <w:rPr>
          <w:rFonts w:ascii="Times New Roman" w:hAnsi="Times New Roman" w:cs="Times New Roman" w:eastAsia="Times New Roman"/>
          <w:sz w:val="40"/>
          <w:szCs w:val="40"/>
        </w:rPr>
        <w:t>The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800000"/>
          <w:sz w:val="40"/>
          <w:szCs w:val="40"/>
        </w:rPr>
        <w:t>addressing</w:t>
      </w:r>
      <w:r>
        <w:rPr>
          <w:rFonts w:ascii="Times New Roman" w:hAnsi="Times New Roman" w:cs="Times New Roman" w:eastAsia="Times New Roman"/>
          <w:b/>
          <w:bCs/>
          <w:i/>
          <w:color w:val="800000"/>
          <w:spacing w:val="-6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800000"/>
          <w:sz w:val="40"/>
          <w:szCs w:val="40"/>
        </w:rPr>
        <w:t>mode</w:t>
      </w:r>
      <w:r>
        <w:rPr>
          <w:rFonts w:ascii="Times New Roman" w:hAnsi="Times New Roman" w:cs="Times New Roman" w:eastAsia="Times New Roman"/>
          <w:b/>
          <w:bCs/>
          <w:i/>
          <w:color w:val="800000"/>
          <w:spacing w:val="-4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“tells”</w:t>
      </w:r>
      <w:r>
        <w:rPr>
          <w:rFonts w:ascii="Times New Roman" w:hAnsi="Times New Roman" w:cs="Times New Roman" w:eastAsia="Times New Roman"/>
          <w:spacing w:val="-6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the</w:t>
      </w:r>
      <w:r>
        <w:rPr>
          <w:rFonts w:ascii="Times New Roman" w:hAnsi="Times New Roman" w:cs="Times New Roman" w:eastAsia="Times New Roman"/>
          <w:spacing w:val="-4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CPU how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to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obtain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the</w:t>
      </w:r>
      <w:r>
        <w:rPr>
          <w:rFonts w:ascii="Times New Roman" w:hAnsi="Times New Roman" w:cs="Times New Roman" w:eastAsia="Times New Roman"/>
          <w:spacing w:val="-6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data.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pStyle w:val="BodyText"/>
        <w:spacing w:line="249" w:lineRule="auto" w:before="0"/>
        <w:ind w:left="1784" w:right="1062"/>
        <w:jc w:val="both"/>
      </w:pPr>
      <w:r>
        <w:rPr/>
        <w:t>Addressing modes providing the programmer with various ways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handling data to speed up the operation process and/or reduce</w:t>
      </w:r>
      <w:r>
        <w:rPr>
          <w:spacing w:val="82"/>
        </w:rPr>
        <w:t> </w:t>
      </w:r>
      <w:r>
        <w:rPr/>
        <w:t>the</w:t>
      </w:r>
      <w:r>
        <w:rPr>
          <w:w w:val="99"/>
        </w:rPr>
        <w:t> </w:t>
      </w:r>
      <w:r>
        <w:rPr/>
        <w:t>number of instructions required to write the</w:t>
      </w:r>
      <w:r>
        <w:rPr>
          <w:spacing w:val="-37"/>
        </w:rPr>
        <w:t> </w:t>
      </w:r>
      <w:r>
        <w:rPr/>
        <w:t>program.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tabs>
          <w:tab w:pos="2317" w:val="left" w:leader="none"/>
        </w:tabs>
        <w:spacing w:line="300" w:lineRule="auto" w:before="0"/>
        <w:ind w:left="1064" w:right="1063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FF0000"/>
          <w:spacing w:val="-1"/>
        </w:rPr>
        <w:t>Note!</w:t>
        <w:tab/>
      </w:r>
      <w:r>
        <w:rPr>
          <w:spacing w:val="-1"/>
        </w:rPr>
        <w:t>Any</w:t>
      </w:r>
      <w:r>
        <w:rPr/>
        <w:t>  </w:t>
      </w:r>
      <w:r>
        <w:rPr>
          <w:spacing w:val="-1"/>
        </w:rPr>
        <w:t>time</w:t>
      </w:r>
      <w:r>
        <w:rPr/>
        <w:t> </w:t>
      </w:r>
      <w:r>
        <w:rPr>
          <w:spacing w:val="-1"/>
        </w:rPr>
        <w:t>we</w:t>
      </w:r>
      <w:r>
        <w:rPr/>
        <w:t>  are  </w:t>
      </w:r>
      <w:r>
        <w:rPr>
          <w:spacing w:val="-1"/>
        </w:rPr>
        <w:t>reading</w:t>
      </w:r>
      <w:r>
        <w:rPr/>
        <w:t>  </w:t>
      </w:r>
      <w:r>
        <w:rPr>
          <w:spacing w:val="-1"/>
        </w:rPr>
        <w:t>an</w:t>
      </w:r>
      <w:r>
        <w:rPr/>
        <w:t>  </w:t>
      </w:r>
      <w:r>
        <w:rPr>
          <w:spacing w:val="-1"/>
        </w:rPr>
        <w:t>instruction</w:t>
      </w:r>
      <w:r>
        <w:rPr/>
        <w:t> 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memory</w:t>
      </w:r>
      <w:r>
        <w:rPr/>
        <w:t> 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</w:t>
      </w:r>
      <w:r>
        <w:rPr>
          <w:spacing w:val="-33"/>
        </w:rPr>
        <w:t> </w:t>
      </w:r>
      <w:r>
        <w:rPr>
          <w:spacing w:val="-1"/>
        </w:rPr>
        <w:t>called</w:t>
      </w:r>
      <w:r>
        <w:rPr>
          <w:w w:val="99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  <w:i/>
          <w:color w:val="800000"/>
        </w:rPr>
        <w:t>fetch</w:t>
      </w:r>
      <w:r>
        <w:rPr/>
        <w:t>”.  Otherwise it is “</w:t>
      </w:r>
      <w:r>
        <w:rPr>
          <w:rFonts w:ascii="Times New Roman" w:hAnsi="Times New Roman" w:cs="Times New Roman" w:eastAsia="Times New Roman"/>
          <w:b/>
          <w:bCs/>
          <w:i/>
          <w:color w:val="800000"/>
        </w:rPr>
        <w:t>read</w:t>
      </w:r>
      <w:r>
        <w:rPr/>
        <w:t>” or</w:t>
      </w:r>
      <w:r>
        <w:rPr>
          <w:spacing w:val="-2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  <w:i/>
          <w:color w:val="800000"/>
        </w:rPr>
        <w:t>recall</w:t>
      </w:r>
      <w:r>
        <w:rPr/>
        <w:t>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9" w:lineRule="auto" w:before="48"/>
        <w:ind w:left="1185" w:right="703" w:hanging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Lets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put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specific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pacing w:val="-3"/>
          <w:sz w:val="40"/>
        </w:rPr>
        <w:t>number,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say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pacing w:val="-9"/>
          <w:sz w:val="40"/>
        </w:rPr>
        <w:t>$2F,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in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accumulator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35"/>
          <w:sz w:val="40"/>
        </w:rPr>
        <w:t> </w:t>
      </w:r>
      <w:r>
        <w:rPr>
          <w:rFonts w:ascii="Times New Roman"/>
          <w:sz w:val="40"/>
        </w:rPr>
        <w:t>using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b/>
          <w:i/>
          <w:color w:val="800000"/>
          <w:sz w:val="40"/>
        </w:rPr>
        <w:t>Immediate</w:t>
      </w:r>
      <w:r>
        <w:rPr>
          <w:rFonts w:ascii="Times New Roman"/>
          <w:b/>
          <w:i/>
          <w:color w:val="800000"/>
          <w:w w:val="99"/>
          <w:sz w:val="40"/>
        </w:rPr>
        <w:t> </w:t>
      </w:r>
      <w:r>
        <w:rPr>
          <w:rFonts w:ascii="Times New Roman"/>
          <w:b/>
          <w:i/>
          <w:color w:val="800000"/>
          <w:sz w:val="40"/>
        </w:rPr>
        <w:t>Addressing</w:t>
      </w:r>
      <w:r>
        <w:rPr>
          <w:rFonts w:ascii="Times New Roman"/>
          <w:b/>
          <w:i/>
          <w:color w:val="800000"/>
          <w:spacing w:val="-9"/>
          <w:sz w:val="40"/>
        </w:rPr>
        <w:t> </w:t>
      </w:r>
      <w:r>
        <w:rPr>
          <w:rFonts w:ascii="Times New Roman"/>
          <w:sz w:val="40"/>
        </w:rPr>
        <w:t>mode.</w:t>
      </w:r>
    </w:p>
    <w:p>
      <w:pPr>
        <w:tabs>
          <w:tab w:pos="2301" w:val="left" w:leader="none"/>
        </w:tabs>
        <w:spacing w:before="15"/>
        <w:ind w:left="21" w:right="0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/>
        <w:pict>
          <v:group style="position:absolute;margin-left:269.519989pt;margin-top:26.021776pt;width:85.05pt;height:13.05pt;mso-position-horizontal-relative:page;mso-position-vertical-relative:paragraph;z-index:-129592" coordorigin="5390,520" coordsize="1701,261">
            <v:group style="position:absolute;left:5521;top:531;width:1440;height:2" coordorigin="5521,531" coordsize="1440,2">
              <v:shape style="position:absolute;left:5521;top:531;width:1440;height:2" coordorigin="5521,531" coordsize="1440,0" path="m5521,531l6961,531e" filled="false" stroked="true" strokeweight="1.02pt" strokecolor="#000000">
                <v:path arrowok="t"/>
              </v:shape>
            </v:group>
            <v:group style="position:absolute;left:6961;top:531;width:120;height:240" coordorigin="6961,531" coordsize="120,240">
              <v:shape style="position:absolute;left:6961;top:531;width:120;height:240" coordorigin="6961,531" coordsize="120,240" path="m6961,531l7081,771e" filled="false" stroked="true" strokeweight="1.02pt" strokecolor="#000000">
                <v:path arrowok="t"/>
              </v:shape>
            </v:group>
            <v:group style="position:absolute;left:5401;top:531;width:120;height:240" coordorigin="5401,531" coordsize="120,240">
              <v:shape style="position:absolute;left:5401;top:531;width:120;height:240" coordorigin="5401,531" coordsize="120,240" path="m5521,531l5401,771e" filled="false" stroked="true" strokeweight="1.0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7.519989pt;margin-top:26.021776pt;width:79.05pt;height:13.05pt;mso-position-horizontal-relative:page;mso-position-vertical-relative:paragraph;z-index:-129568" coordorigin="7550,520" coordsize="1581,261">
            <v:group style="position:absolute;left:7681;top:531;width:1320;height:2" coordorigin="7681,531" coordsize="1320,2">
              <v:shape style="position:absolute;left:7681;top:531;width:1320;height:2" coordorigin="7681,531" coordsize="1320,0" path="m7681,531l9001,531e" filled="false" stroked="true" strokeweight="1.02pt" strokecolor="#000000">
                <v:path arrowok="t"/>
              </v:shape>
            </v:group>
            <v:group style="position:absolute;left:7561;top:531;width:120;height:240" coordorigin="7561,531" coordsize="120,240">
              <v:shape style="position:absolute;left:7561;top:531;width:120;height:240" coordorigin="7561,531" coordsize="120,240" path="m7681,531l7561,771e" filled="false" stroked="true" strokeweight="1.02pt" strokecolor="#000000">
                <v:path arrowok="t"/>
              </v:shape>
            </v:group>
            <v:group style="position:absolute;left:9001;top:531;width:120;height:240" coordorigin="9001,531" coordsize="120,240">
              <v:shape style="position:absolute;left:9001;top:531;width:120;height:240" coordorigin="9001,531" coordsize="120,240" path="m9001,531l9121,771e" filled="false" stroked="true" strokeweight="1.0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color w:val="800000"/>
          <w:spacing w:val="-1"/>
          <w:sz w:val="40"/>
        </w:rPr>
        <w:t>Op-Code</w:t>
        <w:tab/>
        <w:t>Operand</w:t>
      </w:r>
      <w:r>
        <w:rPr>
          <w:rFonts w:ascii="Times New Roman"/>
          <w:sz w:val="40"/>
        </w:rPr>
      </w:r>
    </w:p>
    <w:p>
      <w:pPr>
        <w:tabs>
          <w:tab w:pos="2204" w:val="left" w:leader="none"/>
        </w:tabs>
        <w:spacing w:before="265"/>
        <w:ind w:left="118" w:right="0" w:firstLine="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group style="position:absolute;margin-left:234.029694pt;margin-top:44.250526pt;width:102.55pt;height:30.55pt;mso-position-horizontal-relative:page;mso-position-vertical-relative:paragraph;z-index:-129544" coordorigin="4681,885" coordsize="2051,611">
            <v:group style="position:absolute;left:5521;top:1015;width:1080;height:2" coordorigin="5521,1015" coordsize="1080,2">
              <v:shape style="position:absolute;left:5521;top:1015;width:1080;height:2" coordorigin="5521,1015" coordsize="1080,0" path="m5521,1015l6601,1015e" filled="false" stroked="true" strokeweight="1.02pt" strokecolor="#000000">
                <v:path arrowok="t"/>
              </v:shape>
            </v:group>
            <v:group style="position:absolute;left:6601;top:895;width:120;height:120" coordorigin="6601,895" coordsize="120,120">
              <v:shape style="position:absolute;left:6601;top:895;width:120;height:120" coordorigin="6601,895" coordsize="120,120" path="m6601,1015l6721,895e" filled="false" stroked="true" strokeweight="1.02pt" strokecolor="#000000">
                <v:path arrowok="t"/>
              </v:shape>
            </v:group>
            <v:group style="position:absolute;left:5401;top:895;width:120;height:120" coordorigin="5401,895" coordsize="120,120">
              <v:shape style="position:absolute;left:5401;top:895;width:120;height:120" coordorigin="5401,895" coordsize="120,120" path="m5521,1015l5401,895e" filled="false" stroked="true" strokeweight="1.02pt" strokecolor="#000000">
                <v:path arrowok="t"/>
              </v:shape>
            </v:group>
            <v:group style="position:absolute;left:4793;top:1015;width:1208;height:439" coordorigin="4793,1015" coordsize="1208,439">
              <v:shape style="position:absolute;left:4793;top:1015;width:1208;height:439" coordorigin="4793,1015" coordsize="1208,439" path="m6001,1015l4793,1454e" filled="false" stroked="true" strokeweight="1.02pt" strokecolor="#000000">
                <v:path arrowok="t"/>
              </v:shape>
            </v:group>
            <v:group style="position:absolute;left:4681;top:1370;width:209;height:125" coordorigin="4681,1370" coordsize="209,125">
              <v:shape style="position:absolute;left:4681;top:1370;width:209;height:125" coordorigin="4681,1370" coordsize="209,125" path="m4848,1370l4681,1495,4889,1483,4793,1454,4848,137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48.029999pt;margin-top:38.250526pt;width:42.55pt;height:66.55pt;mso-position-horizontal-relative:page;mso-position-vertical-relative:paragraph;z-index:-129520" coordorigin="6961,765" coordsize="851,1331">
            <v:group style="position:absolute;left:7025;top:775;width:776;height:1219" coordorigin="7025,775" coordsize="776,1219">
              <v:shape style="position:absolute;left:7025;top:775;width:776;height:1219" coordorigin="7025,775" coordsize="776,1219" path="m7801,775l7025,1994e" filled="false" stroked="true" strokeweight="1.02pt" strokecolor="#000000">
                <v:path arrowok="t"/>
              </v:shape>
            </v:group>
            <v:group style="position:absolute;left:6961;top:1894;width:158;height:201" coordorigin="6961,1894" coordsize="158,201">
              <v:shape style="position:absolute;left:6961;top:1894;width:158;height:201" coordorigin="6961,1894" coordsize="158,201" path="m7017,1894l6961,2095,7078,1994,7025,1994,7017,1894xe" filled="true" fillcolor="#000000" stroked="false">
                <v:path arrowok="t"/>
                <v:fill type="solid"/>
              </v:shape>
              <v:shape style="position:absolute;left:6961;top:1894;width:158;height:201" coordorigin="6961,1894" coordsize="158,201" path="m7119,1959l7025,1994,7078,1994,7119,195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13.519989pt;margin-top:44.250526pt;width:102.55pt;height:42.55pt;mso-position-horizontal-relative:page;mso-position-vertical-relative:paragraph;z-index:-129496" coordorigin="8270,885" coordsize="2051,851">
            <v:group style="position:absolute;left:8281;top:895;width:1930;height:795" coordorigin="8281,895" coordsize="1930,795">
              <v:shape style="position:absolute;left:8281;top:895;width:1930;height:795" coordorigin="8281,895" coordsize="1930,795" path="m8281,895l10210,1690e" filled="false" stroked="true" strokeweight="1.02pt" strokecolor="#000000">
                <v:path arrowok="t"/>
              </v:shape>
            </v:group>
            <v:group style="position:absolute;left:10113;top:1604;width:208;height:132" coordorigin="10113,1604" coordsize="208,132">
              <v:shape style="position:absolute;left:10113;top:1604;width:208;height:132" coordorigin="10113,1604" coordsize="208,132" path="m10159,1604l10210,1690,10113,1715,10321,1735,10159,160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56"/>
        </w:rPr>
        <w:t>LDAA</w:t>
        <w:tab/>
      </w:r>
      <w:r>
        <w:rPr>
          <w:rFonts w:ascii="Times New Roman"/>
          <w:sz w:val="56"/>
        </w:rPr>
        <w:t>#</w:t>
      </w:r>
      <w:r>
        <w:rPr>
          <w:rFonts w:ascii="Times New Roman"/>
          <w:spacing w:val="-1"/>
          <w:sz w:val="56"/>
        </w:rPr>
        <w:t> </w:t>
      </w:r>
      <w:r>
        <w:rPr>
          <w:rFonts w:ascii="Times New Roman"/>
          <w:sz w:val="56"/>
        </w:rPr>
        <w:t>$2F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180" w:bottom="340" w:left="40" w:right="40"/>
        </w:sectPr>
      </w:pPr>
    </w:p>
    <w:p>
      <w:pPr>
        <w:spacing w:before="210"/>
        <w:ind w:left="298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color w:val="006600"/>
          <w:sz w:val="40"/>
        </w:rPr>
        <w:t>Load</w:t>
      </w:r>
      <w:r>
        <w:rPr>
          <w:rFonts w:ascii="Times New Roman"/>
          <w:b/>
          <w:color w:val="006600"/>
          <w:spacing w:val="-31"/>
          <w:sz w:val="40"/>
        </w:rPr>
        <w:t> </w:t>
      </w:r>
      <w:r>
        <w:rPr>
          <w:rFonts w:ascii="Times New Roman"/>
          <w:b/>
          <w:color w:val="006600"/>
          <w:sz w:val="40"/>
        </w:rPr>
        <w:t>Accumulator</w:t>
      </w:r>
      <w:r>
        <w:rPr>
          <w:rFonts w:ascii="Times New Roman"/>
          <w:sz w:val="40"/>
        </w:rPr>
      </w:r>
    </w:p>
    <w:p>
      <w:pPr>
        <w:spacing w:before="247"/>
        <w:ind w:left="0" w:right="0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color w:val="006600"/>
          <w:spacing w:val="-1"/>
          <w:sz w:val="40"/>
        </w:rPr>
        <w:t>Immediate</w:t>
      </w:r>
      <w:r>
        <w:rPr>
          <w:rFonts w:ascii="Times New Roman"/>
          <w:spacing w:val="-1"/>
          <w:sz w:val="4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49"/>
          <w:szCs w:val="49"/>
        </w:rPr>
      </w:pPr>
      <w:r>
        <w:rPr/>
        <w:br w:type="column"/>
      </w:r>
      <w:r>
        <w:rPr>
          <w:rFonts w:ascii="Times New Roman"/>
          <w:b/>
          <w:sz w:val="49"/>
        </w:rPr>
      </w:r>
    </w:p>
    <w:p>
      <w:pPr>
        <w:spacing w:before="0"/>
        <w:ind w:left="1356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color w:val="006600"/>
          <w:sz w:val="40"/>
        </w:rPr>
        <w:t>Hexadecimal</w:t>
      </w:r>
      <w:r>
        <w:rPr>
          <w:rFonts w:ascii="Times New Roman"/>
          <w:b/>
          <w:color w:val="006600"/>
          <w:spacing w:val="-16"/>
          <w:sz w:val="40"/>
        </w:rPr>
        <w:t> </w:t>
      </w:r>
      <w:r>
        <w:rPr>
          <w:rFonts w:ascii="Times New Roman"/>
          <w:b/>
          <w:color w:val="006600"/>
          <w:sz w:val="40"/>
        </w:rPr>
        <w:t>Number</w:t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7949" w:space="40"/>
            <w:col w:w="6331"/>
          </w:cols>
        </w:sectPr>
      </w:pPr>
    </w:p>
    <w:p>
      <w:pPr>
        <w:spacing w:before="39"/>
        <w:ind w:left="584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35" w:id="36"/>
      <w:bookmarkEnd w:id="36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The Instruction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7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BodyText"/>
        <w:spacing w:line="240" w:lineRule="auto" w:before="0"/>
        <w:ind w:right="703"/>
        <w:jc w:val="left"/>
      </w:pPr>
      <w:r>
        <w:rPr/>
        <w:t>The instruction is stored in memory as a two consecutive</w:t>
      </w:r>
      <w:r>
        <w:rPr>
          <w:spacing w:val="-42"/>
        </w:rPr>
        <w:t> </w:t>
      </w:r>
      <w:r>
        <w:rPr/>
        <w:t>bytes.</w:t>
      </w:r>
    </w:p>
    <w:p>
      <w:pPr>
        <w:spacing w:line="537" w:lineRule="auto" w:before="255"/>
        <w:ind w:left="3293" w:right="9048" w:firstLine="2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5.529999pt;margin-top:20.250307pt;width:162.5pt;height:15.05pt;mso-position-horizontal-relative:page;mso-position-vertical-relative:paragraph;z-index:-129472" coordorigin="4311,405" coordsize="3250,301">
            <v:group style="position:absolute;left:4321;top:415;width:3141;height:233" coordorigin="4321,415" coordsize="3141,233">
              <v:shape style="position:absolute;left:4321;top:415;width:3141;height:233" coordorigin="4321,415" coordsize="3141,233" path="m4321,415l7461,648e" filled="false" stroked="true" strokeweight="1pt" strokecolor="#000000">
                <v:path arrowok="t"/>
              </v:shape>
            </v:group>
            <v:group style="position:absolute;left:7436;top:586;width:125;height:120" coordorigin="7436,586" coordsize="125,120">
              <v:shape style="position:absolute;left:7436;top:586;width:125;height:120" coordorigin="7436,586" coordsize="125,120" path="m7445,586l7436,706,7561,655,7445,58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21.529999pt;margin-top:56.250305pt;width:156.5pt;height:9.3pt;mso-position-horizontal-relative:page;mso-position-vertical-relative:paragraph;z-index:10432" coordorigin="4431,1125" coordsize="3130,186">
            <v:group style="position:absolute;left:4441;top:1135;width:3021;height:117" coordorigin="4441,1135" coordsize="3021,117">
              <v:shape style="position:absolute;left:4441;top:1135;width:3021;height:117" coordorigin="4441,1135" coordsize="3021,117" path="m4441,1135l7461,1251e" filled="false" stroked="true" strokeweight="1.0pt" strokecolor="#000000">
                <v:path arrowok="t"/>
              </v:shape>
            </v:group>
            <v:group style="position:absolute;left:7438;top:1190;width:123;height:120" coordorigin="7438,1190" coordsize="123,120">
              <v:shape style="position:absolute;left:7438;top:1190;width:123;height:120" coordorigin="7438,1190" coordsize="123,120" path="m7443,1190l7438,1310,7561,1255,7443,119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83.640015pt;margin-top:16.250307pt;width:294.8pt;height:60.8pt;mso-position-horizontal-relative:page;mso-position-vertical-relative:paragraph;z-index:10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0"/>
                    <w:gridCol w:w="1080"/>
                    <w:gridCol w:w="3000"/>
                  </w:tblGrid>
                  <w:tr>
                    <w:trPr>
                      <w:trHeight w:val="600" w:hRule="exact"/>
                    </w:trPr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tabs>
                            <w:tab w:pos="976" w:val="left" w:leader="none"/>
                          </w:tabs>
                          <w:spacing w:line="523" w:lineRule="exact"/>
                          <w:ind w:left="4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8</w:t>
                          <w:tab/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531" w:lineRule="exact"/>
                          <w:ind w:left="2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=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523" w:lineRule="exact"/>
                          <w:ind w:left="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1 0 0 0 0 1 1 0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tabs>
                            <w:tab w:pos="976" w:val="left" w:leader="none"/>
                          </w:tabs>
                          <w:spacing w:line="240" w:lineRule="auto" w:before="4"/>
                          <w:ind w:left="4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48"/>
                          </w:rPr>
                          <w:t>F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=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0 0 1 0 1 1 1 1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sz w:val="28"/>
        </w:rPr>
        <w:t>Op-code</w:t>
      </w:r>
      <w:r>
        <w:rPr>
          <w:rFonts w:ascii="Times New Roman"/>
          <w:b/>
          <w:i/>
          <w:w w:val="99"/>
          <w:sz w:val="28"/>
        </w:rPr>
        <w:t> </w:t>
      </w:r>
      <w:r>
        <w:rPr>
          <w:rFonts w:ascii="Times New Roman"/>
          <w:b/>
          <w:i/>
          <w:sz w:val="28"/>
        </w:rPr>
        <w:t>Operand</w:t>
      </w:r>
      <w:r>
        <w:rPr>
          <w:rFonts w:ascii="Times New Roman"/>
          <w:sz w:val="28"/>
        </w:rPr>
      </w:r>
    </w:p>
    <w:p>
      <w:pPr>
        <w:spacing w:line="376" w:lineRule="auto" w:before="18"/>
        <w:ind w:left="1305" w:right="4882" w:hanging="4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is </w:t>
      </w:r>
      <w:r>
        <w:rPr>
          <w:rFonts w:ascii="Times New Roman"/>
          <w:i/>
          <w:color w:val="800000"/>
          <w:sz w:val="40"/>
        </w:rPr>
        <w:t>statistical </w:t>
      </w:r>
      <w:r>
        <w:rPr>
          <w:rFonts w:ascii="Times New Roman"/>
          <w:sz w:val="40"/>
        </w:rPr>
        <w:t>presentation of an</w:t>
      </w:r>
      <w:r>
        <w:rPr>
          <w:rFonts w:ascii="Times New Roman"/>
          <w:spacing w:val="-40"/>
          <w:sz w:val="40"/>
        </w:rPr>
        <w:t> </w:t>
      </w:r>
      <w:r>
        <w:rPr>
          <w:rFonts w:ascii="Times New Roman"/>
          <w:sz w:val="40"/>
        </w:rPr>
        <w:t>instruction.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</w:t>
      </w:r>
      <w:r>
        <w:rPr>
          <w:rFonts w:ascii="Times New Roman"/>
          <w:i/>
          <w:color w:val="800000"/>
          <w:sz w:val="40"/>
        </w:rPr>
        <w:t>Dynamic </w:t>
      </w:r>
      <w:r>
        <w:rPr>
          <w:rFonts w:ascii="Times New Roman"/>
          <w:sz w:val="40"/>
        </w:rPr>
        <w:t>Operation of</w:t>
      </w:r>
      <w:r>
        <w:rPr>
          <w:rFonts w:ascii="Times New Roman"/>
          <w:spacing w:val="-18"/>
          <w:sz w:val="40"/>
        </w:rPr>
        <w:t> </w:t>
      </w:r>
      <w:r>
        <w:rPr>
          <w:rFonts w:ascii="Times New Roman"/>
          <w:sz w:val="40"/>
        </w:rPr>
        <w:t>Fetch/Execute:</w:t>
      </w:r>
    </w:p>
    <w:p>
      <w:pPr>
        <w:pStyle w:val="ListParagraph"/>
        <w:numPr>
          <w:ilvl w:val="0"/>
          <w:numId w:val="25"/>
        </w:numPr>
        <w:tabs>
          <w:tab w:pos="1686" w:val="left" w:leader="none"/>
        </w:tabs>
        <w:spacing w:line="240" w:lineRule="auto" w:before="102" w:after="0"/>
        <w:ind w:left="1184" w:right="0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Fetch the first byte of the instruction from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pacing w:val="-5"/>
          <w:sz w:val="40"/>
        </w:rPr>
        <w:t>memory,</w:t>
      </w:r>
    </w:p>
    <w:p>
      <w:pPr>
        <w:pStyle w:val="ListParagraph"/>
        <w:numPr>
          <w:ilvl w:val="0"/>
          <w:numId w:val="25"/>
        </w:numPr>
        <w:tabs>
          <w:tab w:pos="1686" w:val="left" w:leader="none"/>
        </w:tabs>
        <w:spacing w:line="240" w:lineRule="auto" w:before="165" w:after="0"/>
        <w:ind w:left="1685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Increment the PC by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z w:val="40"/>
        </w:rPr>
        <w:t>one,</w:t>
      </w:r>
    </w:p>
    <w:p>
      <w:pPr>
        <w:pStyle w:val="ListParagraph"/>
        <w:numPr>
          <w:ilvl w:val="0"/>
          <w:numId w:val="25"/>
        </w:numPr>
        <w:tabs>
          <w:tab w:pos="1686" w:val="left" w:leader="none"/>
        </w:tabs>
        <w:spacing w:line="240" w:lineRule="auto" w:before="140" w:after="0"/>
        <w:ind w:left="1685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Decode the </w:t>
      </w:r>
      <w:r>
        <w:rPr>
          <w:rFonts w:ascii="Times New Roman"/>
          <w:b/>
          <w:i/>
          <w:color w:val="FF0000"/>
          <w:sz w:val="40"/>
        </w:rPr>
        <w:t>Op-code </w:t>
      </w:r>
      <w:r>
        <w:rPr>
          <w:rFonts w:ascii="Times New Roman"/>
          <w:sz w:val="40"/>
        </w:rPr>
        <w:t>that was fetched in step</w:t>
      </w:r>
      <w:r>
        <w:rPr>
          <w:rFonts w:ascii="Times New Roman"/>
          <w:spacing w:val="-16"/>
          <w:sz w:val="40"/>
        </w:rPr>
        <w:t> </w:t>
      </w:r>
      <w:r>
        <w:rPr>
          <w:rFonts w:ascii="Times New Roman"/>
          <w:sz w:val="40"/>
        </w:rPr>
        <w:t>1,</w:t>
      </w:r>
    </w:p>
    <w:p>
      <w:pPr>
        <w:pStyle w:val="ListParagraph"/>
        <w:numPr>
          <w:ilvl w:val="0"/>
          <w:numId w:val="25"/>
        </w:numPr>
        <w:tabs>
          <w:tab w:pos="1685" w:val="left" w:leader="none"/>
        </w:tabs>
        <w:spacing w:line="240" w:lineRule="auto" w:before="140" w:after="0"/>
        <w:ind w:left="1684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Repeat steps 1 and 2 to fetch all bytes of the</w:t>
      </w:r>
      <w:r>
        <w:rPr>
          <w:rFonts w:ascii="Times New Roman"/>
          <w:spacing w:val="-26"/>
          <w:sz w:val="40"/>
        </w:rPr>
        <w:t> </w:t>
      </w:r>
      <w:r>
        <w:rPr>
          <w:rFonts w:ascii="Times New Roman"/>
          <w:sz w:val="40"/>
        </w:rPr>
        <w:t>instruction,</w:t>
      </w:r>
    </w:p>
    <w:p>
      <w:pPr>
        <w:pStyle w:val="ListParagraph"/>
        <w:numPr>
          <w:ilvl w:val="0"/>
          <w:numId w:val="25"/>
        </w:numPr>
        <w:tabs>
          <w:tab w:pos="1685" w:val="left" w:leader="none"/>
        </w:tabs>
        <w:spacing w:line="240" w:lineRule="auto" w:before="140" w:after="0"/>
        <w:ind w:left="1684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Calculate the </w:t>
      </w:r>
      <w:r>
        <w:rPr>
          <w:rFonts w:ascii="Times New Roman"/>
          <w:b/>
          <w:i/>
          <w:color w:val="FF0000"/>
          <w:sz w:val="40"/>
        </w:rPr>
        <w:t>effective address </w:t>
      </w:r>
      <w:r>
        <w:rPr>
          <w:rFonts w:ascii="Times New Roman"/>
          <w:sz w:val="40"/>
        </w:rPr>
        <w:t>to access </w:t>
      </w:r>
      <w:r>
        <w:rPr>
          <w:rFonts w:ascii="Times New Roman"/>
          <w:spacing w:val="-5"/>
          <w:sz w:val="40"/>
        </w:rPr>
        <w:t>memory, </w:t>
      </w:r>
      <w:r>
        <w:rPr>
          <w:rFonts w:ascii="Times New Roman"/>
          <w:sz w:val="40"/>
        </w:rPr>
        <w:t>if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z w:val="40"/>
        </w:rPr>
        <w:t>needed,</w:t>
      </w:r>
    </w:p>
    <w:p>
      <w:pPr>
        <w:pStyle w:val="ListParagraph"/>
        <w:numPr>
          <w:ilvl w:val="0"/>
          <w:numId w:val="25"/>
        </w:numPr>
        <w:tabs>
          <w:tab w:pos="1685" w:val="left" w:leader="none"/>
        </w:tabs>
        <w:spacing w:line="240" w:lineRule="auto" w:before="115" w:after="0"/>
        <w:ind w:left="1684" w:right="703" w:hanging="50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Recall the operand from </w:t>
      </w:r>
      <w:r>
        <w:rPr>
          <w:rFonts w:ascii="Times New Roman"/>
          <w:spacing w:val="-5"/>
          <w:sz w:val="40"/>
        </w:rPr>
        <w:t>memory, </w:t>
      </w:r>
      <w:r>
        <w:rPr>
          <w:rFonts w:ascii="Times New Roman"/>
          <w:sz w:val="40"/>
        </w:rPr>
        <w:t>if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needed,</w:t>
      </w:r>
    </w:p>
    <w:p>
      <w:pPr>
        <w:pStyle w:val="ListParagraph"/>
        <w:numPr>
          <w:ilvl w:val="0"/>
          <w:numId w:val="25"/>
        </w:numPr>
        <w:tabs>
          <w:tab w:pos="1685" w:val="left" w:leader="none"/>
        </w:tabs>
        <w:spacing w:line="249" w:lineRule="auto" w:before="165" w:after="0"/>
        <w:ind w:left="1184" w:right="216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Execute the instruction, which may include writing the result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into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pacing w:val="-4"/>
          <w:sz w:val="40"/>
        </w:rPr>
        <w:t>memory.</w:t>
      </w:r>
    </w:p>
    <w:p>
      <w:pPr>
        <w:spacing w:before="217"/>
        <w:ind w:left="46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i/>
          <w:color w:val="A03205"/>
          <w:sz w:val="40"/>
        </w:rPr>
        <w:t>Instruction Cycle:  </w:t>
      </w:r>
      <w:r>
        <w:rPr>
          <w:rFonts w:ascii="Times New Roman"/>
          <w:sz w:val="40"/>
        </w:rPr>
        <w:t>The number of clock cycles that takes to carry out the</w:t>
      </w:r>
      <w:r>
        <w:rPr>
          <w:rFonts w:ascii="Times New Roman"/>
          <w:spacing w:val="-58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260" w:bottom="340" w:left="40" w:right="40"/>
        </w:sectPr>
      </w:pPr>
    </w:p>
    <w:p>
      <w:pPr>
        <w:tabs>
          <w:tab w:pos="11379" w:val="left" w:leader="none"/>
        </w:tabs>
        <w:spacing w:line="823" w:lineRule="exact" w:before="0"/>
        <w:ind w:left="1019" w:right="703" w:firstLine="0"/>
        <w:jc w:val="left"/>
        <w:rPr>
          <w:rFonts w:ascii="Times New Roman" w:hAnsi="Times New Roman" w:cs="Times New Roman" w:eastAsia="Times New Roman"/>
          <w:sz w:val="72"/>
          <w:szCs w:val="72"/>
        </w:rPr>
      </w:pPr>
      <w:bookmarkStart w:name="Slide Number 36" w:id="37"/>
      <w:bookmarkEnd w:id="37"/>
      <w:r>
        <w:rPr/>
      </w:r>
      <w:r>
        <w:rPr>
          <w:rFonts w:ascii="Times New Roman" w:hAnsi="Times New Roman" w:cs="Times New Roman" w:eastAsia="Times New Roman"/>
          <w:color w:val="A03205"/>
          <w:sz w:val="72"/>
          <w:szCs w:val="72"/>
        </w:rPr>
        <w:t>Clock Cycle Activities for</w:t>
      </w:r>
      <w:r>
        <w:rPr>
          <w:rFonts w:ascii="Times New Roman" w:hAnsi="Times New Roman" w:cs="Times New Roman" w:eastAsia="Times New Roman"/>
          <w:color w:val="A03205"/>
          <w:spacing w:val="-44"/>
          <w:sz w:val="72"/>
          <w:szCs w:val="72"/>
        </w:rPr>
        <w:t> </w:t>
      </w:r>
      <w:r>
        <w:rPr>
          <w:rFonts w:ascii="Times New Roman" w:hAnsi="Times New Roman" w:cs="Times New Roman" w:eastAsia="Times New Roman"/>
          <w:color w:val="A03205"/>
          <w:sz w:val="72"/>
          <w:szCs w:val="72"/>
        </w:rPr>
        <w:t>“LDAA</w:t>
        <w:tab/>
        <w:t>#$2F”</w:t>
      </w:r>
      <w:r>
        <w:rPr>
          <w:rFonts w:ascii="Times New Roman" w:hAnsi="Times New Roman" w:cs="Times New Roman" w:eastAsia="Times New Roman"/>
          <w:sz w:val="72"/>
          <w:szCs w:val="7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90" w:lineRule="exact"/>
        <w:ind w:left="77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38.7pt;height:4.5pt;mso-position-horizontal-relative:char;mso-position-vertical-relative:line" coordorigin="0,0" coordsize="12774,90">
            <v:group style="position:absolute;left:27;top:63;width:12720;height:2" coordorigin="27,63" coordsize="12720,2">
              <v:shape style="position:absolute;left:27;top:63;width:12720;height:2" coordorigin="27,63" coordsize="12720,0" path="m27,63l12747,63e" filled="false" stroked="true" strokeweight="2.7pt" strokecolor="#000000">
                <v:path arrowok="t"/>
              </v:shape>
            </v:group>
            <v:group style="position:absolute;left:27;top:9;width:12720;height:2" coordorigin="27,9" coordsize="12720,2">
              <v:shape style="position:absolute;left:27;top:9;width:12720;height:2" coordorigin="27,9" coordsize="12720,0" path="m27,9l1274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6"/>
        <w:spacing w:line="249" w:lineRule="auto" w:before="38"/>
        <w:ind w:left="1184" w:right="1203"/>
        <w:jc w:val="left"/>
      </w:pPr>
      <w:r>
        <w:rPr/>
        <w:t>This instruction needs </w:t>
      </w:r>
      <w:r>
        <w:rPr>
          <w:rFonts w:ascii="Times New Roman"/>
          <w:b/>
          <w:color w:val="FF0000"/>
        </w:rPr>
      </w:r>
      <w:r>
        <w:rPr>
          <w:rFonts w:ascii="Times New Roman"/>
          <w:b/>
          <w:color w:val="FF0000"/>
          <w:u w:val="thick" w:color="FF0000"/>
        </w:rPr>
        <w:t>2 </w:t>
      </w:r>
      <w:r>
        <w:rPr>
          <w:rFonts w:ascii="Times New Roman"/>
          <w:b/>
          <w:color w:val="FF0000"/>
        </w:rPr>
      </w:r>
      <w:r>
        <w:rPr/>
        <w:t>clock cycles. Following table</w:t>
      </w:r>
      <w:r>
        <w:rPr>
          <w:spacing w:val="-34"/>
        </w:rPr>
        <w:t> </w:t>
      </w:r>
      <w:r>
        <w:rPr/>
        <w:t>shows</w:t>
      </w:r>
      <w:r>
        <w:rPr/>
        <w:t> the activities in each clock</w:t>
      </w:r>
      <w:r>
        <w:rPr>
          <w:spacing w:val="-25"/>
        </w:rPr>
        <w:t> </w:t>
      </w:r>
      <w:r>
        <w:rPr/>
        <w:t>cycle.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4200"/>
        <w:gridCol w:w="1320"/>
        <w:gridCol w:w="4800"/>
      </w:tblGrid>
      <w:tr>
        <w:trPr>
          <w:trHeight w:val="3480" w:hRule="exact"/>
        </w:trPr>
        <w:tc>
          <w:tcPr>
            <w:tcW w:w="1800" w:type="dxa"/>
            <w:tcBorders>
              <w:top w:val="single" w:sz="32" w:space="0" w:color="000000"/>
              <w:left w:val="single" w:sz="32" w:space="0" w:color="000000"/>
              <w:bottom w:val="single" w:sz="32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66"/>
              <w:ind w:left="224" w:right="376"/>
              <w:jc w:val="both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b/>
                <w:i/>
                <w:sz w:val="48"/>
              </w:rPr>
              <w:t>Clock Cycle One</w:t>
            </w:r>
            <w:r>
              <w:rPr>
                <w:rFonts w:ascii="Times New Roman"/>
                <w:sz w:val="48"/>
              </w:rPr>
            </w:r>
          </w:p>
        </w:tc>
        <w:tc>
          <w:tcPr>
            <w:tcW w:w="4200" w:type="dxa"/>
            <w:tcBorders>
              <w:top w:val="single" w:sz="32" w:space="0" w:color="000000"/>
              <w:left w:val="single" w:sz="8" w:space="0" w:color="000000"/>
              <w:bottom w:val="single" w:sz="32" w:space="0" w:color="000000"/>
              <w:right w:val="dotted" w:sz="8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66"/>
              <w:ind w:left="383" w:right="2456" w:firstLine="55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PC</w:t>
            </w:r>
            <w:r>
              <w:rPr>
                <w:rFonts w:ascii="Times New Roman"/>
                <w:spacing w:val="-2"/>
                <w:sz w:val="48"/>
              </w:rPr>
              <w:t> </w:t>
            </w:r>
            <w:r>
              <w:rPr>
                <w:rFonts w:ascii="Times New Roman"/>
                <w:spacing w:val="-2"/>
                <w:sz w:val="48"/>
              </w:rPr>
            </w:r>
            <w:r>
              <w:rPr>
                <w:rFonts w:ascii="Times New Roman"/>
                <w:sz w:val="48"/>
              </w:rPr>
              <w:t>PC</w:t>
            </w:r>
            <w:r>
              <w:rPr>
                <w:rFonts w:ascii="Times New Roman"/>
                <w:spacing w:val="1"/>
                <w:sz w:val="48"/>
              </w:rPr>
              <w:t> </w:t>
            </w:r>
            <w:r>
              <w:rPr>
                <w:rFonts w:ascii="Times New Roman"/>
                <w:sz w:val="48"/>
              </w:rPr>
              <w:t>+</w:t>
            </w:r>
            <w:r>
              <w:rPr>
                <w:rFonts w:ascii="Times New Roman"/>
                <w:spacing w:val="-1"/>
                <w:sz w:val="48"/>
              </w:rPr>
              <w:t> </w:t>
            </w:r>
            <w:r>
              <w:rPr>
                <w:rFonts w:ascii="Times New Roman"/>
                <w:sz w:val="48"/>
              </w:rPr>
              <w:t>1</w:t>
            </w:r>
          </w:p>
          <w:p>
            <w:pPr>
              <w:pStyle w:val="TableParagraph"/>
              <w:spacing w:line="240" w:lineRule="auto" w:before="9"/>
              <w:ind w:left="494" w:right="0" w:hanging="12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[memory</w:t>
            </w:r>
            <w:r>
              <w:rPr>
                <w:rFonts w:ascii="Times New Roman"/>
                <w:spacing w:val="-10"/>
                <w:sz w:val="48"/>
              </w:rPr>
              <w:t> </w:t>
            </w:r>
            <w:r>
              <w:rPr>
                <w:rFonts w:ascii="Times New Roman"/>
                <w:sz w:val="48"/>
              </w:rPr>
              <w:t>location]</w:t>
            </w:r>
          </w:p>
          <w:p>
            <w:pPr>
              <w:pStyle w:val="TableParagraph"/>
              <w:spacing w:line="240" w:lineRule="auto" w:before="312"/>
              <w:ind w:left="494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Data</w:t>
            </w:r>
            <w:r>
              <w:rPr>
                <w:rFonts w:ascii="Times New Roman"/>
                <w:spacing w:val="-3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</w:p>
        </w:tc>
        <w:tc>
          <w:tcPr>
            <w:tcW w:w="1320" w:type="dxa"/>
            <w:tcBorders>
              <w:top w:val="single" w:sz="32" w:space="0" w:color="000000"/>
              <w:left w:val="dotted" w:sz="8" w:space="0" w:color="000000"/>
              <w:bottom w:val="single" w:sz="32" w:space="0" w:color="000000"/>
              <w:right w:val="dotted" w:sz="8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66"/>
              <w:ind w:left="161" w:right="325" w:firstLine="25"/>
              <w:jc w:val="both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into into into</w:t>
            </w:r>
          </w:p>
          <w:p>
            <w:pPr>
              <w:pStyle w:val="TableParagraph"/>
              <w:spacing w:line="240" w:lineRule="auto" w:before="9"/>
              <w:ind w:left="226" w:right="0"/>
              <w:jc w:val="both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into</w:t>
            </w:r>
          </w:p>
        </w:tc>
        <w:tc>
          <w:tcPr>
            <w:tcW w:w="4800" w:type="dxa"/>
            <w:tcBorders>
              <w:top w:val="single" w:sz="32" w:space="0" w:color="000000"/>
              <w:left w:val="dotted" w:sz="8" w:space="0" w:color="000000"/>
              <w:bottom w:val="single" w:sz="32" w:space="0" w:color="000000"/>
              <w:right w:val="single" w:sz="32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66"/>
              <w:ind w:left="546" w:right="1762" w:hanging="2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Address</w:t>
            </w:r>
            <w:r>
              <w:rPr>
                <w:rFonts w:ascii="Times New Roman"/>
                <w:spacing w:val="-1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  <w:r>
              <w:rPr>
                <w:rFonts w:ascii="Times New Roman"/>
                <w:sz w:val="48"/>
              </w:rPr>
              <w:t> PC</w:t>
            </w:r>
          </w:p>
          <w:p>
            <w:pPr>
              <w:pStyle w:val="TableParagraph"/>
              <w:spacing w:line="240" w:lineRule="auto" w:before="9"/>
              <w:ind w:left="611" w:right="0" w:hanging="5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Data</w:t>
            </w:r>
            <w:r>
              <w:rPr>
                <w:rFonts w:ascii="Times New Roman"/>
                <w:spacing w:val="-3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</w:p>
          <w:p>
            <w:pPr>
              <w:pStyle w:val="TableParagraph"/>
              <w:spacing w:line="240" w:lineRule="auto" w:before="312"/>
              <w:ind w:left="611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Instruction</w:t>
            </w:r>
            <w:r>
              <w:rPr>
                <w:rFonts w:ascii="Times New Roman"/>
                <w:spacing w:val="-10"/>
                <w:sz w:val="48"/>
              </w:rPr>
              <w:t> </w:t>
            </w:r>
            <w:r>
              <w:rPr>
                <w:rFonts w:ascii="Times New Roman"/>
                <w:sz w:val="48"/>
              </w:rPr>
              <w:t>Register</w:t>
            </w:r>
          </w:p>
        </w:tc>
      </w:tr>
      <w:tr>
        <w:trPr>
          <w:trHeight w:val="3600" w:hRule="exact"/>
        </w:trPr>
        <w:tc>
          <w:tcPr>
            <w:tcW w:w="1800" w:type="dxa"/>
            <w:tcBorders>
              <w:top w:val="single" w:sz="32" w:space="0" w:color="000000"/>
              <w:left w:val="single" w:sz="32" w:space="0" w:color="000000"/>
              <w:bottom w:val="single" w:sz="32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01"/>
              <w:ind w:left="344" w:right="309" w:hanging="24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b/>
                <w:i/>
                <w:sz w:val="48"/>
              </w:rPr>
              <w:t>Clock Cycle </w:t>
            </w:r>
            <w:r>
              <w:rPr>
                <w:rFonts w:ascii="Times New Roman"/>
                <w:b/>
                <w:i/>
                <w:spacing w:val="-7"/>
                <w:sz w:val="48"/>
              </w:rPr>
              <w:t>Two</w:t>
            </w:r>
            <w:r>
              <w:rPr>
                <w:rFonts w:ascii="Times New Roman"/>
                <w:spacing w:val="-7"/>
                <w:sz w:val="48"/>
              </w:rPr>
            </w:r>
          </w:p>
        </w:tc>
        <w:tc>
          <w:tcPr>
            <w:tcW w:w="4200" w:type="dxa"/>
            <w:tcBorders>
              <w:top w:val="single" w:sz="32" w:space="0" w:color="000000"/>
              <w:left w:val="single" w:sz="8" w:space="0" w:color="000000"/>
              <w:bottom w:val="single" w:sz="32" w:space="0" w:color="000000"/>
              <w:right w:val="dotted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01"/>
              <w:ind w:left="439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PC</w:t>
            </w:r>
          </w:p>
          <w:p>
            <w:pPr>
              <w:pStyle w:val="TableParagraph"/>
              <w:spacing w:line="240" w:lineRule="auto" w:before="312"/>
              <w:ind w:left="503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PC +</w:t>
            </w:r>
            <w:r>
              <w:rPr>
                <w:rFonts w:ascii="Times New Roman"/>
                <w:spacing w:val="-1"/>
                <w:sz w:val="48"/>
              </w:rPr>
              <w:t> </w:t>
            </w:r>
            <w:r>
              <w:rPr>
                <w:rFonts w:ascii="Times New Roman"/>
                <w:sz w:val="48"/>
              </w:rPr>
              <w:t>1</w:t>
            </w:r>
          </w:p>
          <w:p>
            <w:pPr>
              <w:pStyle w:val="TableParagraph"/>
              <w:spacing w:line="860" w:lineRule="atLeast" w:before="4"/>
              <w:ind w:left="494" w:right="104" w:hanging="5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[memory</w:t>
            </w:r>
            <w:r>
              <w:rPr>
                <w:rFonts w:ascii="Times New Roman"/>
                <w:spacing w:val="-9"/>
                <w:sz w:val="48"/>
              </w:rPr>
              <w:t> </w:t>
            </w:r>
            <w:r>
              <w:rPr>
                <w:rFonts w:ascii="Times New Roman"/>
                <w:sz w:val="48"/>
              </w:rPr>
              <w:t>location]</w:t>
            </w:r>
            <w:r>
              <w:rPr>
                <w:rFonts w:ascii="Times New Roman"/>
                <w:sz w:val="48"/>
              </w:rPr>
              <w:t> Data</w:t>
            </w:r>
            <w:r>
              <w:rPr>
                <w:rFonts w:ascii="Times New Roman"/>
                <w:spacing w:val="-3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</w:p>
        </w:tc>
        <w:tc>
          <w:tcPr>
            <w:tcW w:w="1320" w:type="dxa"/>
            <w:tcBorders>
              <w:top w:val="single" w:sz="32" w:space="0" w:color="000000"/>
              <w:left w:val="dotted" w:sz="8" w:space="0" w:color="000000"/>
              <w:bottom w:val="single" w:sz="32" w:space="0" w:color="000000"/>
              <w:right w:val="dotted" w:sz="8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01"/>
              <w:ind w:left="281" w:right="202" w:hanging="95"/>
              <w:jc w:val="both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into into into</w:t>
            </w:r>
          </w:p>
          <w:p>
            <w:pPr>
              <w:pStyle w:val="TableParagraph"/>
              <w:spacing w:line="240" w:lineRule="auto" w:before="9"/>
              <w:ind w:left="346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into</w:t>
            </w:r>
          </w:p>
        </w:tc>
        <w:tc>
          <w:tcPr>
            <w:tcW w:w="4800" w:type="dxa"/>
            <w:tcBorders>
              <w:top w:val="single" w:sz="32" w:space="0" w:color="000000"/>
              <w:left w:val="dotted" w:sz="8" w:space="0" w:color="000000"/>
              <w:bottom w:val="single" w:sz="32" w:space="0" w:color="000000"/>
              <w:right w:val="single" w:sz="32" w:space="0" w:color="000000"/>
            </w:tcBorders>
            <w:shd w:val="clear" w:color="auto" w:fill="FFCC99"/>
          </w:tcPr>
          <w:p>
            <w:pPr>
              <w:pStyle w:val="TableParagraph"/>
              <w:spacing w:line="376" w:lineRule="auto" w:before="101"/>
              <w:ind w:left="666" w:right="1762" w:hanging="122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Address</w:t>
            </w:r>
            <w:r>
              <w:rPr>
                <w:rFonts w:ascii="Times New Roman"/>
                <w:spacing w:val="-1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  <w:r>
              <w:rPr>
                <w:rFonts w:ascii="Times New Roman"/>
                <w:sz w:val="48"/>
              </w:rPr>
              <w:t> PC</w:t>
            </w:r>
          </w:p>
          <w:p>
            <w:pPr>
              <w:pStyle w:val="TableParagraph"/>
              <w:spacing w:line="240" w:lineRule="auto" w:before="9"/>
              <w:ind w:left="584" w:right="0" w:firstLine="29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Data</w:t>
            </w:r>
            <w:r>
              <w:rPr>
                <w:rFonts w:ascii="Times New Roman"/>
                <w:spacing w:val="-3"/>
                <w:sz w:val="48"/>
              </w:rPr>
              <w:t> </w:t>
            </w:r>
            <w:r>
              <w:rPr>
                <w:rFonts w:ascii="Times New Roman"/>
                <w:sz w:val="48"/>
              </w:rPr>
              <w:t>Bus</w:t>
            </w:r>
          </w:p>
          <w:p>
            <w:pPr>
              <w:pStyle w:val="TableParagraph"/>
              <w:spacing w:line="240" w:lineRule="auto" w:before="312"/>
              <w:ind w:left="584" w:right="0"/>
              <w:jc w:val="left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</w:rPr>
              <w:t>Accumulator</w:t>
            </w:r>
            <w:r>
              <w:rPr>
                <w:rFonts w:ascii="Times New Roman"/>
                <w:spacing w:val="-35"/>
                <w:sz w:val="48"/>
              </w:rPr>
              <w:t> </w:t>
            </w:r>
            <w:r>
              <w:rPr>
                <w:rFonts w:ascii="Times New Roman"/>
                <w:sz w:val="48"/>
              </w:rPr>
              <w:t>A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580" w:bottom="340" w:left="40" w:right="40"/>
        </w:sectPr>
      </w:pPr>
    </w:p>
    <w:p>
      <w:pPr>
        <w:spacing w:line="898" w:lineRule="exact" w:before="0"/>
        <w:ind w:left="4145" w:right="703" w:firstLine="0"/>
        <w:jc w:val="left"/>
        <w:rPr>
          <w:rFonts w:ascii="Times New Roman" w:hAnsi="Times New Roman" w:cs="Times New Roman" w:eastAsia="Times New Roman"/>
          <w:sz w:val="80"/>
          <w:szCs w:val="80"/>
        </w:rPr>
      </w:pPr>
      <w:bookmarkStart w:name="Slide Number 37" w:id="38"/>
      <w:bookmarkEnd w:id="38"/>
      <w:r>
        <w:rPr/>
      </w:r>
      <w:r>
        <w:rPr>
          <w:rFonts w:ascii="Times New Roman"/>
          <w:color w:val="A03205"/>
          <w:sz w:val="80"/>
        </w:rPr>
        <w:t>Addressing</w:t>
      </w:r>
      <w:r>
        <w:rPr>
          <w:rFonts w:ascii="Times New Roman"/>
          <w:color w:val="A03205"/>
          <w:spacing w:val="-4"/>
          <w:sz w:val="80"/>
        </w:rPr>
        <w:t> </w:t>
      </w:r>
      <w:r>
        <w:rPr>
          <w:rFonts w:ascii="Times New Roman"/>
          <w:color w:val="A03205"/>
          <w:sz w:val="80"/>
        </w:rPr>
        <w:t>Modes</w:t>
      </w:r>
      <w:r>
        <w:rPr>
          <w:rFonts w:ascii="Times New Roman"/>
          <w:sz w:val="8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90" w:lineRule="exact"/>
        <w:ind w:left="77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38.7pt;height:4.5pt;mso-position-horizontal-relative:char;mso-position-vertical-relative:line" coordorigin="0,0" coordsize="12774,90">
            <v:group style="position:absolute;left:27;top:63;width:12720;height:2" coordorigin="27,63" coordsize="12720,2">
              <v:shape style="position:absolute;left:27;top:63;width:12720;height:2" coordorigin="27,63" coordsize="12720,0" path="m27,63l12747,63e" filled="false" stroked="true" strokeweight="2.7pt" strokecolor="#000000">
                <v:path arrowok="t"/>
              </v:shape>
            </v:group>
            <v:group style="position:absolute;left:27;top:9;width:12720;height:2" coordorigin="27,9" coordsize="12720,2">
              <v:shape style="position:absolute;left:27;top:9;width:12720;height:2" coordorigin="27,9" coordsize="12720,0" path="m27,9l1274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pStyle w:val="ListParagraph"/>
        <w:numPr>
          <w:ilvl w:val="0"/>
          <w:numId w:val="26"/>
        </w:numPr>
        <w:tabs>
          <w:tab w:pos="1560" w:val="left" w:leader="none"/>
        </w:tabs>
        <w:spacing w:line="240" w:lineRule="auto" w:before="282" w:after="0"/>
        <w:ind w:left="94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The </w:t>
      </w:r>
      <w:r>
        <w:rPr>
          <w:rFonts w:ascii="Times New Roman"/>
          <w:i/>
          <w:color w:val="800000"/>
          <w:sz w:val="48"/>
        </w:rPr>
        <w:t>effective </w:t>
      </w:r>
      <w:r>
        <w:rPr>
          <w:rFonts w:ascii="Times New Roman"/>
          <w:i/>
          <w:color w:val="800000"/>
          <w:spacing w:val="-3"/>
          <w:sz w:val="48"/>
        </w:rPr>
        <w:t>address </w:t>
      </w:r>
      <w:r>
        <w:rPr>
          <w:rFonts w:ascii="Times New Roman"/>
          <w:sz w:val="48"/>
        </w:rPr>
        <w:t>is the address where the data is</w:t>
      </w:r>
      <w:r>
        <w:rPr>
          <w:rFonts w:ascii="Times New Roman"/>
          <w:spacing w:val="-19"/>
          <w:sz w:val="48"/>
        </w:rPr>
        <w:t> </w:t>
      </w:r>
      <w:r>
        <w:rPr>
          <w:rFonts w:ascii="Times New Roman"/>
          <w:sz w:val="48"/>
        </w:rPr>
        <w:t>located.</w:t>
      </w:r>
    </w:p>
    <w:p>
      <w:pPr>
        <w:pStyle w:val="Heading6"/>
        <w:numPr>
          <w:ilvl w:val="0"/>
          <w:numId w:val="26"/>
        </w:numPr>
        <w:tabs>
          <w:tab w:pos="1569" w:val="left" w:leader="none"/>
          <w:tab w:pos="2770" w:val="left" w:leader="none"/>
          <w:tab w:pos="3622" w:val="left" w:leader="none"/>
          <w:tab w:pos="5556" w:val="left" w:leader="none"/>
          <w:tab w:pos="7264" w:val="left" w:leader="none"/>
          <w:tab w:pos="7931" w:val="left" w:leader="none"/>
          <w:tab w:pos="9501" w:val="left" w:leader="none"/>
          <w:tab w:pos="11366" w:val="left" w:leader="none"/>
          <w:tab w:pos="13177" w:val="left" w:leader="none"/>
        </w:tabs>
        <w:spacing w:line="249" w:lineRule="auto" w:before="408" w:after="0"/>
        <w:ind w:left="945" w:right="823" w:firstLine="0"/>
        <w:jc w:val="left"/>
      </w:pPr>
      <w:r>
        <w:rPr/>
        <w:t>How</w:t>
        <w:tab/>
      </w:r>
      <w:r>
        <w:rPr>
          <w:spacing w:val="-1"/>
        </w:rPr>
        <w:t>the</w:t>
        <w:tab/>
      </w:r>
      <w:r>
        <w:rPr>
          <w:spacing w:val="-2"/>
        </w:rPr>
        <w:t>effective</w:t>
        <w:tab/>
      </w:r>
      <w:r>
        <w:rPr>
          <w:spacing w:val="-1"/>
        </w:rPr>
        <w:t>address</w:t>
        <w:tab/>
      </w:r>
      <w:r>
        <w:rPr/>
        <w:t>of</w:t>
        <w:tab/>
      </w:r>
      <w:r>
        <w:rPr>
          <w:spacing w:val="-1"/>
        </w:rPr>
        <w:t>certain</w:t>
        <w:tab/>
        <w:t>memory</w:t>
        <w:tab/>
        <w:t>location</w:t>
        <w:tab/>
      </w:r>
      <w:r>
        <w:rPr>
          <w:spacing w:val="-2"/>
        </w:rPr>
        <w:t>is</w:t>
      </w:r>
      <w:r>
        <w:rPr>
          <w:spacing w:val="-2"/>
        </w:rPr>
        <w:t> </w:t>
      </w:r>
      <w:r>
        <w:rPr/>
        <w:t>determined is called the </w:t>
      </w:r>
      <w:r>
        <w:rPr>
          <w:rFonts w:ascii="Times New Roman"/>
          <w:i/>
          <w:color w:val="800000"/>
        </w:rPr>
        <w:t>addressing</w:t>
      </w:r>
      <w:r>
        <w:rPr>
          <w:rFonts w:ascii="Times New Roman"/>
          <w:i/>
          <w:color w:val="800000"/>
          <w:spacing w:val="-15"/>
        </w:rPr>
        <w:t> </w:t>
      </w:r>
      <w:r>
        <w:rPr>
          <w:rFonts w:ascii="Times New Roman"/>
          <w:i/>
          <w:color w:val="800000"/>
        </w:rPr>
        <w:t>mode</w:t>
      </w:r>
      <w:r>
        <w:rPr/>
        <w:t>.</w:t>
      </w:r>
    </w:p>
    <w:p>
      <w:pPr>
        <w:pStyle w:val="ListParagraph"/>
        <w:numPr>
          <w:ilvl w:val="0"/>
          <w:numId w:val="26"/>
        </w:numPr>
        <w:tabs>
          <w:tab w:pos="1568" w:val="left" w:leader="none"/>
        </w:tabs>
        <w:spacing w:line="240" w:lineRule="auto" w:before="315" w:after="0"/>
        <w:ind w:left="1567" w:right="703" w:hanging="622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HCS12 has </w:t>
      </w:r>
      <w:r>
        <w:rPr>
          <w:rFonts w:ascii="Times New Roman"/>
          <w:b/>
          <w:color w:val="FF0000"/>
          <w:sz w:val="48"/>
        </w:rPr>
      </w:r>
      <w:r>
        <w:rPr>
          <w:rFonts w:ascii="Times New Roman"/>
          <w:b/>
          <w:color w:val="FF0000"/>
          <w:sz w:val="48"/>
          <w:u w:val="thick" w:color="FF0000"/>
        </w:rPr>
        <w:t>6 </w:t>
      </w:r>
      <w:r>
        <w:rPr>
          <w:rFonts w:ascii="Times New Roman"/>
          <w:b/>
          <w:color w:val="FF0000"/>
          <w:sz w:val="48"/>
        </w:rPr>
      </w:r>
      <w:r>
        <w:rPr>
          <w:rFonts w:ascii="Times New Roman"/>
          <w:sz w:val="48"/>
        </w:rPr>
        <w:t>addressing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modes:</w:t>
      </w:r>
    </w:p>
    <w:p>
      <w:pPr>
        <w:tabs>
          <w:tab w:pos="3052" w:val="left" w:leader="none"/>
        </w:tabs>
        <w:spacing w:before="383"/>
        <w:ind w:left="23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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Inherent</w:t>
      </w:r>
    </w:p>
    <w:p>
      <w:pPr>
        <w:tabs>
          <w:tab w:pos="3652" w:val="left" w:leader="none"/>
        </w:tabs>
        <w:spacing w:before="288"/>
        <w:ind w:left="29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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Immediate</w:t>
      </w:r>
    </w:p>
    <w:p>
      <w:pPr>
        <w:tabs>
          <w:tab w:pos="4252" w:val="left" w:leader="none"/>
        </w:tabs>
        <w:spacing w:before="288"/>
        <w:ind w:left="35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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Direct</w:t>
      </w:r>
    </w:p>
    <w:p>
      <w:pPr>
        <w:tabs>
          <w:tab w:pos="4852" w:val="left" w:leader="none"/>
        </w:tabs>
        <w:spacing w:before="288"/>
        <w:ind w:left="41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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Extended</w:t>
      </w:r>
    </w:p>
    <w:p>
      <w:pPr>
        <w:tabs>
          <w:tab w:pos="667" w:val="left" w:leader="none"/>
        </w:tabs>
        <w:spacing w:before="288"/>
        <w:ind w:left="0" w:right="248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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Relative</w:t>
      </w:r>
    </w:p>
    <w:p>
      <w:pPr>
        <w:pStyle w:val="ListParagraph"/>
        <w:numPr>
          <w:ilvl w:val="1"/>
          <w:numId w:val="26"/>
        </w:numPr>
        <w:tabs>
          <w:tab w:pos="667" w:val="left" w:leader="none"/>
          <w:tab w:pos="6053" w:val="left" w:leader="none"/>
        </w:tabs>
        <w:spacing w:line="240" w:lineRule="auto" w:before="288" w:after="0"/>
        <w:ind w:left="6052" w:right="1335" w:hanging="667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Indexed</w:t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360" w:bottom="340" w:left="40" w:right="40"/>
        </w:sectPr>
      </w:pPr>
    </w:p>
    <w:p>
      <w:pPr>
        <w:spacing w:before="11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bookmarkStart w:name="Slide Number 38" w:id="39"/>
      <w:bookmarkEnd w:id="39"/>
      <w:r>
        <w:rPr/>
      </w: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Inherent Addressing</w:t>
      </w:r>
      <w:r>
        <w:rPr>
          <w:rFonts w:ascii="Times New Roman"/>
          <w:color w:val="A03205"/>
          <w:spacing w:val="-45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24" w:val="left" w:leader="none"/>
        </w:tabs>
        <w:spacing w:line="249" w:lineRule="auto" w:before="190" w:after="0"/>
        <w:ind w:left="1305" w:right="162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Instructions that use this addressing mode either have no operand</w:t>
      </w:r>
      <w:r>
        <w:rPr>
          <w:rFonts w:ascii="Times New Roman"/>
          <w:spacing w:val="-50"/>
          <w:sz w:val="40"/>
        </w:rPr>
        <w:t> </w:t>
      </w:r>
      <w:r>
        <w:rPr>
          <w:rFonts w:ascii="Times New Roman"/>
          <w:sz w:val="40"/>
        </w:rPr>
        <w:t>or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all operands are in internal CPU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z w:val="40"/>
        </w:rPr>
        <w:t>registers.</w:t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9" w:lineRule="auto" w:before="242" w:after="0"/>
        <w:ind w:left="1305" w:right="1548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CPU does not need to access any memory locations to</w:t>
      </w:r>
      <w:r>
        <w:rPr>
          <w:rFonts w:ascii="Times New Roman"/>
          <w:spacing w:val="-38"/>
          <w:sz w:val="40"/>
        </w:rPr>
        <w:t> </w:t>
      </w:r>
      <w:r>
        <w:rPr>
          <w:rFonts w:ascii="Times New Roman"/>
          <w:sz w:val="40"/>
        </w:rPr>
        <w:t>complete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7064" w:val="left" w:leader="none"/>
        </w:tabs>
        <w:spacing w:line="240" w:lineRule="auto" w:before="48"/>
        <w:ind w:left="4184" w:right="703"/>
        <w:jc w:val="left"/>
      </w:pPr>
      <w:r>
        <w:rPr>
          <w:spacing w:val="-1"/>
        </w:rPr>
        <w:t>NOP</w:t>
        <w:tab/>
        <w:t>;this</w:t>
      </w:r>
      <w:r>
        <w:rPr/>
        <w:t> </w:t>
      </w:r>
      <w:r>
        <w:rPr>
          <w:spacing w:val="-1"/>
        </w:rPr>
        <w:t>instruction</w:t>
      </w:r>
      <w:r>
        <w:rPr/>
        <w:t> has no</w:t>
      </w:r>
      <w:r>
        <w:rPr>
          <w:spacing w:val="-5"/>
        </w:rPr>
        <w:t> </w:t>
      </w:r>
      <w:r>
        <w:rPr/>
        <w:t>operand</w:t>
      </w:r>
    </w:p>
    <w:p>
      <w:pPr>
        <w:pStyle w:val="BodyText"/>
        <w:tabs>
          <w:tab w:pos="7064" w:val="left" w:leader="none"/>
        </w:tabs>
        <w:spacing w:line="240" w:lineRule="auto" w:before="260"/>
        <w:ind w:left="4184" w:right="703"/>
        <w:jc w:val="left"/>
      </w:pPr>
      <w:r>
        <w:rPr>
          <w:spacing w:val="-1"/>
        </w:rPr>
        <w:t>INX</w:t>
        <w:tab/>
      </w:r>
      <w:r>
        <w:rPr/>
        <w:t>;operand is a </w:t>
      </w:r>
      <w:r>
        <w:rPr>
          <w:spacing w:val="-1"/>
        </w:rPr>
        <w:t>CPU</w:t>
      </w:r>
      <w:r>
        <w:rPr>
          <w:spacing w:val="-2"/>
        </w:rPr>
        <w:t> </w:t>
      </w:r>
      <w:r>
        <w:rPr>
          <w:spacing w:val="-1"/>
        </w:rPr>
        <w:t>register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28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Immediate Addressing</w:t>
      </w:r>
      <w:r>
        <w:rPr>
          <w:rFonts w:ascii="Times New Roman"/>
          <w:color w:val="A03205"/>
          <w:spacing w:val="-48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24" w:val="left" w:leader="none"/>
          <w:tab w:pos="3482" w:val="left" w:leader="none"/>
          <w:tab w:pos="4229" w:val="left" w:leader="none"/>
          <w:tab w:pos="6194" w:val="left" w:leader="none"/>
          <w:tab w:pos="7364" w:val="left" w:leader="none"/>
          <w:tab w:pos="9507" w:val="left" w:leader="none"/>
          <w:tab w:pos="10277" w:val="left" w:leader="none"/>
          <w:tab w:pos="11935" w:val="left" w:leader="none"/>
          <w:tab w:pos="12528" w:val="left" w:leader="none"/>
        </w:tabs>
        <w:spacing w:line="249" w:lineRule="auto" w:before="168" w:after="0"/>
        <w:ind w:left="1304" w:right="1303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Operand</w:t>
        <w:tab/>
        <w:t>for</w:t>
        <w:tab/>
        <w:t>immediate</w:t>
        <w:tab/>
        <w:t>mode</w:t>
        <w:tab/>
        <w:t>instructions</w:t>
        <w:tab/>
      </w:r>
      <w:r>
        <w:rPr>
          <w:rFonts w:ascii="Times New Roman"/>
          <w:w w:val="95"/>
          <w:sz w:val="40"/>
        </w:rPr>
        <w:t>are</w:t>
        <w:tab/>
      </w:r>
      <w:r>
        <w:rPr>
          <w:rFonts w:ascii="Times New Roman"/>
          <w:spacing w:val="-1"/>
          <w:sz w:val="40"/>
        </w:rPr>
        <w:t>included</w:t>
        <w:tab/>
        <w:t>in</w:t>
        <w:tab/>
        <w:t>the</w:t>
      </w:r>
      <w:r>
        <w:rPr>
          <w:rFonts w:ascii="Times New Roman"/>
          <w:spacing w:val="-1"/>
          <w:w w:val="99"/>
          <w:sz w:val="40"/>
        </w:rPr>
        <w:t> </w:t>
      </w:r>
      <w:r>
        <w:rPr>
          <w:rFonts w:ascii="Times New Roman"/>
          <w:sz w:val="40"/>
        </w:rPr>
        <w:t>instruction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stream.</w:t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9" w:lineRule="auto" w:before="242" w:after="0"/>
        <w:ind w:left="1305" w:right="13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</w:t>
      </w:r>
      <w:r>
        <w:rPr>
          <w:rFonts w:ascii="Times New Roman"/>
          <w:spacing w:val="59"/>
          <w:sz w:val="40"/>
        </w:rPr>
        <w:t> </w:t>
      </w:r>
      <w:r>
        <w:rPr>
          <w:rFonts w:ascii="Times New Roman"/>
          <w:sz w:val="40"/>
        </w:rPr>
        <w:t>CPU</w:t>
      </w:r>
      <w:r>
        <w:rPr>
          <w:rFonts w:ascii="Times New Roman"/>
          <w:spacing w:val="58"/>
          <w:sz w:val="40"/>
        </w:rPr>
        <w:t> </w:t>
      </w:r>
      <w:r>
        <w:rPr>
          <w:rFonts w:ascii="Times New Roman"/>
          <w:sz w:val="40"/>
        </w:rPr>
        <w:t>does</w:t>
      </w:r>
      <w:r>
        <w:rPr>
          <w:rFonts w:ascii="Times New Roman"/>
          <w:spacing w:val="58"/>
          <w:sz w:val="40"/>
        </w:rPr>
        <w:t> </w:t>
      </w:r>
      <w:r>
        <w:rPr>
          <w:rFonts w:ascii="Times New Roman"/>
          <w:sz w:val="40"/>
        </w:rPr>
        <w:t>not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access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memory</w:t>
      </w:r>
      <w:r>
        <w:rPr>
          <w:rFonts w:ascii="Times New Roman"/>
          <w:spacing w:val="58"/>
          <w:sz w:val="40"/>
        </w:rPr>
        <w:t> </w:t>
      </w:r>
      <w:r>
        <w:rPr>
          <w:rFonts w:ascii="Times New Roman"/>
          <w:sz w:val="40"/>
        </w:rPr>
        <w:t>when</w:t>
      </w:r>
      <w:r>
        <w:rPr>
          <w:rFonts w:ascii="Times New Roman"/>
          <w:spacing w:val="58"/>
          <w:sz w:val="40"/>
        </w:rPr>
        <w:t> </w:t>
      </w:r>
      <w:r>
        <w:rPr>
          <w:rFonts w:ascii="Times New Roman"/>
          <w:sz w:val="40"/>
        </w:rPr>
        <w:t>this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type</w:t>
      </w:r>
      <w:r>
        <w:rPr>
          <w:rFonts w:ascii="Times New Roman"/>
          <w:spacing w:val="57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instruction</w:t>
      </w:r>
      <w:r>
        <w:rPr>
          <w:rFonts w:ascii="Times New Roman"/>
          <w:spacing w:val="56"/>
          <w:sz w:val="40"/>
        </w:rPr>
        <w:t> </w:t>
      </w:r>
      <w:r>
        <w:rPr>
          <w:rFonts w:ascii="Times New Roman"/>
          <w:sz w:val="40"/>
        </w:rPr>
        <w:t>is</w:t>
      </w:r>
      <w:r>
        <w:rPr>
          <w:rFonts w:ascii="Times New Roman"/>
          <w:spacing w:val="-1"/>
          <w:w w:val="99"/>
          <w:sz w:val="40"/>
        </w:rPr>
        <w:t> </w:t>
      </w:r>
      <w:r>
        <w:rPr>
          <w:rFonts w:ascii="Times New Roman"/>
          <w:sz w:val="40"/>
        </w:rPr>
        <w:t>executed.</w:t>
      </w:r>
    </w:p>
    <w:p>
      <w:pPr>
        <w:pStyle w:val="ListParagraph"/>
        <w:numPr>
          <w:ilvl w:val="0"/>
          <w:numId w:val="27"/>
        </w:numPr>
        <w:tabs>
          <w:tab w:pos="1802" w:val="left" w:leader="none"/>
        </w:tabs>
        <w:spacing w:line="249" w:lineRule="auto" w:before="242" w:after="0"/>
        <w:ind w:left="1305" w:right="1528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An immediate value can be 8-bit or 16-bit depending on the</w:t>
      </w:r>
      <w:r>
        <w:rPr>
          <w:rFonts w:ascii="Times New Roman"/>
          <w:spacing w:val="35"/>
          <w:sz w:val="40"/>
        </w:rPr>
        <w:t> </w:t>
      </w:r>
      <w:r>
        <w:rPr>
          <w:rFonts w:ascii="Times New Roman"/>
          <w:sz w:val="40"/>
        </w:rPr>
        <w:t>context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of instruction and preceded by a </w:t>
      </w:r>
      <w:r>
        <w:rPr>
          <w:rFonts w:ascii="Times New Roman"/>
          <w:b/>
          <w:color w:val="FF0000"/>
          <w:sz w:val="40"/>
        </w:rPr>
        <w:t># </w:t>
      </w:r>
      <w:r>
        <w:rPr>
          <w:rFonts w:ascii="Times New Roman"/>
          <w:sz w:val="40"/>
        </w:rPr>
        <w:t>character in the assembly</w:t>
      </w:r>
      <w:r>
        <w:rPr>
          <w:rFonts w:ascii="Times New Roman"/>
          <w:spacing w:val="-41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680" w:bottom="340" w:left="40" w:right="40"/>
        </w:sectPr>
      </w:pPr>
    </w:p>
    <w:p>
      <w:pPr>
        <w:pStyle w:val="Heading2"/>
        <w:spacing w:line="823" w:lineRule="exact"/>
        <w:ind w:left="1219" w:right="703"/>
        <w:jc w:val="left"/>
      </w:pPr>
      <w:bookmarkStart w:name="Slide Number 39" w:id="40"/>
      <w:bookmarkEnd w:id="40"/>
      <w:r>
        <w:rPr/>
      </w:r>
      <w:r>
        <w:rPr>
          <w:color w:val="A03205"/>
        </w:rPr>
        <w:t>Example of Immediate Addressing</w:t>
      </w:r>
      <w:r>
        <w:rPr>
          <w:color w:val="A03205"/>
          <w:spacing w:val="-46"/>
        </w:rPr>
        <w:t> </w:t>
      </w:r>
      <w:r>
        <w:rPr>
          <w:color w:val="A03205"/>
        </w:rPr>
        <w:t>Mode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90" w:lineRule="exact"/>
        <w:ind w:left="5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56.7pt;height:4.5pt;mso-position-horizontal-relative:char;mso-position-vertical-relative:line" coordorigin="0,0" coordsize="13134,90">
            <v:group style="position:absolute;left:27;top:63;width:13080;height:2" coordorigin="27,63" coordsize="13080,2">
              <v:shape style="position:absolute;left:27;top:63;width:13080;height:2" coordorigin="27,63" coordsize="13080,0" path="m27,63l13107,63e" filled="false" stroked="true" strokeweight="2.7pt" strokecolor="#000000">
                <v:path arrowok="t"/>
              </v:shape>
            </v:group>
            <v:group style="position:absolute;left:27;top:9;width:13080;height:2" coordorigin="27,9" coordsize="13080,2">
              <v:shape style="position:absolute;left:27;top:9;width:13080;height:2" coordorigin="27,9" coordsize="13080,0" path="m27,9l131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pStyle w:val="Heading6"/>
        <w:tabs>
          <w:tab w:pos="3703" w:val="left" w:leader="none"/>
          <w:tab w:pos="6583" w:val="left" w:leader="none"/>
        </w:tabs>
        <w:spacing w:line="240" w:lineRule="auto" w:before="38"/>
        <w:ind w:left="824" w:right="0"/>
        <w:jc w:val="left"/>
      </w:pPr>
      <w:r>
        <w:rPr>
          <w:spacing w:val="-1"/>
        </w:rPr>
        <w:t>Location</w:t>
        <w:tab/>
      </w:r>
      <w:r>
        <w:rPr/>
        <w:t>Op-code</w:t>
        <w:tab/>
      </w:r>
      <w:r>
        <w:rPr>
          <w:spacing w:val="-1"/>
        </w:rPr>
        <w:t>Operand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60" w:lineRule="exact"/>
        <w:ind w:left="53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position w:val="0"/>
          <w:sz w:val="6"/>
          <w:szCs w:val="6"/>
        </w:rPr>
        <w:pict>
          <v:group style="width:411pt;height:3pt;mso-position-horizontal-relative:char;mso-position-vertical-relative:line" coordorigin="0,0" coordsize="8220,60">
            <v:group style="position:absolute;left:30;top:30;width:8160;height:2" coordorigin="30,30" coordsize="8160,2">
              <v:shape style="position:absolute;left:30;top:30;width:8160;height:2" coordorigin="30,30" coordsize="8160,0" path="m30,30l819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6"/>
          <w:szCs w:val="6"/>
        </w:rPr>
      </w:r>
    </w:p>
    <w:p>
      <w:pPr>
        <w:tabs>
          <w:tab w:pos="3703" w:val="left" w:leader="none"/>
          <w:tab w:pos="4063" w:val="left" w:leader="none"/>
          <w:tab w:pos="6583" w:val="left" w:leader="none"/>
          <w:tab w:pos="6943" w:val="left" w:leader="none"/>
        </w:tabs>
        <w:spacing w:line="376" w:lineRule="auto" w:before="81"/>
        <w:ind w:left="823" w:right="771" w:firstLine="24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28pt;margin-top:55.526058pt;width:30.75pt;height:6pt;mso-position-horizontal-relative:page;mso-position-vertical-relative:paragraph;z-index:10672" coordorigin="226,1111" coordsize="615,120">
            <v:group style="position:absolute;left:241;top:1171;width:500;height:2" coordorigin="241,1171" coordsize="500,2">
              <v:shape style="position:absolute;left:241;top:1171;width:500;height:2" coordorigin="241,1171" coordsize="500,0" path="m241,1171l741,1171e" filled="false" stroked="true" strokeweight="1.5pt" strokecolor="#000000">
                <v:path arrowok="t"/>
              </v:shape>
            </v:group>
            <v:group style="position:absolute;left:721;top:1111;width:120;height:120" coordorigin="721,1111" coordsize="120,120">
              <v:shape style="position:absolute;left:721;top:1111;width:120;height:120" coordorigin="721,1111" coordsize="120,120" path="m721,1111l721,1231,841,1171,721,111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</w:rPr>
        <w:t>…</w:t>
        <w:tab/>
        <w:tab/>
        <w:t>…</w:t>
        <w:tab/>
        <w:tab/>
        <w:t>… C100</w:t>
        <w:tab/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LDAA</w:t>
        <w:tab/>
        <w:t>#’C’</w:t>
      </w:r>
    </w:p>
    <w:p>
      <w:pPr>
        <w:tabs>
          <w:tab w:pos="4063" w:val="left" w:leader="none"/>
          <w:tab w:pos="6943" w:val="left" w:leader="none"/>
        </w:tabs>
        <w:spacing w:before="9"/>
        <w:ind w:left="464" w:right="0" w:firstLine="72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sz w:val="48"/>
          <w:szCs w:val="48"/>
        </w:rPr>
        <w:t>…</w:t>
        <w:tab/>
        <w:t>…</w:t>
        <w:tab/>
        <w:t>…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before="0"/>
        <w:ind w:left="46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40.029999pt;margin-top:-4.323744pt;width:96pt;height:36.8pt;mso-position-horizontal-relative:page;mso-position-vertical-relative:paragraph;z-index:10648" coordorigin="4801,-86" coordsize="1920,736">
            <v:shape style="position:absolute;left:4801;top:-86;width:1920;height:736" coordorigin="4801,-86" coordsize="1920,736" path="m4801,-86l6721,-86,6721,649,4801,649,4801,-86xe" filled="false" stroked="true" strokeweight=".78pt" strokecolor="#000000">
              <v:path arrowok="t"/>
            </v:shape>
            <w10:wrap type="none"/>
          </v:group>
        </w:pict>
      </w:r>
      <w:r>
        <w:rPr>
          <w:rFonts w:ascii="Times New Roman"/>
          <w:sz w:val="48"/>
        </w:rPr>
        <w:t>Instruction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spacing w:before="0"/>
        <w:ind w:left="23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62.029999pt;margin-top:-4.323752pt;width:96pt;height:36.8pt;mso-position-horizontal-relative:page;mso-position-vertical-relative:paragraph;z-index:10624" coordorigin="3241,-86" coordsize="1920,736">
            <v:shape style="position:absolute;left:3241;top:-86;width:1920;height:736" coordorigin="3241,-86" coordsize="1920,736" path="m3241,-86l5161,-86,5161,649,3241,649,3241,-86xe" filled="false" stroked="true" strokeweight=".78pt" strokecolor="#000000">
              <v:path arrowok="t"/>
            </v:shape>
            <w10:wrap type="none"/>
          </v:group>
        </w:pict>
      </w:r>
      <w:r>
        <w:rPr>
          <w:rFonts w:ascii="Times New Roman"/>
          <w:sz w:val="48"/>
        </w:rPr>
        <w:t>A: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6"/>
          <w:szCs w:val="56"/>
        </w:rPr>
      </w:pPr>
      <w:r>
        <w:rPr/>
        <w:br w:type="column"/>
      </w:r>
      <w:r>
        <w:rPr>
          <w:rFonts w:ascii="Times New Roman"/>
          <w:sz w:val="5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304" w:lineRule="auto" w:before="0"/>
        <w:ind w:left="463" w:right="2584" w:firstLine="0"/>
        <w:jc w:val="both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group style="position:absolute;margin-left:654pt;margin-top:-64.563965pt;width:.1pt;height:48pt;mso-position-horizontal-relative:page;mso-position-vertical-relative:paragraph;z-index:10576" coordorigin="13080,-1291" coordsize="2,960">
            <v:shape style="position:absolute;left:13080;top:-1291;width:2;height:960" coordorigin="13080,-1291" coordsize="0,960" path="m13080,-1291l13080,-331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654pt;margin-top:247.436035pt;width:.1pt;height:48pt;mso-position-horizontal-relative:page;mso-position-vertical-relative:paragraph;z-index:10600" coordorigin="13080,4949" coordsize="2,960">
            <v:shape style="position:absolute;left:13080;top:4949;width:2;height:960" coordorigin="13080,4949" coordsize="0,960" path="m13080,4949l13080,5909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485.279999pt;margin-top:94.465836pt;width:30.75pt;height:6pt;mso-position-horizontal-relative:page;mso-position-vertical-relative:paragraph;z-index:10696" coordorigin="9706,1889" coordsize="615,120">
            <v:group style="position:absolute;left:9721;top:1949;width:500;height:2" coordorigin="9721,1949" coordsize="500,2">
              <v:shape style="position:absolute;left:9721;top:1949;width:500;height:2" coordorigin="9721,1949" coordsize="500,0" path="m9721,1949l10221,1949e" filled="false" stroked="true" strokeweight="1.5pt" strokecolor="#000000">
                <v:path arrowok="t"/>
              </v:shape>
            </v:group>
            <v:group style="position:absolute;left:10201;top:1889;width:120;height:120" coordorigin="10201,1889" coordsize="120,120">
              <v:shape style="position:absolute;left:10201;top:1889;width:120;height:120" coordorigin="10201,1889" coordsize="120,120" path="m10201,1889l10201,2009,10321,1949,10201,188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5.279999pt;margin-top:136.465836pt;width:30.75pt;height:6pt;mso-position-horizontal-relative:page;mso-position-vertical-relative:paragraph;z-index:10720" coordorigin="9706,2729" coordsize="615,120">
            <v:group style="position:absolute;left:9721;top:2789;width:500;height:2" coordorigin="9721,2789" coordsize="500,2">
              <v:shape style="position:absolute;left:9721;top:2789;width:500;height:2" coordorigin="9721,2789" coordsize="500,0" path="m9721,2789l10221,2789e" filled="false" stroked="true" strokeweight="1.5pt" strokecolor="#000000">
                <v:path arrowok="t"/>
              </v:shape>
            </v:group>
            <v:group style="position:absolute;left:10201;top:2729;width:120;height:120" coordorigin="10201,2729" coordsize="120,120">
              <v:shape style="position:absolute;left:10201;top:2729;width:120;height:120" coordorigin="10201,2729" coordsize="120,120" path="m10201,2729l10201,2849,10321,2789,10201,272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608.520020pt;margin-top:-5.043965pt;width:94.55pt;height:245.55pt;mso-position-horizontal-relative:page;mso-position-vertical-relative:paragraph;z-index:10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0"/>
                  </w:tblGrid>
                  <w:tr>
                    <w:trPr>
                      <w:trHeight w:val="815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15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16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56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815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56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815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15" w:hRule="exact"/>
                    </w:trPr>
                    <w:tc>
                      <w:tcPr>
                        <w:tcW w:w="18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56"/>
        </w:rPr>
        <w:t>C0FE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C0FF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C100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C101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C102</w:t>
      </w:r>
      <w:r>
        <w:rPr>
          <w:rFonts w:ascii="Times New Roman"/>
          <w:w w:val="100"/>
          <w:sz w:val="56"/>
        </w:rPr>
        <w:t> </w:t>
      </w:r>
      <w:r>
        <w:rPr>
          <w:rFonts w:ascii="Times New Roman"/>
          <w:sz w:val="56"/>
        </w:rPr>
        <w:t>C103</w:t>
      </w:r>
    </w:p>
    <w:p>
      <w:pPr>
        <w:spacing w:after="0" w:line="304" w:lineRule="auto"/>
        <w:jc w:val="both"/>
        <w:rPr>
          <w:rFonts w:ascii="Times New Roman" w:hAnsi="Times New Roman" w:cs="Times New Roman" w:eastAsia="Times New Roman"/>
          <w:sz w:val="56"/>
          <w:szCs w:val="5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238" w:space="1722"/>
            <w:col w:w="4360"/>
          </w:cols>
        </w:sectPr>
      </w:pPr>
    </w:p>
    <w:p>
      <w:pPr>
        <w:spacing w:before="11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bookmarkStart w:name="Slide Number 40" w:id="41"/>
      <w:bookmarkEnd w:id="41"/>
      <w:r>
        <w:rPr/>
      </w: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Direct Addressing</w:t>
      </w:r>
      <w:r>
        <w:rPr>
          <w:rFonts w:ascii="Times New Roman"/>
          <w:color w:val="A03205"/>
          <w:spacing w:val="-42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9" w:lineRule="auto" w:before="263" w:after="0"/>
        <w:ind w:left="1305" w:right="211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addressing mode sometimes called zero-page</w:t>
      </w:r>
      <w:r>
        <w:rPr>
          <w:rFonts w:ascii="Times New Roman"/>
          <w:spacing w:val="-30"/>
          <w:sz w:val="40"/>
        </w:rPr>
        <w:t> </w:t>
      </w:r>
      <w:r>
        <w:rPr>
          <w:rFonts w:ascii="Times New Roman"/>
          <w:sz w:val="40"/>
        </w:rPr>
        <w:t>addressing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because it is used to access operands in the address range of $0000</w:t>
      </w:r>
      <w:r>
        <w:rPr>
          <w:rFonts w:ascii="Times New Roman"/>
          <w:spacing w:val="-44"/>
          <w:sz w:val="40"/>
        </w:rPr>
        <w:t> </w:t>
      </w:r>
      <w:r>
        <w:rPr>
          <w:rFonts w:ascii="Times New Roman"/>
          <w:sz w:val="40"/>
        </w:rPr>
        <w:t>-</w:t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-6"/>
        </w:rPr>
        <w:t>$00FF.</w:t>
      </w:r>
    </w:p>
    <w:p>
      <w:pPr>
        <w:pStyle w:val="ListParagraph"/>
        <w:numPr>
          <w:ilvl w:val="0"/>
          <w:numId w:val="27"/>
        </w:numPr>
        <w:tabs>
          <w:tab w:pos="1824" w:val="left" w:leader="none"/>
        </w:tabs>
        <w:spacing w:line="249" w:lineRule="auto" w:before="260" w:after="0"/>
        <w:ind w:left="1305" w:right="1381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Since these addresses begin with $00, only the eight low-order bits</w:t>
      </w:r>
      <w:r>
        <w:rPr>
          <w:rFonts w:ascii="Times New Roman"/>
          <w:spacing w:val="-48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address needs to be included in the instruction, which saves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sz w:val="40"/>
        </w:rPr>
        <w:t>program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space and execution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time.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4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19"/>
        <w:gridCol w:w="5453"/>
      </w:tblGrid>
      <w:tr>
        <w:trPr>
          <w:trHeight w:val="663" w:hRule="exact"/>
        </w:trPr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LDAA</w:t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$20</w:t>
            </w:r>
          </w:p>
        </w:tc>
        <w:tc>
          <w:tcPr>
            <w:tcW w:w="5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8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; A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</w:t>
            </w:r>
            <w:r>
              <w:rPr>
                <w:rFonts w:ascii="Symbol" w:hAnsi="Symbol" w:cs="Symbol" w:eastAsia="Symbol"/>
                <w:spacing w:val="-47"/>
                <w:sz w:val="40"/>
                <w:szCs w:val="4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47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m[$20]</w:t>
            </w:r>
          </w:p>
        </w:tc>
      </w:tr>
      <w:tr>
        <w:trPr>
          <w:trHeight w:val="735" w:hRule="exact"/>
        </w:trPr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LDX</w:t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6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$1B</w:t>
            </w:r>
          </w:p>
        </w:tc>
        <w:tc>
          <w:tcPr>
            <w:tcW w:w="5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8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; X</w:t>
            </w:r>
            <w:r>
              <w:rPr>
                <w:rFonts w:ascii="Times New Roman" w:hAnsi="Times New Roman" w:cs="Times New Roman" w:eastAsia="Times New Roman"/>
                <w:position w:val="-9"/>
                <w:sz w:val="26"/>
                <w:szCs w:val="26"/>
              </w:rPr>
              <w:t>H 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</w:t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m[$1B], X</w:t>
            </w:r>
            <w:r>
              <w:rPr>
                <w:rFonts w:ascii="Times New Roman" w:hAnsi="Times New Roman" w:cs="Times New Roman" w:eastAsia="Times New Roman"/>
                <w:position w:val="-9"/>
                <w:sz w:val="26"/>
                <w:szCs w:val="26"/>
              </w:rPr>
              <w:t>L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</w:t>
            </w:r>
            <w:r>
              <w:rPr>
                <w:rFonts w:ascii="Symbol" w:hAnsi="Symbol" w:cs="Symbol" w:eastAsia="Symbol"/>
                <w:spacing w:val="-3"/>
                <w:sz w:val="40"/>
                <w:szCs w:val="4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3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m[$1C]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28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Extended Addressing</w:t>
      </w:r>
      <w:r>
        <w:rPr>
          <w:rFonts w:ascii="Times New Roman"/>
          <w:color w:val="A03205"/>
          <w:spacing w:val="-45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24" w:val="left" w:leader="none"/>
        </w:tabs>
        <w:spacing w:line="249" w:lineRule="auto" w:before="285" w:after="0"/>
        <w:ind w:left="1305" w:right="134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In this addressing mode, the full 16-bit address of memory location</w:t>
      </w:r>
      <w:r>
        <w:rPr>
          <w:rFonts w:ascii="Times New Roman"/>
          <w:spacing w:val="-53"/>
          <w:sz w:val="40"/>
        </w:rPr>
        <w:t> </w:t>
      </w:r>
      <w:r>
        <w:rPr>
          <w:rFonts w:ascii="Times New Roman"/>
          <w:sz w:val="40"/>
        </w:rPr>
        <w:t>to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be operated on is provided in the</w:t>
      </w:r>
      <w:r>
        <w:rPr>
          <w:rFonts w:ascii="Times New Roman"/>
          <w:spacing w:val="-18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4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1398"/>
        <w:gridCol w:w="5923"/>
      </w:tblGrid>
      <w:tr>
        <w:trPr>
          <w:trHeight w:val="663" w:hRule="exact"/>
        </w:trPr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LDAB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77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$2000</w:t>
            </w:r>
          </w:p>
        </w:tc>
        <w:tc>
          <w:tcPr>
            <w:tcW w:w="5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9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; B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</w:t>
            </w:r>
            <w:r>
              <w:rPr>
                <w:rFonts w:ascii="Symbol" w:hAnsi="Symbol" w:cs="Symbol" w:eastAsia="Symbol"/>
                <w:spacing w:val="-5"/>
                <w:sz w:val="40"/>
                <w:szCs w:val="4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5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m[$2000]</w:t>
            </w:r>
          </w:p>
        </w:tc>
      </w:tr>
      <w:tr>
        <w:trPr>
          <w:trHeight w:val="735" w:hRule="exact"/>
        </w:trPr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LDY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77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$2500</w:t>
            </w:r>
          </w:p>
        </w:tc>
        <w:tc>
          <w:tcPr>
            <w:tcW w:w="5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19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; Y</w:t>
            </w:r>
            <w:r>
              <w:rPr>
                <w:rFonts w:ascii="Times New Roman" w:hAnsi="Times New Roman" w:cs="Times New Roman" w:eastAsia="Times New Roman"/>
                <w:position w:val="-9"/>
                <w:sz w:val="26"/>
                <w:szCs w:val="26"/>
              </w:rPr>
              <w:t>H 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</w:t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m[$2500], Y</w:t>
            </w:r>
            <w:r>
              <w:rPr>
                <w:rFonts w:ascii="Times New Roman" w:hAnsi="Times New Roman" w:cs="Times New Roman" w:eastAsia="Times New Roman"/>
                <w:position w:val="-9"/>
                <w:sz w:val="26"/>
                <w:szCs w:val="26"/>
              </w:rPr>
              <w:t>L </w:t>
            </w:r>
            <w:r>
              <w:rPr>
                <w:rFonts w:ascii="Symbol" w:hAnsi="Symbol" w:cs="Symbol" w:eastAsia="Symbol"/>
                <w:sz w:val="40"/>
                <w:szCs w:val="40"/>
              </w:rPr>
              <w:t></w:t>
            </w:r>
            <w:r>
              <w:rPr>
                <w:rFonts w:ascii="Symbol" w:hAnsi="Symbol" w:cs="Symbol" w:eastAsia="Symbol"/>
                <w:spacing w:val="-40"/>
                <w:sz w:val="40"/>
                <w:szCs w:val="4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40"/>
                <w:sz w:val="40"/>
                <w:szCs w:val="40"/>
              </w:rPr>
            </w:r>
            <w:r>
              <w:rPr>
                <w:rFonts w:ascii="Times New Roman" w:hAnsi="Times New Roman" w:cs="Times New Roman" w:eastAsia="Times New Roman"/>
                <w:sz w:val="40"/>
                <w:szCs w:val="40"/>
              </w:rPr>
              <w:t>m[$2501]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320" w:bottom="340" w:left="40" w:right="40"/>
        </w:sectPr>
      </w:pPr>
    </w:p>
    <w:p>
      <w:pPr>
        <w:pStyle w:val="Heading2"/>
        <w:spacing w:line="823" w:lineRule="exact"/>
        <w:ind w:left="1919" w:right="703"/>
        <w:jc w:val="left"/>
      </w:pPr>
      <w:bookmarkStart w:name="Slide Number 41" w:id="42"/>
      <w:bookmarkEnd w:id="42"/>
      <w:r>
        <w:rPr/>
      </w:r>
      <w:r>
        <w:rPr>
          <w:color w:val="A03205"/>
        </w:rPr>
        <w:t>Example of Direct Addressing</w:t>
      </w:r>
      <w:r>
        <w:rPr>
          <w:color w:val="A03205"/>
          <w:spacing w:val="-45"/>
        </w:rPr>
        <w:t> </w:t>
      </w:r>
      <w:r>
        <w:rPr>
          <w:color w:val="A03205"/>
        </w:rPr>
        <w:t>Mode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90" w:lineRule="exact"/>
        <w:ind w:left="5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56.7pt;height:4.5pt;mso-position-horizontal-relative:char;mso-position-vertical-relative:line" coordorigin="0,0" coordsize="13134,90">
            <v:group style="position:absolute;left:27;top:63;width:13080;height:2" coordorigin="27,63" coordsize="13080,2">
              <v:shape style="position:absolute;left:27;top:63;width:13080;height:2" coordorigin="27,63" coordsize="13080,0" path="m27,63l13107,63e" filled="false" stroked="true" strokeweight="2.7pt" strokecolor="#000000">
                <v:path arrowok="t"/>
              </v:shape>
            </v:group>
            <v:group style="position:absolute;left:27;top:9;width:13080;height:2" coordorigin="27,9" coordsize="13080,2">
              <v:shape style="position:absolute;left:27;top:9;width:13080;height:2" coordorigin="27,9" coordsize="13080,0" path="m27,9l131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460" w:bottom="340" w:left="40" w:right="40"/>
        </w:sectPr>
      </w:pPr>
    </w:p>
    <w:p>
      <w:pPr>
        <w:pStyle w:val="Heading6"/>
        <w:spacing w:line="240" w:lineRule="auto" w:before="172"/>
        <w:ind w:left="1545" w:right="0"/>
        <w:jc w:val="left"/>
      </w:pPr>
      <w:r>
        <w:rPr/>
        <w:t>Instruction:</w:t>
      </w:r>
    </w:p>
    <w:p>
      <w:pPr>
        <w:tabs>
          <w:tab w:pos="1544" w:val="left" w:leader="none"/>
          <w:tab w:pos="3092" w:val="left" w:leader="none"/>
          <w:tab w:pos="4880" w:val="left" w:leader="none"/>
        </w:tabs>
        <w:spacing w:before="24"/>
        <w:ind w:left="406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64pt;margin-top:3.661258pt;width:66.4pt;height:28.05pt;mso-position-horizontal-relative:page;mso-position-vertical-relative:paragraph;z-index:-129088" coordorigin="233,73" coordsize="1328,561">
            <v:group style="position:absolute;left:241;top:81;width:840;height:545" coordorigin="241,81" coordsize="840,545">
              <v:shape style="position:absolute;left:241;top:81;width:840;height:545" coordorigin="241,81" coordsize="840,545" path="m241,81l1081,81,1081,626,241,626,241,81xe" filled="false" stroked="true" strokeweight=".78pt" strokecolor="#000000">
                <v:path arrowok="t"/>
              </v:shape>
            </v:group>
            <v:group style="position:absolute;left:1081;top:321;width:380;height:2" coordorigin="1081,321" coordsize="380,2">
              <v:shape style="position:absolute;left:1081;top:321;width:380;height:2" coordorigin="1081,321" coordsize="380,0" path="m1081,321l1461,321e" filled="false" stroked="true" strokeweight="1pt" strokecolor="#000000">
                <v:path arrowok="t"/>
              </v:shape>
            </v:group>
            <v:group style="position:absolute;left:1441;top:261;width:120;height:120" coordorigin="1441,261" coordsize="120,120">
              <v:shape style="position:absolute;left:1441;top:261;width:120;height:120" coordorigin="1441,261" coordsize="120,120" path="m1441,261l1441,381,1561,321,1441,26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position w:val="1"/>
          <w:sz w:val="32"/>
        </w:rPr>
        <w:t>PC</w:t>
        <w:tab/>
      </w:r>
      <w:r>
        <w:rPr>
          <w:rFonts w:ascii="Times New Roman"/>
          <w:sz w:val="48"/>
        </w:rPr>
        <w:t>D700</w:t>
        <w:tab/>
      </w:r>
      <w:r>
        <w:rPr>
          <w:rFonts w:ascii="Times New Roman"/>
          <w:spacing w:val="-1"/>
          <w:sz w:val="48"/>
        </w:rPr>
        <w:t>LDAA</w:t>
        <w:tab/>
      </w:r>
      <w:r>
        <w:rPr>
          <w:rFonts w:ascii="Times New Roman"/>
          <w:sz w:val="48"/>
        </w:rPr>
        <w:t>$25</w:t>
      </w:r>
    </w:p>
    <w:p>
      <w:pPr>
        <w:spacing w:before="188"/>
        <w:ind w:left="337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96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3"/>
          <w:szCs w:val="43"/>
        </w:rPr>
      </w:pPr>
    </w:p>
    <w:p>
      <w:pPr>
        <w:pStyle w:val="Heading6"/>
        <w:spacing w:line="240" w:lineRule="auto"/>
        <w:ind w:left="464" w:right="0"/>
        <w:jc w:val="left"/>
      </w:pPr>
      <w:r>
        <w:rPr/>
        <w:pict>
          <v:group style="position:absolute;margin-left:240.029999pt;margin-top:-4.32376pt;width:96pt;height:36.8pt;mso-position-horizontal-relative:page;mso-position-vertical-relative:paragraph;z-index:10840" coordorigin="4801,-86" coordsize="1920,736">
            <v:shape style="position:absolute;left:4801;top:-86;width:1920;height:736" coordorigin="4801,-86" coordsize="1920,736" path="m4801,-86l6721,-86,6721,649,4801,649,4801,-86xe" filled="false" stroked="true" strokeweight=".78pt" strokecolor="#000000">
              <v:path arrowok="t"/>
            </v:shape>
            <w10:wrap type="none"/>
          </v:group>
        </w:pict>
      </w:r>
      <w:r>
        <w:rPr/>
        <w:t>Instruction</w:t>
      </w:r>
      <w:r>
        <w:rPr>
          <w:spacing w:val="-11"/>
        </w:rPr>
        <w:t> </w:t>
      </w:r>
      <w:r>
        <w:rPr/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before="369"/>
        <w:ind w:left="46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34.539993pt;margin-top:13.766255pt;width:126.4pt;height:37.5pt;mso-position-horizontal-relative:page;mso-position-vertical-relative:paragraph;z-index:10888" coordorigin="4691,275" coordsize="2528,750">
            <v:group style="position:absolute;left:4801;top:283;width:1920;height:735" coordorigin="4801,283" coordsize="1920,735">
              <v:shape style="position:absolute;left:4801;top:283;width:1920;height:735" coordorigin="4801,283" coordsize="1920,735" path="m4801,283l6721,283,6721,1018,4801,1018,4801,283xe" filled="false" stroked="true" strokeweight=".78pt" strokecolor="#000000">
                <v:path arrowok="t"/>
              </v:shape>
            </v:group>
            <v:group style="position:absolute;left:4699;top:365;width:1800;height:593" coordorigin="4699,365" coordsize="1800,593">
              <v:shape style="position:absolute;left:4699;top:365;width:1800;height:593" coordorigin="4699,365" coordsize="1800,593" path="m4699,365l6499,365,6499,958,4699,958,4699,365xe" filled="false" stroked="true" strokeweight=".78pt" strokecolor="#000000">
                <v:path arrowok="t"/>
              </v:shape>
            </v:group>
            <v:group style="position:absolute;left:6499;top:725;width:620;height:2" coordorigin="6499,725" coordsize="620,2">
              <v:shape style="position:absolute;left:6499;top:725;width:620;height:2" coordorigin="6499,725" coordsize="620,0" path="m6499,725l7119,725e" filled="false" stroked="true" strokeweight="1pt" strokecolor="#000000">
                <v:path arrowok="t"/>
              </v:shape>
            </v:group>
            <v:group style="position:absolute;left:7099;top:665;width:120;height:120" coordorigin="7099,665" coordsize="120,120">
              <v:shape style="position:absolute;left:7099;top:665;width:120;height:120" coordorigin="7099,665" coordsize="120,120" path="m7099,665l7099,785,7219,725,7099,665xe" filled="true" fillcolor="#000000" stroked="false">
                <v:path arrowok="t"/>
                <v:fill type="solid"/>
              </v:shape>
              <v:shape style="position:absolute;left:4691;top:275;width:2528;height:750" type="#_x0000_t202" filled="false" stroked="false">
                <v:textbox inset="0,0,0,0">
                  <w:txbxContent>
                    <w:p>
                      <w:pPr>
                        <w:spacing w:before="173"/>
                        <w:ind w:left="41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0 0 2 5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48"/>
        </w:rPr>
        <w:t>Address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spacing w:before="0"/>
        <w:ind w:left="0" w:right="59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6.029999pt;margin-top:-4.323752pt;width:96pt;height:36.8pt;mso-position-horizontal-relative:page;mso-position-vertical-relative:paragraph;z-index:10816" coordorigin="3121,-86" coordsize="1920,736">
            <v:shape style="position:absolute;left:3121;top:-86;width:1920;height:736" coordorigin="3121,-86" coordsize="1920,736" path="m3121,-86l5041,-86,5041,649,3121,649,3121,-86xe" filled="false" stroked="true" strokeweight=".78pt" strokecolor="#000000">
              <v:path arrowok="t"/>
            </v:shape>
            <w10:wrap type="none"/>
          </v:group>
        </w:pict>
      </w:r>
      <w:r>
        <w:rPr>
          <w:rFonts w:ascii="Times New Roman"/>
          <w:sz w:val="48"/>
        </w:rPr>
        <w:t>A: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301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586.859985pt;margin-top:-25.170307pt;width:75.45pt;height:385.15pt;mso-position-horizontal-relative:page;mso-position-vertical-relative:paragraph;z-index:1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</w:tblGrid>
                  <w:tr>
                    <w:trPr>
                      <w:trHeight w:val="720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4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D 1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4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C F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97" w:lineRule="exact" w:before="157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5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49" w:lineRule="exact" w:before="205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 2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192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7 4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9 6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86" w:lineRule="exact" w:before="168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2 5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84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nil" w:sz="6" w:space="0" w:color="auto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0024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0025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0026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0027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376" w:lineRule="auto" w:before="306"/>
        <w:ind w:left="406" w:right="3013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43.640015pt;margin-top:46.719692pt;width:66.4pt;height:28.05pt;mso-position-horizontal-relative:page;mso-position-vertical-relative:paragraph;z-index:10936" coordorigin="8873,934" coordsize="1328,561">
            <v:group style="position:absolute;left:8881;top:942;width:840;height:545" coordorigin="8881,942" coordsize="840,545">
              <v:shape style="position:absolute;left:8881;top:942;width:840;height:545" coordorigin="8881,942" coordsize="840,545" path="m8881,942l9721,942,9721,1487,8881,1487,8881,942xe" filled="false" stroked="true" strokeweight=".78pt" strokecolor="#000000">
                <v:path arrowok="t"/>
              </v:shape>
            </v:group>
            <v:group style="position:absolute;left:9721;top:1182;width:380;height:2" coordorigin="9721,1182" coordsize="380,2">
              <v:shape style="position:absolute;left:9721;top:1182;width:380;height:2" coordorigin="9721,1182" coordsize="380,0" path="m9721,1182l10101,1182e" filled="false" stroked="true" strokeweight="1pt" strokecolor="#000000">
                <v:path arrowok="t"/>
              </v:shape>
            </v:group>
            <v:group style="position:absolute;left:10081;top:1122;width:120;height:120" coordorigin="10081,1122" coordsize="120,120">
              <v:shape style="position:absolute;left:10081;top:1122;width:120;height:120" coordorigin="10081,1122" coordsize="120,120" path="m10081,1122l10081,1242,10201,1182,10081,1122xe" filled="true" fillcolor="#000000" stroked="false">
                <v:path arrowok="t"/>
                <v:fill type="solid"/>
              </v:shape>
              <v:shape style="position:absolute;left:8881;top:942;width:840;height:545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43.640015pt;margin-top:79.479691pt;width:66.4pt;height:28.05pt;mso-position-horizontal-relative:page;mso-position-vertical-relative:paragraph;z-index:10984" coordorigin="8873,1590" coordsize="1328,561">
            <v:group style="position:absolute;left:8881;top:1597;width:840;height:545" coordorigin="8881,1597" coordsize="840,545">
              <v:shape style="position:absolute;left:8881;top:1597;width:840;height:545" coordorigin="8881,1597" coordsize="840,545" path="m8881,1597l9721,1597,9721,2142,8881,2142,8881,1597xe" filled="false" stroked="true" strokeweight=".78pt" strokecolor="#000000">
                <v:path arrowok="t"/>
              </v:shape>
            </v:group>
            <v:group style="position:absolute;left:9721;top:1837;width:380;height:2" coordorigin="9721,1837" coordsize="380,2">
              <v:shape style="position:absolute;left:9721;top:1837;width:380;height:2" coordorigin="9721,1837" coordsize="380,0" path="m9721,1837l10101,1837e" filled="false" stroked="true" strokeweight="1pt" strokecolor="#000000">
                <v:path arrowok="t"/>
              </v:shape>
            </v:group>
            <v:group style="position:absolute;left:10081;top:1777;width:120;height:120" coordorigin="10081,1777" coordsize="120,120">
              <v:shape style="position:absolute;left:10081;top:1777;width:120;height:120" coordorigin="10081,1777" coordsize="120,120" path="m10081,1777l10081,1897,10201,1837,10081,1777xe" filled="true" fillcolor="#000000" stroked="false">
                <v:path arrowok="t"/>
                <v:fill type="solid"/>
              </v:shape>
              <v:shape style="position:absolute;left:8881;top:1597;width:840;height:545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sz w:val="36"/>
        </w:rPr>
        <w:t>D6FF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D700</w:t>
      </w:r>
      <w:r>
        <w:rPr>
          <w:rFonts w:ascii="Times New Roman"/>
          <w:b/>
          <w:sz w:val="36"/>
        </w:rPr>
        <w:t> D701 D702</w:t>
      </w:r>
      <w:r>
        <w:rPr>
          <w:rFonts w:ascii="Times New Roman"/>
          <w:sz w:val="36"/>
        </w:rPr>
      </w:r>
    </w:p>
    <w:p>
      <w:pPr>
        <w:spacing w:after="0" w:line="376" w:lineRule="auto"/>
        <w:jc w:val="both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601" w:space="4418"/>
            <w:col w:w="4301"/>
          </w:cols>
        </w:sectPr>
      </w:pPr>
    </w:p>
    <w:p>
      <w:pPr>
        <w:pStyle w:val="Heading2"/>
        <w:spacing w:line="823" w:lineRule="exact"/>
        <w:ind w:right="703"/>
        <w:jc w:val="left"/>
      </w:pPr>
      <w:bookmarkStart w:name="Slide Number 42" w:id="43"/>
      <w:bookmarkEnd w:id="43"/>
      <w:r>
        <w:rPr/>
      </w:r>
      <w:r>
        <w:rPr>
          <w:color w:val="A03205"/>
        </w:rPr>
        <w:t>Example of Extended Addressing</w:t>
      </w:r>
      <w:r>
        <w:rPr>
          <w:color w:val="A03205"/>
          <w:spacing w:val="-46"/>
        </w:rPr>
        <w:t> </w:t>
      </w:r>
      <w:r>
        <w:rPr>
          <w:color w:val="A03205"/>
        </w:rPr>
        <w:t>Mode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90" w:lineRule="exact"/>
        <w:ind w:left="65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44.7pt;height:4.5pt;mso-position-horizontal-relative:char;mso-position-vertical-relative:line" coordorigin="0,0" coordsize="12894,90">
            <v:group style="position:absolute;left:27;top:63;width:12840;height:2" coordorigin="27,63" coordsize="12840,2">
              <v:shape style="position:absolute;left:27;top:63;width:12840;height:2" coordorigin="27,63" coordsize="12840,0" path="m27,63l12867,63e" filled="false" stroked="true" strokeweight="2.7pt" strokecolor="#000000">
                <v:path arrowok="t"/>
              </v:shape>
            </v:group>
            <v:group style="position:absolute;left:27;top:9;width:12840;height:2" coordorigin="27,9" coordsize="12840,2">
              <v:shape style="position:absolute;left:27;top:9;width:12840;height:2" coordorigin="27,9" coordsize="12840,0" path="m27,9l1286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pStyle w:val="Heading6"/>
        <w:spacing w:line="240" w:lineRule="auto" w:before="172"/>
        <w:ind w:left="1545" w:right="0"/>
        <w:jc w:val="left"/>
      </w:pPr>
      <w:r>
        <w:rPr/>
        <w:t>Instruction:</w:t>
      </w:r>
    </w:p>
    <w:p>
      <w:pPr>
        <w:tabs>
          <w:tab w:pos="1544" w:val="left" w:leader="none"/>
          <w:tab w:pos="3065" w:val="left" w:leader="none"/>
          <w:tab w:pos="4852" w:val="left" w:leader="none"/>
        </w:tabs>
        <w:spacing w:before="24"/>
        <w:ind w:left="406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64pt;margin-top:3.661258pt;width:66.4pt;height:28.05pt;mso-position-horizontal-relative:page;mso-position-vertical-relative:paragraph;z-index:-128728" coordorigin="233,73" coordsize="1328,561">
            <v:group style="position:absolute;left:241;top:81;width:840;height:545" coordorigin="241,81" coordsize="840,545">
              <v:shape style="position:absolute;left:241;top:81;width:840;height:545" coordorigin="241,81" coordsize="840,545" path="m241,81l1081,81,1081,626,241,626,241,81xe" filled="false" stroked="true" strokeweight=".78pt" strokecolor="#000000">
                <v:path arrowok="t"/>
              </v:shape>
            </v:group>
            <v:group style="position:absolute;left:1081;top:321;width:380;height:2" coordorigin="1081,321" coordsize="380,2">
              <v:shape style="position:absolute;left:1081;top:321;width:380;height:2" coordorigin="1081,321" coordsize="380,0" path="m1081,321l1461,321e" filled="false" stroked="true" strokeweight="1pt" strokecolor="#000000">
                <v:path arrowok="t"/>
              </v:shape>
            </v:group>
            <v:group style="position:absolute;left:1441;top:261;width:120;height:120" coordorigin="1441,261" coordsize="120,120">
              <v:shape style="position:absolute;left:1441;top:261;width:120;height:120" coordorigin="1441,261" coordsize="120,120" path="m1441,261l1441,381,1561,321,1441,26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position w:val="1"/>
          <w:sz w:val="32"/>
        </w:rPr>
        <w:t>PC</w:t>
        <w:tab/>
      </w:r>
      <w:r>
        <w:rPr>
          <w:rFonts w:ascii="Times New Roman"/>
          <w:sz w:val="48"/>
        </w:rPr>
        <w:t>C100</w:t>
        <w:tab/>
      </w:r>
      <w:r>
        <w:rPr>
          <w:rFonts w:ascii="Times New Roman"/>
          <w:spacing w:val="-1"/>
          <w:sz w:val="48"/>
        </w:rPr>
        <w:t>LDAA</w:t>
        <w:tab/>
      </w:r>
      <w:r>
        <w:rPr>
          <w:rFonts w:ascii="Times New Roman"/>
          <w:sz w:val="48"/>
        </w:rPr>
        <w:t>$2025</w:t>
      </w:r>
    </w:p>
    <w:p>
      <w:pPr>
        <w:spacing w:before="188"/>
        <w:ind w:left="2245" w:right="818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B6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3"/>
          <w:szCs w:val="43"/>
        </w:rPr>
      </w:pPr>
    </w:p>
    <w:p>
      <w:pPr>
        <w:pStyle w:val="Heading6"/>
        <w:spacing w:line="240" w:lineRule="auto"/>
        <w:ind w:left="464" w:right="0"/>
        <w:jc w:val="left"/>
      </w:pPr>
      <w:r>
        <w:rPr/>
        <w:pict>
          <v:group style="position:absolute;margin-left:240.029999pt;margin-top:-4.32376pt;width:96pt;height:36.8pt;mso-position-horizontal-relative:page;mso-position-vertical-relative:paragraph;z-index:11080" coordorigin="4801,-86" coordsize="1920,736">
            <v:shape style="position:absolute;left:4801;top:-86;width:1920;height:736" coordorigin="4801,-86" coordsize="1920,736" path="m4801,-86l6721,-86,6721,649,4801,649,4801,-86xe" filled="false" stroked="true" strokeweight=".78pt" strokecolor="#000000">
              <v:path arrowok="t"/>
            </v:shape>
            <w10:wrap type="none"/>
          </v:group>
        </w:pict>
      </w:r>
      <w:r>
        <w:rPr/>
        <w:t>Instruction</w:t>
      </w:r>
      <w:r>
        <w:rPr>
          <w:spacing w:val="-11"/>
        </w:rPr>
        <w:t> </w:t>
      </w:r>
      <w:r>
        <w:rPr/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before="369"/>
        <w:ind w:left="46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239.639999pt;margin-top:13.766255pt;width:114.4pt;height:37.5pt;mso-position-horizontal-relative:page;mso-position-vertical-relative:paragraph;z-index:11128" coordorigin="4793,275" coordsize="2288,750">
            <v:group style="position:absolute;left:4801;top:283;width:1920;height:735" coordorigin="4801,283" coordsize="1920,735">
              <v:shape style="position:absolute;left:4801;top:283;width:1920;height:735" coordorigin="4801,283" coordsize="1920,735" path="m4801,283l6721,283,6721,1018,4801,1018,4801,283xe" filled="false" stroked="true" strokeweight=".78pt" strokecolor="#000000">
                <v:path arrowok="t"/>
              </v:shape>
            </v:group>
            <v:group style="position:absolute;left:6481;top:658;width:500;height:2" coordorigin="6481,658" coordsize="500,2">
              <v:shape style="position:absolute;left:6481;top:658;width:500;height:2" coordorigin="6481,658" coordsize="500,0" path="m6481,658l6981,658e" filled="false" stroked="true" strokeweight="1pt" strokecolor="#000000">
                <v:path arrowok="t"/>
              </v:shape>
            </v:group>
            <v:group style="position:absolute;left:6961;top:598;width:120;height:120" coordorigin="6961,598" coordsize="120,120">
              <v:shape style="position:absolute;left:6961;top:598;width:120;height:120" coordorigin="6961,598" coordsize="120,120" path="m6961,598l6961,718,7081,658,6961,598xe" filled="true" fillcolor="#000000" stroked="false">
                <v:path arrowok="t"/>
                <v:fill type="solid"/>
              </v:shape>
              <v:shape style="position:absolute;left:4793;top:275;width:2288;height:750" type="#_x0000_t202" filled="false" stroked="false">
                <v:textbox inset="0,0,0,0">
                  <w:txbxContent>
                    <w:p>
                      <w:pPr>
                        <w:spacing w:before="165"/>
                        <w:ind w:left="38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2 0 2 5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48"/>
        </w:rPr>
        <w:t>Address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spacing w:before="0"/>
        <w:ind w:left="1040" w:right="2082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6.029999pt;margin-top:-4.323752pt;width:96pt;height:36.8pt;mso-position-horizontal-relative:page;mso-position-vertical-relative:paragraph;z-index:11056" coordorigin="3121,-86" coordsize="1920,736">
            <v:shape style="position:absolute;left:3121;top:-86;width:1920;height:736" coordorigin="3121,-86" coordsize="1920,736" path="m3121,-86l5041,-86,5041,649,3121,649,3121,-86xe" filled="false" stroked="true" strokeweight=".78pt" strokecolor="#000000">
              <v:path arrowok="t"/>
            </v:shape>
            <w10:wrap type="none"/>
          </v:group>
        </w:pict>
      </w:r>
      <w:r>
        <w:rPr>
          <w:rFonts w:ascii="Times New Roman"/>
          <w:sz w:val="48"/>
        </w:rPr>
        <w:t>A: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301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586.859985pt;margin-top:-25.170307pt;width:75.45pt;height:385.15pt;mso-position-horizontal-relative:page;mso-position-vertical-relative:paragraph;z-index:11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</w:tblGrid>
                  <w:tr>
                    <w:trPr>
                      <w:trHeight w:val="720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4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33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left="4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5 5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97" w:lineRule="exact" w:before="157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 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2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 6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2 0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86" w:lineRule="exact" w:before="168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2 5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84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nil" w:sz="6" w:space="0" w:color="auto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2024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2025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2026</w:t>
      </w:r>
      <w:r>
        <w:rPr>
          <w:rFonts w:ascii="Times New Roman"/>
          <w:sz w:val="36"/>
        </w:rPr>
      </w:r>
    </w:p>
    <w:p>
      <w:pPr>
        <w:spacing w:before="234"/>
        <w:ind w:left="406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2027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376" w:lineRule="auto" w:before="306"/>
        <w:ind w:left="406" w:right="3092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51.019989pt;margin-top:8.739694pt;width:66.4pt;height:28.05pt;mso-position-horizontal-relative:page;mso-position-vertical-relative:paragraph;z-index:11200" coordorigin="9020,175" coordsize="1328,561">
            <v:group style="position:absolute;left:9028;top:183;width:840;height:545" coordorigin="9028,183" coordsize="840,545">
              <v:shape style="position:absolute;left:9028;top:183;width:840;height:545" coordorigin="9028,183" coordsize="840,545" path="m9028,183l9868,183,9868,727,9028,727,9028,183xe" filled="false" stroked="true" strokeweight=".78pt" strokecolor="#000000">
                <v:path arrowok="t"/>
              </v:shape>
            </v:group>
            <v:group style="position:absolute;left:9868;top:423;width:380;height:2" coordorigin="9868,423" coordsize="380,2">
              <v:shape style="position:absolute;left:9868;top:423;width:380;height:2" coordorigin="9868,423" coordsize="380,0" path="m9868,423l10248,423e" filled="false" stroked="true" strokeweight="1pt" strokecolor="#000000">
                <v:path arrowok="t"/>
              </v:shape>
            </v:group>
            <v:group style="position:absolute;left:10228;top:363;width:120;height:120" coordorigin="10228,363" coordsize="120,120">
              <v:shape style="position:absolute;left:10228;top:363;width:120;height:120" coordorigin="10228,363" coordsize="120,120" path="m10228,363l10228,483,10348,423,10228,363xe" filled="true" fillcolor="#000000" stroked="false">
                <v:path arrowok="t"/>
                <v:fill type="solid"/>
              </v:shape>
              <v:shape style="position:absolute;left:9028;top:183;width:840;height:545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50.23999pt;margin-top:43.839695pt;width:66.4pt;height:28.05pt;mso-position-horizontal-relative:page;mso-position-vertical-relative:paragraph;z-index:11248" coordorigin="9005,877" coordsize="1328,561">
            <v:group style="position:absolute;left:9013;top:885;width:840;height:545" coordorigin="9013,885" coordsize="840,545">
              <v:shape style="position:absolute;left:9013;top:885;width:840;height:545" coordorigin="9013,885" coordsize="840,545" path="m9013,885l9853,885,9853,1429,9013,1429,9013,885xe" filled="false" stroked="true" strokeweight=".78pt" strokecolor="#000000">
                <v:path arrowok="t"/>
              </v:shape>
            </v:group>
            <v:group style="position:absolute;left:9853;top:1125;width:380;height:2" coordorigin="9853,1125" coordsize="380,2">
              <v:shape style="position:absolute;left:9853;top:1125;width:380;height:2" coordorigin="9853,1125" coordsize="380,0" path="m9853,1125l10233,1125e" filled="false" stroked="true" strokeweight="1pt" strokecolor="#000000">
                <v:path arrowok="t"/>
              </v:shape>
            </v:group>
            <v:group style="position:absolute;left:10213;top:1065;width:120;height:120" coordorigin="10213,1065" coordsize="120,120">
              <v:shape style="position:absolute;left:10213;top:1065;width:120;height:120" coordorigin="10213,1065" coordsize="120,120" path="m10213,1065l10213,1185,10333,1125,10213,1065xe" filled="true" fillcolor="#000000" stroked="false">
                <v:path arrowok="t"/>
                <v:fill type="solid"/>
              </v:shape>
              <v:shape style="position:absolute;left:9013;top:885;width:840;height:545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50.23999pt;margin-top:78.819695pt;width:66.4pt;height:28.1pt;mso-position-horizontal-relative:page;mso-position-vertical-relative:paragraph;z-index:11296" coordorigin="9005,1576" coordsize="1328,562">
            <v:group style="position:absolute;left:9013;top:1584;width:840;height:546" coordorigin="9013,1584" coordsize="840,546">
              <v:shape style="position:absolute;left:9013;top:1584;width:840;height:546" coordorigin="9013,1584" coordsize="840,546" path="m9013,1584l9853,1584,9853,2130,9013,2130,9013,1584xe" filled="false" stroked="true" strokeweight=".78pt" strokecolor="#000000">
                <v:path arrowok="t"/>
              </v:shape>
            </v:group>
            <v:group style="position:absolute;left:9853;top:1824;width:380;height:2" coordorigin="9853,1824" coordsize="380,2">
              <v:shape style="position:absolute;left:9853;top:1824;width:380;height:2" coordorigin="9853,1824" coordsize="380,0" path="m9853,1824l10233,1824e" filled="false" stroked="true" strokeweight="1pt" strokecolor="#000000">
                <v:path arrowok="t"/>
              </v:shape>
            </v:group>
            <v:group style="position:absolute;left:10213;top:1764;width:120;height:120" coordorigin="10213,1764" coordsize="120,120">
              <v:shape style="position:absolute;left:10213;top:1764;width:120;height:120" coordorigin="10213,1764" coordsize="120,120" path="m10213,1764l10213,1884,10333,1824,10213,1764xe" filled="true" fillcolor="#000000" stroked="false">
                <v:path arrowok="t"/>
                <v:fill type="solid"/>
              </v:shape>
              <v:shape style="position:absolute;left:9013;top:1584;width:840;height:546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sz w:val="36"/>
        </w:rPr>
        <w:t>C100 C101 C102 C103</w:t>
      </w:r>
      <w:r>
        <w:rPr>
          <w:rFonts w:ascii="Times New Roman"/>
          <w:sz w:val="36"/>
        </w:rPr>
      </w:r>
    </w:p>
    <w:p>
      <w:pPr>
        <w:spacing w:after="0" w:line="376" w:lineRule="auto"/>
        <w:jc w:val="both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6053" w:space="3966"/>
            <w:col w:w="4301"/>
          </w:cols>
        </w:sectPr>
      </w:pPr>
    </w:p>
    <w:p>
      <w:pPr>
        <w:pStyle w:val="Heading2"/>
        <w:spacing w:line="823" w:lineRule="exact"/>
        <w:ind w:right="703"/>
        <w:jc w:val="left"/>
      </w:pPr>
      <w:bookmarkStart w:name="Slide Number 43" w:id="44"/>
      <w:bookmarkEnd w:id="44"/>
      <w:r>
        <w:rPr/>
      </w:r>
      <w:r>
        <w:rPr>
          <w:color w:val="A03205"/>
        </w:rPr>
        <w:t>Example of Extended Addressing</w:t>
      </w:r>
      <w:r>
        <w:rPr>
          <w:color w:val="A03205"/>
          <w:spacing w:val="-46"/>
        </w:rPr>
        <w:t> </w:t>
      </w:r>
      <w:r>
        <w:rPr>
          <w:color w:val="A03205"/>
        </w:rPr>
        <w:t>Mode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90" w:lineRule="exact"/>
        <w:ind w:left="53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56.7pt;height:4.5pt;mso-position-horizontal-relative:char;mso-position-vertical-relative:line" coordorigin="0,0" coordsize="13134,90">
            <v:group style="position:absolute;left:27;top:63;width:13080;height:2" coordorigin="27,63" coordsize="13080,2">
              <v:shape style="position:absolute;left:27;top:63;width:13080;height:2" coordorigin="27,63" coordsize="13080,0" path="m27,63l13107,63e" filled="false" stroked="true" strokeweight="2.7pt" strokecolor="#000000">
                <v:path arrowok="t"/>
              </v:shape>
            </v:group>
            <v:group style="position:absolute;left:27;top:9;width:13080;height:2" coordorigin="27,9" coordsize="13080,2">
              <v:shape style="position:absolute;left:27;top:9;width:13080;height:2" coordorigin="27,9" coordsize="13080,0" path="m27,9l131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460" w:bottom="340" w:left="40" w:right="40"/>
        </w:sectPr>
      </w:pPr>
    </w:p>
    <w:p>
      <w:pPr>
        <w:pStyle w:val="Heading6"/>
        <w:spacing w:line="240" w:lineRule="auto" w:before="172"/>
        <w:ind w:left="1545" w:right="0"/>
        <w:jc w:val="left"/>
      </w:pPr>
      <w:r>
        <w:rPr/>
        <w:t>Instruction:</w:t>
      </w:r>
    </w:p>
    <w:p>
      <w:pPr>
        <w:tabs>
          <w:tab w:pos="1544" w:val="left" w:leader="none"/>
          <w:tab w:pos="2984" w:val="left" w:leader="none"/>
          <w:tab w:pos="4434" w:val="left" w:leader="none"/>
        </w:tabs>
        <w:spacing w:before="24"/>
        <w:ind w:left="406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64pt;margin-top:3.661258pt;width:66.4pt;height:28.05pt;mso-position-horizontal-relative:page;mso-position-vertical-relative:paragraph;z-index:-128392" coordorigin="233,73" coordsize="1328,561">
            <v:group style="position:absolute;left:241;top:81;width:840;height:545" coordorigin="241,81" coordsize="840,545">
              <v:shape style="position:absolute;left:241;top:81;width:840;height:545" coordorigin="241,81" coordsize="840,545" path="m241,81l1081,81,1081,626,241,626,241,81xe" filled="false" stroked="true" strokeweight=".78pt" strokecolor="#000000">
                <v:path arrowok="t"/>
              </v:shape>
            </v:group>
            <v:group style="position:absolute;left:1081;top:321;width:380;height:2" coordorigin="1081,321" coordsize="380,2">
              <v:shape style="position:absolute;left:1081;top:321;width:380;height:2" coordorigin="1081,321" coordsize="380,0" path="m1081,321l1461,321e" filled="false" stroked="true" strokeweight="1pt" strokecolor="#000000">
                <v:path arrowok="t"/>
              </v:shape>
            </v:group>
            <v:group style="position:absolute;left:1441;top:261;width:120;height:120" coordorigin="1441,261" coordsize="120,120">
              <v:shape style="position:absolute;left:1441;top:261;width:120;height:120" coordorigin="1441,261" coordsize="120,120" path="m1441,261l1441,381,1561,321,1441,26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position w:val="1"/>
          <w:sz w:val="32"/>
        </w:rPr>
        <w:t>PC</w:t>
        <w:tab/>
      </w:r>
      <w:r>
        <w:rPr>
          <w:rFonts w:ascii="Times New Roman"/>
          <w:sz w:val="48"/>
        </w:rPr>
        <w:t>5875</w:t>
        <w:tab/>
      </w:r>
      <w:r>
        <w:rPr>
          <w:rFonts w:ascii="Times New Roman"/>
          <w:spacing w:val="-1"/>
          <w:sz w:val="48"/>
        </w:rPr>
        <w:t>LDY</w:t>
        <w:tab/>
      </w:r>
      <w:r>
        <w:rPr>
          <w:rFonts w:ascii="Times New Roman"/>
          <w:sz w:val="48"/>
        </w:rPr>
        <w:t>$D700</w:t>
      </w:r>
    </w:p>
    <w:p>
      <w:pPr>
        <w:spacing w:before="188"/>
        <w:ind w:left="305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18</w:t>
      </w:r>
      <w:r>
        <w:rPr>
          <w:rFonts w:ascii="Times New Roman"/>
          <w:b/>
          <w:spacing w:val="89"/>
          <w:sz w:val="36"/>
        </w:rPr>
        <w:t> </w:t>
      </w:r>
      <w:r>
        <w:rPr>
          <w:rFonts w:ascii="Times New Roman"/>
          <w:b/>
          <w:sz w:val="36"/>
        </w:rPr>
        <w:t>FE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/>
        <w:br w:type="column"/>
      </w:r>
      <w:r>
        <w:rPr>
          <w:rFonts w:ascii="Times New Roman"/>
          <w:b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before="301"/>
        <w:ind w:left="406" w:right="2315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51.019989pt;margin-top:4.469694pt;width:66.4pt;height:28.05pt;mso-position-horizontal-relative:page;mso-position-vertical-relative:paragraph;z-index:11536" coordorigin="9020,89" coordsize="1328,561">
            <v:group style="position:absolute;left:9028;top:97;width:840;height:545" coordorigin="9028,97" coordsize="840,545">
              <v:shape style="position:absolute;left:9028;top:97;width:840;height:545" coordorigin="9028,97" coordsize="840,545" path="m9028,97l9868,97,9868,642,9028,642,9028,97xe" filled="false" stroked="true" strokeweight=".78pt" strokecolor="#000000">
                <v:path arrowok="t"/>
              </v:shape>
            </v:group>
            <v:group style="position:absolute;left:9868;top:337;width:380;height:2" coordorigin="9868,337" coordsize="380,2">
              <v:shape style="position:absolute;left:9868;top:337;width:380;height:2" coordorigin="9868,337" coordsize="380,0" path="m9868,337l10248,337e" filled="false" stroked="true" strokeweight="1pt" strokecolor="#000000">
                <v:path arrowok="t"/>
              </v:shape>
            </v:group>
            <v:group style="position:absolute;left:10228;top:277;width:120;height:120" coordorigin="10228,277" coordsize="120,120">
              <v:shape style="position:absolute;left:10228;top:277;width:120;height:120" coordorigin="10228,277" coordsize="120,120" path="m10228,277l10228,397,10348,337,10228,277xe" filled="true" fillcolor="#000000" stroked="false">
                <v:path arrowok="t"/>
                <v:fill type="solid"/>
              </v:shape>
              <v:shape style="position:absolute;left:9028;top:97;width:840;height:545" type="#_x0000_t202" filled="false" stroked="false">
                <v:textbox inset="0,0,0,0">
                  <w:txbxContent>
                    <w:p>
                      <w:pPr>
                        <w:spacing w:before="82"/>
                        <w:ind w:left="20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w w:val="100"/>
                          <w:sz w:val="32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w w:val="100"/>
                          <w:sz w:val="32"/>
                        </w:rPr>
                        <w:t>C</w:t>
                      </w:r>
                      <w:r>
                        <w:rPr>
                          <w:rFonts w:ascii="Times New Roman"/>
                          <w:w w:val="100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92.130005pt;margin-top:48.959492pt;width:24.5pt;height:6pt;mso-position-horizontal-relative:page;mso-position-vertical-relative:paragraph;z-index:11560" coordorigin="9843,979" coordsize="490,120">
            <v:group style="position:absolute;left:9853;top:1039;width:380;height:2" coordorigin="9853,1039" coordsize="380,2">
              <v:shape style="position:absolute;left:9853;top:1039;width:380;height:2" coordorigin="9853,1039" coordsize="380,0" path="m9853,1039l10233,1039e" filled="false" stroked="true" strokeweight="1pt" strokecolor="#000000">
                <v:path arrowok="t"/>
              </v:shape>
            </v:group>
            <v:group style="position:absolute;left:10213;top:979;width:120;height:120" coordorigin="10213,979" coordsize="120,120">
              <v:shape style="position:absolute;left:10213;top:979;width:120;height:120" coordorigin="10213,979" coordsize="120,120" path="m10213,979l10213,1099,10333,1039,10213,97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86.859985pt;margin-top:-25.170307pt;width:75.45pt;height:385.15pt;mso-position-horizontal-relative:page;mso-position-vertical-relative:paragraph;z-index:11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</w:tblGrid>
                  <w:tr>
                    <w:trPr>
                      <w:trHeight w:val="720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1 8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left="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88" w:lineRule="exact" w:before="166"/>
                          <w:ind w:left="4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D 7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46" w:lineRule="exact" w:before="208"/>
                          <w:ind w:left="4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0 0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192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7 4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3 B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86" w:lineRule="exact" w:before="168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0 E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84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nil" w:sz="6" w:space="0" w:color="auto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5875</w:t>
      </w:r>
      <w:r>
        <w:rPr>
          <w:rFonts w:ascii="Times New Roman"/>
          <w:sz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741" w:space="4277"/>
            <w:col w:w="430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120" w:lineRule="exact"/>
        <w:ind w:left="9802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position w:val="-1"/>
          <w:sz w:val="12"/>
          <w:szCs w:val="12"/>
        </w:rPr>
        <w:pict>
          <v:group style="width:24.5pt;height:6pt;mso-position-horizontal-relative:char;mso-position-vertical-relative:line" coordorigin="0,0" coordsize="490,120">
            <v:group style="position:absolute;left:10;top:60;width:380;height:2" coordorigin="10,60" coordsize="380,2">
              <v:shape style="position:absolute;left:10;top:60;width:380;height:2" coordorigin="10,60" coordsize="380,0" path="m10,60l390,60e" filled="false" stroked="true" strokeweight="1pt" strokecolor="#000000">
                <v:path arrowok="t"/>
              </v:shape>
            </v:group>
            <v:group style="position:absolute;left:370;top:0;width:120;height:120" coordorigin="370,0" coordsize="120,120">
              <v:shape style="position:absolute;left:370;top:0;width:120;height:120" coordorigin="370,0" coordsize="120,120" path="m370,0l370,120,490,60,370,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12"/>
          <w:szCs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Heading6"/>
        <w:spacing w:line="240" w:lineRule="auto" w:before="38"/>
        <w:ind w:left="464" w:right="703"/>
        <w:jc w:val="left"/>
      </w:pPr>
      <w:r>
        <w:rPr/>
        <w:pict>
          <v:group style="position:absolute;margin-left:240.029999pt;margin-top:-2.42376pt;width:96pt;height:36.8pt;mso-position-horizontal-relative:page;mso-position-vertical-relative:paragraph;z-index:11416" coordorigin="4801,-48" coordsize="1920,736">
            <v:shape style="position:absolute;left:4801;top:-48;width:1920;height:736" coordorigin="4801,-48" coordsize="1920,736" path="m4801,-48l6721,-48,6721,687,4801,687,4801,-48xe" filled="false" stroked="true" strokeweight=".78pt" strokecolor="#000000">
              <v:path arrowok="t"/>
            </v:shape>
            <w10:wrap type="none"/>
          </v:group>
        </w:pict>
      </w:r>
      <w:r>
        <w:rPr/>
        <w:pict>
          <v:group style="position:absolute;margin-left:491.529999pt;margin-top:21.33604pt;width:24.5pt;height:6pt;mso-position-horizontal-relative:page;mso-position-vertical-relative:paragraph;z-index:11584" coordorigin="9831,427" coordsize="490,120">
            <v:group style="position:absolute;left:9841;top:487;width:380;height:2" coordorigin="9841,487" coordsize="380,2">
              <v:shape style="position:absolute;left:9841;top:487;width:380;height:2" coordorigin="9841,487" coordsize="380,0" path="m9841,487l10221,487e" filled="false" stroked="true" strokeweight="1pt" strokecolor="#000000">
                <v:path arrowok="t"/>
              </v:shape>
            </v:group>
            <v:group style="position:absolute;left:10201;top:427;width:120;height:120" coordorigin="10201,427" coordsize="120,120">
              <v:shape style="position:absolute;left:10201;top:427;width:120;height:120" coordorigin="10201,427" coordsize="120,120" path="m10201,427l10201,547,10321,487,10201,42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450.23999pt;margin-top:-57.323761pt;width:111.8pt;height:97.7pt;mso-position-horizontal-relative:page;mso-position-vertical-relative:paragraph;z-index:11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1387"/>
                  </w:tblGrid>
                  <w:tr>
                    <w:trPr>
                      <w:trHeight w:val="546" w:hRule="exact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exact" w:before="150"/>
                          <w:ind w:left="6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5876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6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5877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8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6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5878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Instruction</w:t>
      </w:r>
      <w:r>
        <w:rPr>
          <w:spacing w:val="-11"/>
        </w:rPr>
        <w:t> </w:t>
      </w:r>
      <w:r>
        <w:rPr/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38"/>
        <w:ind w:left="46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Address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spacing w:before="0"/>
        <w:ind w:left="226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6.029999pt;margin-top:-4.323752pt;width:96pt;height:36.8pt;mso-position-horizontal-relative:page;mso-position-vertical-relative:paragraph;z-index:11392" coordorigin="3121,-86" coordsize="1920,736">
            <v:shape style="position:absolute;left:3121;top:-86;width:1920;height:736" coordorigin="3121,-86" coordsize="1920,736" path="m3121,-86l5041,-86,5041,649,3121,649,3121,-86xe" filled="false" stroked="true" strokeweight=".78pt" strokecolor="#000000">
              <v:path arrowok="t"/>
            </v:shape>
            <w10:wrap type="none"/>
          </v:group>
        </w:pict>
      </w:r>
      <w:r>
        <w:rPr>
          <w:rFonts w:ascii="Times New Roman"/>
          <w:spacing w:val="-45"/>
          <w:sz w:val="48"/>
        </w:rPr>
        <w:t>Y:</w:t>
      </w:r>
      <w:r>
        <w:rPr>
          <w:rFonts w:ascii="Times New Roman"/>
          <w:sz w:val="4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46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D 7 0 0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/>
        <w:br w:type="column"/>
      </w:r>
      <w:r>
        <w:rPr>
          <w:rFonts w:ascii="Times New Roman"/>
          <w:b/>
          <w:sz w:val="36"/>
        </w:rPr>
      </w:r>
    </w:p>
    <w:p>
      <w:pPr>
        <w:spacing w:line="376" w:lineRule="auto" w:before="236"/>
        <w:ind w:left="463" w:right="3013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39.639999pt;margin-top:-23.500307pt;width:115.55pt;height:37.5pt;mso-position-horizontal-relative:page;mso-position-vertical-relative:paragraph;z-index:11464" coordorigin="4793,-470" coordsize="2311,750">
            <v:group style="position:absolute;left:4801;top:-462;width:1920;height:735" coordorigin="4801,-462" coordsize="1920,735">
              <v:shape style="position:absolute;left:4801;top:-462;width:1920;height:735" coordorigin="4801,-462" coordsize="1920,735" path="m4801,-462l6721,-462,6721,272,4801,272,4801,-462xe" filled="false" stroked="true" strokeweight=".78pt" strokecolor="#000000">
                <v:path arrowok="t"/>
              </v:shape>
            </v:group>
            <v:group style="position:absolute;left:6503;top:-148;width:500;height:2" coordorigin="6503,-148" coordsize="500,2">
              <v:shape style="position:absolute;left:6503;top:-148;width:500;height:2" coordorigin="6503,-148" coordsize="500,0" path="m6503,-148l7003,-148e" filled="false" stroked="true" strokeweight="1pt" strokecolor="#000000">
                <v:path arrowok="t"/>
              </v:shape>
            </v:group>
            <v:group style="position:absolute;left:6983;top:-208;width:120;height:120" coordorigin="6983,-208" coordsize="120,120">
              <v:shape style="position:absolute;left:6983;top:-208;width:120;height:120" coordorigin="6983,-208" coordsize="120,120" path="m6983,-208l6983,-88,7103,-148,6983,-208xe" filled="true" fillcolor="#000000" stroked="false">
                <v:path arrowok="t"/>
                <v:fill type="solid"/>
              </v:shape>
              <v:shape style="position:absolute;left:4793;top:-470;width:2311;height:750" type="#_x0000_t202" filled="false" stroked="false">
                <v:textbox inset="0,0,0,0">
                  <w:txbxContent>
                    <w:p>
                      <w:pPr>
                        <w:spacing w:before="105"/>
                        <w:ind w:left="37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D 7 0 0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92.670013pt;margin-top:49.609493pt;width:30.5pt;height:6pt;mso-position-horizontal-relative:page;mso-position-vertical-relative:paragraph;z-index:11608" coordorigin="9853,992" coordsize="610,120">
            <v:group style="position:absolute;left:9863;top:1052;width:500;height:2" coordorigin="9863,1052" coordsize="500,2">
              <v:shape style="position:absolute;left:9863;top:1052;width:500;height:2" coordorigin="9863,1052" coordsize="500,0" path="m9863,1052l10363,1052e" filled="false" stroked="true" strokeweight="1pt" strokecolor="#000000">
                <v:path arrowok="t"/>
              </v:shape>
            </v:group>
            <v:group style="position:absolute;left:10343;top:992;width:120;height:120" coordorigin="10343,992" coordsize="120,120">
              <v:shape style="position:absolute;left:10343;top:992;width:120;height:120" coordorigin="10343,992" coordsize="120,120" path="m10343,992l10343,1112,10463,1052,10343,99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z w:val="36"/>
        </w:rPr>
        <w:t>D6FF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D700</w:t>
      </w:r>
      <w:r>
        <w:rPr>
          <w:rFonts w:ascii="Times New Roman"/>
          <w:b/>
          <w:sz w:val="36"/>
        </w:rPr>
        <w:t> D701 D702</w:t>
      </w:r>
      <w:r>
        <w:rPr>
          <w:rFonts w:ascii="Times New Roman"/>
          <w:sz w:val="36"/>
        </w:rPr>
      </w:r>
    </w:p>
    <w:p>
      <w:pPr>
        <w:spacing w:after="0" w:line="376" w:lineRule="auto"/>
        <w:jc w:val="both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3893" w:space="4128"/>
            <w:col w:w="1535" w:space="406"/>
            <w:col w:w="4358"/>
          </w:cols>
        </w:sectPr>
      </w:pPr>
    </w:p>
    <w:p>
      <w:pPr>
        <w:spacing w:before="11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bookmarkStart w:name="Slide Number 44" w:id="45"/>
      <w:bookmarkEnd w:id="45"/>
      <w:r>
        <w:rPr/>
      </w: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Relative Addressing</w:t>
      </w:r>
      <w:r>
        <w:rPr>
          <w:rFonts w:ascii="Times New Roman"/>
          <w:color w:val="A03205"/>
          <w:spacing w:val="-48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0" w:lineRule="auto" w:before="263" w:after="0"/>
        <w:ind w:left="1816" w:right="703" w:hanging="5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relative addressing mode is only used by branch</w:t>
      </w:r>
      <w:r>
        <w:rPr>
          <w:rFonts w:ascii="Times New Roman"/>
          <w:spacing w:val="-27"/>
          <w:sz w:val="40"/>
        </w:rPr>
        <w:t> </w:t>
      </w:r>
      <w:r>
        <w:rPr>
          <w:rFonts w:ascii="Times New Roman"/>
          <w:sz w:val="40"/>
        </w:rPr>
        <w:t>instructions.</w:t>
      </w:r>
    </w:p>
    <w:p>
      <w:pPr>
        <w:pStyle w:val="ListParagraph"/>
        <w:numPr>
          <w:ilvl w:val="0"/>
          <w:numId w:val="27"/>
        </w:numPr>
        <w:tabs>
          <w:tab w:pos="1801" w:val="left" w:leader="none"/>
        </w:tabs>
        <w:spacing w:line="249" w:lineRule="auto" w:before="260" w:after="0"/>
        <w:ind w:left="1305" w:right="131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 short branch instruction consists of an 8-bit op-code and a signed</w:t>
      </w:r>
      <w:r>
        <w:rPr>
          <w:rFonts w:ascii="Times New Roman"/>
          <w:spacing w:val="-69"/>
          <w:sz w:val="40"/>
        </w:rPr>
        <w:t> </w:t>
      </w:r>
      <w:r>
        <w:rPr>
          <w:rFonts w:ascii="Times New Roman"/>
          <w:sz w:val="40"/>
        </w:rPr>
        <w:t>8-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bit offset contained in the byte that follows the</w:t>
      </w:r>
      <w:r>
        <w:rPr>
          <w:rFonts w:ascii="Times New Roman"/>
          <w:spacing w:val="-30"/>
          <w:sz w:val="40"/>
        </w:rPr>
        <w:t> </w:t>
      </w:r>
      <w:r>
        <w:rPr>
          <w:rFonts w:ascii="Times New Roman"/>
          <w:sz w:val="40"/>
        </w:rPr>
        <w:t>op-code.</w:t>
      </w:r>
    </w:p>
    <w:p>
      <w:pPr>
        <w:pStyle w:val="ListParagraph"/>
        <w:numPr>
          <w:ilvl w:val="0"/>
          <w:numId w:val="27"/>
        </w:numPr>
        <w:tabs>
          <w:tab w:pos="1824" w:val="left" w:leader="none"/>
        </w:tabs>
        <w:spacing w:line="249" w:lineRule="auto" w:before="242" w:after="0"/>
        <w:ind w:left="1305" w:right="118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Long branch instructions consist of an 8-bit pre-byte, an 8-bit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sz w:val="40"/>
        </w:rPr>
        <w:t>op-code,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and a signed 16-bit offset contained in two bytes that follow the</w:t>
      </w:r>
      <w:r>
        <w:rPr>
          <w:rFonts w:ascii="Times New Roman"/>
          <w:spacing w:val="-51"/>
          <w:sz w:val="40"/>
        </w:rPr>
        <w:t> </w:t>
      </w:r>
      <w:r>
        <w:rPr>
          <w:rFonts w:ascii="Times New Roman"/>
          <w:sz w:val="40"/>
        </w:rPr>
        <w:t>op-code.</w:t>
      </w:r>
    </w:p>
    <w:p>
      <w:pPr>
        <w:pStyle w:val="ListParagraph"/>
        <w:numPr>
          <w:ilvl w:val="0"/>
          <w:numId w:val="27"/>
        </w:numPr>
        <w:tabs>
          <w:tab w:pos="1823" w:val="left" w:leader="none"/>
        </w:tabs>
        <w:spacing w:line="249" w:lineRule="auto" w:before="242" w:after="0"/>
        <w:ind w:left="1304" w:right="213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Each conditional branch instruction tests certain status bits in</w:t>
      </w:r>
      <w:r>
        <w:rPr>
          <w:rFonts w:ascii="Times New Roman"/>
          <w:spacing w:val="-51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condition code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pacing w:val="-3"/>
          <w:sz w:val="40"/>
        </w:rPr>
        <w:t>register.</w:t>
      </w:r>
    </w:p>
    <w:p>
      <w:pPr>
        <w:pStyle w:val="ListParagraph"/>
        <w:numPr>
          <w:ilvl w:val="0"/>
          <w:numId w:val="27"/>
        </w:numPr>
        <w:tabs>
          <w:tab w:pos="1823" w:val="left" w:leader="none"/>
        </w:tabs>
        <w:spacing w:line="249" w:lineRule="auto" w:before="242" w:after="0"/>
        <w:ind w:left="1304" w:right="1327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  <w:t>Both 8-bit and 16-bit offsets are signed </w:t>
      </w:r>
      <w:r>
        <w:rPr>
          <w:rFonts w:ascii="Times New Roman" w:hAnsi="Times New Roman" w:cs="Times New Roman" w:eastAsia="Times New Roman"/>
          <w:spacing w:val="-5"/>
          <w:sz w:val="40"/>
          <w:szCs w:val="40"/>
        </w:rPr>
        <w:t>two’s </w:t>
      </w:r>
      <w:r>
        <w:rPr>
          <w:rFonts w:ascii="Times New Roman" w:hAnsi="Times New Roman" w:cs="Times New Roman" w:eastAsia="Times New Roman"/>
          <w:sz w:val="40"/>
          <w:szCs w:val="40"/>
        </w:rPr>
        <w:t>complement numbers</w:t>
      </w:r>
      <w:r>
        <w:rPr>
          <w:rFonts w:ascii="Times New Roman" w:hAnsi="Times New Roman" w:cs="Times New Roman" w:eastAsia="Times New Roman"/>
          <w:spacing w:val="-4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to</w:t>
      </w:r>
      <w:r>
        <w:rPr>
          <w:rFonts w:ascii="Times New Roman" w:hAnsi="Times New Roman" w:cs="Times New Roman" w:eastAsia="Times New Roman"/>
          <w:w w:val="9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support branching forward or backward in</w:t>
      </w:r>
      <w:r>
        <w:rPr>
          <w:rFonts w:ascii="Times New Roman" w:hAnsi="Times New Roman" w:cs="Times New Roman" w:eastAsia="Times New Roman"/>
          <w:spacing w:val="-1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5"/>
          <w:sz w:val="40"/>
          <w:szCs w:val="40"/>
        </w:rPr>
        <w:t>memory.</w:t>
      </w:r>
    </w:p>
    <w:p>
      <w:pPr>
        <w:pStyle w:val="ListParagraph"/>
        <w:numPr>
          <w:ilvl w:val="0"/>
          <w:numId w:val="27"/>
        </w:numPr>
        <w:tabs>
          <w:tab w:pos="1816" w:val="left" w:leader="none"/>
        </w:tabs>
        <w:spacing w:line="249" w:lineRule="auto" w:before="242" w:after="0"/>
        <w:ind w:left="1304" w:right="112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offset is added to the address of the next memory location after</w:t>
      </w:r>
      <w:r>
        <w:rPr>
          <w:rFonts w:ascii="Times New Roman"/>
          <w:spacing w:val="-57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offset to form an effective address, and execution continues at</w:t>
      </w:r>
      <w:r>
        <w:rPr>
          <w:rFonts w:ascii="Times New Roman"/>
          <w:spacing w:val="-37"/>
          <w:sz w:val="40"/>
        </w:rPr>
        <w:t> </w:t>
      </w:r>
      <w:r>
        <w:rPr>
          <w:rFonts w:ascii="Times New Roman"/>
          <w:sz w:val="40"/>
        </w:rPr>
        <w:t>that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address.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4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1386"/>
        <w:gridCol w:w="6408"/>
      </w:tblGrid>
      <w:tr>
        <w:trPr>
          <w:trHeight w:val="660" w:hRule="exact"/>
        </w:trPr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BPL</w:t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31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msg1</w:t>
            </w:r>
          </w:p>
        </w:tc>
        <w:tc>
          <w:tcPr>
            <w:tcW w:w="6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8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operand is 8-bit signed (-128 to</w:t>
            </w:r>
            <w:r>
              <w:rPr>
                <w:rFonts w:ascii="Times New Roman"/>
                <w:spacing w:val="-26"/>
                <w:sz w:val="40"/>
              </w:rPr>
              <w:t> </w:t>
            </w:r>
            <w:r>
              <w:rPr>
                <w:rFonts w:ascii="Times New Roman"/>
                <w:sz w:val="40"/>
              </w:rPr>
              <w:t>127)</w:t>
            </w:r>
          </w:p>
        </w:tc>
      </w:tr>
      <w:tr>
        <w:trPr>
          <w:trHeight w:val="720" w:hRule="exact"/>
        </w:trPr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LBPL</w:t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232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msg2</w:t>
            </w:r>
          </w:p>
        </w:tc>
        <w:tc>
          <w:tcPr>
            <w:tcW w:w="6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28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operand is 16-bit signed (-32768</w:t>
            </w:r>
            <w:r>
              <w:rPr>
                <w:rFonts w:ascii="Times New Roman"/>
                <w:spacing w:val="-27"/>
                <w:sz w:val="40"/>
              </w:rPr>
              <w:t> </w:t>
            </w:r>
            <w:r>
              <w:rPr>
                <w:rFonts w:ascii="Times New Roman"/>
                <w:sz w:val="40"/>
              </w:rPr>
              <w:t>to</w:t>
            </w:r>
          </w:p>
        </w:tc>
      </w:tr>
      <w:tr>
        <w:trPr>
          <w:trHeight w:val="641" w:hRule="exact"/>
        </w:trPr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6" w:val="left" w:leader="none"/>
              </w:tabs>
              <w:spacing w:line="240" w:lineRule="auto" w:before="108"/>
              <w:ind w:left="28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w w:val="95"/>
                <w:sz w:val="40"/>
              </w:rPr>
              <w:t>;</w:t>
              <w:tab/>
            </w:r>
            <w:r>
              <w:rPr>
                <w:rFonts w:ascii="Times New Roman"/>
                <w:sz w:val="40"/>
              </w:rPr>
              <w:t>32767)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320" w:bottom="340" w:left="40" w:right="40"/>
        </w:sectPr>
      </w:pPr>
    </w:p>
    <w:p>
      <w:pPr>
        <w:pStyle w:val="Heading2"/>
        <w:spacing w:line="823" w:lineRule="exact"/>
        <w:ind w:left="1590" w:right="703"/>
        <w:jc w:val="left"/>
      </w:pPr>
      <w:bookmarkStart w:name="Slide Number 45" w:id="46"/>
      <w:bookmarkEnd w:id="46"/>
      <w:r>
        <w:rPr/>
      </w:r>
      <w:r>
        <w:rPr>
          <w:color w:val="A03205"/>
        </w:rPr>
        <w:t>Example of Short-Relative</w:t>
      </w:r>
      <w:r>
        <w:rPr>
          <w:color w:val="A03205"/>
          <w:spacing w:val="-48"/>
        </w:rPr>
        <w:t> </w:t>
      </w:r>
      <w:r>
        <w:rPr>
          <w:color w:val="A03205"/>
        </w:rPr>
        <w:t>Addressing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0" w:lineRule="exact"/>
        <w:ind w:left="8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26.7pt;height:4.5pt;mso-position-horizontal-relative:char;mso-position-vertical-relative:line" coordorigin="0,0" coordsize="12534,90">
            <v:group style="position:absolute;left:27;top:63;width:12480;height:2" coordorigin="27,63" coordsize="12480,2">
              <v:shape style="position:absolute;left:27;top:63;width:12480;height:2" coordorigin="27,63" coordsize="12480,0" path="m27,63l12507,63e" filled="false" stroked="true" strokeweight="2.7pt" strokecolor="#000000">
                <v:path arrowok="t"/>
              </v:shape>
            </v:group>
            <v:group style="position:absolute;left:27;top:9;width:12480;height:2" coordorigin="27,9" coordsize="12480,2">
              <v:shape style="position:absolute;left:27;top:9;width:12480;height:2" coordorigin="27,9" coordsize="12480,0" path="m27,9l125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pStyle w:val="Heading6"/>
        <w:spacing w:line="240" w:lineRule="auto" w:before="182"/>
        <w:ind w:left="1545" w:right="0"/>
        <w:jc w:val="left"/>
      </w:pPr>
      <w:r>
        <w:rPr/>
        <w:t>Instruction:</w:t>
      </w:r>
    </w:p>
    <w:p>
      <w:pPr>
        <w:tabs>
          <w:tab w:pos="1544" w:val="left" w:leader="none"/>
          <w:tab w:pos="3092" w:val="left" w:leader="none"/>
          <w:tab w:pos="4532" w:val="left" w:leader="none"/>
        </w:tabs>
        <w:spacing w:before="24"/>
        <w:ind w:left="406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64pt;margin-top:3.661258pt;width:66.4pt;height:28.05pt;mso-position-horizontal-relative:page;mso-position-vertical-relative:paragraph;z-index:-128080" coordorigin="233,73" coordsize="1328,561">
            <v:group style="position:absolute;left:241;top:81;width:840;height:545" coordorigin="241,81" coordsize="840,545">
              <v:shape style="position:absolute;left:241;top:81;width:840;height:545" coordorigin="241,81" coordsize="840,545" path="m241,81l1081,81,1081,626,241,626,241,81xe" filled="false" stroked="true" strokeweight=".78pt" strokecolor="#000000">
                <v:path arrowok="t"/>
              </v:shape>
            </v:group>
            <v:group style="position:absolute;left:1081;top:321;width:380;height:2" coordorigin="1081,321" coordsize="380,2">
              <v:shape style="position:absolute;left:1081;top:321;width:380;height:2" coordorigin="1081,321" coordsize="380,0" path="m1081,321l1461,321e" filled="false" stroked="true" strokeweight="1pt" strokecolor="#000000">
                <v:path arrowok="t"/>
              </v:shape>
            </v:group>
            <v:group style="position:absolute;left:1441;top:261;width:120;height:120" coordorigin="1441,261" coordsize="120,120">
              <v:shape style="position:absolute;left:1441;top:261;width:120;height:120" coordorigin="1441,261" coordsize="120,120" path="m1441,261l1441,381,1561,321,1441,26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position w:val="1"/>
          <w:sz w:val="32"/>
        </w:rPr>
        <w:t>PC</w:t>
        <w:tab/>
      </w:r>
      <w:r>
        <w:rPr>
          <w:rFonts w:ascii="Times New Roman"/>
          <w:sz w:val="48"/>
        </w:rPr>
        <w:t>D700</w:t>
        <w:tab/>
        <w:t>BRA</w:t>
        <w:tab/>
      </w:r>
      <w:r>
        <w:rPr>
          <w:rFonts w:ascii="Times New Roman"/>
          <w:spacing w:val="-1"/>
          <w:sz w:val="48"/>
        </w:rPr>
        <w:t>$FB</w:t>
      </w:r>
    </w:p>
    <w:p>
      <w:pPr>
        <w:spacing w:before="188"/>
        <w:ind w:left="337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20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3"/>
          <w:szCs w:val="43"/>
        </w:rPr>
      </w:pPr>
    </w:p>
    <w:p>
      <w:pPr>
        <w:pStyle w:val="Heading6"/>
        <w:spacing w:line="240" w:lineRule="auto"/>
        <w:ind w:left="464" w:right="0"/>
        <w:jc w:val="left"/>
      </w:pPr>
      <w:r>
        <w:rPr/>
        <w:pict>
          <v:group style="position:absolute;margin-left:240.029999pt;margin-top:-4.32376pt;width:96pt;height:36.8pt;mso-position-horizontal-relative:page;mso-position-vertical-relative:paragraph;z-index:11752" coordorigin="4801,-86" coordsize="1920,736">
            <v:shape style="position:absolute;left:4801;top:-86;width:1920;height:736" coordorigin="4801,-86" coordsize="1920,736" path="m4801,-86l6721,-86,6721,649,4801,649,4801,-86xe" filled="false" stroked="true" strokeweight=".78pt" strokecolor="#000000">
              <v:path arrowok="t"/>
            </v:shape>
            <w10:wrap type="none"/>
          </v:group>
        </w:pict>
      </w:r>
      <w:r>
        <w:rPr/>
        <w:t>Instruction</w:t>
      </w:r>
      <w:r>
        <w:rPr>
          <w:spacing w:val="-11"/>
        </w:rPr>
        <w:t> </w:t>
      </w:r>
      <w:r>
        <w:rPr/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Heading6"/>
        <w:spacing w:line="240" w:lineRule="auto" w:before="369"/>
        <w:ind w:left="464" w:right="0"/>
        <w:jc w:val="left"/>
      </w:pPr>
      <w:r>
        <w:rPr/>
        <w:pict>
          <v:shape style="position:absolute;margin-left:246pt;margin-top:14.846255pt;width:84pt;height:31.3pt;mso-position-horizontal-relative:page;mso-position-vertical-relative:paragraph;z-index:-128176" type="#_x0000_t202" filled="false" stroked="false">
            <v:textbox inset="0,0,0,0">
              <w:txbxContent>
                <w:p>
                  <w:pPr>
                    <w:spacing w:before="154"/>
                    <w:ind w:left="297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b/>
                      <w:spacing w:val="-258"/>
                      <w:sz w:val="36"/>
                    </w:rPr>
                    <w:t>D</w:t>
                  </w:r>
                  <w:r>
                    <w:rPr>
                      <w:rFonts w:ascii="Times New Roman"/>
                      <w:b/>
                      <w:spacing w:val="-258"/>
                      <w:position w:val="1"/>
                      <w:sz w:val="36"/>
                    </w:rPr>
                    <w:t>D</w:t>
                  </w:r>
                  <w:r>
                    <w:rPr>
                      <w:rFonts w:ascii="Times New Roman"/>
                      <w:b/>
                      <w:position w:val="1"/>
                      <w:sz w:val="36"/>
                    </w:rPr>
                    <w:t>D</w:t>
                  </w:r>
                  <w:r>
                    <w:rPr>
                      <w:rFonts w:ascii="Times New Roman"/>
                      <w:b/>
                      <w:spacing w:val="-5"/>
                      <w:position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spacing w:val="-178"/>
                      <w:sz w:val="36"/>
                    </w:rPr>
                    <w:t>7</w:t>
                  </w:r>
                  <w:r>
                    <w:rPr>
                      <w:rFonts w:ascii="Times New Roman"/>
                      <w:b/>
                      <w:spacing w:val="-178"/>
                      <w:position w:val="1"/>
                      <w:sz w:val="36"/>
                    </w:rPr>
                    <w:t>7</w:t>
                  </w:r>
                  <w:r>
                    <w:rPr>
                      <w:rFonts w:ascii="Times New Roman"/>
                      <w:b/>
                      <w:position w:val="1"/>
                      <w:sz w:val="36"/>
                    </w:rPr>
                    <w:t>7</w:t>
                  </w:r>
                  <w:r>
                    <w:rPr>
                      <w:rFonts w:ascii="Times New Roman"/>
                      <w:b/>
                      <w:spacing w:val="-6"/>
                      <w:position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spacing w:val="-178"/>
                      <w:sz w:val="36"/>
                    </w:rPr>
                    <w:t>0</w:t>
                  </w:r>
                  <w:r>
                    <w:rPr>
                      <w:rFonts w:ascii="Times New Roman"/>
                      <w:b/>
                      <w:spacing w:val="-178"/>
                      <w:position w:val="1"/>
                      <w:sz w:val="36"/>
                    </w:rPr>
                    <w:t>0</w:t>
                  </w:r>
                  <w:r>
                    <w:rPr>
                      <w:rFonts w:ascii="Times New Roman"/>
                      <w:b/>
                      <w:position w:val="1"/>
                      <w:sz w:val="36"/>
                    </w:rPr>
                    <w:t>0</w:t>
                  </w:r>
                  <w:r>
                    <w:rPr>
                      <w:rFonts w:ascii="Times New Roman"/>
                      <w:b/>
                      <w:spacing w:val="-6"/>
                      <w:position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spacing w:val="-178"/>
                      <w:sz w:val="36"/>
                    </w:rPr>
                    <w:t>1</w:t>
                  </w:r>
                  <w:r>
                    <w:rPr>
                      <w:rFonts w:ascii="Times New Roman"/>
                      <w:b/>
                      <w:spacing w:val="-178"/>
                      <w:position w:val="1"/>
                      <w:sz w:val="36"/>
                    </w:rPr>
                    <w:t>0</w:t>
                  </w:r>
                  <w:r>
                    <w:rPr>
                      <w:rFonts w:ascii="Times New Roman"/>
                      <w:b/>
                      <w:position w:val="1"/>
                      <w:sz w:val="36"/>
                    </w:rPr>
                    <w:t>2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pt;margin-top:56.846256pt;width:132pt;height:36pt;mso-position-horizontal-relative:page;mso-position-vertical-relative:paragraph;z-index:-128152" type="#_x0000_t202" filled="false" stroked="false">
            <v:textbox inset="0,0,0,0">
              <w:txbxContent>
                <w:p>
                  <w:pPr>
                    <w:tabs>
                      <w:tab w:pos="989" w:val="left" w:leader="none"/>
                    </w:tabs>
                    <w:spacing w:before="41"/>
                    <w:ind w:left="7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b/>
                      <w:position w:val="-3"/>
                      <w:sz w:val="36"/>
                    </w:rPr>
                    <w:t>+</w:t>
                    <w:tab/>
                  </w:r>
                  <w:r>
                    <w:rPr>
                      <w:rFonts w:ascii="Times New Roman"/>
                      <w:b/>
                      <w:sz w:val="36"/>
                    </w:rPr>
                    <w:t>F</w:t>
                  </w:r>
                  <w:r>
                    <w:rPr>
                      <w:rFonts w:ascii="Times New Roman"/>
                      <w:b/>
                      <w:spacing w:val="-14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sz w:val="36"/>
                    </w:rPr>
                    <w:t>F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39.639999pt;margin-top:13.766255pt;width:96.8pt;height:37.5pt;mso-position-horizontal-relative:page;mso-position-vertical-relative:paragraph;z-index:11776" coordorigin="4793,275" coordsize="1936,750">
            <v:group style="position:absolute;left:4801;top:283;width:1920;height:735" coordorigin="4801,283" coordsize="1920,735">
              <v:shape style="position:absolute;left:4801;top:283;width:1920;height:735" coordorigin="4801,283" coordsize="1920,735" path="m4801,283l6721,283,6721,1018,4801,1018,4801,283xe" filled="false" stroked="true" strokeweight=".78pt" strokecolor="#000000">
                <v:path arrowok="t"/>
              </v:shape>
            </v:group>
            <v:group style="position:absolute;left:4920;top:297;width:1680;height:626" coordorigin="4920,297" coordsize="1680,626">
              <v:shape style="position:absolute;left:4920;top:297;width:1680;height:626" coordorigin="4920,297" coordsize="1680,626" path="m4920,297l6600,297,6600,922,4920,922,4920,297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0pt;margin-top:56.846256pt;width:132pt;height:58.4pt;mso-position-horizontal-relative:page;mso-position-vertical-relative:paragraph;z-index:11896" coordorigin="4200,1137" coordsize="2640,1168">
            <v:group style="position:absolute;left:4660;top:1802;width:360;height:480" coordorigin="4660,1802" coordsize="360,480">
              <v:shape style="position:absolute;left:4660;top:1802;width:360;height:480" coordorigin="4660,1802" coordsize="360,480" path="m4660,1802l5020,2282e" filled="false" stroked="true" strokeweight="2.280pt" strokecolor="#ff0000">
                <v:path arrowok="t"/>
              </v:shape>
            </v:group>
            <v:group style="position:absolute;left:4660;top:1802;width:360;height:480" coordorigin="4660,1802" coordsize="360,480">
              <v:shape style="position:absolute;left:4660;top:1802;width:360;height:480" coordorigin="4660,1802" coordsize="360,480" path="m4660,2282l5020,1802e" filled="false" stroked="true" strokeweight="2.280pt" strokecolor="#ff0000">
                <v:path arrowok="t"/>
              </v:shape>
            </v:group>
            <v:group style="position:absolute;left:4200;top:1137;width:2640;height:720" coordorigin="4200,1137" coordsize="2640,720">
              <v:shape style="position:absolute;left:4200;top:1137;width:2640;height:720" coordorigin="4200,1137" coordsize="2640,720" path="m4200,1137l6840,1137,6840,1857,4200,1857,4200,1137xe" filled="true" fillcolor="#ffffff" stroked="false">
                <v:path arrowok="t"/>
                <v:fill type="solid"/>
              </v:shape>
              <v:shape style="position:absolute;left:4200;top:1137;width:2640;height:116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spacing w:before="270"/>
                        <w:ind w:left="5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1  D 6 F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6"/>
                        </w:rPr>
                        <w:t>D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Program</w:t>
      </w:r>
      <w:r>
        <w:rPr>
          <w:spacing w:val="-6"/>
        </w:rPr>
        <w:t> </w:t>
      </w:r>
      <w:r>
        <w:rPr/>
        <w:t>Counter: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spacing w:line="350" w:lineRule="auto" w:before="0"/>
        <w:ind w:left="406" w:right="2315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504.030212pt;margin-top:224.934402pt;width:6pt;height:6pt;mso-position-horizontal-relative:page;mso-position-vertical-relative:paragraph;z-index:11824" coordorigin="10081,4499" coordsize="120,120">
            <v:shape style="position:absolute;left:10081;top:4499;width:120;height:120" coordorigin="10081,4499" coordsize="120,120" path="m10081,4499l10081,4619,10201,4559,10081,449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630096pt;margin-top:252.294403pt;width:6pt;height:6pt;mso-position-horizontal-relative:page;mso-position-vertical-relative:paragraph;z-index:11848" coordorigin="10093,5046" coordsize="120,120">
            <v:shape style="position:absolute;left:10093;top:5046;width:120;height:120" coordorigin="10093,5046" coordsize="120,120" path="m10093,5046l10093,5166,10213,5106,10093,50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030212pt;margin-top:281.694305pt;width:6pt;height:6pt;mso-position-horizontal-relative:page;mso-position-vertical-relative:paragraph;z-index:11920" coordorigin="10081,5634" coordsize="120,120">
            <v:shape style="position:absolute;left:10081;top:5634;width:120;height:120" coordorigin="10081,5634" coordsize="120,120" path="m10081,5634l10081,5754,10201,5694,10081,563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86.859985pt;margin-top:-78.095398pt;width:75.45pt;height:391.15pt;mso-position-horizontal-relative:page;mso-position-vertical-relative:paragraph;z-index:11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</w:tblGrid>
                  <w:tr>
                    <w:trPr>
                      <w:trHeight w:val="1560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7 4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9 6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2 5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B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8 3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4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2 0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4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84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nil" w:sz="6" w:space="0" w:color="auto"/>
                          <w:right w:val="dotted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3 F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43.940002pt;margin-top:215.544601pt;width:62.5pt;height:84.8pt;mso-position-horizontal-relative:page;mso-position-vertical-relative:paragraph;z-index:11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374"/>
                  </w:tblGrid>
                  <w:tr>
                    <w:trPr>
                      <w:trHeight w:val="240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74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24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24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74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tcBorders>
                          <w:top w:val="single" w:sz="8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D6F9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pacing w:val="-14"/>
          <w:sz w:val="36"/>
        </w:rPr>
        <w:t>D6FA</w:t>
      </w:r>
      <w:r>
        <w:rPr>
          <w:rFonts w:ascii="Times New Roman"/>
          <w:b/>
          <w:spacing w:val="-88"/>
          <w:sz w:val="36"/>
        </w:rPr>
        <w:t> </w:t>
      </w:r>
      <w:r>
        <w:rPr>
          <w:rFonts w:ascii="Times New Roman"/>
          <w:b/>
          <w:spacing w:val="-88"/>
          <w:sz w:val="36"/>
        </w:rPr>
      </w:r>
      <w:r>
        <w:rPr>
          <w:rFonts w:ascii="Times New Roman"/>
          <w:b/>
          <w:sz w:val="36"/>
        </w:rPr>
        <w:t>D6FB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D6FC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D6FD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D6FE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D6FF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D700</w:t>
      </w:r>
      <w:r>
        <w:rPr>
          <w:rFonts w:ascii="Times New Roman"/>
          <w:b/>
          <w:sz w:val="36"/>
        </w:rPr>
        <w:t> D701 D702</w:t>
      </w:r>
      <w:r>
        <w:rPr>
          <w:rFonts w:ascii="Times New Roman"/>
          <w:sz w:val="36"/>
        </w:rPr>
      </w:r>
    </w:p>
    <w:p>
      <w:pPr>
        <w:spacing w:after="0" w:line="350" w:lineRule="auto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359" w:space="4659"/>
            <w:col w:w="4302"/>
          </w:cols>
        </w:sectPr>
      </w:pPr>
    </w:p>
    <w:p>
      <w:pPr>
        <w:pStyle w:val="Heading2"/>
        <w:spacing w:line="823" w:lineRule="exact"/>
        <w:ind w:left="1450" w:right="703"/>
        <w:jc w:val="left"/>
      </w:pPr>
      <w:bookmarkStart w:name="Slide Number 46" w:id="47"/>
      <w:bookmarkEnd w:id="47"/>
      <w:r>
        <w:rPr/>
      </w:r>
      <w:r>
        <w:rPr>
          <w:color w:val="A03205"/>
        </w:rPr>
        <w:t>Examples of Short-Relative</w:t>
      </w:r>
      <w:r>
        <w:rPr>
          <w:color w:val="A03205"/>
          <w:spacing w:val="-48"/>
        </w:rPr>
        <w:t> </w:t>
      </w:r>
      <w:r>
        <w:rPr>
          <w:color w:val="A03205"/>
        </w:rPr>
        <w:t>Addressing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0" w:lineRule="exact"/>
        <w:ind w:left="8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26.7pt;height:4.5pt;mso-position-horizontal-relative:char;mso-position-vertical-relative:line" coordorigin="0,0" coordsize="12534,90">
            <v:group style="position:absolute;left:27;top:63;width:12480;height:2" coordorigin="27,63" coordsize="12480,2">
              <v:shape style="position:absolute;left:27;top:63;width:12480;height:2" coordorigin="27,63" coordsize="12480,0" path="m27,63l12507,63e" filled="false" stroked="true" strokeweight="2.7pt" strokecolor="#000000">
                <v:path arrowok="t"/>
              </v:shape>
            </v:group>
            <v:group style="position:absolute;left:27;top:9;width:12480;height:2" coordorigin="27,9" coordsize="12480,2">
              <v:shape style="position:absolute;left:27;top:9;width:12480;height:2" coordorigin="27,9" coordsize="12480,0" path="m27,9l125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pStyle w:val="Heading6"/>
        <w:tabs>
          <w:tab w:pos="2648" w:val="left" w:leader="none"/>
          <w:tab w:pos="3577" w:val="left" w:leader="none"/>
          <w:tab w:pos="5331" w:val="left" w:leader="none"/>
          <w:tab w:pos="6074" w:val="left" w:leader="none"/>
          <w:tab w:pos="7003" w:val="left" w:leader="none"/>
          <w:tab w:pos="8999" w:val="left" w:leader="none"/>
          <w:tab w:pos="10888" w:val="left" w:leader="none"/>
          <w:tab w:pos="12138" w:val="left" w:leader="none"/>
        </w:tabs>
        <w:spacing w:line="249" w:lineRule="auto" w:before="282"/>
        <w:ind w:left="1425" w:right="1301"/>
        <w:jc w:val="left"/>
      </w:pPr>
      <w:r>
        <w:rPr>
          <w:spacing w:val="-1"/>
        </w:rPr>
        <w:t>Find</w:t>
        <w:tab/>
        <w:t>the</w:t>
        <w:tab/>
        <w:t>content</w:t>
        <w:tab/>
      </w:r>
      <w:r>
        <w:rPr/>
        <w:t>of</w:t>
        <w:tab/>
      </w:r>
      <w:r>
        <w:rPr>
          <w:spacing w:val="-1"/>
        </w:rPr>
        <w:t>the</w:t>
        <w:tab/>
        <w:t>Program</w:t>
        <w:tab/>
        <w:t>Counter</w:t>
        <w:tab/>
        <w:t>(PC)</w:t>
        <w:tab/>
        <w:t>after</w:t>
      </w:r>
      <w:r>
        <w:rPr/>
        <w:t> execution of the following</w:t>
      </w:r>
      <w:r>
        <w:rPr>
          <w:spacing w:val="-20"/>
        </w:rPr>
        <w:t> </w:t>
      </w:r>
      <w:r>
        <w:rPr/>
        <w:t>instructions: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spacing w:before="206"/>
        <w:ind w:left="14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56.509995pt;margin-top:13.394077pt;width:173.05pt;height:69.350pt;mso-position-horizontal-relative:page;mso-position-vertical-relative:paragraph;z-index:12280" coordorigin="3130,268" coordsize="3461,1387">
            <v:group style="position:absolute;left:3130;top:1074;width:3461;height:580" coordorigin="3130,1074" coordsize="3461,580">
              <v:shape style="position:absolute;left:3130;top:1074;width:3461;height:580" coordorigin="3130,1074" coordsize="3461,580" path="m6519,1074l3200,1074,3144,1105,3130,1147,3130,1584,3161,1641,3203,1654,6521,1654,6578,1624,6591,1582,6591,1144,6560,1088,6519,1074xe" filled="true" fillcolor="#dedede" stroked="false">
                <v:path arrowok="t"/>
                <v:fill type="solid"/>
              </v:shape>
            </v:group>
            <v:group style="position:absolute;left:4801;top:756;width:498;height:299" coordorigin="4801,756" coordsize="498,299">
              <v:shape style="position:absolute;left:4801;top:756;width:498;height:299" coordorigin="4801,756" coordsize="498,299" path="m4801,1054l5298,756e" filled="false" stroked="true" strokeweight="1.02pt" strokecolor="#000000">
                <v:path arrowok="t"/>
              </v:shape>
            </v:group>
            <v:group style="position:absolute;left:5198;top:694;width:203;height:155" coordorigin="5198,694" coordsize="203,155">
              <v:shape style="position:absolute;left:5198;top:694;width:203;height:155" coordorigin="5198,694" coordsize="203,155" path="m5401,694l5198,745,5298,756,5260,848,5401,694xe" filled="true" fillcolor="#000000" stroked="false">
                <v:path arrowok="t"/>
                <v:fill type="solid"/>
              </v:shape>
              <v:shape style="position:absolute;left:3186;top:268;width:988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z w:val="48"/>
                        </w:rPr>
                        <w:t>BRA</w:t>
                      </w:r>
                    </w:p>
                  </w:txbxContent>
                </v:textbox>
                <w10:wrap type="none"/>
              </v:shape>
              <v:shape style="position:absolute;left:4747;top:268;width:817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$</w:t>
                      </w:r>
                      <w:r>
                        <w:rPr>
                          <w:rFonts w:ascii="Times New Roman"/>
                          <w:spacing w:val="-37"/>
                          <w:sz w:val="48"/>
                        </w:rPr>
                        <w:t>F</w:t>
                      </w:r>
                      <w:r>
                        <w:rPr>
                          <w:rFonts w:ascii="Times New Roman"/>
                          <w:sz w:val="48"/>
                        </w:rPr>
                        <w:t>A</w:t>
                      </w:r>
                    </w:p>
                  </w:txbxContent>
                </v:textbox>
                <w10:wrap type="none"/>
              </v:shape>
              <v:shape style="position:absolute;left:3180;top:1194;width:3364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6"/>
                          <w:sz w:val="36"/>
                          <w:szCs w:val="36"/>
                          <w:u w:val="thick" w:color="00000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4"/>
                          <w:sz w:val="36"/>
                          <w:szCs w:val="36"/>
                          <w:u w:val="thick" w:color="000000"/>
                        </w:rPr>
                        <w:t>’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s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omp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le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nt of -6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12"/>
                          <w:sz w:val="36"/>
                          <w:szCs w:val="36"/>
                          <w:u w:val="thick" w:color="00000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12"/>
                          <w:sz w:val="36"/>
                          <w:szCs w:val="36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sz w:val="48"/>
        </w:rPr>
        <w:t>C28A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spacing w:before="0"/>
        <w:ind w:left="14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[PC] = [PC] + 2 +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z w:val="48"/>
        </w:rPr>
        <w:t>offset</w:t>
      </w:r>
    </w:p>
    <w:p>
      <w:pPr>
        <w:tabs>
          <w:tab w:pos="3185" w:val="left" w:leader="none"/>
          <w:tab w:pos="4745" w:val="left" w:leader="none"/>
        </w:tabs>
        <w:spacing w:before="181"/>
        <w:ind w:left="166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  <w:t>C800</w:t>
        <w:tab/>
        <w:t>BRA</w:t>
        <w:tab/>
        <w:t>$DB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3"/>
          <w:szCs w:val="53"/>
        </w:rPr>
      </w:pPr>
    </w:p>
    <w:p>
      <w:pPr>
        <w:spacing w:before="0"/>
        <w:ind w:left="274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60.029999pt;margin-top:-62.950317pt;width:.1pt;height:348pt;mso-position-horizontal-relative:page;mso-position-vertical-relative:paragraph;z-index:12304" coordorigin="7201,-1259" coordsize="2,6960">
            <v:shape style="position:absolute;left:7201;top:-1259;width:2;height:6960" coordorigin="7201,-1259" coordsize="0,6960" path="m7201,-1259l7201,5701e" filled="false" stroked="true" strokeweight="4.020000pt" strokecolor="#000000">
              <v:path arrowok="t"/>
            </v:shape>
            <w10:wrap type="none"/>
          </v:group>
        </w:pict>
      </w:r>
      <w:r>
        <w:rPr/>
        <w:pict>
          <v:group style="position:absolute;margin-left:471.119995pt;margin-top:-33.850517pt;width:192.1pt;height:54.05pt;mso-position-horizontal-relative:page;mso-position-vertical-relative:paragraph;z-index:-127552" coordorigin="9422,-677" coordsize="3842,1081">
            <v:group style="position:absolute;left:9433;top:-186;width:3821;height:580" coordorigin="9433,-186" coordsize="3821,580">
              <v:shape style="position:absolute;left:9433;top:-186;width:3821;height:580" coordorigin="9433,-186" coordsize="3821,580" path="m13181,-186l9502,-186,9446,-156,9433,-114,9433,324,9463,380,9505,393,13184,393,13240,363,13253,321,13253,-117,13223,-173,13181,-186xe" filled="true" fillcolor="#dedede" stroked="false">
                <v:path arrowok="t"/>
                <v:fill type="solid"/>
              </v:shape>
            </v:group>
            <v:group style="position:absolute;left:9433;top:-186;width:3821;height:580" coordorigin="9433,-186" coordsize="3821,580">
              <v:shape style="position:absolute;left:9433;top:-186;width:3821;height:580" coordorigin="9433,-186" coordsize="3821,580" path="m9433,-114l9461,-171,13181,-186,13203,-183,13249,-139,13253,321,13250,343,13206,389,9505,393,9483,390,9437,346,9433,-114xe" filled="false" stroked="true" strokeweight="1.02pt" strokecolor="#000000">
                <v:path arrowok="t"/>
              </v:shape>
            </v:group>
            <v:group style="position:absolute;left:11463;top:-592;width:396;height:396" coordorigin="11463,-592" coordsize="396,396">
              <v:shape style="position:absolute;left:11463;top:-592;width:396;height:396" coordorigin="11463,-592" coordsize="396,396" path="m11463,-197l11858,-592e" filled="false" stroked="true" strokeweight="1.02pt" strokecolor="#000000">
                <v:path arrowok="t"/>
              </v:shape>
            </v:group>
            <v:group style="position:absolute;left:11759;top:-677;width:184;height:184" coordorigin="11759,-677" coordsize="184,184">
              <v:shape style="position:absolute;left:11759;top:-677;width:184;height:184" coordorigin="11759,-677" coordsize="184,184" path="m11897,-592l11858,-592,11844,-493,11897,-592xe" filled="true" fillcolor="#000000" stroked="false">
                <v:path arrowok="t"/>
                <v:fill type="solid"/>
              </v:shape>
              <v:shape style="position:absolute;left:11759;top:-677;width:184;height:184" coordorigin="11759,-677" coordsize="184,184" path="m11943,-677l11759,-578,11858,-592,11897,-592,11943,-67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5"/>
          <w:sz w:val="36"/>
          <w:szCs w:val="36"/>
        </w:rPr>
        <w:t>2’s 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complements of </w:t>
      </w:r>
      <w:r>
        <w:rPr>
          <w:rFonts w:ascii="Times New Roman" w:hAnsi="Times New Roman" w:cs="Times New Roman" w:eastAsia="Times New Roman"/>
          <w:b/>
          <w:bCs/>
          <w:spacing w:val="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-37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Heading6"/>
        <w:spacing w:line="240" w:lineRule="auto"/>
        <w:ind w:left="1425" w:right="0"/>
        <w:jc w:val="left"/>
      </w:pPr>
      <w:r>
        <w:rPr/>
        <w:pict>
          <v:group style="position:absolute;margin-left:396pt;margin-top:38.761147pt;width:216.1pt;height:42.05pt;mso-position-horizontal-relative:page;mso-position-vertical-relative:paragraph;z-index:-127504" coordorigin="7920,775" coordsize="4322,841">
            <v:group style="position:absolute;left:7930;top:785;width:4301;height:580" coordorigin="7930,785" coordsize="4301,580">
              <v:shape style="position:absolute;left:7930;top:785;width:4301;height:580" coordorigin="7930,785" coordsize="4301,580" path="m12159,785l8000,785,7944,816,7930,858,7930,1295,7961,1352,8003,1365,12161,1365,12218,1335,12231,1293,12231,855,12200,799,12159,785xe" filled="true" fillcolor="#dedede" stroked="false">
                <v:path arrowok="t"/>
                <v:fill type="solid"/>
              </v:shape>
            </v:group>
            <v:group style="position:absolute;left:7930;top:785;width:4301;height:580" coordorigin="7930,785" coordsize="4301,580">
              <v:shape style="position:absolute;left:7930;top:785;width:4301;height:580" coordorigin="7930,785" coordsize="4301,580" path="m7930,858l7959,800,12159,785,12181,789,12227,833,12231,1293,12227,1315,12183,1361,8003,1365,7980,1361,7935,1318,7930,858xe" filled="false" stroked="true" strokeweight="1.02pt" strokecolor="#000000">
                <v:path arrowok="t"/>
              </v:shape>
            </v:group>
            <v:group style="position:absolute;left:9721;top:1376;width:373;height:187" coordorigin="9721,1376" coordsize="373,187">
              <v:shape style="position:absolute;left:9721;top:1376;width:373;height:187" coordorigin="9721,1376" coordsize="373,187" path="m9721,1376l10093,1562e" filled="false" stroked="true" strokeweight="1.02pt" strokecolor="#000000">
                <v:path arrowok="t"/>
              </v:shape>
            </v:group>
            <v:group style="position:absolute;left:9995;top:1473;width:206;height:144" coordorigin="9995,1473" coordsize="206,144">
              <v:shape style="position:absolute;left:9995;top:1473;width:206;height:144" coordorigin="9995,1473" coordsize="206,144" path="m10049,1473l10093,1562,9995,1580,10201,1616,10049,1473xe" filled="true" fillcolor="#000000" stroked="false">
                <v:path arrowok="t"/>
                <v:fill type="solid"/>
              </v:shape>
              <v:shape style="position:absolute;left:7920;top:775;width:4322;height:841" type="#_x0000_t202" filled="false" stroked="false">
                <v:textbox inset="0,0,0,0">
                  <w:txbxContent>
                    <w:p>
                      <w:pPr>
                        <w:spacing w:before="61"/>
                        <w:ind w:left="14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C]+2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n 2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4"/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</w:rPr>
                        <w:t> c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omp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</w:rPr>
                        <w:t>le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  <w:t>nt</w:t>
                      </w:r>
                      <w:r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[PC] = [PC] + 2 +</w:t>
      </w:r>
      <w:r>
        <w:rPr>
          <w:spacing w:val="-15"/>
        </w:rPr>
        <w:t> </w:t>
      </w:r>
      <w:r>
        <w:rPr/>
        <w:t>offset</w:t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2" w:equalWidth="0">
            <w:col w:w="6096" w:space="624"/>
            <w:col w:w="7600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865" w:lineRule="exact"/>
        <w:ind w:left="12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6"/>
          <w:sz w:val="20"/>
          <w:szCs w:val="20"/>
        </w:rPr>
        <w:pict>
          <v:group style="width:215pt;height:43.3pt;mso-position-horizontal-relative:char;mso-position-vertical-relative:line" coordorigin="0,0" coordsize="4300,866">
            <v:group style="position:absolute;left:0;top:0;width:4300;height:580" coordorigin="0,0" coordsize="4300,580">
              <v:shape style="position:absolute;left:0;top:0;width:4300;height:580" coordorigin="0,0" coordsize="4300,580" path="m4227,0l70,0,13,31,0,72,0,510,31,566,72,580,4230,580,4286,549,4300,507,4300,70,4269,13,4227,0xe" filled="true" fillcolor="#dedede" stroked="false">
                <v:path arrowok="t"/>
                <v:fill type="solid"/>
              </v:shape>
            </v:group>
            <v:group style="position:absolute;left:1920;top:625;width:373;height:187" coordorigin="1920,625" coordsize="373,187">
              <v:shape style="position:absolute;left:1920;top:625;width:373;height:187" coordorigin="1920,625" coordsize="373,187" path="m1920,625l2293,812e" filled="false" stroked="true" strokeweight="1.02pt" strokecolor="#000000">
                <v:path arrowok="t"/>
              </v:shape>
            </v:group>
            <v:group style="position:absolute;left:2194;top:722;width:206;height:144" coordorigin="2194,722" coordsize="206,144">
              <v:shape style="position:absolute;left:2194;top:722;width:206;height:144" coordorigin="2194,722" coordsize="206,144" path="m2248,722l2293,812,2194,829,2400,865,2248,722xe" filled="true" fillcolor="#000000" stroked="false">
                <v:path arrowok="t"/>
                <v:fill type="solid"/>
              </v:shape>
              <v:shape style="position:absolute;left:0;top:0;width:4300;height:866" type="#_x0000_t202" filled="false" stroked="false">
                <v:textbox inset="0,0,0,0">
                  <w:txbxContent>
                    <w:p>
                      <w:pPr>
                        <w:tabs>
                          <w:tab w:pos="4252" w:val="left" w:leader="none"/>
                        </w:tabs>
                        <w:spacing w:before="83"/>
                        <w:ind w:left="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4"/>
                          <w:sz w:val="36"/>
                          <w:szCs w:val="36"/>
                          <w:u w:val="thick" w:color="00000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[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P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C]+2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n 2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4"/>
                          <w:sz w:val="36"/>
                          <w:szCs w:val="36"/>
                          <w:u w:val="thick" w:color="000000"/>
                        </w:rPr>
                        <w:t>’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 c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omp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le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pacing w:val="-1"/>
                          <w:sz w:val="36"/>
                          <w:szCs w:val="36"/>
                          <w:u w:val="thick" w:color="000000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  <w:u w:val="thick" w:color="000000"/>
                        </w:rPr>
                        <w:t>nt 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6"/>
          <w:sz w:val="20"/>
          <w:szCs w:val="20"/>
        </w:rPr>
      </w:r>
    </w:p>
    <w:p>
      <w:pPr>
        <w:spacing w:after="0" w:line="865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541" w:lineRule="exact" w:before="0"/>
        <w:ind w:left="178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5"/>
          <w:sz w:val="48"/>
        </w:rPr>
        <w:t>1100 </w:t>
      </w:r>
      <w:r>
        <w:rPr>
          <w:rFonts w:ascii="Times New Roman"/>
          <w:sz w:val="48"/>
        </w:rPr>
        <w:t>0010 1000</w:t>
      </w:r>
      <w:r>
        <w:rPr>
          <w:rFonts w:ascii="Times New Roman"/>
          <w:spacing w:val="9"/>
          <w:sz w:val="48"/>
        </w:rPr>
        <w:t> </w:t>
      </w:r>
      <w:r>
        <w:rPr>
          <w:rFonts w:ascii="Times New Roman"/>
          <w:spacing w:val="-5"/>
          <w:sz w:val="48"/>
        </w:rPr>
        <w:t>1100</w:t>
      </w:r>
    </w:p>
    <w:p>
      <w:pPr>
        <w:spacing w:before="21"/>
        <w:ind w:left="178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4"/>
          <w:sz w:val="48"/>
        </w:rPr>
        <w:t>1111 1111 1111</w:t>
      </w:r>
      <w:r>
        <w:rPr>
          <w:rFonts w:ascii="Times New Roman"/>
          <w:spacing w:val="36"/>
          <w:sz w:val="48"/>
        </w:rPr>
        <w:t> </w:t>
      </w:r>
      <w:r>
        <w:rPr>
          <w:rFonts w:ascii="Times New Roman"/>
          <w:sz w:val="48"/>
        </w:rPr>
        <w:t>1010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45" w:lineRule="exact"/>
        <w:ind w:left="113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254.3pt;height:2.3pt;mso-position-horizontal-relative:char;mso-position-vertical-relative:line" coordorigin="0,0" coordsize="5086,46">
            <v:group style="position:absolute;left:23;top:23;width:5040;height:2" coordorigin="23,23" coordsize="5040,2">
              <v:shape style="position:absolute;left:23;top:23;width:5040;height:2" coordorigin="23,23" coordsize="5040,0" path="m23,23l5063,23e" filled="false" stroked="true" strokeweight="2.2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before="75"/>
        <w:ind w:left="14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 </w:t>
      </w:r>
      <w:r>
        <w:rPr>
          <w:rFonts w:ascii="Times New Roman"/>
          <w:spacing w:val="-5"/>
          <w:sz w:val="48"/>
        </w:rPr>
        <w:t>1100 </w:t>
      </w:r>
      <w:r>
        <w:rPr>
          <w:rFonts w:ascii="Times New Roman"/>
          <w:sz w:val="48"/>
        </w:rPr>
        <w:t>0010 1000</w:t>
      </w:r>
      <w:r>
        <w:rPr>
          <w:rFonts w:ascii="Times New Roman"/>
          <w:spacing w:val="9"/>
          <w:sz w:val="48"/>
        </w:rPr>
        <w:t> </w:t>
      </w:r>
      <w:r>
        <w:rPr>
          <w:rFonts w:ascii="Times New Roman"/>
          <w:spacing w:val="-5"/>
          <w:sz w:val="48"/>
        </w:rPr>
        <w:t>0110</w:t>
      </w:r>
    </w:p>
    <w:p>
      <w:pPr>
        <w:spacing w:before="86"/>
        <w:ind w:left="178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spacing w:val="-5"/>
        </w:rPr>
        <w:br w:type="column"/>
      </w:r>
      <w:r>
        <w:rPr>
          <w:rFonts w:ascii="Times New Roman"/>
          <w:spacing w:val="-5"/>
          <w:sz w:val="48"/>
        </w:rPr>
        <w:t>1100 </w:t>
      </w:r>
      <w:r>
        <w:rPr>
          <w:rFonts w:ascii="Times New Roman"/>
          <w:sz w:val="48"/>
        </w:rPr>
        <w:t>1000 0000</w:t>
      </w:r>
      <w:r>
        <w:rPr>
          <w:rFonts w:ascii="Times New Roman"/>
          <w:spacing w:val="7"/>
          <w:sz w:val="48"/>
        </w:rPr>
        <w:t> </w:t>
      </w:r>
      <w:r>
        <w:rPr>
          <w:rFonts w:ascii="Times New Roman"/>
          <w:sz w:val="48"/>
        </w:rPr>
        <w:t>0010</w:t>
      </w:r>
    </w:p>
    <w:p>
      <w:pPr>
        <w:spacing w:before="21"/>
        <w:ind w:left="178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4"/>
          <w:sz w:val="48"/>
        </w:rPr>
        <w:t>1111 1111 </w:t>
      </w:r>
      <w:r>
        <w:rPr>
          <w:rFonts w:ascii="Times New Roman"/>
          <w:spacing w:val="-5"/>
          <w:sz w:val="48"/>
        </w:rPr>
        <w:t>1101</w:t>
      </w:r>
      <w:r>
        <w:rPr>
          <w:rFonts w:ascii="Times New Roman"/>
          <w:spacing w:val="37"/>
          <w:sz w:val="48"/>
        </w:rPr>
        <w:t> </w:t>
      </w:r>
      <w:r>
        <w:rPr>
          <w:rFonts w:ascii="Times New Roman"/>
          <w:spacing w:val="-5"/>
          <w:sz w:val="48"/>
        </w:rPr>
        <w:t>1011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45" w:lineRule="exact"/>
        <w:ind w:left="137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248.3pt;height:2.3pt;mso-position-horizontal-relative:char;mso-position-vertical-relative:line" coordorigin="0,0" coordsize="4966,46">
            <v:group style="position:absolute;left:23;top:23;width:4920;height:2" coordorigin="23,23" coordsize="4920,2">
              <v:shape style="position:absolute;left:23;top:23;width:4920;height:2" coordorigin="23,23" coordsize="4920,0" path="m23,23l4943,23e" filled="false" stroked="true" strokeweight="2.2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before="75"/>
        <w:ind w:left="142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1 </w:t>
      </w:r>
      <w:r>
        <w:rPr>
          <w:rFonts w:ascii="Times New Roman"/>
          <w:spacing w:val="-5"/>
          <w:sz w:val="48"/>
        </w:rPr>
        <w:t>1100 </w:t>
      </w:r>
      <w:r>
        <w:rPr>
          <w:rFonts w:ascii="Times New Roman"/>
          <w:spacing w:val="-9"/>
          <w:sz w:val="48"/>
        </w:rPr>
        <w:t>0111 </w:t>
      </w:r>
      <w:r>
        <w:rPr>
          <w:rFonts w:ascii="Times New Roman"/>
          <w:spacing w:val="-5"/>
          <w:sz w:val="48"/>
        </w:rPr>
        <w:t>1101</w:t>
      </w:r>
      <w:r>
        <w:rPr>
          <w:rFonts w:ascii="Times New Roman"/>
          <w:spacing w:val="21"/>
          <w:sz w:val="48"/>
        </w:rPr>
        <w:t> </w:t>
      </w:r>
      <w:r>
        <w:rPr>
          <w:rFonts w:ascii="Times New Roman"/>
          <w:spacing w:val="-5"/>
          <w:sz w:val="48"/>
        </w:rPr>
        <w:t>1101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950" w:space="770"/>
            <w:col w:w="76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8886" w:val="left" w:leader="none"/>
        </w:tabs>
        <w:spacing w:line="1065" w:lineRule="exact"/>
        <w:ind w:left="185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20"/>
          <w:sz w:val="20"/>
        </w:rPr>
        <w:pict>
          <v:group style="width:166.6pt;height:53.3pt;mso-position-horizontal-relative:char;mso-position-vertical-relative:line" coordorigin="0,0" coordsize="3332,1066">
            <v:shape style="position:absolute;left:0;top:0;width:3331;height:1066" type="#_x0000_t75" stroked="false">
              <v:imagedata r:id="rId46" o:title=""/>
            </v:shape>
            <v:shape style="position:absolute;left:0;top:0;width:3332;height:1066" type="#_x0000_t202" filled="false" stroked="false">
              <v:textbox inset="0,0,0,0">
                <w:txbxContent>
                  <w:p>
                    <w:pPr>
                      <w:spacing w:before="168"/>
                      <w:ind w:left="297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48"/>
                        <w:szCs w:val="48"/>
                      </w:rPr>
                    </w:pPr>
                    <w:r>
                      <w:rPr>
                        <w:rFonts w:ascii="Times New Roman"/>
                        <w:spacing w:val="-1"/>
                        <w:sz w:val="48"/>
                      </w:rPr>
                      <w:t>[P</w:t>
                    </w:r>
                    <w:r>
                      <w:rPr>
                        <w:rFonts w:ascii="Times New Roman"/>
                        <w:sz w:val="48"/>
                      </w:rPr>
                      <w:t>C] =</w:t>
                    </w:r>
                    <w:r>
                      <w:rPr>
                        <w:rFonts w:ascii="Times New Roman"/>
                        <w:spacing w:val="-1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sz w:val="48"/>
                      </w:rPr>
                      <w:t>$C286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20"/>
          <w:sz w:val="20"/>
        </w:rPr>
      </w:r>
      <w:r>
        <w:rPr>
          <w:rFonts w:ascii="Times New Roman"/>
          <w:position w:val="-20"/>
          <w:sz w:val="20"/>
        </w:rPr>
        <w:tab/>
      </w:r>
      <w:r>
        <w:rPr>
          <w:rFonts w:ascii="Times New Roman"/>
          <w:position w:val="-20"/>
          <w:sz w:val="20"/>
        </w:rPr>
        <w:pict>
          <v:group style="width:177.25pt;height:53.3pt;mso-position-horizontal-relative:char;mso-position-vertical-relative:line" coordorigin="0,0" coordsize="3545,1066">
            <v:group style="position:absolute;left:74;top:81;width:3360;height:736" coordorigin="74,81" coordsize="3360,736">
              <v:shape style="position:absolute;left:74;top:81;width:3360;height:736" coordorigin="74,81" coordsize="3360,736" path="m74,81l3434,81,3434,817,74,817,74,81xe" filled="true" fillcolor="#ff7c80" stroked="false">
                <v:path arrowok="t"/>
                <v:fill type="solid"/>
              </v:shape>
              <v:shape style="position:absolute;left:0;top:0;width:3545;height:1066" type="#_x0000_t75" stroked="false">
                <v:imagedata r:id="rId47" o:title=""/>
              </v:shape>
              <v:shape style="position:absolute;left:74;top:81;width:3360;height:736" type="#_x0000_t202" filled="true" fillcolor="#ff7c80" stroked="true" strokeweight=".78pt" strokecolor="#000000">
                <v:textbox inset="0,0,0,0">
                  <w:txbxContent>
                    <w:p>
                      <w:pPr>
                        <w:spacing w:before="79"/>
                        <w:ind w:left="21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[P</w:t>
                      </w:r>
                      <w:r>
                        <w:rPr>
                          <w:rFonts w:ascii="Times New Roman"/>
                          <w:sz w:val="48"/>
                        </w:rPr>
                        <w:t>C] =</w:t>
                      </w:r>
                      <w:r>
                        <w:rPr>
                          <w:rFonts w:ascii="Times New Roman"/>
                          <w:spacing w:val="-1"/>
                          <w:sz w:val="48"/>
                        </w:rPr>
                        <w:t> </w:t>
                      </w:r>
                      <w:r>
                        <w:rPr>
                          <w:rFonts w:ascii="Times New Roman"/>
                          <w:sz w:val="48"/>
                        </w:rPr>
                        <w:t>$C7DD</w:t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Times New Roman"/>
          <w:position w:val="-20"/>
          <w:sz w:val="20"/>
        </w:rPr>
      </w:r>
    </w:p>
    <w:p>
      <w:pPr>
        <w:spacing w:after="0" w:line="1065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Heading2"/>
        <w:spacing w:line="823" w:lineRule="exact"/>
        <w:ind w:left="1609" w:right="703"/>
        <w:jc w:val="left"/>
      </w:pPr>
      <w:bookmarkStart w:name="Slide Number 47" w:id="48"/>
      <w:bookmarkEnd w:id="48"/>
      <w:r>
        <w:rPr/>
      </w:r>
      <w:r>
        <w:rPr>
          <w:color w:val="A03205"/>
        </w:rPr>
        <w:t>Example of Long-Relative</w:t>
      </w:r>
      <w:r>
        <w:rPr>
          <w:color w:val="A03205"/>
          <w:spacing w:val="-46"/>
        </w:rPr>
        <w:t> </w:t>
      </w:r>
      <w:r>
        <w:rPr>
          <w:color w:val="A03205"/>
        </w:rPr>
        <w:t>Addressing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0" w:lineRule="exact"/>
        <w:ind w:left="893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626.7pt;height:4.5pt;mso-position-horizontal-relative:char;mso-position-vertical-relative:line" coordorigin="0,0" coordsize="12534,90">
            <v:group style="position:absolute;left:27;top:63;width:12480;height:2" coordorigin="27,63" coordsize="12480,2">
              <v:shape style="position:absolute;left:27;top:63;width:12480;height:2" coordorigin="27,63" coordsize="12480,0" path="m27,63l12507,63e" filled="false" stroked="true" strokeweight="2.7pt" strokecolor="#000000">
                <v:path arrowok="t"/>
              </v:shape>
            </v:group>
            <v:group style="position:absolute;left:27;top:9;width:12480;height:2" coordorigin="27,9" coordsize="12480,2">
              <v:shape style="position:absolute;left:27;top:9;width:12480;height:2" coordorigin="27,9" coordsize="12480,0" path="m27,9l12507,9e" filled="false" stroked="true" strokeweight=".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340" w:bottom="340" w:left="40" w:right="40"/>
        </w:sectPr>
      </w:pPr>
    </w:p>
    <w:p>
      <w:pPr>
        <w:pStyle w:val="Heading6"/>
        <w:spacing w:line="240" w:lineRule="auto" w:before="182"/>
        <w:ind w:left="1545" w:right="0"/>
        <w:jc w:val="left"/>
      </w:pPr>
      <w:r>
        <w:rPr/>
        <w:t>Instruction:</w:t>
      </w:r>
    </w:p>
    <w:p>
      <w:pPr>
        <w:tabs>
          <w:tab w:pos="1544" w:val="left" w:leader="none"/>
          <w:tab w:pos="3092" w:val="left" w:leader="none"/>
          <w:tab w:pos="4825" w:val="left" w:leader="none"/>
        </w:tabs>
        <w:spacing w:before="24"/>
        <w:ind w:left="406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pict>
          <v:group style="position:absolute;margin-left:11.64pt;margin-top:3.661258pt;width:66.4pt;height:28.05pt;mso-position-horizontal-relative:page;mso-position-vertical-relative:paragraph;z-index:-127408" coordorigin="233,73" coordsize="1328,561">
            <v:group style="position:absolute;left:241;top:81;width:840;height:545" coordorigin="241,81" coordsize="840,545">
              <v:shape style="position:absolute;left:241;top:81;width:840;height:545" coordorigin="241,81" coordsize="840,545" path="m241,81l1081,81,1081,626,241,626,241,81xe" filled="false" stroked="true" strokeweight=".78pt" strokecolor="#000000">
                <v:path arrowok="t"/>
              </v:shape>
            </v:group>
            <v:group style="position:absolute;left:1081;top:321;width:380;height:2" coordorigin="1081,321" coordsize="380,2">
              <v:shape style="position:absolute;left:1081;top:321;width:380;height:2" coordorigin="1081,321" coordsize="380,0" path="m1081,321l1461,321e" filled="false" stroked="true" strokeweight="1pt" strokecolor="#000000">
                <v:path arrowok="t"/>
              </v:shape>
            </v:group>
            <v:group style="position:absolute;left:1441;top:261;width:120;height:120" coordorigin="1441,261" coordsize="120,120">
              <v:shape style="position:absolute;left:1441;top:261;width:120;height:120" coordorigin="1441,261" coordsize="120,120" path="m1441,261l1441,381,1561,321,1441,26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position w:val="1"/>
          <w:sz w:val="32"/>
        </w:rPr>
        <w:t>PC</w:t>
        <w:tab/>
      </w:r>
      <w:r>
        <w:rPr>
          <w:rFonts w:ascii="Times New Roman"/>
          <w:sz w:val="48"/>
        </w:rPr>
        <w:t>D700</w:t>
        <w:tab/>
      </w:r>
      <w:r>
        <w:rPr>
          <w:rFonts w:ascii="Times New Roman"/>
          <w:spacing w:val="-1"/>
          <w:sz w:val="48"/>
        </w:rPr>
        <w:t>LBRA</w:t>
        <w:tab/>
        <w:t>$FFF9</w:t>
      </w:r>
    </w:p>
    <w:p>
      <w:pPr>
        <w:spacing w:before="188"/>
        <w:ind w:left="1015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18  20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3"/>
          <w:szCs w:val="43"/>
        </w:rPr>
      </w:pPr>
    </w:p>
    <w:p>
      <w:pPr>
        <w:pStyle w:val="Heading6"/>
        <w:spacing w:line="240" w:lineRule="auto"/>
        <w:ind w:left="464" w:right="0"/>
        <w:jc w:val="left"/>
      </w:pPr>
      <w:r>
        <w:rPr/>
        <w:pict>
          <v:group style="position:absolute;margin-left:240.029999pt;margin-top:-4.32376pt;width:96pt;height:36.8pt;mso-position-horizontal-relative:page;mso-position-vertical-relative:paragraph;z-index:12448" coordorigin="4801,-86" coordsize="1920,736">
            <v:shape style="position:absolute;left:4801;top:-86;width:1920;height:736" coordorigin="4801,-86" coordsize="1920,736" path="m4801,-86l6721,-86,6721,649,4801,649,4801,-86xe" filled="false" stroked="true" strokeweight=".78pt" strokecolor="#000000">
              <v:path arrowok="t"/>
            </v:shape>
            <w10:wrap type="none"/>
          </v:group>
        </w:pict>
      </w:r>
      <w:r>
        <w:rPr/>
        <w:t>Instruction</w:t>
      </w:r>
      <w:r>
        <w:rPr>
          <w:spacing w:val="-11"/>
        </w:rPr>
        <w:t> </w:t>
      </w:r>
      <w:r>
        <w:rPr/>
        <w:t>Register: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Heading6"/>
        <w:spacing w:line="240" w:lineRule="auto" w:before="369"/>
        <w:ind w:left="464" w:right="0"/>
        <w:jc w:val="left"/>
      </w:pPr>
      <w:r>
        <w:rPr/>
        <w:pict>
          <v:shape style="position:absolute;margin-left:210pt;margin-top:50.846256pt;width:132pt;height:36pt;mso-position-horizontal-relative:page;mso-position-vertical-relative:paragraph;z-index:-127456" type="#_x0000_t202" filled="false" stroked="false">
            <v:textbox inset="0,0,0,0">
              <w:txbxContent>
                <w:p>
                  <w:pPr>
                    <w:spacing w:before="204"/>
                    <w:ind w:left="7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b/>
                      <w:sz w:val="36"/>
                    </w:rPr>
                    <w:t>+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10pt;margin-top:14.156256pt;width:132pt;height:101.1pt;mso-position-horizontal-relative:page;mso-position-vertical-relative:paragraph;z-index:12568" coordorigin="4200,283" coordsize="2640,2022">
            <v:group style="position:absolute;left:4660;top:1802;width:360;height:480" coordorigin="4660,1802" coordsize="360,480">
              <v:shape style="position:absolute;left:4660;top:1802;width:360;height:480" coordorigin="4660,1802" coordsize="360,480" path="m4660,1802l5020,2282e" filled="false" stroked="true" strokeweight="2.280pt" strokecolor="#ff0000">
                <v:path arrowok="t"/>
              </v:shape>
            </v:group>
            <v:group style="position:absolute;left:4660;top:1802;width:360;height:480" coordorigin="4660,1802" coordsize="360,480">
              <v:shape style="position:absolute;left:4660;top:1802;width:360;height:480" coordorigin="4660,1802" coordsize="360,480" path="m4660,2282l5020,1802e" filled="false" stroked="true" strokeweight="2.280pt" strokecolor="#ff0000">
                <v:path arrowok="t"/>
              </v:shape>
            </v:group>
            <v:group style="position:absolute;left:4200;top:1017;width:2640;height:720" coordorigin="4200,1017" coordsize="2640,720">
              <v:shape style="position:absolute;left:4200;top:1017;width:2640;height:720" coordorigin="4200,1017" coordsize="2640,720" path="m4200,1017l6840,1017,6840,1737,4200,1737,4200,1017xe" filled="true" fillcolor="#ffffff" stroked="false">
                <v:path arrowok="t"/>
                <v:fill type="solid"/>
              </v:shape>
              <v:shape style="position:absolute;left:4801;top:283;width:1920;height:735" type="#_x0000_t202" filled="false" stroked="true" strokeweight=".78pt" strokecolor="#000000">
                <v:textbox inset="0,0,0,0">
                  <w:txbxContent>
                    <w:p>
                      <w:pPr>
                        <w:spacing w:before="132"/>
                        <w:ind w:left="39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D 7 0</w:t>
                      </w:r>
                      <w:r>
                        <w:rPr>
                          <w:rFonts w:ascii="Times New Roman"/>
                          <w:b/>
                          <w:spacing w:val="-25"/>
                          <w:sz w:val="3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75"/>
                          <w:position w:val="-2"/>
                          <w:sz w:val="3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spacing w:val="-161"/>
                          <w:position w:val="0"/>
                          <w:sz w:val="36"/>
                        </w:rPr>
                        <w:t>3</w:t>
                      </w:r>
                      <w:r>
                        <w:rPr>
                          <w:rFonts w:ascii="Times New Roman"/>
                          <w:b/>
                          <w:spacing w:val="-175"/>
                          <w:sz w:val="36"/>
                        </w:rPr>
                        <w:t>4</w:t>
                      </w:r>
                      <w:r>
                        <w:rPr>
                          <w:rFonts w:ascii="Times New Roman"/>
                          <w:b/>
                          <w:spacing w:val="-173"/>
                          <w:position w:val="-1"/>
                          <w:sz w:val="36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position w:val="-2"/>
                          <w:sz w:val="36"/>
                        </w:rPr>
                        <w:t>0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4200;top:283;width:2640;height:202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spacing w:before="296"/>
                        <w:ind w:left="5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/>
                          <w:b/>
                          <w:sz w:val="36"/>
                        </w:rPr>
                        <w:t>1 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3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6"/>
                        </w:rPr>
                        <w:t>D 6 F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6"/>
                        </w:rPr>
                        <w:t>D</w:t>
                      </w:r>
                      <w:r>
                        <w:rPr>
                          <w:rFonts w:ascii="Times New Roman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Program</w:t>
      </w:r>
      <w:r>
        <w:rPr>
          <w:spacing w:val="-6"/>
        </w:rPr>
        <w:t> </w:t>
      </w:r>
      <w:r>
        <w:rPr/>
        <w:t>Counter: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600" w:lineRule="atLeast" w:before="0"/>
        <w:ind w:left="406" w:right="2315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504.030212pt;margin-top:234.23616pt;width:6pt;height:6pt;mso-position-horizontal-relative:page;mso-position-vertical-relative:paragraph;z-index:12496" coordorigin="10081,4685" coordsize="120,120">
            <v:shape style="position:absolute;left:10081;top:4685;width:120;height:120" coordorigin="10081,4685" coordsize="120,120" path="m10081,4685l10081,4805,10201,4745,10081,46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030212pt;margin-top:350.996155pt;width:6pt;height:6pt;mso-position-horizontal-relative:page;mso-position-vertical-relative:paragraph;z-index:12592" coordorigin="10081,7020" coordsize="120,120">
            <v:shape style="position:absolute;left:10081;top:7020;width:120;height:120" coordorigin="10081,7020" coordsize="120,120" path="m10081,7020l10081,7140,10201,7080,10081,70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030212pt;margin-top:260.996063pt;width:6pt;height:6pt;mso-position-horizontal-relative:page;mso-position-vertical-relative:paragraph;z-index:12616" coordorigin="10081,5220" coordsize="120,120">
            <v:shape style="position:absolute;left:10081;top:5220;width:120;height:120" coordorigin="10081,5220" coordsize="120,120" path="m10081,5220l10081,5340,10201,5280,10081,52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030212pt;margin-top:290.996063pt;width:6pt;height:6pt;mso-position-horizontal-relative:page;mso-position-vertical-relative:paragraph;z-index:12640" coordorigin="10081,5820" coordsize="120,120">
            <v:shape style="position:absolute;left:10081;top:5820;width:120;height:120" coordorigin="10081,5820" coordsize="120,120" path="m10081,5820l10081,5940,10201,5880,10081,58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4.030212pt;margin-top:320.996063pt;width:6pt;height:6pt;mso-position-horizontal-relative:page;mso-position-vertical-relative:paragraph;z-index:12664" coordorigin="10081,6420" coordsize="120,120">
            <v:shape style="position:absolute;left:10081;top:6420;width:120;height:120" coordorigin="10081,6420" coordsize="120,120" path="m10081,6420l10081,6540,10201,6480,10081,64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86.859985pt;margin-top:-68.79364pt;width:75.45pt;height:439.15pt;mso-position-horizontal-relative:page;mso-position-vertical-relative:paragraph;z-index:12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</w:tblGrid>
                  <w:tr>
                    <w:trPr>
                      <w:trHeight w:val="1560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dotted" w:sz="18" w:space="0" w:color="000000"/>
                          <w:bottom w:val="single" w:sz="18" w:space="0" w:color="000000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7 4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9 6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2 5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B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8 3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4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4"/>
                          <w:jc w:val="center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1 8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2 0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4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36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dotted" w:sz="18" w:space="0" w:color="000000"/>
                          <w:bottom w:val="nil" w:sz="6" w:space="0" w:color="auto"/>
                          <w:right w:val="dotted" w:sz="18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43.640015pt;margin-top:224.846359pt;width:62.2pt;height:144.8pt;mso-position-horizontal-relative:page;mso-position-vertical-relative:paragraph;z-index:12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380"/>
                  </w:tblGrid>
                  <w:tr>
                    <w:trPr>
                      <w:trHeight w:val="240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0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80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2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0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28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80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2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0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28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80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2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0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840" w:type="dxa"/>
                        <w:vMerge w:val="restart"/>
                        <w:tcBorders>
                          <w:top w:val="single" w:sz="28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0"/>
                            <w:sz w:val="3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0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32"/>
                          </w:rPr>
                        </w:r>
                      </w:p>
                    </w:tc>
                    <w:tc>
                      <w:tcPr>
                        <w:tcW w:w="380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8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0" w:type="dxa"/>
                        <w:tcBorders>
                          <w:top w:val="single" w:sz="8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D6F9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pacing w:val="-14"/>
          <w:sz w:val="36"/>
        </w:rPr>
        <w:t>D6FA</w:t>
      </w:r>
      <w:r>
        <w:rPr>
          <w:rFonts w:ascii="Times New Roman"/>
          <w:b/>
          <w:spacing w:val="-88"/>
          <w:sz w:val="36"/>
        </w:rPr>
        <w:t> </w:t>
      </w:r>
      <w:r>
        <w:rPr>
          <w:rFonts w:ascii="Times New Roman"/>
          <w:b/>
          <w:spacing w:val="-88"/>
          <w:sz w:val="36"/>
        </w:rPr>
      </w:r>
      <w:r>
        <w:rPr>
          <w:rFonts w:ascii="Times New Roman"/>
          <w:b/>
          <w:sz w:val="36"/>
        </w:rPr>
        <w:t>D6FB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D6FC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D6FD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D6FE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D6FF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D700</w:t>
      </w:r>
      <w:r>
        <w:rPr>
          <w:rFonts w:ascii="Times New Roman"/>
          <w:b/>
          <w:sz w:val="36"/>
        </w:rPr>
        <w:t> D701 D702 D703 D704</w:t>
      </w:r>
      <w:r>
        <w:rPr>
          <w:rFonts w:ascii="Times New Roman"/>
          <w:sz w:val="36"/>
        </w:rPr>
      </w:r>
    </w:p>
    <w:p>
      <w:pPr>
        <w:spacing w:after="0" w:line="600" w:lineRule="atLeast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6105" w:space="3914"/>
            <w:col w:w="4301"/>
          </w:cols>
        </w:sectPr>
      </w:pPr>
    </w:p>
    <w:p>
      <w:pPr>
        <w:spacing w:before="11"/>
        <w:ind w:left="1185" w:right="703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bookmarkStart w:name="Slide Number 48" w:id="49"/>
      <w:bookmarkEnd w:id="49"/>
      <w:r>
        <w:rPr/>
      </w:r>
      <w:r>
        <w:rPr>
          <w:rFonts w:ascii="Times New Roman"/>
          <w:color w:val="A03205"/>
          <w:w w:val="100"/>
          <w:sz w:val="56"/>
        </w:rPr>
      </w:r>
      <w:r>
        <w:rPr>
          <w:rFonts w:ascii="Times New Roman"/>
          <w:color w:val="A03205"/>
          <w:sz w:val="56"/>
          <w:u w:val="thick" w:color="A03205"/>
        </w:rPr>
        <w:t>Indexed Addressing</w:t>
      </w:r>
      <w:r>
        <w:rPr>
          <w:rFonts w:ascii="Times New Roman"/>
          <w:color w:val="A03205"/>
          <w:spacing w:val="-44"/>
          <w:sz w:val="56"/>
          <w:u w:val="thick" w:color="A03205"/>
        </w:rPr>
        <w:t> </w:t>
      </w:r>
      <w:r>
        <w:rPr>
          <w:rFonts w:ascii="Times New Roman"/>
          <w:color w:val="A03205"/>
          <w:sz w:val="56"/>
          <w:u w:val="thick" w:color="A03205"/>
        </w:rPr>
        <w:t>Mode:</w:t>
      </w:r>
      <w:r>
        <w:rPr>
          <w:rFonts w:ascii="Times New Roman"/>
          <w:color w:val="A03205"/>
          <w:sz w:val="56"/>
        </w:rPr>
      </w:r>
      <w:r>
        <w:rPr>
          <w:rFonts w:ascii="Times New Roman"/>
          <w:sz w:val="56"/>
        </w:rPr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0" w:lineRule="auto" w:before="190" w:after="0"/>
        <w:ind w:left="1816" w:right="703" w:hanging="5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There are quite a few variations of indexed addressing</w:t>
      </w:r>
      <w:r>
        <w:rPr>
          <w:rFonts w:ascii="Times New Roman"/>
          <w:spacing w:val="-24"/>
          <w:sz w:val="40"/>
        </w:rPr>
        <w:t> </w:t>
      </w:r>
      <w:r>
        <w:rPr>
          <w:rFonts w:ascii="Times New Roman"/>
          <w:sz w:val="40"/>
        </w:rPr>
        <w:t>scheme.</w:t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9" w:lineRule="auto" w:before="260" w:after="0"/>
        <w:ind w:left="1305" w:right="279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indexed addressing uses </w:t>
      </w:r>
      <w:r>
        <w:rPr>
          <w:rFonts w:ascii="Times New Roman"/>
          <w:i/>
          <w:color w:val="800000"/>
          <w:sz w:val="40"/>
        </w:rPr>
        <w:t>post-byte </w:t>
      </w:r>
      <w:r>
        <w:rPr>
          <w:rFonts w:ascii="Times New Roman"/>
          <w:sz w:val="40"/>
        </w:rPr>
        <w:t>plus zero, one, or</w:t>
      </w:r>
      <w:r>
        <w:rPr>
          <w:rFonts w:ascii="Times New Roman"/>
          <w:spacing w:val="-36"/>
          <w:sz w:val="40"/>
        </w:rPr>
        <w:t> </w:t>
      </w:r>
      <w:r>
        <w:rPr>
          <w:rFonts w:ascii="Times New Roman"/>
          <w:sz w:val="40"/>
        </w:rPr>
        <w:t>two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extension bytes after the instruction</w:t>
      </w:r>
      <w:r>
        <w:rPr>
          <w:rFonts w:ascii="Times New Roman"/>
          <w:spacing w:val="-19"/>
          <w:sz w:val="40"/>
        </w:rPr>
        <w:t> </w:t>
      </w:r>
      <w:r>
        <w:rPr>
          <w:rFonts w:ascii="Times New Roman"/>
          <w:sz w:val="40"/>
        </w:rPr>
        <w:t>op-code.</w:t>
      </w:r>
    </w:p>
    <w:p>
      <w:pPr>
        <w:pStyle w:val="ListParagraph"/>
        <w:numPr>
          <w:ilvl w:val="0"/>
          <w:numId w:val="27"/>
        </w:numPr>
        <w:tabs>
          <w:tab w:pos="1817" w:val="left" w:leader="none"/>
        </w:tabs>
        <w:spacing w:line="240" w:lineRule="auto" w:before="242" w:after="0"/>
        <w:ind w:left="1816" w:right="703" w:hanging="5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post-byte and extensions implement the following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z w:val="40"/>
        </w:rPr>
        <w:t>functions:</w:t>
      </w:r>
    </w:p>
    <w:p>
      <w:pPr>
        <w:pStyle w:val="ListParagraph"/>
        <w:numPr>
          <w:ilvl w:val="1"/>
          <w:numId w:val="27"/>
        </w:numPr>
        <w:tabs>
          <w:tab w:pos="2408" w:val="left" w:leader="none"/>
        </w:tabs>
        <w:spacing w:line="240" w:lineRule="auto" w:before="260" w:after="0"/>
        <w:ind w:left="2407" w:right="703" w:hanging="38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Specify which indexed register is</w:t>
      </w:r>
      <w:r>
        <w:rPr>
          <w:rFonts w:ascii="Times New Roman"/>
          <w:spacing w:val="-17"/>
          <w:sz w:val="40"/>
        </w:rPr>
        <w:t> </w:t>
      </w:r>
      <w:r>
        <w:rPr>
          <w:rFonts w:ascii="Times New Roman"/>
          <w:sz w:val="40"/>
        </w:rPr>
        <w:t>used.</w:t>
      </w:r>
    </w:p>
    <w:p>
      <w:pPr>
        <w:pStyle w:val="ListParagraph"/>
        <w:numPr>
          <w:ilvl w:val="1"/>
          <w:numId w:val="27"/>
        </w:numPr>
        <w:tabs>
          <w:tab w:pos="2408" w:val="left" w:leader="none"/>
        </w:tabs>
        <w:spacing w:line="240" w:lineRule="auto" w:before="260" w:after="0"/>
        <w:ind w:left="2407" w:right="703" w:hanging="38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Determine whether a value in an accumulator is used as an</w:t>
      </w:r>
      <w:r>
        <w:rPr>
          <w:rFonts w:ascii="Times New Roman"/>
          <w:spacing w:val="-31"/>
          <w:sz w:val="40"/>
        </w:rPr>
        <w:t> </w:t>
      </w:r>
      <w:r>
        <w:rPr>
          <w:rFonts w:ascii="Times New Roman"/>
          <w:sz w:val="40"/>
        </w:rPr>
        <w:t>offset.</w:t>
      </w:r>
    </w:p>
    <w:p>
      <w:pPr>
        <w:pStyle w:val="ListParagraph"/>
        <w:numPr>
          <w:ilvl w:val="1"/>
          <w:numId w:val="27"/>
        </w:numPr>
        <w:tabs>
          <w:tab w:pos="2408" w:val="left" w:leader="none"/>
        </w:tabs>
        <w:spacing w:line="240" w:lineRule="auto" w:before="260" w:after="0"/>
        <w:ind w:left="2407" w:right="703" w:hanging="38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Enable automatic pre- or post- increment or</w:t>
      </w:r>
      <w:r>
        <w:rPr>
          <w:rFonts w:ascii="Times New Roman"/>
          <w:spacing w:val="-23"/>
          <w:sz w:val="40"/>
        </w:rPr>
        <w:t> </w:t>
      </w:r>
      <w:r>
        <w:rPr>
          <w:rFonts w:ascii="Times New Roman"/>
          <w:sz w:val="40"/>
        </w:rPr>
        <w:t>decrement.</w:t>
      </w:r>
    </w:p>
    <w:p>
      <w:pPr>
        <w:pStyle w:val="ListParagraph"/>
        <w:numPr>
          <w:ilvl w:val="1"/>
          <w:numId w:val="27"/>
        </w:numPr>
        <w:tabs>
          <w:tab w:pos="2409" w:val="left" w:leader="none"/>
        </w:tabs>
        <w:spacing w:line="240" w:lineRule="auto" w:before="260" w:after="0"/>
        <w:ind w:left="2408" w:right="703" w:hanging="38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Specify the size of increment or</w:t>
      </w:r>
      <w:r>
        <w:rPr>
          <w:rFonts w:ascii="Times New Roman"/>
          <w:spacing w:val="-18"/>
          <w:sz w:val="40"/>
        </w:rPr>
        <w:t> </w:t>
      </w:r>
      <w:r>
        <w:rPr>
          <w:rFonts w:ascii="Times New Roman"/>
          <w:sz w:val="40"/>
        </w:rPr>
        <w:t>decrement.</w:t>
      </w:r>
    </w:p>
    <w:p>
      <w:pPr>
        <w:pStyle w:val="ListParagraph"/>
        <w:numPr>
          <w:ilvl w:val="1"/>
          <w:numId w:val="27"/>
        </w:numPr>
        <w:tabs>
          <w:tab w:pos="2409" w:val="left" w:leader="none"/>
        </w:tabs>
        <w:spacing w:line="240" w:lineRule="auto" w:before="260" w:after="0"/>
        <w:ind w:left="2408" w:right="703" w:hanging="38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specify the use of 5-, 9-, or 16-bit signed</w:t>
      </w:r>
      <w:r>
        <w:rPr>
          <w:rFonts w:ascii="Times New Roman"/>
          <w:spacing w:val="-23"/>
          <w:sz w:val="40"/>
        </w:rPr>
        <w:t> </w:t>
      </w:r>
      <w:r>
        <w:rPr>
          <w:rFonts w:ascii="Times New Roman"/>
          <w:sz w:val="40"/>
        </w:rPr>
        <w:t>offset.</w:t>
      </w:r>
    </w:p>
    <w:p>
      <w:pPr>
        <w:pStyle w:val="ListParagraph"/>
        <w:numPr>
          <w:ilvl w:val="0"/>
          <w:numId w:val="27"/>
        </w:numPr>
        <w:tabs>
          <w:tab w:pos="1917" w:val="left" w:leader="none"/>
        </w:tabs>
        <w:spacing w:line="240" w:lineRule="auto" w:before="260" w:after="0"/>
        <w:ind w:left="1916" w:right="703" w:hanging="6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indexed addressing scheme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allows: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260" w:after="0"/>
        <w:ind w:left="2025" w:right="157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stack pointer to be used as an indexed register in all</w:t>
      </w:r>
      <w:r>
        <w:rPr>
          <w:rFonts w:ascii="Times New Roman"/>
          <w:spacing w:val="-39"/>
          <w:sz w:val="40"/>
        </w:rPr>
        <w:t> </w:t>
      </w:r>
      <w:r>
        <w:rPr>
          <w:rFonts w:ascii="Times New Roman"/>
          <w:sz w:val="40"/>
        </w:rPr>
        <w:t>indexed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operation.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39" w:top="680" w:bottom="340" w:left="40" w:right="40"/>
        </w:sectPr>
      </w:pPr>
    </w:p>
    <w:p>
      <w:pPr>
        <w:spacing w:before="43"/>
        <w:ind w:left="70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Slide Number 49" w:id="50"/>
      <w:bookmarkEnd w:id="50"/>
      <w:r>
        <w:rPr/>
      </w:r>
      <w:r>
        <w:rPr>
          <w:rFonts w:ascii="Times New Roman" w:hAnsi="Times New Roman" w:cs="Times New Roman" w:eastAsia="Times New Roman"/>
          <w:color w:val="A03205"/>
          <w:w w:val="100"/>
          <w:sz w:val="32"/>
          <w:szCs w:val="32"/>
        </w:rPr>
      </w:r>
      <w:r>
        <w:rPr>
          <w:rFonts w:ascii="Times New Roman" w:hAnsi="Times New Roman" w:cs="Times New Roman" w:eastAsia="Times New Roman"/>
          <w:color w:val="A03205"/>
          <w:sz w:val="32"/>
          <w:szCs w:val="32"/>
          <w:u w:val="single" w:color="A03205"/>
        </w:rPr>
        <w:t>Indexed Addressing Mode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9"/>
          <w:sz w:val="32"/>
          <w:szCs w:val="32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</w:rPr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41"/>
          <w:szCs w:val="41"/>
        </w:rPr>
      </w:pPr>
    </w:p>
    <w:p>
      <w:pPr>
        <w:pStyle w:val="ListParagraph"/>
        <w:numPr>
          <w:ilvl w:val="1"/>
          <w:numId w:val="27"/>
        </w:numPr>
        <w:tabs>
          <w:tab w:pos="2401" w:val="left" w:leader="none"/>
        </w:tabs>
        <w:spacing w:line="249" w:lineRule="auto" w:before="0" w:after="0"/>
        <w:ind w:left="2025" w:right="173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program counter to be used as an indexed register in all</w:t>
      </w:r>
      <w:r>
        <w:rPr>
          <w:rFonts w:ascii="Times New Roman"/>
          <w:spacing w:val="-38"/>
          <w:sz w:val="40"/>
        </w:rPr>
        <w:t> </w:t>
      </w:r>
      <w:r>
        <w:rPr>
          <w:rFonts w:ascii="Times New Roman"/>
          <w:sz w:val="40"/>
        </w:rPr>
        <w:t>but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autoincrement and autodecrement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sz w:val="40"/>
        </w:rPr>
        <w:t>modes.</w:t>
      </w:r>
    </w:p>
    <w:p>
      <w:pPr>
        <w:pStyle w:val="ListParagraph"/>
        <w:numPr>
          <w:ilvl w:val="1"/>
          <w:numId w:val="27"/>
        </w:numPr>
        <w:tabs>
          <w:tab w:pos="2401" w:val="left" w:leader="none"/>
        </w:tabs>
        <w:spacing w:line="240" w:lineRule="auto" w:before="242" w:after="0"/>
        <w:ind w:left="2400" w:right="703" w:hanging="375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value in accumulator A, B, or D to be used as an</w:t>
      </w:r>
      <w:r>
        <w:rPr>
          <w:rFonts w:ascii="Times New Roman"/>
          <w:spacing w:val="-46"/>
          <w:sz w:val="40"/>
        </w:rPr>
        <w:t> </w:t>
      </w:r>
      <w:r>
        <w:rPr>
          <w:rFonts w:ascii="Times New Roman"/>
          <w:sz w:val="40"/>
        </w:rPr>
        <w:t>offset.</w:t>
      </w:r>
    </w:p>
    <w:p>
      <w:pPr>
        <w:pStyle w:val="ListParagraph"/>
        <w:numPr>
          <w:ilvl w:val="1"/>
          <w:numId w:val="27"/>
        </w:numPr>
        <w:tabs>
          <w:tab w:pos="2386" w:val="left" w:leader="none"/>
        </w:tabs>
        <w:spacing w:line="240" w:lineRule="auto" w:before="260" w:after="0"/>
        <w:ind w:left="2385" w:right="703" w:hanging="36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Automatic pre- or post- increment or decrement by -8 to</w:t>
      </w:r>
      <w:r>
        <w:rPr>
          <w:rFonts w:ascii="Times New Roman"/>
          <w:spacing w:val="-29"/>
          <w:sz w:val="40"/>
        </w:rPr>
        <w:t> </w:t>
      </w:r>
      <w:r>
        <w:rPr>
          <w:rFonts w:ascii="Times New Roman"/>
          <w:sz w:val="40"/>
        </w:rPr>
        <w:t>+8</w:t>
      </w:r>
    </w:p>
    <w:p>
      <w:pPr>
        <w:pStyle w:val="ListParagraph"/>
        <w:numPr>
          <w:ilvl w:val="1"/>
          <w:numId w:val="27"/>
        </w:numPr>
        <w:tabs>
          <w:tab w:pos="2386" w:val="left" w:leader="none"/>
        </w:tabs>
        <w:spacing w:line="240" w:lineRule="auto" w:before="260" w:after="0"/>
        <w:ind w:left="2385" w:right="0" w:hanging="36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A choice of 5-, 9-, or 16-bit signed constant</w:t>
      </w:r>
      <w:r>
        <w:rPr>
          <w:rFonts w:ascii="Times New Roman"/>
          <w:spacing w:val="-47"/>
          <w:sz w:val="40"/>
        </w:rPr>
        <w:t> </w:t>
      </w:r>
      <w:r>
        <w:rPr>
          <w:rFonts w:ascii="Times New Roman"/>
          <w:sz w:val="40"/>
        </w:rPr>
        <w:t>offsets.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pStyle w:val="BodyText"/>
        <w:spacing w:line="240" w:lineRule="auto" w:before="0"/>
        <w:ind w:right="703"/>
        <w:jc w:val="left"/>
      </w:pPr>
      <w:r>
        <w:rPr/>
        <w:t>Indexed Addressing Instruction</w:t>
      </w:r>
      <w:r>
        <w:rPr>
          <w:spacing w:val="-47"/>
        </w:rPr>
        <w:t> </w:t>
      </w:r>
      <w:r>
        <w:rPr/>
        <w:t>Format: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880" w:val="left" w:leader="none"/>
          <w:tab w:pos="7160" w:val="left" w:leader="none"/>
          <w:tab w:pos="9680" w:val="left" w:leader="none"/>
        </w:tabs>
        <w:spacing w:line="602" w:lineRule="exact"/>
        <w:ind w:left="26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11"/>
          <w:sz w:val="20"/>
        </w:rPr>
        <w:pict>
          <v:shape style="width:90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26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z w:val="36"/>
                    </w:rPr>
                    <w:t>Op-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c</w:t>
                  </w:r>
                  <w:r>
                    <w:rPr>
                      <w:rFonts w:ascii="Times New Roman"/>
                      <w:sz w:val="36"/>
                    </w:rPr>
                    <w:t>ode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11"/>
          <w:sz w:val="20"/>
        </w:rPr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position w:val="-11"/>
          <w:sz w:val="20"/>
        </w:rPr>
        <w:pict>
          <v:shape style="width:90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7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z w:val="36"/>
                    </w:rPr>
                    <w:t>Pos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-By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11"/>
          <w:sz w:val="20"/>
        </w:rPr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position w:val="-11"/>
          <w:sz w:val="20"/>
        </w:rPr>
        <w:pict>
          <v:shape style="width:102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91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pacing w:val="-1"/>
                      <w:sz w:val="36"/>
                    </w:rPr>
                    <w:t>E</w:t>
                  </w:r>
                  <w:r>
                    <w:rPr>
                      <w:rFonts w:ascii="Times New Roman"/>
                      <w:sz w:val="36"/>
                    </w:rPr>
                    <w:t>x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.</w:t>
                  </w:r>
                  <w:r>
                    <w:rPr>
                      <w:rFonts w:ascii="Times New Roman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sz w:val="36"/>
                    </w:rPr>
                    <w:t>By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e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 </w:t>
                  </w:r>
                  <w:r>
                    <w:rPr>
                      <w:rFonts w:ascii="Times New Roman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11"/>
          <w:sz w:val="20"/>
        </w:rPr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position w:val="-11"/>
          <w:sz w:val="20"/>
        </w:rPr>
        <w:pict>
          <v:shape style="width:102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91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pacing w:val="-1"/>
                      <w:sz w:val="36"/>
                    </w:rPr>
                    <w:t>E</w:t>
                  </w:r>
                  <w:r>
                    <w:rPr>
                      <w:rFonts w:ascii="Times New Roman"/>
                      <w:sz w:val="36"/>
                    </w:rPr>
                    <w:t>x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.</w:t>
                  </w:r>
                  <w:r>
                    <w:rPr>
                      <w:rFonts w:ascii="Times New Roman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sz w:val="36"/>
                    </w:rPr>
                    <w:t>By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t</w:t>
                  </w:r>
                  <w:r>
                    <w:rPr>
                      <w:rFonts w:ascii="Times New Roman"/>
                      <w:sz w:val="36"/>
                    </w:rPr>
                    <w:t>e</w:t>
                  </w:r>
                  <w:r>
                    <w:rPr>
                      <w:rFonts w:ascii="Times New Roman"/>
                      <w:spacing w:val="-1"/>
                      <w:sz w:val="36"/>
                    </w:rPr>
                    <w:t> </w:t>
                  </w:r>
                  <w:r>
                    <w:rPr>
                      <w:rFonts w:ascii="Times New Roman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11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152" w:val="left" w:leader="none"/>
          <w:tab w:pos="9672" w:val="left" w:leader="none"/>
        </w:tabs>
        <w:spacing w:line="1687" w:lineRule="exact"/>
        <w:ind w:left="235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21"/>
          <w:sz w:val="20"/>
        </w:rPr>
        <w:pict>
          <v:group style="width:222.8pt;height:78.4pt;mso-position-horizontal-relative:char;mso-position-vertical-relative:line" coordorigin="0,0" coordsize="4456,1568">
            <v:group style="position:absolute;left:1118;top:188;width:1110;height:180" coordorigin="1118,188" coordsize="1110,180">
              <v:shape style="position:absolute;left:1118;top:188;width:1110;height:180" coordorigin="1118,188" coordsize="1110,180" path="m2228,368l2171,311,2104,285,2014,262,1903,241,1840,231,1773,223,1703,215,1628,208,1550,202,1469,197,1385,193,1298,190,1209,188,1118,188e" filled="false" stroked="true" strokeweight=".78pt" strokecolor="#0000ff">
                <v:path arrowok="t"/>
              </v:shape>
            </v:group>
            <v:group style="position:absolute;left:8;top:8;width:1110;height:180" coordorigin="8,8" coordsize="1110,180">
              <v:shape style="position:absolute;left:8;top:8;width:1110;height:180" coordorigin="8,8" coordsize="1110,180" path="m8,8l64,65,132,91,222,114,333,135,395,144,462,153,533,161,608,168,686,174,767,179,851,183,938,185,1027,187,1118,188e" filled="false" stroked="true" strokeweight=".78pt" strokecolor="#0000ff">
                <v:path arrowok="t"/>
              </v:shape>
            </v:group>
            <v:group style="position:absolute;left:2228;top:188;width:1110;height:180" coordorigin="2228,188" coordsize="1110,180">
              <v:shape style="position:absolute;left:2228;top:188;width:1110;height:180" coordorigin="2228,188" coordsize="1110,180" path="m2228,368l2284,311,2352,285,2442,262,2553,241,2615,231,2682,223,2753,215,2828,208,2906,202,2987,197,3071,193,3158,190,3247,188,3338,188e" filled="false" stroked="true" strokeweight=".78pt" strokecolor="#0000ff">
                <v:path arrowok="t"/>
              </v:shape>
            </v:group>
            <v:group style="position:absolute;left:3338;top:8;width:1110;height:180" coordorigin="3338,8" coordsize="1110,180">
              <v:shape style="position:absolute;left:3338;top:8;width:1110;height:180" coordorigin="3338,8" coordsize="1110,180" path="m4448,8l4391,65,4324,91,4234,114,4123,135,4060,144,3993,153,3923,161,3848,168,3770,174,3689,179,3605,183,3518,185,3429,187,3338,188e" filled="false" stroked="true" strokeweight=".78pt" strokecolor="#0000ff">
                <v:path arrowok="t"/>
              </v:shape>
            </v:group>
            <v:group style="position:absolute;left:2061;top:361;width:147;height:1109" coordorigin="2061,361" coordsize="147,1109">
              <v:shape style="position:absolute;left:2061;top:361;width:147;height:1109" coordorigin="2061,361" coordsize="147,1109" path="m2207,361l2061,1469e" filled="false" stroked="true" strokeweight="1pt" strokecolor="#0000ff">
                <v:path arrowok="t"/>
              </v:shape>
            </v:group>
            <v:group style="position:absolute;left:2004;top:1441;width:119;height:127" coordorigin="2004,1441" coordsize="119,127">
              <v:shape style="position:absolute;left:2004;top:1441;width:119;height:127" coordorigin="2004,1441" coordsize="119,127" path="m2004,1441l2048,1568,2123,1457,2004,1441xe" filled="true" fillcolor="#0000ff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-21"/>
          <w:sz w:val="20"/>
        </w:rPr>
      </w:r>
      <w:r>
        <w:rPr>
          <w:rFonts w:ascii="Times New Roman"/>
          <w:position w:val="-21"/>
          <w:sz w:val="20"/>
        </w:rPr>
        <w:tab/>
      </w:r>
      <w:r>
        <w:rPr>
          <w:rFonts w:ascii="Times New Roman"/>
          <w:position w:val="-33"/>
          <w:sz w:val="20"/>
        </w:rPr>
        <w:pict>
          <v:group style="width:108.4pt;height:84.4pt;mso-position-horizontal-relative:char;mso-position-vertical-relative:line" coordorigin="0,0" coordsize="2168,1688">
            <v:group style="position:absolute;left:518;top:188;width:510;height:180" coordorigin="518,188" coordsize="510,180">
              <v:shape style="position:absolute;left:518;top:188;width:510;height:180" coordorigin="518,188" coordsize="510,180" path="m1028,368l1002,311,951,273,878,241,819,223,752,208,679,197,601,190,560,188,518,188e" filled="false" stroked="true" strokeweight=".78pt" strokecolor="#0000ff">
                <v:path arrowok="t"/>
              </v:shape>
            </v:group>
            <v:group style="position:absolute;left:8;top:8;width:510;height:180" coordorigin="8,8" coordsize="510,180">
              <v:shape style="position:absolute;left:8;top:8;width:510;height:180" coordorigin="8,8" coordsize="510,180" path="m8,8l34,65,84,103,157,135,217,153,283,168,357,179,435,185,476,187,518,188e" filled="false" stroked="true" strokeweight=".78pt" strokecolor="#0000ff">
                <v:path arrowok="t"/>
              </v:shape>
            </v:group>
            <v:group style="position:absolute;left:1028;top:188;width:510;height:180" coordorigin="1028,188" coordsize="510,180">
              <v:shape style="position:absolute;left:1028;top:188;width:510;height:180" coordorigin="1028,188" coordsize="510,180" path="m1028,368l1054,311,1104,273,1177,241,1237,223,1303,208,1377,197,1455,190,1496,188,1538,188e" filled="false" stroked="true" strokeweight=".78pt" strokecolor="#0000ff">
                <v:path arrowok="t"/>
              </v:shape>
            </v:group>
            <v:group style="position:absolute;left:1538;top:8;width:510;height:180" coordorigin="1538,8" coordsize="510,180">
              <v:shape style="position:absolute;left:1538;top:8;width:510;height:180" coordorigin="1538,8" coordsize="510,180" path="m2048,8l2022,65,1971,103,1898,135,1839,153,1772,168,1699,179,1621,185,1580,187,1538,188e" filled="false" stroked="true" strokeweight=".78pt" strokecolor="#0000ff">
                <v:path arrowok="t"/>
              </v:shape>
            </v:group>
            <v:group style="position:absolute;left:1016;top:347;width:1087;height:1265" coordorigin="1016,347" coordsize="1087,1265">
              <v:shape style="position:absolute;left:1016;top:347;width:1087;height:1265" coordorigin="1016,347" coordsize="1087,1265" path="m1016,347l2103,1612e" filled="false" stroked="true" strokeweight="1.0pt" strokecolor="#0000ff">
                <v:path arrowok="t"/>
              </v:shape>
            </v:group>
            <v:group style="position:absolute;left:2044;top:1558;width:124;height:131" coordorigin="2044,1558" coordsize="124,131">
              <v:shape style="position:absolute;left:2044;top:1558;width:124;height:131" coordorigin="2044,1558" coordsize="124,131" path="m2135,1558l2044,1636,2168,1688,2135,1558xe" filled="true" fillcolor="#0000ff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-33"/>
          <w:sz w:val="20"/>
        </w:rPr>
      </w:r>
      <w:r>
        <w:rPr>
          <w:rFonts w:ascii="Times New Roman"/>
          <w:position w:val="-33"/>
          <w:sz w:val="20"/>
        </w:rPr>
        <w:tab/>
      </w:r>
      <w:r>
        <w:rPr>
          <w:rFonts w:ascii="Times New Roman"/>
          <w:position w:val="-33"/>
          <w:sz w:val="20"/>
        </w:rPr>
        <w:pict>
          <v:group style="width:102.8pt;height:84.4pt;mso-position-horizontal-relative:char;mso-position-vertical-relative:line" coordorigin="0,0" coordsize="2056,1688">
            <v:group style="position:absolute;left:518;top:188;width:510;height:180" coordorigin="518,188" coordsize="510,180">
              <v:shape style="position:absolute;left:518;top:188;width:510;height:180" coordorigin="518,188" coordsize="510,180" path="m1028,368l1002,311,951,273,878,241,819,223,752,208,679,197,601,190,560,188,518,188e" filled="false" stroked="true" strokeweight=".78pt" strokecolor="#0000ff">
                <v:path arrowok="t"/>
              </v:shape>
            </v:group>
            <v:group style="position:absolute;left:8;top:8;width:510;height:180" coordorigin="8,8" coordsize="510,180">
              <v:shape style="position:absolute;left:8;top:8;width:510;height:180" coordorigin="8,8" coordsize="510,180" path="m8,8l34,65,84,103,157,135,217,153,283,168,357,179,435,185,476,187,518,188e" filled="false" stroked="true" strokeweight=".78pt" strokecolor="#0000ff">
                <v:path arrowok="t"/>
              </v:shape>
            </v:group>
            <v:group style="position:absolute;left:1028;top:188;width:510;height:180" coordorigin="1028,188" coordsize="510,180">
              <v:shape style="position:absolute;left:1028;top:188;width:510;height:180" coordorigin="1028,188" coordsize="510,180" path="m1028,368l1054,311,1104,273,1177,241,1237,223,1303,208,1377,197,1455,190,1496,188,1538,188e" filled="false" stroked="true" strokeweight=".78pt" strokecolor="#0000ff">
                <v:path arrowok="t"/>
              </v:shape>
            </v:group>
            <v:group style="position:absolute;left:1538;top:8;width:510;height:180" coordorigin="1538,8" coordsize="510,180">
              <v:shape style="position:absolute;left:1538;top:8;width:510;height:180" coordorigin="1538,8" coordsize="510,180" path="m2048,8l2022,65,1971,103,1898,135,1839,153,1772,168,1699,179,1621,185,1580,187,1538,188e" filled="false" stroked="true" strokeweight=".78pt" strokecolor="#0000ff">
                <v:path arrowok="t"/>
              </v:shape>
            </v:group>
            <v:group style="position:absolute;left:68;top:333;width:958;height:1275" coordorigin="68,333" coordsize="958,1275">
              <v:shape style="position:absolute;left:68;top:333;width:958;height:1275" coordorigin="68,333" coordsize="958,1275" path="m1025,333l68,1608e" filled="false" stroked="true" strokeweight="1pt" strokecolor="#0000ff">
                <v:path arrowok="t"/>
              </v:shape>
            </v:group>
            <v:group style="position:absolute;left:8;top:1556;width:121;height:132" coordorigin="8,1556" coordsize="121,132">
              <v:shape style="position:absolute;left:8;top:1556;width:121;height:132" coordorigin="8,1556" coordsize="121,132" path="m32,1556l8,1688,128,1628,32,1556xe" filled="true" fillcolor="#0000ff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-33"/>
          <w:sz w:val="20"/>
        </w:rPr>
      </w:r>
    </w:p>
    <w:p>
      <w:pPr>
        <w:spacing w:after="0" w:line="1687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400" w:bottom="340" w:left="40" w:right="40"/>
        </w:sectPr>
      </w:pPr>
    </w:p>
    <w:p>
      <w:pPr>
        <w:spacing w:line="378" w:lineRule="exact" w:before="0"/>
        <w:ind w:left="3329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800000"/>
          <w:sz w:val="36"/>
        </w:rPr>
        <w:t>Always part</w:t>
      </w:r>
      <w:r>
        <w:rPr>
          <w:rFonts w:ascii="Times New Roman"/>
          <w:b/>
          <w:i/>
          <w:color w:val="800000"/>
          <w:spacing w:val="-3"/>
          <w:sz w:val="36"/>
        </w:rPr>
        <w:t> </w:t>
      </w:r>
      <w:r>
        <w:rPr>
          <w:rFonts w:ascii="Times New Roman"/>
          <w:b/>
          <w:i/>
          <w:color w:val="800000"/>
          <w:sz w:val="36"/>
        </w:rPr>
        <w:t>of</w:t>
      </w:r>
      <w:r>
        <w:rPr>
          <w:rFonts w:ascii="Times New Roman"/>
          <w:sz w:val="36"/>
        </w:rPr>
      </w:r>
    </w:p>
    <w:p>
      <w:pPr>
        <w:spacing w:before="18"/>
        <w:ind w:left="3330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800000"/>
          <w:sz w:val="36"/>
        </w:rPr>
        <w:t>instruction</w:t>
      </w:r>
      <w:r>
        <w:rPr>
          <w:rFonts w:ascii="Times New Roman"/>
          <w:sz w:val="36"/>
        </w:rPr>
      </w:r>
    </w:p>
    <w:p>
      <w:pPr>
        <w:spacing w:line="378" w:lineRule="exact" w:before="0"/>
        <w:ind w:left="2700" w:right="0" w:hanging="4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b/>
          <w:i/>
          <w:color w:val="800000"/>
          <w:sz w:val="36"/>
        </w:rPr>
        <w:t>May or may not</w:t>
      </w:r>
      <w:r>
        <w:rPr>
          <w:rFonts w:ascii="Times New Roman"/>
          <w:b/>
          <w:i/>
          <w:color w:val="800000"/>
          <w:spacing w:val="-4"/>
          <w:sz w:val="36"/>
        </w:rPr>
        <w:t> </w:t>
      </w:r>
      <w:r>
        <w:rPr>
          <w:rFonts w:ascii="Times New Roman"/>
          <w:b/>
          <w:i/>
          <w:color w:val="800000"/>
          <w:sz w:val="36"/>
        </w:rPr>
        <w:t>be</w:t>
      </w:r>
      <w:r>
        <w:rPr>
          <w:rFonts w:ascii="Times New Roman"/>
          <w:sz w:val="36"/>
        </w:rPr>
      </w:r>
    </w:p>
    <w:p>
      <w:pPr>
        <w:spacing w:before="18"/>
        <w:ind w:left="270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i/>
          <w:color w:val="800000"/>
          <w:sz w:val="36"/>
        </w:rPr>
        <w:t>part of</w:t>
      </w:r>
      <w:r>
        <w:rPr>
          <w:rFonts w:ascii="Times New Roman"/>
          <w:b/>
          <w:i/>
          <w:color w:val="800000"/>
          <w:spacing w:val="-6"/>
          <w:sz w:val="36"/>
        </w:rPr>
        <w:t> </w:t>
      </w:r>
      <w:r>
        <w:rPr>
          <w:rFonts w:ascii="Times New Roman"/>
          <w:b/>
          <w:i/>
          <w:color w:val="800000"/>
          <w:sz w:val="36"/>
        </w:rPr>
        <w:t>instruction</w:t>
      </w:r>
      <w:r>
        <w:rPr>
          <w:rFonts w:ascii="Times New Roman"/>
          <w:sz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5470" w:space="40"/>
            <w:col w:w="8810"/>
          </w:cols>
        </w:sectPr>
      </w:pPr>
    </w:p>
    <w:p>
      <w:pPr>
        <w:spacing w:before="24"/>
        <w:ind w:left="585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bookmarkStart w:name="Slide Number 50" w:id="51"/>
      <w:bookmarkEnd w:id="51"/>
      <w:r>
        <w:rPr/>
      </w:r>
      <w:r>
        <w:rPr>
          <w:rFonts w:ascii="Times New Roman" w:hAnsi="Times New Roman" w:cs="Times New Roman" w:eastAsia="Times New Roman"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color w:val="A03205"/>
          <w:sz w:val="36"/>
          <w:szCs w:val="36"/>
          <w:u w:val="single" w:color="A03205"/>
        </w:rPr>
        <w:t>Indexed Addressing Mode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8"/>
          <w:sz w:val="36"/>
          <w:szCs w:val="36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6"/>
          <w:szCs w:val="36"/>
        </w:rPr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pStyle w:val="Heading6"/>
        <w:numPr>
          <w:ilvl w:val="0"/>
          <w:numId w:val="26"/>
        </w:numPr>
        <w:tabs>
          <w:tab w:pos="1569" w:val="left" w:leader="none"/>
        </w:tabs>
        <w:spacing w:line="240" w:lineRule="auto" w:before="189" w:after="0"/>
        <w:ind w:left="1568" w:right="703" w:hanging="623"/>
        <w:jc w:val="left"/>
      </w:pPr>
      <w:r>
        <w:rPr/>
        <w:t>Indexed addressing mode has </w:t>
      </w:r>
      <w:r>
        <w:rPr>
          <w:rFonts w:ascii="Times New Roman"/>
          <w:b/>
          <w:color w:val="FF0000"/>
        </w:rPr>
      </w:r>
      <w:r>
        <w:rPr>
          <w:rFonts w:ascii="Times New Roman"/>
          <w:b/>
          <w:color w:val="FF0000"/>
          <w:u w:val="thick" w:color="FF0000"/>
        </w:rPr>
        <w:t>10 </w:t>
      </w:r>
      <w:r>
        <w:rPr>
          <w:rFonts w:ascii="Times New Roman"/>
          <w:b/>
          <w:color w:val="FF0000"/>
        </w:rPr>
      </w:r>
      <w:r>
        <w:rPr/>
        <w:t>different</w:t>
      </w:r>
      <w:r>
        <w:rPr>
          <w:spacing w:val="-16"/>
        </w:rPr>
        <w:t> </w:t>
      </w:r>
      <w:r>
        <w:rPr/>
        <w:t>variations:</w:t>
      </w:r>
    </w:p>
    <w:p>
      <w:pPr>
        <w:tabs>
          <w:tab w:pos="3052" w:val="left" w:leader="none"/>
        </w:tabs>
        <w:spacing w:before="383"/>
        <w:ind w:left="23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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5-bit</w:t>
      </w:r>
      <w:r>
        <w:rPr>
          <w:rFonts w:ascii="Times New Roman" w:hAnsi="Times New Roman" w:cs="Times New Roman" w:eastAsia="Times New Roman"/>
          <w:spacing w:val="-1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offset</w:t>
      </w:r>
    </w:p>
    <w:p>
      <w:pPr>
        <w:tabs>
          <w:tab w:pos="3652" w:val="left" w:leader="none"/>
        </w:tabs>
        <w:spacing w:before="288"/>
        <w:ind w:left="29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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Pre-decrement</w:t>
      </w:r>
    </w:p>
    <w:p>
      <w:pPr>
        <w:tabs>
          <w:tab w:pos="4252" w:val="left" w:leader="none"/>
        </w:tabs>
        <w:spacing w:before="288"/>
        <w:ind w:left="35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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Pre-increment</w:t>
      </w:r>
    </w:p>
    <w:p>
      <w:pPr>
        <w:tabs>
          <w:tab w:pos="4852" w:val="left" w:leader="none"/>
        </w:tabs>
        <w:spacing w:before="288"/>
        <w:ind w:left="4185" w:right="703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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Post-decrement</w:t>
      </w:r>
    </w:p>
    <w:p>
      <w:pPr>
        <w:tabs>
          <w:tab w:pos="667" w:val="left" w:leader="none"/>
        </w:tabs>
        <w:spacing w:before="288"/>
        <w:ind w:left="0" w:right="1174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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Post-increment</w:t>
      </w:r>
    </w:p>
    <w:p>
      <w:pPr>
        <w:pStyle w:val="ListParagraph"/>
        <w:numPr>
          <w:ilvl w:val="1"/>
          <w:numId w:val="26"/>
        </w:numPr>
        <w:tabs>
          <w:tab w:pos="6026" w:val="left" w:leader="none"/>
        </w:tabs>
        <w:spacing w:line="240" w:lineRule="auto" w:before="288" w:after="0"/>
        <w:ind w:left="6025" w:right="703" w:hanging="64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Accumulator</w:t>
      </w:r>
      <w:r>
        <w:rPr>
          <w:rFonts w:ascii="Times New Roman"/>
          <w:spacing w:val="-5"/>
          <w:sz w:val="48"/>
        </w:rPr>
        <w:t> </w:t>
      </w:r>
      <w:r>
        <w:rPr>
          <w:rFonts w:ascii="Times New Roman"/>
          <w:sz w:val="48"/>
        </w:rPr>
        <w:t>offset</w:t>
      </w:r>
    </w:p>
    <w:p>
      <w:pPr>
        <w:tabs>
          <w:tab w:pos="854" w:val="left" w:leader="none"/>
        </w:tabs>
        <w:spacing w:before="313"/>
        <w:ind w:left="187" w:right="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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9-bit</w:t>
      </w:r>
      <w:r>
        <w:rPr>
          <w:rFonts w:ascii="Times New Roman" w:hAnsi="Times New Roman" w:cs="Times New Roman" w:eastAsia="Times New Roman"/>
          <w:spacing w:val="-1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offset</w:t>
      </w:r>
    </w:p>
    <w:p>
      <w:pPr>
        <w:tabs>
          <w:tab w:pos="2053" w:val="left" w:leader="none"/>
        </w:tabs>
        <w:spacing w:before="313"/>
        <w:ind w:left="1386" w:right="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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16-bit</w:t>
      </w:r>
      <w:r>
        <w:rPr>
          <w:rFonts w:ascii="Times New Roman" w:hAnsi="Times New Roman" w:cs="Times New Roman" w:eastAsia="Times New Roman"/>
          <w:spacing w:val="-14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offset</w:t>
      </w:r>
    </w:p>
    <w:p>
      <w:pPr>
        <w:pStyle w:val="ListParagraph"/>
        <w:numPr>
          <w:ilvl w:val="2"/>
          <w:numId w:val="26"/>
        </w:numPr>
        <w:tabs>
          <w:tab w:pos="7493" w:val="left" w:leader="none"/>
        </w:tabs>
        <w:spacing w:line="240" w:lineRule="auto" w:before="313" w:after="0"/>
        <w:ind w:left="7492" w:right="703" w:hanging="667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Indexed-Indirect 16-bit</w:t>
      </w:r>
      <w:r>
        <w:rPr>
          <w:rFonts w:ascii="Times New Roman"/>
          <w:spacing w:val="-9"/>
          <w:sz w:val="48"/>
        </w:rPr>
        <w:t> </w:t>
      </w:r>
      <w:r>
        <w:rPr>
          <w:rFonts w:ascii="Times New Roman"/>
          <w:sz w:val="48"/>
        </w:rPr>
        <w:t>offset</w:t>
      </w:r>
    </w:p>
    <w:p>
      <w:pPr>
        <w:tabs>
          <w:tab w:pos="7972" w:val="left" w:leader="none"/>
        </w:tabs>
        <w:spacing w:before="313"/>
        <w:ind w:left="730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Wingdings" w:hAnsi="Wingdings" w:cs="Wingdings" w:eastAsia="Wingdings"/>
          <w:color w:val="A03205"/>
          <w:sz w:val="48"/>
          <w:szCs w:val="48"/>
        </w:rPr>
        <w:t></w:t>
      </w:r>
      <w:r>
        <w:rPr>
          <w:rFonts w:ascii="Times New Roman" w:hAnsi="Times New Roman" w:cs="Times New Roman" w:eastAsia="Times New Roman"/>
          <w:color w:val="A03205"/>
          <w:sz w:val="48"/>
          <w:szCs w:val="48"/>
        </w:rPr>
        <w:tab/>
      </w:r>
      <w:r>
        <w:rPr>
          <w:rFonts w:ascii="Times New Roman" w:hAnsi="Times New Roman" w:cs="Times New Roman" w:eastAsia="Times New Roman"/>
          <w:sz w:val="48"/>
          <w:szCs w:val="48"/>
        </w:rPr>
        <w:t>Indexed-Indirect D acc.</w:t>
      </w:r>
      <w:r>
        <w:rPr>
          <w:rFonts w:ascii="Times New Roman" w:hAnsi="Times New Roman" w:cs="Times New Roman" w:eastAsia="Times New Roman"/>
          <w:spacing w:val="-2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offset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pgSz w:w="14400" w:h="10800" w:orient="landscape"/>
          <w:pgMar w:header="0" w:footer="139" w:top="300" w:bottom="340" w:left="40" w:right="40"/>
        </w:sectPr>
      </w:pPr>
    </w:p>
    <w:p>
      <w:pPr>
        <w:spacing w:before="43"/>
        <w:ind w:left="70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Slide Number 51" w:id="52"/>
      <w:bookmarkEnd w:id="52"/>
      <w:r>
        <w:rPr/>
      </w:r>
      <w:r>
        <w:rPr>
          <w:rFonts w:ascii="Times New Roman" w:hAnsi="Times New Roman" w:cs="Times New Roman" w:eastAsia="Times New Roman"/>
          <w:color w:val="A03205"/>
          <w:w w:val="100"/>
          <w:sz w:val="32"/>
          <w:szCs w:val="32"/>
        </w:rPr>
      </w:r>
      <w:r>
        <w:rPr>
          <w:rFonts w:ascii="Times New Roman" w:hAnsi="Times New Roman" w:cs="Times New Roman" w:eastAsia="Times New Roman"/>
          <w:color w:val="A03205"/>
          <w:sz w:val="32"/>
          <w:szCs w:val="32"/>
          <w:u w:val="single" w:color="A03205"/>
        </w:rPr>
        <w:t>Indexed Addressing Mode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9"/>
          <w:sz w:val="32"/>
          <w:szCs w:val="32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</w:rPr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4400" w:h="10800" w:orient="landscape"/>
          <w:pgMar w:header="0" w:footer="139" w:top="400" w:bottom="340" w:left="40" w:right="40"/>
        </w:sectPr>
      </w:pPr>
    </w:p>
    <w:p>
      <w:pPr>
        <w:spacing w:before="48"/>
        <w:ind w:left="130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color w:val="A03205"/>
          <w:w w:val="99"/>
          <w:sz w:val="40"/>
        </w:rPr>
      </w:r>
      <w:r>
        <w:rPr>
          <w:rFonts w:ascii="Times New Roman"/>
          <w:i/>
          <w:color w:val="A03205"/>
          <w:sz w:val="40"/>
          <w:u w:val="single" w:color="A03205"/>
        </w:rPr>
        <w:t>Post-Byte</w:t>
      </w:r>
      <w:r>
        <w:rPr>
          <w:rFonts w:ascii="Times New Roman"/>
          <w:i/>
          <w:color w:val="A03205"/>
          <w:spacing w:val="-8"/>
          <w:sz w:val="40"/>
          <w:u w:val="single" w:color="A03205"/>
        </w:rPr>
        <w:t> </w:t>
      </w:r>
      <w:r>
        <w:rPr>
          <w:rFonts w:ascii="Times New Roman"/>
          <w:color w:val="A03205"/>
          <w:sz w:val="40"/>
          <w:u w:val="single" w:color="A03205"/>
        </w:rPr>
        <w:t>Format:</w:t>
      </w:r>
      <w:r>
        <w:rPr>
          <w:rFonts w:ascii="Times New Roman"/>
          <w:color w:val="A03205"/>
          <w:sz w:val="40"/>
        </w:rPr>
      </w:r>
      <w:r>
        <w:rPr>
          <w:rFonts w:ascii="Times New Roman"/>
          <w:sz w:val="4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602" w:lineRule="exact"/>
        <w:ind w:left="16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"/>
          <w:sz w:val="20"/>
          <w:szCs w:val="20"/>
        </w:rPr>
        <w:pict>
          <v:shape style="width:90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z w:val="36"/>
                    </w:rPr>
                    <w:t>xx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?</w:t>
                  </w:r>
                  <w:r>
                    <w:rPr>
                      <w:rFonts w:ascii="Times New Roman"/>
                      <w:sz w:val="36"/>
                    </w:rPr>
                    <w:t>xxxxx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-11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9"/>
          <w:szCs w:val="49"/>
        </w:rPr>
      </w:pPr>
    </w:p>
    <w:p>
      <w:pPr>
        <w:tabs>
          <w:tab w:pos="3823" w:val="left" w:leader="none"/>
        </w:tabs>
        <w:spacing w:before="0"/>
        <w:ind w:left="202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25.529999pt;margin-top:4.83348pt;width:48.5pt;height:6pt;mso-position-horizontal-relative:page;mso-position-vertical-relative:paragraph;z-index:-126904" coordorigin="2511,97" coordsize="970,120">
            <v:group style="position:absolute;left:2521;top:157;width:860;height:2" coordorigin="2521,157" coordsize="860,2">
              <v:shape style="position:absolute;left:2521;top:157;width:860;height:2" coordorigin="2521,157" coordsize="860,0" path="m2521,157l3381,157e" filled="false" stroked="true" strokeweight="1pt" strokecolor="#000000">
                <v:path arrowok="t"/>
              </v:shape>
            </v:group>
            <v:group style="position:absolute;left:3361;top:97;width:120;height:120" coordorigin="3361,97" coordsize="120,120">
              <v:shape style="position:absolute;left:3361;top:97;width:120;height:120" coordorigin="3361,97" coordsize="120,120" path="m3361,97l3361,217,3481,157,3361,9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47.529999pt;margin-top:4.83348pt;width:42.5pt;height:6pt;mso-position-horizontal-relative:page;mso-position-vertical-relative:paragraph;z-index:13024" coordorigin="6951,97" coordsize="850,120">
            <v:group style="position:absolute;left:6961;top:157;width:740;height:2" coordorigin="6961,157" coordsize="740,2">
              <v:shape style="position:absolute;left:6961;top:157;width:740;height:2" coordorigin="6961,157" coordsize="740,0" path="m6961,157l7701,157e" filled="false" stroked="true" strokeweight="1pt" strokecolor="#000000">
                <v:path arrowok="t"/>
              </v:shape>
            </v:group>
            <v:group style="position:absolute;left:7681;top:97;width:120;height:120" coordorigin="7681,97" coordsize="120,120">
              <v:shape style="position:absolute;left:7681;top:97;width:120;height:120" coordorigin="7681,97" coordsize="120,120" path="m7681,97l7681,217,7801,157,7681,9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FF0000"/>
          <w:sz w:val="36"/>
        </w:rPr>
        <w:t>0</w:t>
        <w:tab/>
      </w:r>
      <w:r>
        <w:rPr>
          <w:rFonts w:ascii="Times New Roman"/>
          <w:sz w:val="36"/>
        </w:rPr>
        <w:t>5-bit constant</w:t>
      </w:r>
      <w:r>
        <w:rPr>
          <w:rFonts w:ascii="Times New Roman"/>
          <w:spacing w:val="-11"/>
          <w:sz w:val="36"/>
        </w:rPr>
        <w:t> </w:t>
      </w:r>
      <w:r>
        <w:rPr>
          <w:rFonts w:ascii="Times New Roman"/>
          <w:sz w:val="36"/>
        </w:rPr>
        <w:t>offset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tabs>
          <w:tab w:pos="3823" w:val="left" w:leader="none"/>
        </w:tabs>
        <w:spacing w:before="0"/>
        <w:ind w:left="202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25.529999pt;margin-top:9.819396pt;width:48.5pt;height:6pt;mso-position-horizontal-relative:page;mso-position-vertical-relative:paragraph;z-index:-126880" coordorigin="2511,196" coordsize="970,120">
            <v:group style="position:absolute;left:2521;top:256;width:860;height:2" coordorigin="2521,256" coordsize="860,2">
              <v:shape style="position:absolute;left:2521;top:256;width:860;height:2" coordorigin="2521,256" coordsize="860,0" path="m2521,256l3381,256e" filled="false" stroked="true" strokeweight="1pt" strokecolor="#000000">
                <v:path arrowok="t"/>
              </v:shape>
            </v:group>
            <v:group style="position:absolute;left:3361;top:196;width:120;height:120" coordorigin="3361,196" coordsize="120,120">
              <v:shape style="position:absolute;left:3361;top:196;width:120;height:120" coordorigin="3361,196" coordsize="120,120" path="m3361,196l3361,316,3481,256,3361,19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FF0000"/>
          <w:position w:val="10"/>
          <w:sz w:val="36"/>
        </w:rPr>
        <w:t>1</w:t>
        <w:tab/>
      </w:r>
      <w:r>
        <w:rPr>
          <w:rFonts w:ascii="Times New Roman"/>
          <w:sz w:val="36"/>
        </w:rPr>
        <w:t>Rest of the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sz w:val="36"/>
        </w:rPr>
        <w:t>variations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3"/>
          <w:szCs w:val="43"/>
        </w:rPr>
      </w:pPr>
      <w:r>
        <w:rPr/>
        <w:br w:type="column"/>
      </w:r>
      <w:r>
        <w:rPr>
          <w:rFonts w:ascii="Times New Roman"/>
          <w:sz w:val="43"/>
        </w:rPr>
      </w:r>
    </w:p>
    <w:p>
      <w:pPr>
        <w:spacing w:before="0"/>
        <w:ind w:left="130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521.27948pt;margin-top:2.584687pt;width:19.5pt;height:169.5pt;mso-position-horizontal-relative:page;mso-position-vertical-relative:paragraph;z-index:13072" coordorigin="10426,52" coordsize="390,3390">
            <v:group style="position:absolute;left:10441;top:907;width:180;height:840" coordorigin="10441,907" coordsize="180,840">
              <v:shape style="position:absolute;left:10441;top:907;width:180;height:840" coordorigin="10441,907" coordsize="180,840" path="m10441,1747l10497,1704,10535,1621,10558,1544,10577,1453,10594,1349,10606,1234,10611,1172,10615,1109,10618,1043,10620,976,10621,907e" filled="false" stroked="true" strokeweight="1.5pt" strokecolor="#000000">
                <v:path arrowok="t"/>
              </v:shape>
            </v:group>
            <v:group style="position:absolute;left:10621;top:67;width:180;height:840" coordorigin="10621,67" coordsize="180,840">
              <v:shape style="position:absolute;left:10621;top:67;width:180;height:840" coordorigin="10621,67" coordsize="180,840" path="m10801,67l10744,110,10706,193,10683,269,10664,360,10648,464,10635,580,10630,641,10626,705,10623,770,10621,838,10621,907e" filled="false" stroked="true" strokeweight="1.5pt" strokecolor="#000000">
                <v:path arrowok="t"/>
              </v:shape>
            </v:group>
            <v:group style="position:absolute;left:10441;top:1747;width:180;height:840" coordorigin="10441,1747" coordsize="180,840">
              <v:shape style="position:absolute;left:10441;top:1747;width:180;height:840" coordorigin="10441,1747" coordsize="180,840" path="m10441,1747l10497,1790,10535,1873,10558,1949,10577,2040,10594,2144,10606,2260,10611,2321,10615,2385,10618,2450,10620,2518,10621,2587e" filled="false" stroked="true" strokeweight="1.5pt" strokecolor="#000000">
                <v:path arrowok="t"/>
              </v:shape>
            </v:group>
            <v:group style="position:absolute;left:10621;top:2587;width:180;height:840" coordorigin="10621,2587" coordsize="180,840">
              <v:shape style="position:absolute;left:10621;top:2587;width:180;height:840" coordorigin="10621,2587" coordsize="180,840" path="m10801,3427l10744,3384,10706,3301,10683,3224,10664,3133,10648,3029,10635,2914,10630,2852,10626,2789,10623,2723,10621,2656,10621,2587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X</w:t>
      </w:r>
    </w:p>
    <w:p>
      <w:pPr>
        <w:spacing w:before="147"/>
        <w:ind w:left="0" w:right="62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Y</w:t>
      </w:r>
    </w:p>
    <w:p>
      <w:pPr>
        <w:pStyle w:val="ListParagraph"/>
        <w:numPr>
          <w:ilvl w:val="0"/>
          <w:numId w:val="28"/>
        </w:numPr>
        <w:tabs>
          <w:tab w:pos="2205" w:val="left" w:leader="none"/>
        </w:tabs>
        <w:spacing w:line="240" w:lineRule="auto" w:before="147" w:after="0"/>
        <w:ind w:left="2205" w:right="0" w:hanging="45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402.029999pt;margin-top:20.404684pt;width:84pt;height:30.15pt;mso-position-horizontal-relative:page;mso-position-vertical-relative:paragraph;z-index:13240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0</w:t>
                  </w:r>
                  <w:r>
                    <w:rPr>
                      <w:rFonts w:ascii="Times New Roman"/>
                      <w:sz w:val="36"/>
                    </w:rPr>
                    <w:t>nnnnn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36"/>
          <w:szCs w:val="36"/>
        </w:rPr>
        <w:t>→ SP</w:t>
      </w:r>
    </w:p>
    <w:p>
      <w:pPr>
        <w:pStyle w:val="ListParagraph"/>
        <w:numPr>
          <w:ilvl w:val="0"/>
          <w:numId w:val="28"/>
        </w:numPr>
        <w:tabs>
          <w:tab w:pos="2192" w:val="left" w:leader="none"/>
        </w:tabs>
        <w:spacing w:line="240" w:lineRule="auto" w:before="147" w:after="0"/>
        <w:ind w:left="2191" w:right="0" w:hanging="436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91.529999pt;margin-top:7.444497pt;width:24.5pt;height:6pt;mso-position-horizontal-relative:page;mso-position-vertical-relative:paragraph;z-index:13048" coordorigin="9831,149" coordsize="490,120">
            <v:group style="position:absolute;left:9841;top:209;width:380;height:2" coordorigin="9841,209" coordsize="380,2">
              <v:shape style="position:absolute;left:9841;top:209;width:380;height:2" coordorigin="9841,209" coordsize="380,0" path="m9841,209l10221,209e" filled="false" stroked="true" strokeweight="1pt" strokecolor="#000000">
                <v:path arrowok="t"/>
              </v:shape>
            </v:group>
            <v:group style="position:absolute;left:10201;top:149;width:120;height:120" coordorigin="10201,149" coordsize="120,120">
              <v:shape style="position:absolute;left:10201;top:149;width:120;height:120" coordorigin="10201,149" coordsize="120,120" path="m10201,149l10201,269,10321,209,10201,14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6"/>
          <w:szCs w:val="36"/>
        </w:rPr>
        <w:t>→ PC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295"/>
        <w:ind w:left="130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z w:val="36"/>
        </w:rPr>
        <w:t>nnnnn: -16 to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+15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6892" w:space="2707"/>
            <w:col w:w="472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53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67.279694pt;margin-top:3.734688pt;width:13.5pt;height:79.5pt;mso-position-horizontal-relative:page;mso-position-vertical-relative:paragraph;z-index:13120" coordorigin="3346,75" coordsize="270,1590">
            <v:group style="position:absolute;left:3361;top:480;width:120;height:390" coordorigin="3361,480" coordsize="120,390">
              <v:shape style="position:absolute;left:3361;top:480;width:120;height:390" coordorigin="3361,480" coordsize="120,390" path="m3361,870l3416,826,3445,755,3463,685,3474,603,3479,543,3480,512,3481,480e" filled="false" stroked="true" strokeweight="1.5pt" strokecolor="#000000">
                <v:path arrowok="t"/>
              </v:shape>
            </v:group>
            <v:group style="position:absolute;left:3481;top:90;width:120;height:390" coordorigin="3481,90" coordsize="120,390">
              <v:shape style="position:absolute;left:3481;top:90;width:120;height:390" coordorigin="3481,90" coordsize="120,390" path="m3601,90l3545,133,3516,204,3499,274,3487,356,3482,416,3481,448,3481,480e" filled="false" stroked="true" strokeweight="1.5pt" strokecolor="#000000">
                <v:path arrowok="t"/>
              </v:shape>
            </v:group>
            <v:group style="position:absolute;left:3361;top:870;width:120;height:390" coordorigin="3361,870" coordsize="120,390">
              <v:shape style="position:absolute;left:3361;top:870;width:120;height:390" coordorigin="3361,870" coordsize="120,390" path="m3361,870l3416,913,3445,984,3463,1054,3474,1136,3479,1196,3480,1228,3481,1260e" filled="false" stroked="true" strokeweight="1.5pt" strokecolor="#000000">
                <v:path arrowok="t"/>
              </v:shape>
            </v:group>
            <v:group style="position:absolute;left:3481;top:1260;width:120;height:390" coordorigin="3481,1260" coordsize="120,390">
              <v:shape style="position:absolute;left:3481;top:1260;width:120;height:390" coordorigin="3481,1260" coordsize="120,390" path="m3601,1650l3545,1606,3516,1535,3499,1465,3487,1383,3482,1323,3481,1292,3481,1260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0000FF"/>
          <w:sz w:val="36"/>
        </w:rPr>
        <w:t>rr1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color w:val="0000FF"/>
          <w:sz w:val="36"/>
        </w:rPr>
        <w:t>001</w:t>
      </w:r>
      <w:r>
        <w:rPr>
          <w:rFonts w:ascii="Times New Roman"/>
          <w:sz w:val="36"/>
        </w:rPr>
      </w:r>
    </w:p>
    <w:p>
      <w:pPr>
        <w:spacing w:before="147"/>
        <w:ind w:left="0" w:right="94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37.279999pt;margin-top:29.104385pt;width:24.75pt;height:44.25pt;mso-position-horizontal-relative:page;mso-position-vertical-relative:paragraph;z-index:13096" coordorigin="2746,582" coordsize="495,885">
            <v:group style="position:absolute;left:2761;top:670;width:432;height:783" coordorigin="2761,670" coordsize="432,783">
              <v:shape style="position:absolute;left:2761;top:670;width:432;height:783" coordorigin="2761,670" coordsize="432,783" path="m2761,1452l3192,670e" filled="false" stroked="true" strokeweight="1.5pt" strokecolor="#000000">
                <v:path arrowok="t"/>
              </v:shape>
            </v:group>
            <v:group style="position:absolute;left:3130;top:582;width:111;height:135" coordorigin="3130,582" coordsize="111,135">
              <v:shape style="position:absolute;left:3130;top:582;width:111;height:135" coordorigin="3130,582" coordsize="111,135" path="m3241,582l3130,658,3235,716,3241,58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0000FF"/>
          <w:spacing w:val="-10"/>
          <w:sz w:val="36"/>
        </w:rPr>
        <w:t>011</w:t>
      </w:r>
      <w:r>
        <w:rPr>
          <w:rFonts w:ascii="Times New Roman"/>
          <w:sz w:val="36"/>
        </w:rPr>
      </w:r>
    </w:p>
    <w:p>
      <w:pPr>
        <w:spacing w:before="147"/>
        <w:ind w:left="0" w:right="67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306.029999pt;margin-top:28.264685pt;width:84pt;height:30.15pt;mso-position-horizontal-relative:page;mso-position-vertical-relative:paragraph;z-index:13264" type="#_x0000_t202" filled="false" stroked="true" strokeweight="1.26pt" strokecolor="#000000">
            <v:textbox inset="0,0,0,0">
              <w:txbxContent>
                <w:p>
                  <w:pPr>
                    <w:spacing w:before="71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z w:val="36"/>
                    </w:rPr>
                    <w:t>rr1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p</w:t>
                  </w:r>
                  <w:r>
                    <w:rPr>
                      <w:rFonts w:ascii="Times New Roman"/>
                      <w:sz w:val="36"/>
                    </w:rPr>
                    <w:t>nnnn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29999pt;margin-top:32.404682pt;width:84pt;height:30.15pt;mso-position-horizontal-relative:page;mso-position-vertical-relative:paragraph;z-index:13288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z w:val="36"/>
                    </w:rPr>
                    <w:t>rr1</w:t>
                  </w:r>
                  <w:r>
                    <w:rPr>
                      <w:rFonts w:ascii="Times New Roman"/>
                      <w:sz w:val="36"/>
                    </w:rPr>
                    <w:t>xxxxx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FF"/>
          <w:sz w:val="36"/>
        </w:rPr>
        <w:t>101</w:t>
      </w:r>
      <w:r>
        <w:rPr>
          <w:rFonts w:ascii="Times New Roman"/>
          <w:sz w:val="3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  <w:r>
        <w:rPr/>
        <w:br w:type="column"/>
      </w:r>
      <w:r>
        <w:rPr>
          <w:rFonts w:ascii="Times New Roman"/>
          <w:sz w:val="35"/>
        </w:rPr>
      </w:r>
    </w:p>
    <w:p>
      <w:pPr>
        <w:spacing w:line="249" w:lineRule="auto" w:before="0"/>
        <w:ind w:left="49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39.279999pt;margin-top:16.834488pt;width:18.75pt;height:6pt;mso-position-horizontal-relative:page;mso-position-vertical-relative:paragraph;z-index:13144" coordorigin="4786,337" coordsize="375,120">
            <v:group style="position:absolute;left:4801;top:397;width:260;height:2" coordorigin="4801,397" coordsize="260,2">
              <v:shape style="position:absolute;left:4801;top:397;width:260;height:2" coordorigin="4801,397" coordsize="260,0" path="m4801,397l5061,397e" filled="false" stroked="true" strokeweight="1.5pt" strokecolor="#000000">
                <v:path arrowok="t"/>
              </v:shape>
            </v:group>
            <v:group style="position:absolute;left:5041;top:337;width:120;height:120" coordorigin="5041,337" coordsize="120,120">
              <v:shape style="position:absolute;left:5041;top:337;width:120;height:120" coordorigin="5041,337" coordsize="120,120" path="m5041,337l5041,457,5161,397,5041,33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Auto pre- or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post-</w:t>
      </w:r>
      <w:r>
        <w:rPr>
          <w:rFonts w:ascii="Times New Roman"/>
          <w:sz w:val="36"/>
        </w:rPr>
        <w:t> </w:t>
      </w:r>
      <w:r>
        <w:rPr>
          <w:rFonts w:ascii="Times New Roman"/>
          <w:spacing w:val="-1"/>
          <w:sz w:val="36"/>
        </w:rPr>
        <w:t>increment/decrement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46"/>
          <w:szCs w:val="46"/>
        </w:rPr>
      </w:pPr>
      <w:r>
        <w:rPr/>
        <w:br w:type="column"/>
      </w:r>
      <w:r>
        <w:rPr>
          <w:rFonts w:ascii="Times New Roman"/>
          <w:sz w:val="46"/>
        </w:rPr>
      </w:r>
    </w:p>
    <w:p>
      <w:pPr>
        <w:spacing w:before="0"/>
        <w:ind w:left="7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31.279602pt;margin-top:-1.547317pt;width:19.5pt;height:139.5pt;mso-position-horizontal-relative:page;mso-position-vertical-relative:paragraph;z-index:13216" coordorigin="8626,-31" coordsize="390,2790">
            <v:group style="position:absolute;left:8641;top:674;width:180;height:690" coordorigin="8641,674" coordsize="180,690">
              <v:shape style="position:absolute;left:8641;top:674;width:180;height:690" coordorigin="8641,674" coordsize="180,690" path="m8641,1364l8697,1329,8735,1261,8758,1198,8777,1123,8794,1038,8806,943,8815,840,8820,731,8821,674e" filled="false" stroked="true" strokeweight="1.5pt" strokecolor="#000000">
                <v:path arrowok="t"/>
              </v:shape>
            </v:group>
            <v:group style="position:absolute;left:8821;top:-16;width:180;height:690" coordorigin="8821,-16" coordsize="180,690">
              <v:shape style="position:absolute;left:8821;top:-16;width:180;height:690" coordorigin="8821,-16" coordsize="180,690" path="m9001,-16l8944,19,8906,87,8883,150,8864,225,8848,311,8835,405,8826,508,8821,617,8821,674e" filled="false" stroked="true" strokeweight="1.5pt" strokecolor="#000000">
                <v:path arrowok="t"/>
              </v:shape>
            </v:group>
            <v:group style="position:absolute;left:8641;top:1364;width:180;height:690" coordorigin="8641,1364" coordsize="180,690">
              <v:shape style="position:absolute;left:8641;top:1364;width:180;height:690" coordorigin="8641,1364" coordsize="180,690" path="m8641,1364l8697,1399,8735,1467,8758,1530,8777,1605,8794,1691,8806,1785,8815,1888,8820,1997,8821,2054e" filled="false" stroked="true" strokeweight="1.5pt" strokecolor="#000000">
                <v:path arrowok="t"/>
              </v:shape>
            </v:group>
            <v:group style="position:absolute;left:8821;top:2054;width:180;height:690" coordorigin="8821,2054" coordsize="180,690">
              <v:shape style="position:absolute;left:8821;top:2054;width:180;height:690" coordorigin="8821,2054" coordsize="180,690" path="m9001,2744l8944,2709,8906,2641,8883,2578,8864,2503,8848,2418,8835,2323,8826,2220,8821,2111,8821,2054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SP</w:t>
      </w:r>
    </w:p>
    <w:p>
      <w:pPr>
        <w:tabs>
          <w:tab w:pos="2675" w:val="left" w:leader="none"/>
        </w:tabs>
        <w:spacing w:before="147"/>
        <w:ind w:left="7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0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pre,</w:t>
        <w:tab/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1 </w:t>
      </w:r>
      <w:r>
        <w:rPr>
          <w:rFonts w:ascii="Times New Roman" w:hAnsi="Times New Roman" w:cs="Times New Roman" w:eastAsia="Times New Roman"/>
          <w:sz w:val="36"/>
          <w:szCs w:val="36"/>
        </w:rPr>
        <w:t>→ post</w:t>
      </w:r>
    </w:p>
    <w:p>
      <w:pPr>
        <w:tabs>
          <w:tab w:pos="1854" w:val="left" w:leader="none"/>
          <w:tab w:pos="3763" w:val="left" w:leader="none"/>
        </w:tabs>
        <w:spacing w:line="406" w:lineRule="exact" w:before="147"/>
        <w:ind w:left="7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01.529999pt;margin-top:13.392495pt;width:24.5pt;height:6pt;mso-position-horizontal-relative:page;mso-position-vertical-relative:paragraph;z-index:13192" coordorigin="8031,268" coordsize="490,120">
            <v:group style="position:absolute;left:8041;top:328;width:380;height:2" coordorigin="8041,328" coordsize="380,2">
              <v:shape style="position:absolute;left:8041;top:328;width:380;height:2" coordorigin="8041,328" coordsize="380,0" path="m8041,328l8421,328e" filled="false" stroked="true" strokeweight="1pt" strokecolor="#000000">
                <v:path arrowok="t"/>
              </v:shape>
            </v:group>
            <v:group style="position:absolute;left:8401;top:268;width:120;height:120" coordorigin="8401,268" coordsize="120,120">
              <v:shape style="position:absolute;left:8401;top:268;width:120;height:120" coordorigin="8401,268" coordsize="120,120" path="m8401,268l8401,388,8521,328,8401,26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nnnn:</w:t>
        <w:tab/>
      </w:r>
      <w:r>
        <w:rPr>
          <w:rFonts w:ascii="Times New Roman"/>
          <w:spacing w:val="-7"/>
          <w:sz w:val="36"/>
        </w:rPr>
        <w:t>0111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5"/>
          <w:sz w:val="36"/>
        </w:rPr>
        <w:t> </w:t>
      </w:r>
      <w:r>
        <w:rPr>
          <w:rFonts w:ascii="Times New Roman"/>
          <w:sz w:val="36"/>
        </w:rPr>
        <w:t>+8</w:t>
        <w:tab/>
      </w:r>
      <w:r>
        <w:rPr>
          <w:rFonts w:ascii="Times New Roman"/>
          <w:spacing w:val="-11"/>
          <w:sz w:val="36"/>
        </w:rPr>
        <w:t>1111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10"/>
          <w:sz w:val="36"/>
        </w:rPr>
        <w:t> </w:t>
      </w:r>
      <w:r>
        <w:rPr>
          <w:rFonts w:ascii="Times New Roman"/>
          <w:sz w:val="36"/>
        </w:rPr>
        <w:t>-1</w:t>
      </w:r>
    </w:p>
    <w:p>
      <w:pPr>
        <w:tabs>
          <w:tab w:pos="3766" w:val="left" w:leader="none"/>
        </w:tabs>
        <w:spacing w:line="406" w:lineRule="exact" w:before="0"/>
        <w:ind w:left="184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>0110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4"/>
          <w:sz w:val="36"/>
        </w:rPr>
        <w:t> </w:t>
      </w:r>
      <w:r>
        <w:rPr>
          <w:rFonts w:ascii="Times New Roman"/>
          <w:sz w:val="36"/>
        </w:rPr>
        <w:t>+7</w:t>
        <w:tab/>
      </w:r>
      <w:r>
        <w:rPr>
          <w:rFonts w:ascii="Times New Roman"/>
          <w:spacing w:val="-7"/>
          <w:sz w:val="36"/>
        </w:rPr>
        <w:t>1110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6"/>
          <w:sz w:val="36"/>
        </w:rPr>
        <w:t> </w:t>
      </w:r>
      <w:r>
        <w:rPr>
          <w:rFonts w:ascii="Times New Roman"/>
          <w:sz w:val="36"/>
        </w:rPr>
        <w:t>-2</w:t>
      </w:r>
    </w:p>
    <w:p>
      <w:pPr>
        <w:spacing w:after="0" w:line="406" w:lineRule="exact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4734" w:space="40"/>
            <w:col w:w="3526" w:space="40"/>
            <w:col w:w="5980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12177" w:val="left" w:leader="none"/>
        </w:tabs>
        <w:spacing w:line="45" w:lineRule="exact"/>
        <w:ind w:left="1025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26.3pt;height:2.3pt;mso-position-horizontal-relative:char;mso-position-vertical-relative:line" coordorigin="0,0" coordsize="526,46">
            <v:group style="position:absolute;left:23;top:23;width:480;height:2" coordorigin="23,23" coordsize="480,2">
              <v:shape style="position:absolute;left:23;top:23;width:480;height:2" coordorigin="23,23" coordsize="480,0" path="m23,23l503,23e" filled="false" stroked="true" strokeweight="2.280pt" strokecolor="#000000">
                <v:path arrowok="t"/>
                <v:stroke dashstyle="dash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6.3pt;height:2.3pt;mso-position-horizontal-relative:char;mso-position-vertical-relative:line" coordorigin="0,0" coordsize="526,46">
            <v:group style="position:absolute;left:23;top:23;width:480;height:2" coordorigin="23,23" coordsize="480,2">
              <v:shape style="position:absolute;left:23;top:23;width:480;height:2" coordorigin="23,23" coordsize="480,0" path="m23,23l503,23e" filled="false" stroked="true" strokeweight="2.280pt" strokecolor="#000000">
                <v:path arrowok="t"/>
                <v:stroke dashstyle="dash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6"/>
          <w:szCs w:val="6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222"/>
        <w:ind w:left="370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37.279999pt;margin-top:-55.315311pt;width:24.75pt;height:44.25pt;mso-position-horizontal-relative:page;mso-position-vertical-relative:paragraph;z-index:13168" coordorigin="2746,-1106" coordsize="495,885">
            <v:group style="position:absolute;left:2761;top:-1091;width:432;height:783" coordorigin="2761,-1091" coordsize="432,783">
              <v:shape style="position:absolute;left:2761;top:-1091;width:432;height:783" coordorigin="2761,-1091" coordsize="432,783" path="m2761,-1091l3192,-309e" filled="false" stroked="true" strokeweight="1.5pt" strokecolor="#000000">
                <v:path arrowok="t"/>
              </v:shape>
            </v:group>
            <v:group style="position:absolute;left:3130;top:-355;width:111;height:135" coordorigin="3130,-355" coordsize="111,135">
              <v:shape style="position:absolute;left:3130;top:-355;width:111;height:135" coordorigin="3130,-355" coordsize="111,135" path="m3235,-355l3130,-297,3241,-221,3235,-35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rr1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00FF"/>
          <w:spacing w:val="-10"/>
          <w:sz w:val="36"/>
          <w:szCs w:val="36"/>
        </w:rPr>
        <w:t>111 </w:t>
      </w:r>
      <w:r>
        <w:rPr>
          <w:rFonts w:ascii="Times New Roman" w:hAnsi="Times New Roman" w:cs="Times New Roman" w:eastAsia="Times New Roman"/>
          <w:sz w:val="36"/>
          <w:szCs w:val="36"/>
        </w:rPr>
        <w:t>→ Rest of the</w:t>
      </w:r>
      <w:r>
        <w:rPr>
          <w:rFonts w:ascii="Times New Roman" w:hAnsi="Times New Roman" w:cs="Times New Roman" w:eastAsia="Times New Roman"/>
          <w:spacing w:val="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variations</w:t>
      </w:r>
    </w:p>
    <w:p>
      <w:pPr>
        <w:tabs>
          <w:tab w:pos="3644" w:val="left" w:leader="none"/>
        </w:tabs>
        <w:spacing w:before="53"/>
        <w:ind w:left="1708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  <w:t>0000 =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+1</w:t>
        <w:tab/>
        <w:t>1000 =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-8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436" w:space="40"/>
            <w:col w:w="5844"/>
          </w:cols>
        </w:sectPr>
      </w:pPr>
    </w:p>
    <w:p>
      <w:pPr>
        <w:spacing w:before="43"/>
        <w:ind w:left="70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Slide Number 52" w:id="53"/>
      <w:bookmarkEnd w:id="53"/>
      <w:r>
        <w:rPr/>
      </w:r>
      <w:r>
        <w:rPr>
          <w:rFonts w:ascii="Times New Roman" w:hAnsi="Times New Roman" w:cs="Times New Roman" w:eastAsia="Times New Roman"/>
          <w:color w:val="A03205"/>
          <w:w w:val="100"/>
          <w:sz w:val="32"/>
          <w:szCs w:val="32"/>
        </w:rPr>
      </w:r>
      <w:r>
        <w:rPr>
          <w:rFonts w:ascii="Times New Roman" w:hAnsi="Times New Roman" w:cs="Times New Roman" w:eastAsia="Times New Roman"/>
          <w:color w:val="A03205"/>
          <w:sz w:val="32"/>
          <w:szCs w:val="32"/>
          <w:u w:val="single" w:color="A03205"/>
        </w:rPr>
        <w:t>Indexed Addressing Mode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9"/>
          <w:sz w:val="32"/>
          <w:szCs w:val="32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</w:rPr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400" w:bottom="340" w:left="40" w:right="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5"/>
          <w:szCs w:val="5"/>
        </w:rPr>
      </w:pPr>
    </w:p>
    <w:p>
      <w:pPr>
        <w:spacing w:line="602" w:lineRule="exact"/>
        <w:ind w:left="15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"/>
          <w:sz w:val="20"/>
          <w:szCs w:val="20"/>
        </w:rPr>
        <w:pict>
          <v:shape style="width:90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?</w:t>
                  </w:r>
                  <w:r>
                    <w:rPr>
                      <w:rFonts w:ascii="Times New Roman"/>
                      <w:sz w:val="36"/>
                    </w:rPr>
                    <w:t>xx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-11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spacing w:line="249" w:lineRule="auto" w:before="267"/>
        <w:ind w:left="622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24.346001pt;margin-top:-10.579301pt;width:6pt;height:135.550pt;mso-position-horizontal-relative:page;mso-position-vertical-relative:paragraph;z-index:13384" coordorigin="2487,-212" coordsize="120,2711">
            <v:group style="position:absolute;left:2547;top:-197;width:25;height:2596" coordorigin="2547,-197" coordsize="25,2596">
              <v:shape style="position:absolute;left:2547;top:-197;width:25;height:2596" coordorigin="2547,-197" coordsize="25,2596" path="m2571,-197l2547,2399e" filled="false" stroked="true" strokeweight="1.5pt" strokecolor="#ff0000">
                <v:path arrowok="t"/>
              </v:shape>
            </v:group>
            <v:group style="position:absolute;left:2487;top:2378;width:120;height:121" coordorigin="2487,2378" coordsize="120,121">
              <v:shape style="position:absolute;left:2487;top:2378;width:120;height:121" coordorigin="2487,2378" coordsize="120,121" path="m2487,2378l2546,2499,2607,2379,2487,2378xe" filled="true" fillcolor="#ff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7.279999pt;margin-top:45.190601pt;width:48.75pt;height:90.75pt;mso-position-horizontal-relative:page;mso-position-vertical-relative:paragraph;z-index:13456" coordorigin="5146,904" coordsize="975,1815">
            <v:group style="position:absolute;left:5161;top:992;width:913;height:1712" coordorigin="5161,992" coordsize="913,1712">
              <v:shape style="position:absolute;left:5161;top:992;width:913;height:1712" coordorigin="5161,992" coordsize="913,1712" path="m5161,2704l6074,992e" filled="false" stroked="true" strokeweight="1.5pt" strokecolor="#000000">
                <v:path arrowok="t"/>
              </v:shape>
            </v:group>
            <v:group style="position:absolute;left:6011;top:904;width:110;height:135" coordorigin="6011,904" coordsize="110,135">
              <v:shape style="position:absolute;left:6011;top:904;width:110;height:135" coordorigin="6011,904" coordsize="110,135" path="m6121,904l6011,981,6117,1038,6121,90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9- or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16-bit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constant</w:t>
      </w:r>
      <w:r>
        <w:rPr>
          <w:rFonts w:ascii="Times New Roman"/>
          <w:spacing w:val="-10"/>
          <w:sz w:val="36"/>
        </w:rPr>
        <w:t> </w:t>
      </w:r>
      <w:r>
        <w:rPr>
          <w:rFonts w:ascii="Times New Roman"/>
          <w:sz w:val="36"/>
        </w:rPr>
        <w:t>offset</w:t>
      </w:r>
    </w:p>
    <w:p>
      <w:pPr>
        <w:spacing w:before="195"/>
        <w:ind w:left="1096" w:right="39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</w:t>
      </w:r>
    </w:p>
    <w:p>
      <w:pPr>
        <w:spacing w:before="147"/>
        <w:ind w:left="1545" w:right="39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49.279602pt;margin-top:-22.273321pt;width:19.5pt;height:139.5pt;mso-position-horizontal-relative:page;mso-position-vertical-relative:paragraph;z-index:13360" coordorigin="8986,-445" coordsize="390,2790">
            <v:group style="position:absolute;left:9001;top:260;width:180;height:690" coordorigin="9001,260" coordsize="180,690">
              <v:shape style="position:absolute;left:9001;top:260;width:180;height:690" coordorigin="9001,260" coordsize="180,690" path="m9001,950l9057,914,9095,846,9118,783,9137,709,9154,623,9166,528,9175,425,9180,316,9181,260e" filled="false" stroked="true" strokeweight="1.5pt" strokecolor="#000000">
                <v:path arrowok="t"/>
              </v:shape>
            </v:group>
            <v:group style="position:absolute;left:9181;top:-430;width:180;height:690" coordorigin="9181,-430" coordsize="180,690">
              <v:shape style="position:absolute;left:9181;top:-430;width:180;height:690" coordorigin="9181,-430" coordsize="180,690" path="m9361,-430l9304,-395,9266,-327,9243,-264,9224,-190,9208,-104,9195,-9,9186,94,9181,203,9181,260e" filled="false" stroked="true" strokeweight="1.5pt" strokecolor="#000000">
                <v:path arrowok="t"/>
              </v:shape>
            </v:group>
            <v:group style="position:absolute;left:9001;top:950;width:180;height:690" coordorigin="9001,950" coordsize="180,690">
              <v:shape style="position:absolute;left:9001;top:950;width:180;height:690" coordorigin="9001,950" coordsize="180,690" path="m9001,950l9057,985,9095,1053,9118,1116,9137,1190,9154,1276,9166,1371,9175,1474,9180,1583,9181,1640e" filled="false" stroked="true" strokeweight="1.5pt" strokecolor="#000000">
                <v:path arrowok="t"/>
              </v:shape>
            </v:group>
            <v:group style="position:absolute;left:9181;top:1640;width:180;height:690" coordorigin="9181,1640" coordsize="180,690">
              <v:shape style="position:absolute;left:9181;top:1640;width:180;height:690" coordorigin="9181,1640" coordsize="180,690" path="m9361,2330l9304,2294,9266,2226,9243,2163,9224,2089,9208,2003,9195,1908,9186,1805,9181,1696,9181,1640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SP, </w:t>
      </w:r>
      <w:r>
        <w:rPr>
          <w:rFonts w:ascii="Times New Roman" w:hAnsi="Times New Roman" w:cs="Times New Roman" w:eastAsia="Times New Roman"/>
          <w:color w:val="0066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2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PC</w:t>
      </w:r>
    </w:p>
    <w:p>
      <w:pPr>
        <w:spacing w:before="147"/>
        <w:ind w:left="1095" w:right="39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13.529999pt;margin-top:19.036493pt;width:24.5pt;height:6pt;mso-position-horizontal-relative:page;mso-position-vertical-relative:paragraph;z-index:-126544" coordorigin="8271,381" coordsize="490,120">
            <v:group style="position:absolute;left:8281;top:441;width:380;height:2" coordorigin="8281,441" coordsize="380,2">
              <v:shape style="position:absolute;left:8281;top:441;width:380;height:2" coordorigin="8281,441" coordsize="380,0" path="m8281,441l8661,441e" filled="false" stroked="true" strokeweight="1pt" strokecolor="#000000">
                <v:path arrowok="t"/>
              </v:shape>
            </v:group>
            <v:group style="position:absolute;left:8641;top:381;width:120;height:120" coordorigin="8641,381" coordsize="120,120">
              <v:shape style="position:absolute;left:8641;top:381;width:120;height:120" coordorigin="8641,381" coordsize="120,120" path="m8641,381l8641,501,8761,441,8641,38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00/01 </w:t>
      </w:r>
      <w:r>
        <w:rPr>
          <w:rFonts w:ascii="Times New Roman" w:hAnsi="Times New Roman" w:cs="Times New Roman" w:eastAsia="Times New Roman"/>
          <w:sz w:val="36"/>
          <w:szCs w:val="36"/>
        </w:rPr>
        <w:t>→ 9</w:t>
      </w:r>
      <w:r>
        <w:rPr>
          <w:rFonts w:ascii="Times New Roman" w:hAnsi="Times New Roman" w:cs="Times New Roman" w:eastAsia="Times New Roman"/>
          <w:sz w:val="36"/>
          <w:szCs w:val="36"/>
        </w:rPr>
        <w:t>-bit offset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w/sign</w:t>
      </w:r>
    </w:p>
    <w:p>
      <w:pPr>
        <w:spacing w:line="326" w:lineRule="auto" w:before="18"/>
        <w:ind w:left="1096" w:right="39" w:firstLine="171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szCs w:val="36"/>
        </w:rPr>
        <w:t>in LSB of</w:t>
      </w:r>
      <w:r>
        <w:rPr>
          <w:rFonts w:ascii="Times New Roman" w:hAnsi="Times New Roman" w:cs="Times New Roman" w:eastAsia="Times New Roman"/>
          <w:spacing w:val="-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postbyte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16</w:t>
      </w:r>
      <w:r>
        <w:rPr>
          <w:rFonts w:ascii="Times New Roman" w:hAnsi="Times New Roman" w:cs="Times New Roman" w:eastAsia="Times New Roman"/>
          <w:sz w:val="36"/>
          <w:szCs w:val="36"/>
        </w:rPr>
        <w:t>-bit positive</w:t>
      </w:r>
      <w:r>
        <w:rPr>
          <w:rFonts w:ascii="Times New Roman" w:hAnsi="Times New Roman" w:cs="Times New Roman" w:eastAsia="Times New Roman"/>
          <w:spacing w:val="-1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offset</w:t>
      </w:r>
    </w:p>
    <w:p>
      <w:pPr>
        <w:spacing w:after="0" w:line="326" w:lineRule="auto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328" w:space="40"/>
            <w:col w:w="595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53"/>
        <w:ind w:left="238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43.529999pt;margin-top:6.359888pt;width:18.5pt;height:6pt;mso-position-horizontal-relative:page;mso-position-vertical-relative:paragraph;z-index:13432" coordorigin="2871,127" coordsize="370,120">
            <v:group style="position:absolute;left:2881;top:187;width:260;height:2" coordorigin="2881,187" coordsize="260,2">
              <v:shape style="position:absolute;left:2881;top:187;width:260;height:2" coordorigin="2881,187" coordsize="260,0" path="m2881,187l3141,187e" filled="false" stroked="true" strokeweight="1pt" strokecolor="#000000">
                <v:path arrowok="t"/>
              </v:shape>
            </v:group>
            <v:group style="position:absolute;left:3121;top:127;width:120;height:120" coordorigin="3121,127" coordsize="120,120">
              <v:shape style="position:absolute;left:3121;top:127;width:120;height:120" coordorigin="3121,127" coordsize="120,120" path="m3121,127l3121,247,3241,187,3121,12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7.279999pt;margin-top:14.609688pt;width:48.75pt;height:90.75pt;mso-position-horizontal-relative:page;mso-position-vertical-relative:paragraph;z-index:13480" coordorigin="5146,292" coordsize="975,1815">
            <v:group style="position:absolute;left:5161;top:307;width:913;height:1712" coordorigin="5161,307" coordsize="913,1712">
              <v:shape style="position:absolute;left:5161;top:307;width:913;height:1712" coordorigin="5161,307" coordsize="913,1712" path="m5161,307l6074,2019e" filled="false" stroked="true" strokeweight="1.5pt" strokecolor="#000000">
                <v:path arrowok="t"/>
              </v:shape>
            </v:group>
            <v:group style="position:absolute;left:6011;top:1973;width:110;height:135" coordorigin="6011,1973" coordsize="110,135">
              <v:shape style="position:absolute;left:6011;top:1973;width:110;height:135" coordorigin="6011,1973" coordsize="110,135" path="m6117,1973l6011,2030,6121,2107,6117,1973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68.029999pt;margin-top:-8.640312pt;width:84pt;height:30.15pt;mso-position-horizontal-relative:page;mso-position-vertical-relative:paragraph;z-index:13552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sz w:val="36"/>
                    </w:rPr>
                    <w:t>0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z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s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sz w:val="36"/>
        </w:rPr>
        <w:t>0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9" w:lineRule="auto" w:before="245"/>
        <w:ind w:left="622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13.529999pt;margin-top:19.584488pt;width:24.5pt;height:6pt;mso-position-horizontal-relative:page;mso-position-vertical-relative:paragraph;z-index:-126376" coordorigin="8271,392" coordsize="490,120">
            <v:group style="position:absolute;left:8281;top:452;width:380;height:2" coordorigin="8281,452" coordsize="380,2">
              <v:shape style="position:absolute;left:8281;top:452;width:380;height:2" coordorigin="8281,452" coordsize="380,0" path="m8281,452l8661,452e" filled="false" stroked="true" strokeweight="1pt" strokecolor="#000000">
                <v:path arrowok="t"/>
              </v:shape>
            </v:group>
            <v:group style="position:absolute;left:8641;top:392;width:120;height:120" coordorigin="8641,392" coordsize="120,120">
              <v:shape style="position:absolute;left:8641;top:392;width:120;height:120" coordorigin="8641,392" coordsize="120,120" path="m8641,392l8641,512,8761,452,8641,39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16-bit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offset</w:t>
      </w:r>
      <w:r>
        <w:rPr>
          <w:rFonts w:ascii="Times New Roman"/>
          <w:sz w:val="36"/>
        </w:rPr>
        <w:t> </w:t>
      </w:r>
      <w:r>
        <w:rPr>
          <w:rFonts w:ascii="Times New Roman"/>
          <w:spacing w:val="-1"/>
          <w:sz w:val="36"/>
        </w:rPr>
        <w:t>indexed-indirect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44"/>
          <w:szCs w:val="44"/>
        </w:rPr>
      </w:pPr>
      <w:r>
        <w:rPr/>
        <w:br w:type="column"/>
      </w:r>
      <w:r>
        <w:rPr>
          <w:rFonts w:ascii="Times New Roman"/>
          <w:sz w:val="44"/>
        </w:rPr>
      </w:r>
    </w:p>
    <w:p>
      <w:pPr>
        <w:spacing w:before="0"/>
        <w:ind w:left="842" w:right="86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49.279602pt;margin-top:-10.915313pt;width:19.5pt;height:139.5pt;mso-position-horizontal-relative:page;mso-position-vertical-relative:paragraph;z-index:13528" coordorigin="8986,-218" coordsize="390,2790">
            <v:group style="position:absolute;left:9001;top:487;width:180;height:690" coordorigin="9001,487" coordsize="180,690">
              <v:shape style="position:absolute;left:9001;top:487;width:180;height:690" coordorigin="9001,487" coordsize="180,690" path="m9001,1177l9057,1142,9095,1073,9118,1011,9137,936,9154,850,9166,755,9175,653,9180,543,9181,487e" filled="false" stroked="true" strokeweight="1.5pt" strokecolor="#000000">
                <v:path arrowok="t"/>
              </v:shape>
            </v:group>
            <v:group style="position:absolute;left:9181;top:-203;width:180;height:690" coordorigin="9181,-203" coordsize="180,690">
              <v:shape style="position:absolute;left:9181;top:-203;width:180;height:690" coordorigin="9181,-203" coordsize="180,690" path="m9361,-203l9304,-168,9266,-100,9243,-37,9224,38,9208,123,9195,218,9186,321,9181,430,9181,487e" filled="false" stroked="true" strokeweight="1.5pt" strokecolor="#000000">
                <v:path arrowok="t"/>
              </v:shape>
            </v:group>
            <v:group style="position:absolute;left:9001;top:1177;width:180;height:690" coordorigin="9001,1177" coordsize="180,690">
              <v:shape style="position:absolute;left:9001;top:1177;width:180;height:690" coordorigin="9001,1177" coordsize="180,690" path="m9001,1177l9057,1212,9095,1280,9118,1343,9137,1418,9154,1503,9166,1598,9175,1701,9180,1810,9181,1867e" filled="false" stroked="true" strokeweight="1.5pt" strokecolor="#000000">
                <v:path arrowok="t"/>
              </v:shape>
            </v:group>
            <v:group style="position:absolute;left:9181;top:1867;width:180;height:690" coordorigin="9181,1867" coordsize="180,690">
              <v:shape style="position:absolute;left:9181;top:1867;width:180;height:690" coordorigin="9181,1867" coordsize="180,690" path="m9361,2557l9304,2522,9266,2453,9243,2391,9224,2316,9208,2230,9195,2135,9186,2033,9181,1923,9181,1867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</w:t>
      </w:r>
    </w:p>
    <w:p>
      <w:pPr>
        <w:spacing w:before="147"/>
        <w:ind w:left="1292" w:right="86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SP, </w:t>
      </w:r>
      <w:r>
        <w:rPr>
          <w:rFonts w:ascii="Times New Roman" w:hAnsi="Times New Roman" w:cs="Times New Roman" w:eastAsia="Times New Roman"/>
          <w:color w:val="0066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2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PC</w:t>
      </w:r>
    </w:p>
    <w:p>
      <w:pPr>
        <w:spacing w:line="249" w:lineRule="auto" w:before="147"/>
        <w:ind w:left="842" w:right="86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 Add 16</w:t>
      </w:r>
      <w:r>
        <w:rPr>
          <w:rFonts w:ascii="Times New Roman" w:hAnsi="Times New Roman" w:cs="Times New Roman" w:eastAsia="Times New Roman"/>
          <w:sz w:val="36"/>
          <w:szCs w:val="36"/>
        </w:rPr>
        <w:t>-bit</w:t>
      </w:r>
      <w:r>
        <w:rPr>
          <w:rFonts w:ascii="Times New Roman" w:hAnsi="Times New Roman" w:cs="Times New Roman" w:eastAsia="Times New Roman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positive</w:t>
      </w:r>
      <w:r>
        <w:rPr>
          <w:rFonts w:ascii="Times New Roman" w:hAnsi="Times New Roman" w:cs="Times New Roman" w:eastAsia="Times New Roman"/>
          <w:sz w:val="36"/>
          <w:szCs w:val="36"/>
        </w:rPr>
        <w:t> constant to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 </w:t>
      </w:r>
      <w:r>
        <w:rPr>
          <w:rFonts w:ascii="Times New Roman" w:hAnsi="Times New Roman" w:cs="Times New Roman" w:eastAsia="Times New Roman"/>
          <w:sz w:val="36"/>
          <w:szCs w:val="36"/>
        </w:rPr>
        <w:t>to get the</w:t>
      </w:r>
      <w:r>
        <w:rPr>
          <w:rFonts w:ascii="Times New Roman" w:hAnsi="Times New Roman" w:cs="Times New Roman" w:eastAsia="Times New Roman"/>
          <w:spacing w:val="-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sz w:val="36"/>
          <w:szCs w:val="36"/>
        </w:rPr>
        <w:t> of the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effective</w:t>
      </w:r>
      <w:r>
        <w:rPr>
          <w:rFonts w:ascii="Times New Roman" w:hAnsi="Times New Roman" w:cs="Times New Roman" w:eastAsia="Times New Roman"/>
          <w:i/>
          <w:color w:val="0000FF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i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582" w:space="40"/>
            <w:col w:w="569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tabs>
          <w:tab w:pos="4183" w:val="left" w:leader="none"/>
        </w:tabs>
        <w:spacing w:before="53"/>
        <w:ind w:left="2389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43.529999pt;margin-top:13.499488pt;width:48.5pt;height:6pt;mso-position-horizontal-relative:page;mso-position-vertical-relative:paragraph;z-index:-126472" coordorigin="2871,270" coordsize="970,120">
            <v:group style="position:absolute;left:2881;top:330;width:860;height:2" coordorigin="2881,330" coordsize="860,2">
              <v:shape style="position:absolute;left:2881;top:330;width:860;height:2" coordorigin="2881,330" coordsize="860,0" path="m2881,330l3741,330e" filled="false" stroked="true" strokeweight="1pt" strokecolor="#000000">
                <v:path arrowok="t"/>
              </v:shape>
            </v:group>
            <v:group style="position:absolute;left:3721;top:270;width:120;height:120" coordorigin="3721,270" coordsize="120,120">
              <v:shape style="position:absolute;left:3721;top:270;width:120;height:120" coordorigin="3721,270" coordsize="120,120" path="m3721,270l3721,390,3841,330,3721,27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FF0000"/>
          <w:position w:val="12"/>
          <w:sz w:val="36"/>
        </w:rPr>
        <w:t>1</w:t>
        <w:tab/>
      </w:r>
      <w:r>
        <w:rPr>
          <w:rFonts w:ascii="Times New Roman"/>
          <w:sz w:val="36"/>
        </w:rPr>
        <w:t>Rest of the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sz w:val="36"/>
        </w:rPr>
        <w:t>variations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before="43"/>
        <w:ind w:left="585" w:right="70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Slide Number 53" w:id="54"/>
      <w:bookmarkEnd w:id="54"/>
      <w:r>
        <w:rPr/>
      </w:r>
      <w:r>
        <w:rPr>
          <w:rFonts w:ascii="Times New Roman" w:hAnsi="Times New Roman" w:cs="Times New Roman" w:eastAsia="Times New Roman"/>
          <w:color w:val="A03205"/>
          <w:w w:val="100"/>
          <w:sz w:val="32"/>
          <w:szCs w:val="32"/>
        </w:rPr>
      </w:r>
      <w:r>
        <w:rPr>
          <w:rFonts w:ascii="Times New Roman" w:hAnsi="Times New Roman" w:cs="Times New Roman" w:eastAsia="Times New Roman"/>
          <w:color w:val="A03205"/>
          <w:sz w:val="32"/>
          <w:szCs w:val="32"/>
          <w:u w:val="single" w:color="A03205"/>
        </w:rPr>
        <w:t>Indexed Addressing Mode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continued</w:t>
      </w:r>
      <w:r>
        <w:rPr>
          <w:rFonts w:ascii="Times New Roman" w:hAnsi="Times New Roman" w:cs="Times New Roman" w:eastAsia="Times New Roman"/>
          <w:i/>
          <w:color w:val="A03205"/>
          <w:spacing w:val="-29"/>
          <w:sz w:val="32"/>
          <w:szCs w:val="32"/>
          <w:u w:val="single" w:color="A03205"/>
        </w:rPr>
        <w:t> 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  <w:u w:val="single" w:color="A03205"/>
        </w:rPr>
        <w:t>…</w:t>
      </w:r>
      <w:r>
        <w:rPr>
          <w:rFonts w:ascii="Times New Roman" w:hAnsi="Times New Roman" w:cs="Times New Roman" w:eastAsia="Times New Roman"/>
          <w:i/>
          <w:color w:val="A03205"/>
          <w:sz w:val="32"/>
          <w:szCs w:val="32"/>
        </w:rPr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4400" w:h="10800" w:orient="landscape"/>
          <w:pgMar w:header="0" w:footer="139" w:top="400" w:bottom="34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46"/>
          <w:szCs w:val="46"/>
        </w:rPr>
      </w:pPr>
    </w:p>
    <w:p>
      <w:pPr>
        <w:spacing w:line="249" w:lineRule="auto" w:before="0"/>
        <w:ind w:left="40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49.279999pt;margin-top:31.840599pt;width:48.75pt;height:90.75pt;mso-position-horizontal-relative:page;mso-position-vertical-relative:paragraph;z-index:13648" coordorigin="2986,637" coordsize="975,1815">
            <v:group style="position:absolute;left:3001;top:725;width:913;height:1712" coordorigin="3001,725" coordsize="913,1712">
              <v:shape style="position:absolute;left:3001;top:725;width:913;height:1712" coordorigin="3001,725" coordsize="913,1712" path="m3001,2437l3914,725e" filled="false" stroked="true" strokeweight="1.5pt" strokecolor="#000000">
                <v:path arrowok="t"/>
              </v:shape>
            </v:group>
            <v:group style="position:absolute;left:3851;top:637;width:110;height:135" coordorigin="3851,637" coordsize="110,135">
              <v:shape style="position:absolute;left:3851;top:637;width:110;height:135" coordorigin="3851,637" coordsize="110,135" path="m3961,637l3851,714,3957,771,3961,63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Accumulator offset</w:t>
      </w:r>
      <w:r>
        <w:rPr>
          <w:rFonts w:ascii="Times New Roman"/>
          <w:spacing w:val="-10"/>
          <w:sz w:val="36"/>
        </w:rPr>
        <w:t> </w:t>
      </w:r>
      <w:r>
        <w:rPr>
          <w:rFonts w:ascii="Times New Roman"/>
          <w:sz w:val="36"/>
        </w:rPr>
        <w:t>unsigned</w:t>
      </w:r>
    </w:p>
    <w:p>
      <w:pPr>
        <w:spacing w:before="215"/>
        <w:ind w:left="1356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</w:t>
      </w:r>
    </w:p>
    <w:p>
      <w:pPr>
        <w:spacing w:before="147"/>
        <w:ind w:left="1806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59.279602pt;margin-top:-22.2703pt;width:19.5pt;height:139.5pt;mso-position-horizontal-relative:page;mso-position-vertical-relative:paragraph;z-index:13624" coordorigin="7186,-445" coordsize="390,2790">
            <v:group style="position:absolute;left:7201;top:260;width:180;height:690" coordorigin="7201,260" coordsize="180,690">
              <v:shape style="position:absolute;left:7201;top:260;width:180;height:690" coordorigin="7201,260" coordsize="180,690" path="m7201,950l7257,914,7295,846,7318,784,7337,709,7354,623,7366,528,7375,425,7380,316,7381,260e" filled="false" stroked="true" strokeweight="1.5pt" strokecolor="#000000">
                <v:path arrowok="t"/>
              </v:shape>
            </v:group>
            <v:group style="position:absolute;left:7381;top:-430;width:180;height:690" coordorigin="7381,-430" coordsize="180,690">
              <v:shape style="position:absolute;left:7381;top:-430;width:180;height:690" coordorigin="7381,-430" coordsize="180,690" path="m7561,-430l7504,-395,7466,-327,7443,-264,7424,-189,7408,-104,7395,-9,7386,94,7381,203,7381,260e" filled="false" stroked="true" strokeweight="1.5pt" strokecolor="#000000">
                <v:path arrowok="t"/>
              </v:shape>
            </v:group>
            <v:group style="position:absolute;left:7201;top:950;width:180;height:690" coordorigin="7201,950" coordsize="180,690">
              <v:shape style="position:absolute;left:7201;top:950;width:180;height:690" coordorigin="7201,950" coordsize="180,690" path="m7201,950l7257,985,7295,1053,7318,1116,7337,1191,7354,1276,7366,1371,7375,1474,7380,1583,7381,1640e" filled="false" stroked="true" strokeweight="1.5pt" strokecolor="#000000">
                <v:path arrowok="t"/>
              </v:shape>
            </v:group>
            <v:group style="position:absolute;left:7381;top:1640;width:180;height:690" coordorigin="7381,1640" coordsize="180,690">
              <v:shape style="position:absolute;left:7381;top:1640;width:180;height:690" coordorigin="7381,1640" coordsize="180,690" path="m7561,2330l7504,2294,7466,2226,7443,2164,7424,2089,7408,2003,7395,1908,7386,1805,7381,1696,7381,1640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SP, </w:t>
      </w:r>
      <w:r>
        <w:rPr>
          <w:rFonts w:ascii="Times New Roman" w:hAnsi="Times New Roman" w:cs="Times New Roman" w:eastAsia="Times New Roman"/>
          <w:color w:val="0066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2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PC</w:t>
      </w:r>
    </w:p>
    <w:p>
      <w:pPr>
        <w:spacing w:line="326" w:lineRule="auto" w:before="147"/>
        <w:ind w:left="1356" w:right="3818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23.529999pt;margin-top:19.039484pt;width:24.5pt;height:6pt;mso-position-horizontal-relative:page;mso-position-vertical-relative:paragraph;z-index:13600" coordorigin="6471,381" coordsize="490,120">
            <v:group style="position:absolute;left:6481;top:441;width:380;height:2" coordorigin="6481,441" coordsize="380,2">
              <v:shape style="position:absolute;left:6481;top:441;width:380;height:2" coordorigin="6481,441" coordsize="380,0" path="m6481,441l6861,441e" filled="false" stroked="true" strokeweight="1pt" strokecolor="#000000">
                <v:path arrowok="t"/>
              </v:shape>
            </v:group>
            <v:group style="position:absolute;left:6841;top:381;width:120;height:120" coordorigin="6841,381" coordsize="120,120">
              <v:shape style="position:absolute;left:6841;top:381;width:120;height:120" coordorigin="6841,381" coordsize="120,120" path="m6841,381l6841,501,6961,441,6841,38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00 </w:t>
      </w:r>
      <w:r>
        <w:rPr>
          <w:rFonts w:ascii="Times New Roman"/>
          <w:sz w:val="36"/>
        </w:rPr>
        <w:t>= A</w:t>
      </w:r>
      <w:r>
        <w:rPr>
          <w:rFonts w:ascii="Times New Roman"/>
          <w:spacing w:val="-44"/>
          <w:sz w:val="36"/>
        </w:rPr>
        <w:t> </w:t>
      </w:r>
      <w:r>
        <w:rPr>
          <w:rFonts w:ascii="Times New Roman"/>
          <w:sz w:val="36"/>
        </w:rPr>
        <w:t>(8-bit)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01 </w:t>
      </w:r>
      <w:r>
        <w:rPr>
          <w:rFonts w:ascii="Times New Roman"/>
          <w:sz w:val="36"/>
        </w:rPr>
        <w:t>= B</w:t>
      </w:r>
      <w:r>
        <w:rPr>
          <w:rFonts w:ascii="Times New Roman"/>
          <w:spacing w:val="84"/>
          <w:sz w:val="36"/>
        </w:rPr>
        <w:t> </w:t>
      </w:r>
      <w:r>
        <w:rPr>
          <w:rFonts w:ascii="Times New Roman"/>
          <w:sz w:val="36"/>
        </w:rPr>
        <w:t>(8-bit)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10 </w:t>
      </w:r>
      <w:r>
        <w:rPr>
          <w:rFonts w:ascii="Times New Roman"/>
          <w:sz w:val="36"/>
        </w:rPr>
        <w:t>= D</w:t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sz w:val="36"/>
        </w:rPr>
        <w:t>(16-bit)</w:t>
      </w:r>
    </w:p>
    <w:p>
      <w:pPr>
        <w:spacing w:after="0" w:line="326" w:lineRule="auto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6268" w:space="40"/>
            <w:col w:w="801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602" w:lineRule="exact"/>
        <w:ind w:left="1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"/>
          <w:sz w:val="20"/>
          <w:szCs w:val="20"/>
        </w:rPr>
        <w:pict>
          <v:shape style="width:84pt;height:30.15pt;mso-position-horizontal-relative:char;mso-position-vertical-relative:line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z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s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-11"/>
          <w:sz w:val="20"/>
          <w:szCs w:val="20"/>
        </w:rPr>
      </w:r>
    </w:p>
    <w:p>
      <w:pPr>
        <w:spacing w:after="0" w:line="602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9" w:lineRule="auto" w:before="283"/>
        <w:ind w:left="406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49.279999pt;margin-top:-48.265312pt;width:48.75pt;height:90.75pt;mso-position-horizontal-relative:page;mso-position-vertical-relative:paragraph;z-index:13672" coordorigin="2986,-965" coordsize="975,1815">
            <v:group style="position:absolute;left:3001;top:-950;width:913;height:1712" coordorigin="3001,-950" coordsize="913,1712">
              <v:shape style="position:absolute;left:3001;top:-950;width:913;height:1712" coordorigin="3001,-950" coordsize="913,1712" path="m3001,-950l3914,761e" filled="false" stroked="true" strokeweight="1.5pt" strokecolor="#000000">
                <v:path arrowok="t"/>
              </v:shape>
            </v:group>
            <v:group style="position:absolute;left:3851;top:716;width:110;height:135" coordorigin="3851,716" coordsize="110,135">
              <v:shape style="position:absolute;left:3851;top:716;width:110;height:135" coordorigin="3851,716" coordsize="110,135" path="m3957,716l3851,772,3961,850,3957,71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16-bit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offset</w:t>
      </w:r>
      <w:r>
        <w:rPr>
          <w:rFonts w:ascii="Times New Roman"/>
          <w:sz w:val="36"/>
        </w:rPr>
        <w:t> </w:t>
      </w:r>
      <w:r>
        <w:rPr>
          <w:rFonts w:ascii="Times New Roman"/>
          <w:spacing w:val="-1"/>
          <w:sz w:val="36"/>
        </w:rPr>
        <w:t>indexed-indirect</w:t>
      </w:r>
    </w:p>
    <w:p>
      <w:pPr>
        <w:spacing w:before="81"/>
        <w:ind w:left="1322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</w:t>
      </w:r>
    </w:p>
    <w:p>
      <w:pPr>
        <w:spacing w:before="147"/>
        <w:ind w:left="1772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65.279602pt;margin-top:-31.645315pt;width:19.5pt;height:139.5pt;mso-position-horizontal-relative:page;mso-position-vertical-relative:paragraph;z-index:13720" coordorigin="7306,-633" coordsize="390,2790">
            <v:group style="position:absolute;left:7321;top:72;width:180;height:690" coordorigin="7321,72" coordsize="180,690">
              <v:shape style="position:absolute;left:7321;top:72;width:180;height:690" coordorigin="7321,72" coordsize="180,690" path="m7321,762l7377,727,7415,659,7438,596,7457,521,7474,436,7486,341,7495,238,7500,129,7501,72e" filled="false" stroked="true" strokeweight="1.5pt" strokecolor="#000000">
                <v:path arrowok="t"/>
              </v:shape>
            </v:group>
            <v:group style="position:absolute;left:7501;top:-618;width:180;height:690" coordorigin="7501,-618" coordsize="180,690">
              <v:shape style="position:absolute;left:7501;top:-618;width:180;height:690" coordorigin="7501,-618" coordsize="180,690" path="m7681,-618l7624,-583,7586,-515,7563,-452,7544,-377,7528,-291,7515,-196,7506,-94,7501,15,7501,72e" filled="false" stroked="true" strokeweight="1.5pt" strokecolor="#000000">
                <v:path arrowok="t"/>
              </v:shape>
            </v:group>
            <v:group style="position:absolute;left:7321;top:762;width:180;height:690" coordorigin="7321,762" coordsize="180,690">
              <v:shape style="position:absolute;left:7321;top:762;width:180;height:690" coordorigin="7321,762" coordsize="180,690" path="m7321,762l7377,797,7415,865,7438,928,7457,1003,7474,1089,7486,1184,7495,1286,7500,1395,7501,1452e" filled="false" stroked="true" strokeweight="1.5pt" strokecolor="#000000">
                <v:path arrowok="t"/>
              </v:shape>
            </v:group>
            <v:group style="position:absolute;left:7501;top:1452;width:180;height:690" coordorigin="7501,1452" coordsize="180,690">
              <v:shape style="position:absolute;left:7501;top:1452;width:180;height:690" coordorigin="7501,1452" coordsize="180,690" path="m7681,2142l7624,2107,7586,2039,7563,1976,7544,1901,7528,1816,7515,1721,7506,1618,7501,1509,7501,1452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SP, </w:t>
      </w:r>
      <w:r>
        <w:rPr>
          <w:rFonts w:ascii="Times New Roman" w:hAnsi="Times New Roman" w:cs="Times New Roman" w:eastAsia="Times New Roman"/>
          <w:color w:val="0066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2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PC</w:t>
      </w:r>
    </w:p>
    <w:p>
      <w:pPr>
        <w:spacing w:line="249" w:lineRule="auto" w:before="147"/>
        <w:ind w:left="1322" w:right="234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329.529999pt;margin-top:10.024484pt;width:24.5pt;height:6pt;mso-position-horizontal-relative:page;mso-position-vertical-relative:paragraph;z-index:13696" coordorigin="6591,200" coordsize="490,120">
            <v:group style="position:absolute;left:6601;top:260;width:380;height:2" coordorigin="6601,260" coordsize="380,2">
              <v:shape style="position:absolute;left:6601;top:260;width:380;height:2" coordorigin="6601,260" coordsize="380,0" path="m6601,260l6981,260e" filled="false" stroked="true" strokeweight="1pt" strokecolor="#000000">
                <v:path arrowok="t"/>
              </v:shape>
            </v:group>
            <v:group style="position:absolute;left:6961;top:200;width:120;height:120" coordorigin="6961,200" coordsize="120,120">
              <v:shape style="position:absolute;left:6961;top:200;width:120;height:120" coordorigin="6961,200" coordsize="120,120" path="m6961,200l6961,320,7081,260,6961,20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 Add D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accumulator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to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 </w:t>
      </w:r>
      <w:r>
        <w:rPr>
          <w:rFonts w:ascii="Times New Roman" w:hAnsi="Times New Roman" w:cs="Times New Roman" w:eastAsia="Times New Roman"/>
          <w:sz w:val="36"/>
          <w:szCs w:val="36"/>
        </w:rPr>
        <w:t>to get the address of</w:t>
      </w:r>
      <w:r>
        <w:rPr>
          <w:rFonts w:ascii="Times New Roman" w:hAnsi="Times New Roman" w:cs="Times New Roman" w:eastAsia="Times New Roman"/>
          <w:spacing w:val="-7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the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effective</w:t>
      </w:r>
      <w:r>
        <w:rPr>
          <w:rFonts w:ascii="Times New Roman" w:hAnsi="Times New Roman" w:cs="Times New Roman" w:eastAsia="Times New Roman"/>
          <w:i/>
          <w:color w:val="0000FF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i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6422" w:space="40"/>
            <w:col w:w="785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9583" w:val="left" w:leader="none"/>
        </w:tabs>
        <w:spacing w:before="48"/>
        <w:ind w:left="3109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79.529999pt;margin-top:7.472377pt;width:48.5pt;height:6pt;mso-position-horizontal-relative:page;mso-position-vertical-relative:paragraph;z-index:-126136" coordorigin="3591,149" coordsize="970,120">
            <v:group style="position:absolute;left:3601;top:209;width:860;height:2" coordorigin="3601,209" coordsize="860,2">
              <v:shape style="position:absolute;left:3601;top:209;width:860;height:2" coordorigin="3601,209" coordsize="860,0" path="m3601,209l4461,209e" filled="false" stroked="true" strokeweight="1pt" strokecolor="#000000">
                <v:path arrowok="t"/>
              </v:shape>
            </v:group>
            <v:group style="position:absolute;left:4441;top:149;width:120;height:120" coordorigin="4441,149" coordsize="120,120">
              <v:shape style="position:absolute;left:4441;top:149;width:120;height:120" coordorigin="4441,149" coordsize="120,120" path="m4441,149l4441,269,4561,209,4441,14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55.279602pt;margin-top:7.382577pt;width:19.5pt;height:139.5pt;mso-position-horizontal-relative:page;mso-position-vertical-relative:paragraph;z-index:-126040" coordorigin="9106,148" coordsize="390,2790">
            <v:group style="position:absolute;left:9121;top:853;width:180;height:690" coordorigin="9121,853" coordsize="180,690">
              <v:shape style="position:absolute;left:9121;top:853;width:180;height:690" coordorigin="9121,853" coordsize="180,690" path="m9121,1543l9177,1507,9215,1439,9238,1377,9257,1302,9274,1216,9286,1121,9295,1018,9300,909,9301,853e" filled="false" stroked="true" strokeweight="1.5pt" strokecolor="#000000">
                <v:path arrowok="t"/>
              </v:shape>
            </v:group>
            <v:group style="position:absolute;left:9301;top:163;width:180;height:690" coordorigin="9301,163" coordsize="180,690">
              <v:shape style="position:absolute;left:9301;top:163;width:180;height:690" coordorigin="9301,163" coordsize="180,690" path="m9481,163l9424,198,9386,266,9363,329,9344,404,9328,489,9315,584,9306,687,9301,796,9301,853e" filled="false" stroked="true" strokeweight="1.5pt" strokecolor="#000000">
                <v:path arrowok="t"/>
              </v:shape>
            </v:group>
            <v:group style="position:absolute;left:9121;top:1543;width:180;height:690" coordorigin="9121,1543" coordsize="180,690">
              <v:shape style="position:absolute;left:9121;top:1543;width:180;height:690" coordorigin="9121,1543" coordsize="180,690" path="m9121,1543l9177,1578,9215,1646,9238,1709,9257,1784,9274,1869,9286,1964,9295,2067,9300,2176,9301,2233e" filled="false" stroked="true" strokeweight="1.5pt" strokecolor="#000000">
                <v:path arrowok="t"/>
              </v:shape>
            </v:group>
            <v:group style="position:absolute;left:9301;top:2233;width:180;height:690" coordorigin="9301,2233" coordsize="180,690">
              <v:shape style="position:absolute;left:9301;top:2233;width:180;height:690" coordorigin="9301,2233" coordsize="180,690" path="m9481,2923l9424,2887,9386,2819,9363,2757,9344,2682,9328,2596,9315,2501,9306,2398,9301,2289,9301,2233e" filled="false" stroked="true" strokeweight="1.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88.029999pt;margin-top:-7.647423pt;width:84pt;height:30.15pt;mso-position-horizontal-relative:page;mso-position-vertical-relative:paragraph;z-index:-125656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0</w:t>
                  </w:r>
                  <w:r>
                    <w:rPr>
                      <w:rFonts w:ascii="Times New Roman"/>
                      <w:sz w:val="36"/>
                    </w:rPr>
                    <w:t>nnnnn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030001pt;margin-top:-1.647423pt;width:90pt;height:30.15pt;mso-position-horizontal-relative:page;mso-position-vertical-relative:paragraph;z-index:14248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7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z w:val="36"/>
                    </w:rPr>
                    <w:t>xx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?</w:t>
                  </w:r>
                  <w:r>
                    <w:rPr>
                      <w:rFonts w:ascii="Times New Roman"/>
                      <w:sz w:val="36"/>
                    </w:rPr>
                    <w:t>xxxxx</w:t>
                  </w:r>
                </w:p>
              </w:txbxContent>
            </v:textbox>
            <w10:wrap type="none"/>
          </v:shape>
        </w:pict>
      </w:r>
      <w:bookmarkStart w:name="Slide Number 54" w:id="55"/>
      <w:bookmarkEnd w:id="55"/>
      <w:r>
        <w:rPr/>
      </w:r>
      <w:r>
        <w:rPr>
          <w:rFonts w:ascii="Times New Roman" w:hAnsi="Times New Roman" w:cs="Times New Roman" w:eastAsia="Times New Roman"/>
          <w:color w:val="FF0000"/>
          <w:position w:val="13"/>
          <w:sz w:val="36"/>
          <w:szCs w:val="36"/>
        </w:rPr>
        <w:t>0</w:t>
        <w:tab/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rr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00 </w:t>
      </w:r>
      <w:r>
        <w:rPr>
          <w:rFonts w:ascii="Times New Roman" w:hAnsi="Times New Roman" w:cs="Times New Roman" w:eastAsia="Times New Roman"/>
          <w:sz w:val="36"/>
          <w:szCs w:val="36"/>
        </w:rPr>
        <w:t>→ X,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01 </w:t>
      </w:r>
      <w:r>
        <w:rPr>
          <w:rFonts w:ascii="Times New Roman" w:hAnsi="Times New Roman" w:cs="Times New Roman" w:eastAsia="Times New Roman"/>
          <w:sz w:val="36"/>
          <w:szCs w:val="36"/>
        </w:rPr>
        <w:t>→ 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Y, </w:t>
      </w:r>
      <w:r>
        <w:rPr>
          <w:rFonts w:ascii="Times New Roman" w:hAnsi="Times New Roman" w:cs="Times New Roman" w:eastAsia="Times New Roman"/>
          <w:color w:val="0000FF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SP</w:t>
      </w:r>
    </w:p>
    <w:p>
      <w:pPr>
        <w:tabs>
          <w:tab w:pos="9583" w:val="left" w:leader="none"/>
          <w:tab w:pos="11494" w:val="left" w:leader="none"/>
        </w:tabs>
        <w:spacing w:before="57"/>
        <w:ind w:left="3583" w:right="70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67.279694pt;margin-top:3.97259pt;width:13.5pt;height:79.45pt;mso-position-horizontal-relative:page;mso-position-vertical-relative:paragraph;z-index:-126112" coordorigin="3346,79" coordsize="270,1589">
            <v:group style="position:absolute;left:3361;top:484;width:120;height:390" coordorigin="3361,484" coordsize="120,390">
              <v:shape style="position:absolute;left:3361;top:484;width:120;height:390" coordorigin="3361,484" coordsize="120,390" path="m3361,874l3416,831,3445,760,3463,690,3474,608,3479,548,3480,516,3481,484e" filled="false" stroked="true" strokeweight="1.5pt" strokecolor="#000000">
                <v:path arrowok="t"/>
              </v:shape>
            </v:group>
            <v:group style="position:absolute;left:3481;top:94;width:120;height:390" coordorigin="3481,94" coordsize="120,390">
              <v:shape style="position:absolute;left:3481;top:94;width:120;height:390" coordorigin="3481,94" coordsize="120,390" path="m3601,94l3545,138,3516,209,3499,279,3487,361,3482,421,3481,452,3481,484e" filled="false" stroked="true" strokeweight="1.5pt" strokecolor="#000000">
                <v:path arrowok="t"/>
              </v:shape>
            </v:group>
            <v:group style="position:absolute;left:3361;top:874;width:120;height:390" coordorigin="3361,874" coordsize="120,390">
              <v:shape style="position:absolute;left:3361;top:874;width:120;height:390" coordorigin="3361,874" coordsize="120,390" path="m3361,874l3416,918,3445,989,3463,1059,3474,1141,3479,1201,3480,1232,3481,1264e" filled="false" stroked="true" strokeweight="1.5pt" strokecolor="#000000">
                <v:path arrowok="t"/>
              </v:shape>
            </v:group>
            <v:group style="position:absolute;left:3481;top:1264;width:120;height:389" coordorigin="3481,1264" coordsize="120,389">
              <v:shape style="position:absolute;left:3481;top:1264;width:120;height:389" coordorigin="3481,1264" coordsize="120,389" path="m3601,1653l3545,1610,3516,1539,3499,1469,3487,1387,3481,1296,3481,1264e" filled="false" stroked="true" strokeweight="1.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5.279999pt;margin-top:37.722389pt;width:18.75pt;height:6pt;mso-position-horizontal-relative:page;mso-position-vertical-relative:paragraph;z-index:13792" coordorigin="4306,754" coordsize="375,120">
            <v:group style="position:absolute;left:4321;top:814;width:260;height:2" coordorigin="4321,814" coordsize="260,2">
              <v:shape style="position:absolute;left:4321;top:814;width:260;height:2" coordorigin="4321,814" coordsize="260,0" path="m4321,814l4581,814e" filled="false" stroked="true" strokeweight="1.5pt" strokecolor="#000000">
                <v:path arrowok="t"/>
              </v:shape>
            </v:group>
            <v:group style="position:absolute;left:4561;top:754;width:120;height:120" coordorigin="4561,754" coordsize="120,120">
              <v:shape style="position:absolute;left:4561;top:754;width:120;height:120" coordorigin="4561,754" coordsize="120,120" path="m4561,754l4561,874,4681,814,4561,75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000FF"/>
          <w:position w:val="9"/>
          <w:sz w:val="36"/>
          <w:szCs w:val="36"/>
        </w:rPr>
        <w:t>001</w:t>
        <w:tab/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0 </w:t>
      </w:r>
      <w:r>
        <w:rPr>
          <w:rFonts w:ascii="Times New Roman" w:hAnsi="Times New Roman" w:cs="Times New Roman" w:eastAsia="Times New Roman"/>
          <w:sz w:val="36"/>
          <w:szCs w:val="36"/>
        </w:rPr>
        <w:t>→</w:t>
      </w:r>
      <w:r>
        <w:rPr>
          <w:rFonts w:ascii="Times New Roman" w:hAnsi="Times New Roman" w:cs="Times New Roman" w:eastAsia="Times New Roman"/>
          <w:spacing w:val="-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pre,</w:t>
        <w:tab/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1 </w:t>
      </w:r>
      <w:r>
        <w:rPr>
          <w:rFonts w:ascii="Times New Roman" w:hAnsi="Times New Roman" w:cs="Times New Roman" w:eastAsia="Times New Roman"/>
          <w:sz w:val="36"/>
          <w:szCs w:val="36"/>
        </w:rPr>
        <w:t>→ post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pgSz w:w="14400" w:h="10800" w:orient="landscape"/>
          <w:pgMar w:header="0" w:footer="139" w:top="40" w:bottom="320" w:left="40" w:right="40"/>
        </w:sectPr>
      </w:pPr>
    </w:p>
    <w:p>
      <w:pPr>
        <w:tabs>
          <w:tab w:pos="689" w:val="left" w:leader="none"/>
        </w:tabs>
        <w:spacing w:before="58"/>
        <w:ind w:left="0" w:right="41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24.030001pt;margin-top:.539675pt;width:90pt;height:30.15pt;mso-position-horizontal-relative:page;mso-position-vertical-relative:paragraph;z-index:14272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226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z w:val="36"/>
                    </w:rPr>
                    <w:t>rr1</w:t>
                  </w:r>
                  <w:r>
                    <w:rPr>
                      <w:rFonts w:ascii="Times New Roman"/>
                      <w:sz w:val="36"/>
                    </w:rPr>
                    <w:t>xxxxx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FF"/>
          <w:sz w:val="36"/>
        </w:rPr>
        <w:t>rr1</w:t>
        <w:tab/>
      </w:r>
      <w:r>
        <w:rPr>
          <w:rFonts w:ascii="Times New Roman"/>
          <w:color w:val="0000FF"/>
          <w:spacing w:val="-5"/>
          <w:sz w:val="36"/>
        </w:rPr>
        <w:t>011</w:t>
      </w:r>
      <w:r>
        <w:rPr>
          <w:rFonts w:ascii="Times New Roman"/>
          <w:spacing w:val="-5"/>
          <w:sz w:val="36"/>
        </w:rPr>
      </w:r>
    </w:p>
    <w:p>
      <w:pPr>
        <w:spacing w:before="147"/>
        <w:ind w:left="0" w:right="0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0000FF"/>
          <w:sz w:val="36"/>
        </w:rPr>
        <w:t>101</w:t>
      </w:r>
      <w:r>
        <w:rPr>
          <w:rFonts w:ascii="Times New Roman"/>
          <w:sz w:val="36"/>
        </w:rPr>
      </w:r>
    </w:p>
    <w:p>
      <w:pPr>
        <w:tabs>
          <w:tab w:pos="5862" w:val="left" w:leader="none"/>
        </w:tabs>
        <w:spacing w:line="406" w:lineRule="exact" w:before="147"/>
        <w:ind w:left="286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/>
          <w:sz w:val="36"/>
        </w:rPr>
        <w:t>nnnnn: </w:t>
      </w:r>
      <w:r>
        <w:rPr>
          <w:rFonts w:ascii="Times New Roman"/>
          <w:spacing w:val="-7"/>
          <w:sz w:val="36"/>
        </w:rPr>
        <w:t>0111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4"/>
          <w:sz w:val="36"/>
        </w:rPr>
        <w:t> </w:t>
      </w:r>
      <w:r>
        <w:rPr>
          <w:rFonts w:ascii="Times New Roman"/>
          <w:sz w:val="36"/>
        </w:rPr>
        <w:t>+8</w:t>
        <w:tab/>
      </w:r>
      <w:r>
        <w:rPr>
          <w:rFonts w:ascii="Times New Roman"/>
          <w:spacing w:val="-11"/>
          <w:sz w:val="36"/>
        </w:rPr>
        <w:t>1111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10"/>
          <w:sz w:val="36"/>
        </w:rPr>
        <w:t> </w:t>
      </w:r>
      <w:r>
        <w:rPr>
          <w:rFonts w:ascii="Times New Roman"/>
          <w:sz w:val="36"/>
        </w:rPr>
        <w:t>-1</w:t>
      </w:r>
    </w:p>
    <w:p>
      <w:pPr>
        <w:tabs>
          <w:tab w:pos="5865" w:val="left" w:leader="none"/>
        </w:tabs>
        <w:spacing w:line="406" w:lineRule="exact" w:before="0"/>
        <w:ind w:left="394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25.529999pt;margin-top:-14.203734pt;width:24.5pt;height:6pt;mso-position-horizontal-relative:page;mso-position-vertical-relative:paragraph;z-index:13816" coordorigin="8511,-284" coordsize="490,120">
            <v:group style="position:absolute;left:8521;top:-224;width:380;height:2" coordorigin="8521,-224" coordsize="380,2">
              <v:shape style="position:absolute;left:8521;top:-224;width:380;height:2" coordorigin="8521,-224" coordsize="380,0" path="m8521,-224l8901,-224e" filled="false" stroked="true" strokeweight="1pt" strokecolor="#000000">
                <v:path arrowok="t"/>
              </v:shape>
            </v:group>
            <v:group style="position:absolute;left:8881;top:-284;width:120;height:120" coordorigin="8881,-284" coordsize="120,120">
              <v:shape style="position:absolute;left:8881;top:-284;width:120;height:120" coordorigin="8881,-284" coordsize="120,120" path="m8881,-284l8881,-164,9001,-224,8881,-28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52pt;margin-top:20.986465pt;width:.1pt;height:18pt;mso-position-horizontal-relative:page;mso-position-vertical-relative:paragraph;z-index:-126016" coordorigin="11040,420" coordsize="2,360">
            <v:shape style="position:absolute;left:11040;top:420;width:2;height:360" coordorigin="11040,420" coordsize="0,360" path="m11040,420l11040,780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648pt;margin-top:20.986465pt;width:.1pt;height:18pt;mso-position-horizontal-relative:page;mso-position-vertical-relative:paragraph;z-index:-125992" coordorigin="12960,420" coordsize="2,360">
            <v:shape style="position:absolute;left:12960;top:420;width:2;height:360" coordorigin="12960,420" coordsize="0,360" path="m12960,420l12960,780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288.029999pt;margin-top:-26.983534pt;width:84pt;height:30.15pt;mso-position-horizontal-relative:page;mso-position-vertical-relative:paragraph;z-index:14296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z w:val="36"/>
                    </w:rPr>
                    <w:t>rr1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p</w:t>
                  </w:r>
                  <w:r>
                    <w:rPr>
                      <w:rFonts w:ascii="Times New Roman"/>
                      <w:sz w:val="36"/>
                    </w:rPr>
                    <w:t>nnnn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4"/>
          <w:sz w:val="36"/>
        </w:rPr>
        <w:t>0110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4"/>
          <w:sz w:val="36"/>
        </w:rPr>
        <w:t> </w:t>
      </w:r>
      <w:r>
        <w:rPr>
          <w:rFonts w:ascii="Times New Roman"/>
          <w:sz w:val="36"/>
        </w:rPr>
        <w:t>+7</w:t>
        <w:tab/>
      </w:r>
      <w:r>
        <w:rPr>
          <w:rFonts w:ascii="Times New Roman"/>
          <w:spacing w:val="-7"/>
          <w:sz w:val="36"/>
        </w:rPr>
        <w:t>1110 </w:t>
      </w:r>
      <w:r>
        <w:rPr>
          <w:rFonts w:ascii="Times New Roman"/>
          <w:sz w:val="36"/>
        </w:rPr>
        <w:t>=</w:t>
      </w:r>
      <w:r>
        <w:rPr>
          <w:rFonts w:ascii="Times New Roman"/>
          <w:spacing w:val="6"/>
          <w:sz w:val="36"/>
        </w:rPr>
        <w:t> </w:t>
      </w:r>
      <w:r>
        <w:rPr>
          <w:rFonts w:ascii="Times New Roman"/>
          <w:sz w:val="36"/>
        </w:rPr>
        <w:t>-2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tabs>
          <w:tab w:pos="5879" w:val="left" w:leader="none"/>
        </w:tabs>
        <w:spacing w:before="0"/>
        <w:ind w:left="394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z w:val="36"/>
        </w:rPr>
        <w:t>0000 =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+1</w:t>
        <w:tab/>
        <w:t>1000 =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-8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4124" w:space="2596"/>
            <w:col w:w="76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tabs>
          <w:tab w:pos="8360" w:val="left" w:leader="none"/>
          <w:tab w:pos="8723" w:val="left" w:leader="none"/>
        </w:tabs>
        <w:spacing w:line="249" w:lineRule="auto" w:before="0"/>
        <w:ind w:left="6343" w:right="118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38.030212pt;margin-top:14.572678pt;width:6pt;height:6pt;mso-position-horizontal-relative:page;mso-position-vertical-relative:paragraph;z-index:-125944" coordorigin="8761,291" coordsize="120,120">
            <v:shape style="position:absolute;left:8761;top:291;width:120;height:120" coordorigin="8761,291" coordsize="120,120" path="m8761,291l8761,411,8881,351,8761,29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1.660004pt;margin-top:31.852478pt;width:20.4pt;height:37pt;mso-position-horizontal-relative:page;mso-position-vertical-relative:paragraph;z-index:13984" coordorigin="5833,637" coordsize="408,740">
            <v:group style="position:absolute;left:5848;top:725;width:345;height:637" coordorigin="5848,725" coordsize="345,637">
              <v:shape style="position:absolute;left:5848;top:725;width:345;height:637" coordorigin="5848,725" coordsize="345,637" path="m5848,1362l6193,725e" filled="false" stroked="true" strokeweight="1.5pt" strokecolor="#000000">
                <v:path arrowok="t"/>
              </v:shape>
            </v:group>
            <v:group style="position:absolute;left:6131;top:637;width:110;height:135" coordorigin="6131,637" coordsize="110,135">
              <v:shape style="position:absolute;left:6131;top:637;width:110;height:135" coordorigin="6131,637" coordsize="110,135" path="m6241,637l6131,714,6236,771,6241,63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36"/>
        </w:rPr>
        <w:t>9- or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16-bit</w:t>
        <w:tab/>
      </w:r>
      <w:r>
        <w:rPr>
          <w:rFonts w:ascii="Times New Roman"/>
          <w:sz w:val="36"/>
          <w:u w:val="single" w:color="000000"/>
        </w:rPr>
        <w:t> </w:t>
        <w:tab/>
      </w:r>
      <w:r>
        <w:rPr>
          <w:rFonts w:ascii="Times New Roman"/>
          <w:w w:val="18"/>
          <w:sz w:val="36"/>
          <w:u w:val="single" w:color="000000"/>
        </w:rPr>
        <w:t> </w:t>
      </w:r>
      <w:r>
        <w:rPr>
          <w:rFonts w:ascii="Times New Roman"/>
          <w:sz w:val="36"/>
          <w:u w:val="single" w:color="000000"/>
        </w:rPr>
      </w:r>
      <w:r>
        <w:rPr>
          <w:rFonts w:ascii="Times New Roman"/>
          <w:sz w:val="36"/>
        </w:rPr>
      </w:r>
      <w:r>
        <w:rPr>
          <w:rFonts w:ascii="Times New Roman"/>
          <w:sz w:val="36"/>
        </w:rPr>
        <w:t> constant</w:t>
      </w:r>
      <w:r>
        <w:rPr>
          <w:rFonts w:ascii="Times New Roman"/>
          <w:spacing w:val="-10"/>
          <w:sz w:val="36"/>
        </w:rPr>
        <w:t> </w:t>
      </w:r>
      <w:r>
        <w:rPr>
          <w:rFonts w:ascii="Times New Roman"/>
          <w:sz w:val="36"/>
        </w:rPr>
        <w:t>offset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0" w:right="2698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173.529999pt;margin-top:9.622883pt;width:18.5pt;height:6pt;mso-position-horizontal-relative:page;mso-position-vertical-relative:paragraph;z-index:13912" coordorigin="3471,192" coordsize="370,120">
            <v:group style="position:absolute;left:3481;top:252;width:260;height:2" coordorigin="3481,252" coordsize="260,2">
              <v:shape style="position:absolute;left:3481;top:252;width:260;height:2" coordorigin="3481,252" coordsize="260,0" path="m3481,252l3741,252e" filled="false" stroked="true" strokeweight="1pt" strokecolor="#000000">
                <v:path arrowok="t"/>
              </v:shape>
            </v:group>
            <v:group style="position:absolute;left:3721;top:192;width:120;height:120" coordorigin="3721,192" coordsize="120,120">
              <v:shape style="position:absolute;left:3721;top:192;width:120;height:120" coordorigin="3721,192" coordsize="120,120" path="m3721,192l3721,312,3841,252,3721,19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93.279999pt;margin-top:17.872683pt;width:18.75pt;height:36.75pt;mso-position-horizontal-relative:page;mso-position-vertical-relative:paragraph;z-index:14008" coordorigin="5866,357" coordsize="375,735">
            <v:group style="position:absolute;left:5881;top:372;width:316;height:631" coordorigin="5881,372" coordsize="316,631">
              <v:shape style="position:absolute;left:5881;top:372;width:316;height:631" coordorigin="5881,372" coordsize="316,631" path="m5881,372l6196,1003e" filled="false" stroked="true" strokeweight="1.5pt" strokecolor="#000000">
                <v:path arrowok="t"/>
              </v:shape>
            </v:group>
            <v:group style="position:absolute;left:6133;top:958;width:108;height:135" coordorigin="6133,958" coordsize="108,135">
              <v:shape style="position:absolute;left:6133;top:958;width:108;height:135" coordorigin="6133,958" coordsize="108,135" path="m6241,958l6133,1012,6241,1092,6241,95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24.030001pt;margin-top:-5.377317pt;width:90pt;height:30.15pt;mso-position-horizontal-relative:page;mso-position-vertical-relative:paragraph;z-index:14320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249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?</w:t>
                  </w:r>
                  <w:r>
                    <w:rPr>
                      <w:rFonts w:ascii="Times New Roman"/>
                      <w:sz w:val="36"/>
                    </w:rPr>
                    <w:t>xx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029999pt;margin-top:-5.377317pt;width:84pt;height:30.15pt;mso-position-horizontal-relative:page;mso-position-vertical-relative:paragraph;z-index:14344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13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sz w:val="36"/>
                    </w:rPr>
                    <w:t>0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z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s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sz w:val="36"/>
        </w:rPr>
        <w:t>0</w:t>
      </w:r>
      <w:r>
        <w:rPr>
          <w:rFonts w:ascii="Times New Roman"/>
          <w:sz w:val="36"/>
        </w:rPr>
      </w:r>
    </w:p>
    <w:p>
      <w:pPr>
        <w:tabs>
          <w:tab w:pos="8480" w:val="left" w:leader="none"/>
          <w:tab w:pos="8841" w:val="left" w:leader="none"/>
        </w:tabs>
        <w:spacing w:line="249" w:lineRule="auto" w:before="281"/>
        <w:ind w:left="6344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z w:val="36"/>
        </w:rPr>
        <w:t>16-bit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sz w:val="36"/>
        </w:rPr>
        <w:t>offset</w:t>
        <w:tab/>
      </w:r>
      <w:r>
        <w:rPr>
          <w:rFonts w:ascii="Times New Roman"/>
          <w:sz w:val="36"/>
          <w:u w:val="single" w:color="000000"/>
        </w:rPr>
        <w:t> </w:t>
        <w:tab/>
      </w:r>
      <w:r>
        <w:rPr>
          <w:rFonts w:ascii="Times New Roman"/>
          <w:w w:val="21"/>
          <w:sz w:val="36"/>
          <w:u w:val="single" w:color="000000"/>
        </w:rPr>
        <w:t> </w:t>
      </w:r>
      <w:r>
        <w:rPr>
          <w:rFonts w:ascii="Times New Roman"/>
          <w:sz w:val="36"/>
          <w:u w:val="single" w:color="000000"/>
        </w:rPr>
      </w:r>
      <w:r>
        <w:rPr>
          <w:rFonts w:ascii="Times New Roman"/>
          <w:sz w:val="36"/>
        </w:rPr>
      </w:r>
      <w:r>
        <w:rPr>
          <w:rFonts w:ascii="Times New Roman"/>
          <w:sz w:val="36"/>
        </w:rPr>
        <w:t> indexed-indirect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tabs>
          <w:tab w:pos="8360" w:val="left" w:leader="none"/>
          <w:tab w:pos="8723" w:val="left" w:leader="none"/>
        </w:tabs>
        <w:spacing w:line="249" w:lineRule="auto" w:before="0"/>
        <w:ind w:left="5984" w:right="118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38.030212pt;margin-top:16.839390pt;width:6pt;height:6pt;mso-position-horizontal-relative:page;mso-position-vertical-relative:paragraph;z-index:-125800" coordorigin="8761,337" coordsize="120,120">
            <v:shape style="position:absolute;left:8761;top:337;width:120;height:120" coordorigin="8761,337" coordsize="120,120" path="m8761,337l8761,457,8881,397,8761,3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279999pt;margin-top:21.53759pt;width:174.45pt;height:25.55pt;mso-position-horizontal-relative:page;mso-position-vertical-relative:paragraph;z-index:14128" coordorigin="2386,431" coordsize="3489,511">
            <v:group style="position:absolute;left:2401;top:488;width:3375;height:439" coordorigin="2401,488" coordsize="3375,439">
              <v:shape style="position:absolute;left:2401;top:488;width:3375;height:439" coordorigin="2401,488" coordsize="3375,439" path="m2401,926l5775,488e" filled="false" stroked="true" strokeweight="1.5pt" strokecolor="#000000">
                <v:path arrowok="t"/>
              </v:shape>
            </v:group>
            <v:group style="position:absolute;left:5748;top:431;width:127;height:119" coordorigin="5748,431" coordsize="127,119">
              <v:shape style="position:absolute;left:5748;top:431;width:127;height:119" coordorigin="5748,431" coordsize="127,119" path="m5748,431l5763,550,5875,475,5748,43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19.279999pt;margin-top:52.089592pt;width:168.75pt;height:56.45pt;mso-position-horizontal-relative:page;mso-position-vertical-relative:paragraph;z-index:14152" coordorigin="2386,1042" coordsize="3375,1129">
            <v:group style="position:absolute;left:2401;top:1057;width:3265;height:1063" coordorigin="2401,1057" coordsize="3265,1063">
              <v:shape style="position:absolute;left:2401;top:1057;width:3265;height:1063" coordorigin="2401,1057" coordsize="3265,1063" path="m2401,1057l5665,2119e" filled="false" stroked="true" strokeweight="1.5pt" strokecolor="#000000">
                <v:path arrowok="t"/>
              </v:shape>
            </v:group>
            <v:group style="position:absolute;left:5628;top:2056;width:133;height:115" coordorigin="5628,2056" coordsize="133,115">
              <v:shape style="position:absolute;left:5628;top:2056;width:133;height:115" coordorigin="5628,2056" coordsize="133,115" path="m5665,2056l5628,2170,5761,2150,5665,205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24.030001pt;margin-top:36.09959pt;width:90pt;height:30.15pt;mso-position-horizontal-relative:page;mso-position-vertical-relative:paragraph;z-index:14368" type="#_x0000_t202" filled="false" stroked="true" strokeweight="1.26pt" strokecolor="#000000">
            <v:textbox inset="0,0,0,0">
              <w:txbxContent>
                <w:p>
                  <w:pPr>
                    <w:spacing w:before="70"/>
                    <w:ind w:left="269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0000FF"/>
                      <w:spacing w:val="-14"/>
                      <w:sz w:val="36"/>
                    </w:rPr>
                    <w:t>11</w:t>
                  </w:r>
                  <w:r>
                    <w:rPr>
                      <w:rFonts w:ascii="Times New Roman"/>
                      <w:color w:val="0000FF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006600"/>
                      <w:sz w:val="36"/>
                    </w:rPr>
                    <w:t>rr</w:t>
                  </w:r>
                  <w:r>
                    <w:rPr>
                      <w:rFonts w:ascii="Times New Roman"/>
                      <w:sz w:val="36"/>
                    </w:rPr>
                    <w:t>1</w:t>
                  </w:r>
                  <w:r>
                    <w:rPr>
                      <w:rFonts w:ascii="Times New Roman"/>
                      <w:color w:val="FF0000"/>
                      <w:spacing w:val="-1"/>
                      <w:sz w:val="36"/>
                    </w:rPr>
                    <w:t>z</w:t>
                  </w:r>
                  <w:r>
                    <w:rPr>
                      <w:rFonts w:ascii="Times New Roman"/>
                      <w:color w:val="FF0000"/>
                      <w:sz w:val="36"/>
                    </w:rPr>
                    <w:t>s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36"/>
        </w:rPr>
        <w:t>Accumulator</w:t>
        <w:tab/>
      </w:r>
      <w:r>
        <w:rPr>
          <w:rFonts w:ascii="Times New Roman"/>
          <w:sz w:val="36"/>
          <w:u w:val="single" w:color="000000"/>
        </w:rPr>
        <w:t> </w:t>
        <w:tab/>
      </w:r>
      <w:r>
        <w:rPr>
          <w:rFonts w:ascii="Times New Roman"/>
          <w:w w:val="18"/>
          <w:sz w:val="36"/>
          <w:u w:val="single" w:color="000000"/>
        </w:rPr>
        <w:t> </w:t>
      </w:r>
      <w:r>
        <w:rPr>
          <w:rFonts w:ascii="Times New Roman"/>
          <w:sz w:val="36"/>
          <w:u w:val="single" w:color="000000"/>
        </w:rPr>
      </w:r>
      <w:r>
        <w:rPr>
          <w:rFonts w:ascii="Times New Roman"/>
          <w:sz w:val="36"/>
        </w:rPr>
      </w:r>
      <w:r>
        <w:rPr>
          <w:rFonts w:ascii="Times New Roman"/>
          <w:sz w:val="36"/>
        </w:rPr>
        <w:t> offset</w:t>
      </w:r>
      <w:r>
        <w:rPr>
          <w:rFonts w:ascii="Times New Roman"/>
          <w:spacing w:val="-10"/>
          <w:sz w:val="36"/>
        </w:rPr>
        <w:t> </w:t>
      </w:r>
      <w:r>
        <w:rPr>
          <w:rFonts w:ascii="Times New Roman"/>
          <w:sz w:val="36"/>
        </w:rPr>
        <w:t>unsigned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tabs>
          <w:tab w:pos="8360" w:val="left" w:leader="none"/>
          <w:tab w:pos="8723" w:val="left" w:leader="none"/>
        </w:tabs>
        <w:spacing w:line="249" w:lineRule="auto" w:before="0"/>
        <w:ind w:left="5864" w:right="118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38.030212pt;margin-top:19.317688pt;width:6pt;height:6pt;mso-position-horizontal-relative:page;mso-position-vertical-relative:paragraph;z-index:-125704" coordorigin="8761,386" coordsize="120,120">
            <v:shape style="position:absolute;left:8761;top:386;width:120;height:120" coordorigin="8761,386" coordsize="120,120" path="m8761,386l8761,506,8881,446,8761,38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36"/>
        </w:rPr>
        <w:t>16-bit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sz w:val="36"/>
        </w:rPr>
        <w:t>offset</w:t>
        <w:tab/>
      </w:r>
      <w:r>
        <w:rPr>
          <w:rFonts w:ascii="Times New Roman"/>
          <w:sz w:val="36"/>
          <w:u w:val="single" w:color="000000"/>
        </w:rPr>
        <w:t> </w:t>
        <w:tab/>
      </w:r>
      <w:r>
        <w:rPr>
          <w:rFonts w:ascii="Times New Roman"/>
          <w:w w:val="18"/>
          <w:sz w:val="36"/>
          <w:u w:val="single" w:color="000000"/>
        </w:rPr>
        <w:t> </w:t>
      </w:r>
      <w:r>
        <w:rPr>
          <w:rFonts w:ascii="Times New Roman"/>
          <w:sz w:val="36"/>
          <w:u w:val="single" w:color="000000"/>
        </w:rPr>
      </w:r>
      <w:r>
        <w:rPr>
          <w:rFonts w:ascii="Times New Roman"/>
          <w:sz w:val="36"/>
        </w:rPr>
      </w:r>
      <w:r>
        <w:rPr>
          <w:rFonts w:ascii="Times New Roman"/>
          <w:sz w:val="36"/>
        </w:rPr>
        <w:t> indexed-indirect</w:t>
      </w:r>
    </w:p>
    <w:p>
      <w:pPr>
        <w:spacing w:before="53"/>
        <w:ind w:left="68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00/01 </w:t>
      </w:r>
      <w:r>
        <w:rPr>
          <w:rFonts w:ascii="Times New Roman" w:hAnsi="Times New Roman" w:cs="Times New Roman" w:eastAsia="Times New Roman"/>
          <w:sz w:val="36"/>
          <w:szCs w:val="36"/>
        </w:rPr>
        <w:t>→ 9</w:t>
      </w:r>
      <w:r>
        <w:rPr>
          <w:rFonts w:ascii="Times New Roman" w:hAnsi="Times New Roman" w:cs="Times New Roman" w:eastAsia="Times New Roman"/>
          <w:sz w:val="36"/>
          <w:szCs w:val="36"/>
        </w:rPr>
        <w:t>-bit offset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w/sign</w:t>
      </w:r>
    </w:p>
    <w:p>
      <w:pPr>
        <w:spacing w:line="326" w:lineRule="auto" w:before="18"/>
        <w:ind w:left="683" w:right="0" w:firstLine="162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55.279602pt;margin-top:-22.21032pt;width:19.5pt;height:73.150pt;mso-position-horizontal-relative:page;mso-position-vertical-relative:paragraph;z-index:13960" coordorigin="9106,-444" coordsize="390,1463">
            <v:group style="position:absolute;left:9121;top:-72;width:180;height:359" coordorigin="9121,-72" coordsize="180,359">
              <v:shape style="position:absolute;left:9121;top:-72;width:180;height:359" coordorigin="9121,-72" coordsize="180,359" path="m9121,287l9191,259,9238,201,9266,140,9286,68,9298,-13,9300,-42,9301,-72e" filled="false" stroked="true" strokeweight="1.5pt" strokecolor="#000000">
                <v:path arrowok="t"/>
              </v:shape>
            </v:group>
            <v:group style="position:absolute;left:9301;top:-429;width:180;height:358" coordorigin="9301,-429" coordsize="180,358">
              <v:shape style="position:absolute;left:9301;top:-429;width:180;height:358" coordorigin="9301,-429" coordsize="180,358" path="m9481,-429l9411,-401,9363,-343,9335,-283,9315,-211,9303,-130,9301,-101,9301,-72e" filled="false" stroked="true" strokeweight="1.5pt" strokecolor="#000000">
                <v:path arrowok="t"/>
              </v:shape>
            </v:group>
            <v:group style="position:absolute;left:9121;top:287;width:180;height:359" coordorigin="9121,287" coordsize="180,359">
              <v:shape style="position:absolute;left:9121;top:287;width:180;height:359" coordorigin="9121,287" coordsize="180,359" path="m9121,287l9191,315,9238,374,9266,434,9286,506,9298,588,9300,617,9301,646e" filled="false" stroked="true" strokeweight="1.5pt" strokecolor="#000000">
                <v:path arrowok="t"/>
              </v:shape>
            </v:group>
            <v:group style="position:absolute;left:9301;top:646;width:180;height:358" coordorigin="9301,646" coordsize="180,358">
              <v:shape style="position:absolute;left:9301;top:646;width:180;height:358" coordorigin="9301,646" coordsize="180,358" path="m9481,1004l9411,975,9363,918,9335,857,9315,785,9303,704,9301,675,9301,646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6"/>
          <w:szCs w:val="36"/>
        </w:rPr>
        <w:t>in LSB of post</w:t>
      </w:r>
      <w:r>
        <w:rPr>
          <w:rFonts w:ascii="Times New Roman" w:hAnsi="Times New Roman" w:cs="Times New Roman" w:eastAsia="Times New Roman"/>
          <w:spacing w:val="-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byte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10 </w:t>
      </w:r>
      <w:r>
        <w:rPr>
          <w:rFonts w:ascii="Times New Roman" w:hAnsi="Times New Roman" w:cs="Times New Roman" w:eastAsia="Times New Roman"/>
          <w:sz w:val="36"/>
          <w:szCs w:val="36"/>
        </w:rPr>
        <w:t>→ 16</w:t>
      </w:r>
      <w:r>
        <w:rPr>
          <w:rFonts w:ascii="Times New Roman" w:hAnsi="Times New Roman" w:cs="Times New Roman" w:eastAsia="Times New Roman"/>
          <w:sz w:val="36"/>
          <w:szCs w:val="36"/>
        </w:rPr>
        <w:t>-bit positive</w:t>
      </w:r>
      <w:r>
        <w:rPr>
          <w:rFonts w:ascii="Times New Roman" w:hAnsi="Times New Roman" w:cs="Times New Roman" w:eastAsia="Times New Roman"/>
          <w:spacing w:val="-1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offset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53"/>
          <w:szCs w:val="53"/>
        </w:rPr>
      </w:pPr>
    </w:p>
    <w:p>
      <w:pPr>
        <w:spacing w:line="249" w:lineRule="auto" w:before="0"/>
        <w:ind w:left="68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44.030212pt;margin-top:22.860992pt;width:6pt;height:6pt;mso-position-horizontal-relative:page;mso-position-vertical-relative:paragraph;z-index:-125848" coordorigin="8881,457" coordsize="120,120">
            <v:shape style="position:absolute;left:8881;top:457;width:120;height:120" coordorigin="8881,457" coordsize="120,120" path="m8881,457l8881,577,9001,517,8881,4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9.779694pt;margin-top:-10.888806pt;width:15pt;height:73.5pt;mso-position-horizontal-relative:page;mso-position-vertical-relative:paragraph;z-index:14056" coordorigin="9196,-218" coordsize="300,1470">
            <v:group style="position:absolute;left:9211;top:164;width:136;height:353" coordorigin="9211,164" coordsize="136,353">
              <v:shape style="position:absolute;left:9211;top:164;width:136;height:353" coordorigin="9211,164" coordsize="136,353" path="m9211,517l9265,487,9302,424,9323,359,9338,282,9345,195,9346,164e" filled="false" stroked="true" strokeweight="1.5pt" strokecolor="#000000">
                <v:path arrowok="t"/>
              </v:shape>
            </v:group>
            <v:group style="position:absolute;left:9346;top:-203;width:135;height:354" coordorigin="9346,-203" coordsize="135,354">
              <v:shape style="position:absolute;left:9346;top:-203;width:135;height:354" coordorigin="9346,-203" coordsize="135,354" path="m9481,-203l9426,-172,9390,-109,9369,-44,9354,33,9347,120,9346,151e" filled="false" stroked="true" strokeweight="1.5pt" strokecolor="#000000">
                <v:path arrowok="t"/>
              </v:shape>
            </v:group>
            <v:group style="position:absolute;left:9211;top:517;width:136;height:353" coordorigin="9211,517" coordsize="136,353">
              <v:shape style="position:absolute;left:9211;top:517;width:136;height:353" coordorigin="9211,517" coordsize="136,353" path="m9211,517l9265,548,9302,610,9323,675,9338,753,9345,839,9346,870e" filled="false" stroked="true" strokeweight="1.5pt" strokecolor="#000000">
                <v:path arrowok="t"/>
              </v:shape>
            </v:group>
            <v:group style="position:absolute;left:9346;top:884;width:135;height:354" coordorigin="9346,884" coordsize="135,354">
              <v:shape style="position:absolute;left:9346;top:884;width:135;height:354" coordorigin="9346,884" coordsize="135,354" path="m9481,1237l9426,1207,9390,1144,9369,1079,9354,1001,9347,914,9346,884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 Add 16</w:t>
      </w:r>
      <w:r>
        <w:rPr>
          <w:rFonts w:ascii="Times New Roman" w:hAnsi="Times New Roman" w:cs="Times New Roman" w:eastAsia="Times New Roman"/>
          <w:sz w:val="36"/>
          <w:szCs w:val="36"/>
        </w:rPr>
        <w:t>-bit</w:t>
      </w:r>
      <w:r>
        <w:rPr>
          <w:rFonts w:ascii="Times New Roman" w:hAnsi="Times New Roman" w:cs="Times New Roman" w:eastAsia="Times New Roman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positive</w:t>
      </w:r>
      <w:r>
        <w:rPr>
          <w:rFonts w:ascii="Times New Roman" w:hAnsi="Times New Roman" w:cs="Times New Roman" w:eastAsia="Times New Roman"/>
          <w:sz w:val="36"/>
          <w:szCs w:val="36"/>
        </w:rPr>
        <w:t> constant to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 </w:t>
      </w:r>
      <w:r>
        <w:rPr>
          <w:rFonts w:ascii="Times New Roman" w:hAnsi="Times New Roman" w:cs="Times New Roman" w:eastAsia="Times New Roman"/>
          <w:sz w:val="36"/>
          <w:szCs w:val="36"/>
        </w:rPr>
        <w:t>to get the</w:t>
      </w:r>
      <w:r>
        <w:rPr>
          <w:rFonts w:ascii="Times New Roman" w:hAnsi="Times New Roman" w:cs="Times New Roman" w:eastAsia="Times New Roman"/>
          <w:spacing w:val="-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sz w:val="36"/>
          <w:szCs w:val="36"/>
        </w:rPr>
        <w:t> of the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effective</w:t>
      </w:r>
      <w:r>
        <w:rPr>
          <w:rFonts w:ascii="Times New Roman" w:hAnsi="Times New Roman" w:cs="Times New Roman" w:eastAsia="Times New Roman"/>
          <w:i/>
          <w:color w:val="0000FF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i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326" w:lineRule="auto" w:before="126"/>
        <w:ind w:left="683" w:right="1897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55.279602pt;margin-top:4.761691pt;width:19.5pt;height:80.7pt;mso-position-horizontal-relative:page;mso-position-vertical-relative:paragraph;z-index:14104" coordorigin="9106,95" coordsize="390,1614">
            <v:group style="position:absolute;left:9121;top:506;width:180;height:396" coordorigin="9121,506" coordsize="180,396">
              <v:shape style="position:absolute;left:9121;top:506;width:180;height:396" coordorigin="9121,506" coordsize="180,396" path="m9121,902l9177,882,9227,826,9257,764,9281,688,9295,601,9300,539,9301,506e" filled="false" stroked="true" strokeweight="1.5pt" strokecolor="#000000">
                <v:path arrowok="t"/>
              </v:shape>
            </v:group>
            <v:group style="position:absolute;left:9301;top:110;width:180;height:396" coordorigin="9301,110" coordsize="180,396">
              <v:shape style="position:absolute;left:9301;top:110;width:180;height:396" coordorigin="9301,110" coordsize="180,396" path="m9481,110l9424,130,9374,187,9344,249,9321,324,9306,411,9301,474,9301,506e" filled="false" stroked="true" strokeweight="1.5pt" strokecolor="#000000">
                <v:path arrowok="t"/>
              </v:shape>
            </v:group>
            <v:group style="position:absolute;left:9121;top:902;width:180;height:396" coordorigin="9121,902" coordsize="180,396">
              <v:shape style="position:absolute;left:9121;top:902;width:180;height:396" coordorigin="9121,902" coordsize="180,396" path="m9121,902l9177,922,9227,979,9257,1041,9281,1116,9295,1203,9300,1266,9301,1298e" filled="false" stroked="true" strokeweight="1.5pt" strokecolor="#000000">
                <v:path arrowok="t"/>
              </v:shape>
            </v:group>
            <v:group style="position:absolute;left:9301;top:1298;width:180;height:396" coordorigin="9301,1298" coordsize="180,396">
              <v:shape style="position:absolute;left:9301;top:1298;width:180;height:396" coordorigin="9301,1298" coordsize="180,396" path="m9481,1694l9424,1674,9374,1618,9344,1556,9321,1480,9306,1393,9301,1331,9301,1298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00 </w:t>
      </w:r>
      <w:r>
        <w:rPr>
          <w:rFonts w:ascii="Times New Roman"/>
          <w:sz w:val="36"/>
        </w:rPr>
        <w:t>= A</w:t>
      </w:r>
      <w:r>
        <w:rPr>
          <w:rFonts w:ascii="Times New Roman"/>
          <w:spacing w:val="-44"/>
          <w:sz w:val="36"/>
        </w:rPr>
        <w:t> </w:t>
      </w:r>
      <w:r>
        <w:rPr>
          <w:rFonts w:ascii="Times New Roman"/>
          <w:sz w:val="36"/>
        </w:rPr>
        <w:t>(8-bit)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01 </w:t>
      </w:r>
      <w:r>
        <w:rPr>
          <w:rFonts w:ascii="Times New Roman"/>
          <w:sz w:val="36"/>
        </w:rPr>
        <w:t>= B</w:t>
      </w:r>
      <w:r>
        <w:rPr>
          <w:rFonts w:ascii="Times New Roman"/>
          <w:spacing w:val="84"/>
          <w:sz w:val="36"/>
        </w:rPr>
        <w:t> </w:t>
      </w:r>
      <w:r>
        <w:rPr>
          <w:rFonts w:ascii="Times New Roman"/>
          <w:sz w:val="36"/>
        </w:rPr>
        <w:t>(8-bit)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color w:val="FF0000"/>
          <w:sz w:val="36"/>
        </w:rPr>
        <w:t>zs</w:t>
      </w:r>
      <w:r>
        <w:rPr>
          <w:rFonts w:ascii="Times New Roman"/>
          <w:sz w:val="36"/>
        </w:rPr>
        <w:t>: </w:t>
      </w:r>
      <w:r>
        <w:rPr>
          <w:rFonts w:ascii="Times New Roman"/>
          <w:color w:val="FF0000"/>
          <w:sz w:val="36"/>
        </w:rPr>
        <w:t>10 </w:t>
      </w:r>
      <w:r>
        <w:rPr>
          <w:rFonts w:ascii="Times New Roman"/>
          <w:sz w:val="36"/>
        </w:rPr>
        <w:t>= D</w:t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sz w:val="36"/>
        </w:rPr>
        <w:t>(16-bit)</w:t>
      </w:r>
    </w:p>
    <w:p>
      <w:pPr>
        <w:spacing w:line="249" w:lineRule="auto" w:before="140"/>
        <w:ind w:left="683" w:right="54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459.779694pt;margin-top:8.067889pt;width:15pt;height:67.5pt;mso-position-horizontal-relative:page;mso-position-vertical-relative:paragraph;z-index:14200" coordorigin="9196,161" coordsize="300,1350">
            <v:group style="position:absolute;left:9211;top:532;width:136;height:305" coordorigin="9211,532" coordsize="136,305">
              <v:shape style="position:absolute;left:9211;top:532;width:136;height:305" coordorigin="9211,532" coordsize="136,305" path="m9211,836l9269,804,9307,738,9328,670,9342,590,9344,561,9346,532e" filled="false" stroked="true" strokeweight="1.5pt" strokecolor="#000000">
                <v:path arrowok="t"/>
              </v:shape>
            </v:group>
            <v:group style="position:absolute;left:9347;top:176;width:135;height:306" coordorigin="9347,176" coordsize="135,306">
              <v:shape style="position:absolute;left:9347;top:176;width:135;height:306" coordorigin="9347,176" coordsize="135,306" path="m9481,176l9422,209,9385,275,9364,343,9351,423,9348,452,9347,482e" filled="false" stroked="true" strokeweight="1.5pt" strokecolor="#000000">
                <v:path arrowok="t"/>
              </v:shape>
            </v:group>
            <v:group style="position:absolute;left:9211;top:836;width:136;height:305" coordorigin="9211,836" coordsize="136,305">
              <v:shape style="position:absolute;left:9211;top:836;width:136;height:305" coordorigin="9211,836" coordsize="136,305" path="m9211,836l9269,869,9307,935,9328,1002,9342,1082,9344,1111,9346,1141e" filled="false" stroked="true" strokeweight="1.5pt" strokecolor="#000000">
                <v:path arrowok="t"/>
              </v:shape>
            </v:group>
            <v:group style="position:absolute;left:9347;top:1191;width:135;height:306" coordorigin="9347,1191" coordsize="135,306">
              <v:shape style="position:absolute;left:9347;top:1191;width:135;height:306" coordorigin="9347,1191" coordsize="135,306" path="m9481,1496l9422,1464,9385,1398,9364,1330,9351,1250,9348,1221,9347,1191e" filled="false" stroked="true" strokeweight="1.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FF0000"/>
          <w:sz w:val="36"/>
          <w:szCs w:val="36"/>
        </w:rPr>
        <w:t>zs</w:t>
      </w:r>
      <w:r>
        <w:rPr>
          <w:rFonts w:ascii="Times New Roman" w:hAnsi="Times New Roman" w:cs="Times New Roman" w:eastAsia="Times New Roman"/>
          <w:sz w:val="36"/>
          <w:szCs w:val="36"/>
        </w:rPr>
        <w:t>: </w:t>
      </w:r>
      <w:r>
        <w:rPr>
          <w:rFonts w:ascii="Times New Roman" w:hAnsi="Times New Roman" w:cs="Times New Roman" w:eastAsia="Times New Roman"/>
          <w:color w:val="FF0000"/>
          <w:spacing w:val="-7"/>
          <w:sz w:val="36"/>
          <w:szCs w:val="36"/>
        </w:rPr>
        <w:t>11 </w:t>
      </w:r>
      <w:r>
        <w:rPr>
          <w:rFonts w:ascii="Times New Roman" w:hAnsi="Times New Roman" w:cs="Times New Roman" w:eastAsia="Times New Roman"/>
          <w:sz w:val="36"/>
          <w:szCs w:val="36"/>
        </w:rPr>
        <w:t>→ Add D</w:t>
      </w:r>
      <w:r>
        <w:rPr>
          <w:rFonts w:ascii="Times New Roman" w:hAnsi="Times New Roman" w:cs="Times New Roman" w:eastAsia="Times New Roman"/>
          <w:spacing w:val="-2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accumulator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to </w:t>
      </w:r>
      <w:r>
        <w:rPr>
          <w:rFonts w:ascii="Times New Roman" w:hAnsi="Times New Roman" w:cs="Times New Roman" w:eastAsia="Times New Roman"/>
          <w:color w:val="006600"/>
          <w:sz w:val="36"/>
          <w:szCs w:val="36"/>
        </w:rPr>
        <w:t>rr </w:t>
      </w:r>
      <w:r>
        <w:rPr>
          <w:rFonts w:ascii="Times New Roman" w:hAnsi="Times New Roman" w:cs="Times New Roman" w:eastAsia="Times New Roman"/>
          <w:sz w:val="36"/>
          <w:szCs w:val="36"/>
        </w:rPr>
        <w:t>to get the address of</w:t>
      </w:r>
      <w:r>
        <w:rPr>
          <w:rFonts w:ascii="Times New Roman" w:hAnsi="Times New Roman" w:cs="Times New Roman" w:eastAsia="Times New Roman"/>
          <w:spacing w:val="-7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the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effective</w:t>
      </w:r>
      <w:r>
        <w:rPr>
          <w:rFonts w:ascii="Times New Roman" w:hAnsi="Times New Roman" w:cs="Times New Roman" w:eastAsia="Times New Roman"/>
          <w:i/>
          <w:color w:val="0000FF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000FF"/>
          <w:sz w:val="36"/>
          <w:szCs w:val="36"/>
        </w:rPr>
        <w:t>address</w:t>
      </w:r>
      <w:r>
        <w:rPr>
          <w:rFonts w:ascii="Times New Roman" w:hAnsi="Times New Roman" w:cs="Times New Roman" w:eastAsia="Times New Roman"/>
          <w:i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8861" w:space="40"/>
            <w:col w:w="5419"/>
          </w:cols>
        </w:sectPr>
      </w:pPr>
    </w:p>
    <w:p>
      <w:pPr>
        <w:pStyle w:val="Heading2"/>
        <w:spacing w:line="823" w:lineRule="exact"/>
        <w:ind w:left="2389" w:right="703"/>
        <w:jc w:val="left"/>
      </w:pPr>
      <w:r>
        <w:rPr/>
        <w:pict>
          <v:group style="position:absolute;margin-left:372pt;margin-top:246pt;width:.1pt;height:18pt;mso-position-horizontal-relative:page;mso-position-vertical-relative:page;z-index:-125488" coordorigin="7440,4920" coordsize="2,360">
            <v:shape style="position:absolute;left:7440;top:4920;width:2;height:360" coordorigin="7440,4920" coordsize="0,360" path="m7440,4920l7440,5280e" filled="false" stroked="true" strokeweight="2.280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64pt;margin-top:246pt;width:.1pt;height:18pt;mso-position-horizontal-relative:page;mso-position-vertical-relative:page;z-index:-125464" coordorigin="5280,4920" coordsize="2,360">
            <v:shape style="position:absolute;left:5280;top:4920;width:2;height:360" coordorigin="5280,4920" coordsize="0,360" path="m5280,4920l5280,5280e" filled="false" stroked="true" strokeweight="2.280pt" strokecolor="#000000">
              <v:path arrowok="t"/>
              <v:stroke dashstyle="dash"/>
            </v:shape>
            <w10:wrap type="none"/>
          </v:group>
        </w:pict>
      </w:r>
      <w:bookmarkStart w:name="Slide Number 55" w:id="56"/>
      <w:bookmarkEnd w:id="56"/>
      <w:r>
        <w:rPr/>
      </w:r>
      <w:r>
        <w:rPr>
          <w:color w:val="A03205"/>
        </w:rPr>
        <w:t>Summary of Indexed</w:t>
      </w:r>
      <w:r>
        <w:rPr>
          <w:color w:val="A03205"/>
          <w:spacing w:val="-5"/>
        </w:rPr>
        <w:t> </w:t>
      </w:r>
      <w:r>
        <w:rPr>
          <w:color w:val="A03205"/>
        </w:rPr>
        <w:t>Operations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8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985"/>
        <w:gridCol w:w="8520"/>
      </w:tblGrid>
      <w:tr>
        <w:trPr>
          <w:trHeight w:val="960" w:hRule="exact"/>
        </w:trPr>
        <w:tc>
          <w:tcPr>
            <w:tcW w:w="18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9" w:lineRule="auto" w:before="58"/>
              <w:ind w:left="121" w:right="54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Postbyte</w:t>
            </w:r>
            <w:r>
              <w:rPr>
                <w:rFonts w:ascii="Times New Roman"/>
                <w:b/>
                <w:w w:val="99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Code</w:t>
            </w:r>
            <w:r>
              <w:rPr>
                <w:rFonts w:ascii="Times New Roman"/>
                <w:b/>
                <w:spacing w:val="-6"/>
                <w:sz w:val="28"/>
              </w:rPr>
              <w:t> </w:t>
            </w:r>
            <w:r>
              <w:rPr>
                <w:rFonts w:ascii="Times New Roman"/>
                <w:i/>
                <w:sz w:val="28"/>
              </w:rPr>
              <w:t>(xb)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9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9" w:lineRule="auto" w:before="58"/>
              <w:ind w:left="121" w:right="30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Source</w:t>
            </w:r>
            <w:r>
              <w:rPr>
                <w:rFonts w:ascii="Times New Roman"/>
                <w:b/>
                <w:spacing w:val="-5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Code</w:t>
            </w:r>
            <w:r>
              <w:rPr>
                <w:rFonts w:ascii="Times New Roman"/>
                <w:b/>
                <w:w w:val="99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Syntax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85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58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Comments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rr: 00 = X, 01 = </w:t>
            </w:r>
            <w:r>
              <w:rPr>
                <w:rFonts w:ascii="Times New Roman"/>
                <w:spacing w:val="-19"/>
                <w:sz w:val="28"/>
              </w:rPr>
              <w:t>Y, </w:t>
            </w:r>
            <w:r>
              <w:rPr>
                <w:rFonts w:ascii="Times New Roman"/>
                <w:sz w:val="28"/>
              </w:rPr>
              <w:t>10 = </w:t>
            </w:r>
            <w:r>
              <w:rPr>
                <w:rFonts w:ascii="Times New Roman"/>
                <w:spacing w:val="-11"/>
                <w:sz w:val="28"/>
              </w:rPr>
              <w:t>SP, </w:t>
            </w:r>
            <w:r>
              <w:rPr>
                <w:rFonts w:ascii="Times New Roman"/>
                <w:spacing w:val="-6"/>
                <w:sz w:val="28"/>
              </w:rPr>
              <w:t>11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1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PC</w:t>
            </w:r>
          </w:p>
        </w:tc>
      </w:tr>
      <w:tr>
        <w:trPr>
          <w:trHeight w:val="843" w:hRule="exact"/>
        </w:trPr>
        <w:tc>
          <w:tcPr>
            <w:tcW w:w="185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92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rr0nnnnn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8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92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92" w:lineRule="auto" w:before="58"/>
              <w:ind w:left="121" w:right="436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8"/>
              </w:rPr>
              <w:t>5-bit Constant Offset </w:t>
            </w:r>
            <w:r>
              <w:rPr>
                <w:rFonts w:ascii="Times New Roman"/>
                <w:b/>
                <w:sz w:val="24"/>
              </w:rPr>
              <w:t>n = -16 to</w:t>
            </w:r>
            <w:r>
              <w:rPr>
                <w:rFonts w:ascii="Times New Roman"/>
                <w:b/>
                <w:spacing w:val="-2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+15</w:t>
            </w:r>
            <w:r>
              <w:rPr>
                <w:rFonts w:ascii="Times New Roman"/>
                <w:b/>
                <w:sz w:val="24"/>
              </w:rPr>
              <w:t> r can be X, </w:t>
            </w:r>
            <w:r>
              <w:rPr>
                <w:rFonts w:ascii="Times New Roman"/>
                <w:b/>
                <w:spacing w:val="-12"/>
                <w:sz w:val="24"/>
              </w:rPr>
              <w:t>Y, </w:t>
            </w:r>
            <w:r>
              <w:rPr>
                <w:rFonts w:ascii="Times New Roman"/>
                <w:b/>
                <w:spacing w:val="-8"/>
                <w:sz w:val="24"/>
              </w:rPr>
              <w:t>SP, </w:t>
            </w:r>
            <w:r>
              <w:rPr>
                <w:rFonts w:ascii="Times New Roman"/>
                <w:b/>
                <w:sz w:val="24"/>
              </w:rPr>
              <w:t>or PC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208" w:hRule="exact"/>
        </w:trPr>
        <w:tc>
          <w:tcPr>
            <w:tcW w:w="1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rr1pnnnn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8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324" w:lineRule="auto"/>
              <w:ind w:left="121" w:right="132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-r</w:t>
            </w:r>
            <w:r>
              <w:rPr>
                <w:rFonts w:ascii="Times New Roman"/>
                <w:b/>
                <w:sz w:val="24"/>
              </w:rPr>
              <w:t> 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+r</w:t>
            </w:r>
            <w:r>
              <w:rPr>
                <w:rFonts w:ascii="Times New Roman"/>
                <w:b/>
                <w:sz w:val="24"/>
              </w:rPr>
              <w:t> n,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pacing w:val="-5"/>
                <w:sz w:val="24"/>
              </w:rPr>
              <w:t>r-</w:t>
            </w:r>
            <w:r>
              <w:rPr>
                <w:rFonts w:ascii="Times New Roman"/>
                <w:spacing w:val="-5"/>
                <w:sz w:val="24"/>
              </w:rPr>
            </w:r>
          </w:p>
          <w:p>
            <w:pPr>
              <w:pStyle w:val="TableParagraph"/>
              <w:spacing w:line="253" w:lineRule="exact"/>
              <w:ind w:left="121" w:right="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r+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Auto</w:t>
            </w:r>
            <w:r>
              <w:rPr>
                <w:rFonts w:ascii="Times New Roman"/>
                <w:b/>
                <w:spacing w:val="-17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Pre-decrement/increment</w:t>
            </w:r>
            <w:r>
              <w:rPr>
                <w:rFonts w:ascii="Times New Roman"/>
                <w:b/>
                <w:spacing w:val="-13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or</w:t>
            </w:r>
            <w:r>
              <w:rPr>
                <w:rFonts w:ascii="Times New Roman"/>
                <w:b/>
                <w:spacing w:val="-20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auto</w:t>
            </w:r>
            <w:r>
              <w:rPr>
                <w:rFonts w:ascii="Times New Roman"/>
                <w:b/>
                <w:spacing w:val="-18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Post-decrement/increment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p = 0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→ (pre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) or p = 1 →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(post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-)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tabs>
                <w:tab w:pos="2259" w:val="left" w:leader="none"/>
              </w:tabs>
              <w:spacing w:line="300" w:lineRule="auto" w:before="69"/>
              <w:ind w:left="121" w:right="398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 can be X, </w:t>
            </w:r>
            <w:r>
              <w:rPr>
                <w:rFonts w:ascii="Times New Roman"/>
                <w:b/>
                <w:spacing w:val="-12"/>
                <w:sz w:val="24"/>
              </w:rPr>
              <w:t>Y, </w:t>
            </w:r>
            <w:r>
              <w:rPr>
                <w:rFonts w:ascii="Times New Roman"/>
                <w:b/>
                <w:sz w:val="24"/>
              </w:rPr>
              <w:t>or SP (PC not a valid</w:t>
            </w:r>
            <w:r>
              <w:rPr>
                <w:rFonts w:ascii="Times New Roman"/>
                <w:b/>
                <w:spacing w:val="-2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choice)</w:t>
            </w:r>
            <w:r>
              <w:rPr>
                <w:rFonts w:ascii="Times New Roman"/>
                <w:b/>
                <w:sz w:val="24"/>
              </w:rPr>
              <w:t> n = </w:t>
            </w:r>
            <w:r>
              <w:rPr>
                <w:rFonts w:ascii="Times New Roman"/>
                <w:b/>
                <w:spacing w:val="-7"/>
                <w:sz w:val="24"/>
              </w:rPr>
              <w:t>0111 </w:t>
            </w:r>
            <w:r>
              <w:rPr>
                <w:rFonts w:ascii="Times New Roman"/>
                <w:b/>
                <w:sz w:val="24"/>
              </w:rPr>
              <w:t>=</w:t>
            </w:r>
            <w:r>
              <w:rPr>
                <w:rFonts w:ascii="Times New Roman"/>
                <w:b/>
                <w:spacing w:val="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+8</w:t>
              <w:tab/>
              <w:t>n = </w:t>
            </w:r>
            <w:r>
              <w:rPr>
                <w:rFonts w:ascii="Times New Roman"/>
                <w:b/>
                <w:spacing w:val="-11"/>
                <w:sz w:val="24"/>
              </w:rPr>
              <w:t>1111 </w:t>
            </w:r>
            <w:r>
              <w:rPr>
                <w:rFonts w:ascii="Times New Roman"/>
                <w:b/>
                <w:sz w:val="24"/>
              </w:rPr>
              <w:t>=</w:t>
            </w:r>
            <w:r>
              <w:rPr>
                <w:rFonts w:ascii="Times New Roman"/>
                <w:b/>
                <w:spacing w:val="1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-1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tabs>
                <w:tab w:pos="2286" w:val="left" w:leader="none"/>
              </w:tabs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 = 0000 = +1</w:t>
              <w:tab/>
              <w:t>n = 1000 = -8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70" w:hRule="exact"/>
        </w:trPr>
        <w:tc>
          <w:tcPr>
            <w:tcW w:w="1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10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111rr0zs</w:t>
            </w:r>
            <w:r>
              <w:rPr>
                <w:rFonts w:ascii="Times New Roman"/>
                <w:spacing w:val="-4"/>
                <w:sz w:val="24"/>
              </w:rPr>
            </w:r>
          </w:p>
        </w:tc>
        <w:tc>
          <w:tcPr>
            <w:tcW w:w="198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56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Constant</w:t>
            </w:r>
            <w:r>
              <w:rPr>
                <w:rFonts w:ascii="Times New Roman"/>
                <w:b/>
                <w:spacing w:val="-9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Offset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00" w:lineRule="auto" w:before="70"/>
              <w:ind w:left="121" w:right="155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zs = 00 or 01 (9-bit with sign in LS-Bit of postbyte; -256 &lt; n &lt;</w:t>
            </w:r>
            <w:r>
              <w:rPr>
                <w:rFonts w:ascii="Times New Roman"/>
                <w:b/>
                <w:spacing w:val="-2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255)</w:t>
            </w:r>
            <w:r>
              <w:rPr>
                <w:rFonts w:ascii="Times New Roman"/>
                <w:b/>
                <w:sz w:val="24"/>
              </w:rPr>
              <w:t> zs = 10 (unsigned 16-bit;   0 </w:t>
            </w:r>
            <w:r>
              <w:rPr>
                <w:rFonts w:ascii="Times New Roman"/>
                <w:b/>
                <w:sz w:val="24"/>
                <w:u w:val="thick" w:color="000000"/>
              </w:rPr>
              <w:t>&lt; </w:t>
            </w:r>
            <w:r>
              <w:rPr>
                <w:rFonts w:ascii="Times New Roman"/>
                <w:b/>
                <w:sz w:val="24"/>
              </w:rPr>
              <w:t>n </w:t>
            </w:r>
            <w:r>
              <w:rPr>
                <w:rFonts w:ascii="Times New Roman"/>
                <w:b/>
                <w:sz w:val="24"/>
                <w:u w:val="thick" w:color="000000"/>
              </w:rPr>
              <w:t>&lt;</w:t>
            </w:r>
            <w:r>
              <w:rPr>
                <w:rFonts w:ascii="Times New Roman"/>
                <w:b/>
                <w:spacing w:val="-10"/>
                <w:sz w:val="24"/>
                <w:u w:val="thick" w:color="000000"/>
              </w:rPr>
              <w:t> </w:t>
            </w:r>
            <w:r>
              <w:rPr>
                <w:rFonts w:ascii="Times New Roman"/>
                <w:b/>
                <w:spacing w:val="-10"/>
                <w:sz w:val="24"/>
              </w:rPr>
            </w:r>
            <w:r>
              <w:rPr>
                <w:rFonts w:ascii="Times New Roman"/>
                <w:b/>
                <w:sz w:val="24"/>
              </w:rPr>
              <w:t>65,535)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883" w:hRule="exact"/>
        </w:trPr>
        <w:tc>
          <w:tcPr>
            <w:tcW w:w="1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16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7"/>
                <w:sz w:val="24"/>
              </w:rPr>
              <w:t>111rr011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8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16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[n,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r]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16-bit Offset</w:t>
            </w:r>
            <w:r>
              <w:rPr>
                <w:rFonts w:ascii="Times New Roman"/>
                <w:b/>
                <w:spacing w:val="-24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Indexed-Indirect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tabs>
                <w:tab w:pos="3099" w:val="left" w:leader="none"/>
              </w:tabs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 can be X, </w:t>
            </w:r>
            <w:r>
              <w:rPr>
                <w:rFonts w:ascii="Times New Roman"/>
                <w:b/>
                <w:spacing w:val="-12"/>
                <w:sz w:val="24"/>
              </w:rPr>
              <w:t>Y, </w:t>
            </w:r>
            <w:r>
              <w:rPr>
                <w:rFonts w:ascii="Times New Roman"/>
                <w:b/>
                <w:spacing w:val="-8"/>
                <w:sz w:val="24"/>
              </w:rPr>
              <w:t>SP,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PC;</w:t>
              <w:tab/>
              <w:t>0 &lt; n &lt; 65536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171" w:hRule="exact"/>
        </w:trPr>
        <w:tc>
          <w:tcPr>
            <w:tcW w:w="1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3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111rr1aa</w:t>
            </w:r>
            <w:r>
              <w:rPr>
                <w:rFonts w:ascii="Times New Roman"/>
                <w:spacing w:val="-4"/>
                <w:sz w:val="24"/>
              </w:rPr>
            </w:r>
          </w:p>
        </w:tc>
        <w:tc>
          <w:tcPr>
            <w:tcW w:w="198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A,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B,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D,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Accumulator Offset (unsigned 8-bit or</w:t>
            </w:r>
            <w:r>
              <w:rPr>
                <w:rFonts w:ascii="Times New Roman"/>
                <w:b/>
                <w:spacing w:val="-35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16-bit)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aa: 00 = A, 01 = B, 10 = D</w:t>
            </w:r>
            <w:r>
              <w:rPr>
                <w:rFonts w:ascii="Times New Roman"/>
                <w:b/>
                <w:spacing w:val="-1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(16-bit)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 can be X, </w:t>
            </w:r>
            <w:r>
              <w:rPr>
                <w:rFonts w:ascii="Times New Roman"/>
                <w:b/>
                <w:spacing w:val="-12"/>
                <w:sz w:val="24"/>
              </w:rPr>
              <w:t>Y, </w:t>
            </w:r>
            <w:r>
              <w:rPr>
                <w:rFonts w:ascii="Times New Roman"/>
                <w:b/>
                <w:spacing w:val="-8"/>
                <w:sz w:val="24"/>
              </w:rPr>
              <w:t>SP, </w:t>
            </w:r>
            <w:r>
              <w:rPr>
                <w:rFonts w:ascii="Times New Roman"/>
                <w:b/>
                <w:sz w:val="24"/>
              </w:rPr>
              <w:t>or PC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913" w:hRule="exact"/>
        </w:trPr>
        <w:tc>
          <w:tcPr>
            <w:tcW w:w="1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9"/>
                <w:sz w:val="24"/>
              </w:rPr>
              <w:t>111rr111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8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[D,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r]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Accumulator D Offset</w:t>
            </w:r>
            <w:r>
              <w:rPr>
                <w:rFonts w:ascii="Times New Roman"/>
                <w:b/>
                <w:spacing w:val="-30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Indexed-Indirect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 w:before="70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 can be X, </w:t>
            </w:r>
            <w:r>
              <w:rPr>
                <w:rFonts w:ascii="Times New Roman"/>
                <w:b/>
                <w:spacing w:val="-12"/>
                <w:sz w:val="24"/>
              </w:rPr>
              <w:t>Y, </w:t>
            </w:r>
            <w:r>
              <w:rPr>
                <w:rFonts w:ascii="Times New Roman"/>
                <w:b/>
                <w:spacing w:val="-8"/>
                <w:sz w:val="24"/>
              </w:rPr>
              <w:t>SP, </w:t>
            </w:r>
            <w:r>
              <w:rPr>
                <w:rFonts w:ascii="Times New Roman"/>
                <w:b/>
                <w:sz w:val="24"/>
              </w:rPr>
              <w:t>or PC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4400" w:h="10800" w:orient="landscape"/>
          <w:pgMar w:header="0" w:footer="139" w:top="700" w:bottom="320" w:left="40" w:right="40"/>
        </w:sectPr>
      </w:pPr>
    </w:p>
    <w:p>
      <w:pPr>
        <w:pStyle w:val="Heading6"/>
        <w:numPr>
          <w:ilvl w:val="0"/>
          <w:numId w:val="29"/>
        </w:numPr>
        <w:tabs>
          <w:tab w:pos="1585" w:val="left" w:leader="none"/>
        </w:tabs>
        <w:spacing w:line="240" w:lineRule="auto" w:before="47" w:after="0"/>
        <w:ind w:left="1584" w:right="703" w:hanging="399"/>
        <w:jc w:val="left"/>
      </w:pPr>
      <w:bookmarkStart w:name="Slide Number 56" w:id="57"/>
      <w:bookmarkEnd w:id="57"/>
      <w:r>
        <w:rPr/>
      </w:r>
      <w:bookmarkStart w:name="Slide Number 56" w:id="58"/>
      <w:bookmarkEnd w:id="58"/>
      <w:r>
        <w:rPr>
          <w:color w:val="A03205"/>
          <w:u w:val="thick" w:color="A03205"/>
        </w:rPr>
        <w:t>B</w:t>
      </w:r>
      <w:r>
        <w:rPr>
          <w:color w:val="A03205"/>
          <w:u w:val="thick" w:color="A03205"/>
        </w:rPr>
        <w:t>it Constant Offset Indexed</w:t>
      </w:r>
      <w:r>
        <w:rPr>
          <w:color w:val="A03205"/>
          <w:spacing w:val="-37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29"/>
        </w:numPr>
        <w:tabs>
          <w:tab w:pos="1824" w:val="left" w:leader="none"/>
        </w:tabs>
        <w:spacing w:line="240" w:lineRule="auto" w:before="286" w:after="0"/>
        <w:ind w:left="1823" w:right="703" w:hanging="518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It adds a 5-bit signed offset that is included in the instruction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i/>
          <w:sz w:val="40"/>
        </w:rPr>
        <w:t>postbyte</w:t>
      </w:r>
      <w:r>
        <w:rPr>
          <w:rFonts w:ascii="Times New Roman"/>
          <w:sz w:val="40"/>
        </w:rPr>
      </w:r>
    </w:p>
    <w:p>
      <w:pPr>
        <w:pStyle w:val="BodyText"/>
        <w:spacing w:line="240" w:lineRule="auto" w:before="20"/>
        <w:ind w:right="703"/>
        <w:jc w:val="left"/>
      </w:pPr>
      <w:r>
        <w:rPr/>
        <w:t>to the base index register to form the effective</w:t>
      </w:r>
      <w:r>
        <w:rPr>
          <w:spacing w:val="-43"/>
        </w:rPr>
        <w:t> </w:t>
      </w:r>
      <w:r>
        <w:rPr/>
        <w:t>address.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4400" w:h="10800" w:orient="landscape"/>
          <w:pgMar w:header="0" w:footer="139" w:top="1000" w:bottom="320" w:left="40" w:right="40"/>
        </w:sectPr>
      </w:pPr>
    </w:p>
    <w:p>
      <w:pPr>
        <w:pStyle w:val="BodyText"/>
        <w:tabs>
          <w:tab w:pos="4185" w:val="left" w:leader="none"/>
        </w:tabs>
        <w:spacing w:line="240" w:lineRule="auto" w:before="48"/>
        <w:ind w:left="2745" w:right="0"/>
        <w:jc w:val="left"/>
      </w:pPr>
      <w:r>
        <w:rPr>
          <w:spacing w:val="-9"/>
        </w:rPr>
        <w:t>STAB</w:t>
        <w:tab/>
      </w:r>
      <w:r>
        <w:rPr>
          <w:spacing w:val="-1"/>
        </w:rPr>
        <w:t>-8,X</w:t>
      </w:r>
      <w:r>
        <w:rPr/>
      </w:r>
    </w:p>
    <w:p>
      <w:pPr>
        <w:pStyle w:val="BodyText"/>
        <w:tabs>
          <w:tab w:pos="4629" w:val="left" w:leader="none"/>
        </w:tabs>
        <w:spacing w:line="240" w:lineRule="auto" w:before="48"/>
        <w:ind w:left="2118" w:right="0"/>
        <w:jc w:val="left"/>
      </w:pPr>
      <w:r>
        <w:rPr/>
        <w:br w:type="column"/>
      </w:r>
      <w:r>
        <w:rPr/>
        <w:t>; MC: 6B</w:t>
      </w:r>
      <w:r>
        <w:rPr>
          <w:spacing w:val="-6"/>
        </w:rPr>
        <w:t> </w:t>
      </w:r>
      <w:r>
        <w:rPr/>
        <w:t>18</w:t>
        <w:tab/>
      </w:r>
      <w:r>
        <w:rPr>
          <w:color w:val="006600"/>
        </w:rPr>
        <w:t>rr0nnnnn</w:t>
      </w:r>
      <w:r>
        <w:rPr/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2" w:equalWidth="0">
            <w:col w:w="4907" w:space="40"/>
            <w:col w:w="937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185" w:val="left" w:leader="none"/>
          <w:tab w:pos="7065" w:val="left" w:leader="none"/>
          <w:tab w:pos="9642" w:val="left" w:leader="none"/>
        </w:tabs>
        <w:spacing w:line="240" w:lineRule="auto" w:before="48"/>
        <w:ind w:left="2745" w:right="703"/>
        <w:jc w:val="left"/>
      </w:pPr>
      <w:r>
        <w:rPr>
          <w:spacing w:val="-1"/>
        </w:rPr>
        <w:t>LDY</w:t>
        <w:tab/>
        <w:t>5,SP</w:t>
        <w:tab/>
      </w:r>
      <w:r>
        <w:rPr/>
        <w:t>; </w:t>
      </w:r>
      <w:r>
        <w:rPr>
          <w:spacing w:val="-1"/>
        </w:rPr>
        <w:t>MC:</w:t>
      </w:r>
      <w:r>
        <w:rPr/>
        <w:t> </w:t>
      </w:r>
      <w:r>
        <w:rPr>
          <w:spacing w:val="-1"/>
        </w:rPr>
        <w:t>ED</w:t>
      </w:r>
      <w:r>
        <w:rPr/>
        <w:t> 85</w:t>
        <w:tab/>
      </w:r>
      <w:r>
        <w:rPr>
          <w:color w:val="006600"/>
        </w:rPr>
        <w:t>rr0nnnnn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6"/>
        <w:numPr>
          <w:ilvl w:val="0"/>
          <w:numId w:val="30"/>
        </w:numPr>
        <w:tabs>
          <w:tab w:pos="1585" w:val="left" w:leader="none"/>
        </w:tabs>
        <w:spacing w:line="240" w:lineRule="auto" w:before="38" w:after="0"/>
        <w:ind w:left="1584" w:right="703" w:hanging="399"/>
        <w:jc w:val="left"/>
      </w:pPr>
      <w:r>
        <w:rPr>
          <w:color w:val="A03205"/>
          <w:u w:val="thick" w:color="A03205"/>
        </w:rPr>
        <w:t>Bit Constant Offset Indexed</w:t>
      </w:r>
      <w:r>
        <w:rPr>
          <w:color w:val="A03205"/>
          <w:spacing w:val="-37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0"/>
        </w:numPr>
        <w:tabs>
          <w:tab w:pos="1824" w:val="left" w:leader="none"/>
        </w:tabs>
        <w:spacing w:line="249" w:lineRule="auto" w:before="286" w:after="0"/>
        <w:ind w:left="1305" w:right="150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It uses a 9-bit signed offset, which is added to the base index</w:t>
      </w:r>
      <w:r>
        <w:rPr>
          <w:rFonts w:ascii="Times New Roman"/>
          <w:spacing w:val="-55"/>
          <w:sz w:val="40"/>
        </w:rPr>
        <w:t> </w:t>
      </w:r>
      <w:r>
        <w:rPr>
          <w:rFonts w:ascii="Times New Roman"/>
          <w:sz w:val="40"/>
        </w:rPr>
        <w:t>register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(X, </w:t>
      </w:r>
      <w:r>
        <w:rPr>
          <w:rFonts w:ascii="Times New Roman"/>
          <w:spacing w:val="-27"/>
          <w:sz w:val="40"/>
        </w:rPr>
        <w:t>Y, </w:t>
      </w:r>
      <w:r>
        <w:rPr>
          <w:rFonts w:ascii="Times New Roman"/>
          <w:spacing w:val="-16"/>
          <w:sz w:val="40"/>
        </w:rPr>
        <w:t>SP, </w:t>
      </w:r>
      <w:r>
        <w:rPr>
          <w:rFonts w:ascii="Times New Roman"/>
          <w:sz w:val="40"/>
        </w:rPr>
        <w:t>or PC) to form the effective address of the memory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z w:val="40"/>
        </w:rPr>
        <w:t>location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affected by the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BodyText"/>
        <w:tabs>
          <w:tab w:pos="4185" w:val="left" w:leader="none"/>
        </w:tabs>
        <w:spacing w:line="240" w:lineRule="auto" w:before="48"/>
        <w:ind w:left="2745" w:right="0"/>
        <w:jc w:val="left"/>
      </w:pPr>
      <w:r>
        <w:rPr>
          <w:spacing w:val="-1"/>
        </w:rPr>
        <w:t>LDD</w:t>
        <w:tab/>
        <w:t>160,Y</w:t>
      </w:r>
    </w:p>
    <w:p>
      <w:pPr>
        <w:pStyle w:val="BodyText"/>
        <w:tabs>
          <w:tab w:pos="5018" w:val="left" w:leader="none"/>
        </w:tabs>
        <w:spacing w:line="240" w:lineRule="auto" w:before="48"/>
        <w:ind w:left="1850" w:right="0"/>
        <w:jc w:val="left"/>
      </w:pPr>
      <w:r>
        <w:rPr/>
        <w:br w:type="column"/>
      </w:r>
      <w:r>
        <w:rPr/>
        <w:t>; MC: EC E8</w:t>
      </w:r>
      <w:r>
        <w:rPr>
          <w:spacing w:val="-30"/>
        </w:rPr>
        <w:t> </w:t>
      </w:r>
      <w:r>
        <w:rPr/>
        <w:t>A0</w:t>
        <w:tab/>
      </w:r>
      <w:r>
        <w:rPr>
          <w:color w:val="006600"/>
          <w:spacing w:val="-4"/>
        </w:rPr>
        <w:t>111rr00s</w:t>
      </w:r>
      <w:r>
        <w:rPr>
          <w:spacing w:val="-4"/>
        </w:rPr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2" w:equalWidth="0">
            <w:col w:w="5175" w:space="40"/>
            <w:col w:w="9105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185" w:val="left" w:leader="none"/>
          <w:tab w:pos="7065" w:val="left" w:leader="none"/>
          <w:tab w:pos="10245" w:val="left" w:leader="none"/>
        </w:tabs>
        <w:spacing w:line="240" w:lineRule="auto" w:before="48"/>
        <w:ind w:left="2745" w:right="703"/>
        <w:jc w:val="left"/>
      </w:pPr>
      <w:r>
        <w:rPr>
          <w:w w:val="95"/>
        </w:rPr>
        <w:t>JMP</w:t>
        <w:tab/>
      </w:r>
      <w:r>
        <w:rPr>
          <w:spacing w:val="-1"/>
        </w:rPr>
        <w:t>-40,X</w:t>
        <w:tab/>
      </w:r>
      <w:r>
        <w:rPr/>
        <w:t>; </w:t>
      </w:r>
      <w:r>
        <w:rPr>
          <w:spacing w:val="-1"/>
        </w:rPr>
        <w:t>MC:</w:t>
      </w:r>
      <w:r>
        <w:rPr/>
        <w:t> 05 </w:t>
      </w:r>
      <w:r>
        <w:rPr>
          <w:spacing w:val="-1"/>
        </w:rPr>
        <w:t>E1</w:t>
      </w:r>
      <w:r>
        <w:rPr>
          <w:spacing w:val="-2"/>
        </w:rPr>
        <w:t> </w:t>
      </w:r>
      <w:r>
        <w:rPr>
          <w:spacing w:val="-1"/>
        </w:rPr>
        <w:t>D8</w:t>
        <w:tab/>
      </w:r>
      <w:r>
        <w:rPr>
          <w:color w:val="006600"/>
          <w:spacing w:val="-4"/>
        </w:rPr>
        <w:t>111rr00s</w:t>
      </w:r>
      <w:r>
        <w:rPr>
          <w:spacing w:val="-4"/>
        </w:rPr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Heading6"/>
        <w:numPr>
          <w:ilvl w:val="0"/>
          <w:numId w:val="31"/>
        </w:numPr>
        <w:tabs>
          <w:tab w:pos="1825" w:val="left" w:leader="none"/>
        </w:tabs>
        <w:spacing w:line="240" w:lineRule="auto" w:before="27" w:after="0"/>
        <w:ind w:left="1824" w:right="703" w:hanging="639"/>
        <w:jc w:val="left"/>
      </w:pPr>
      <w:bookmarkStart w:name="Slide Number 57" w:id="59"/>
      <w:bookmarkEnd w:id="59"/>
      <w:r>
        <w:rPr/>
      </w:r>
      <w:bookmarkStart w:name="Slide Number 57" w:id="60"/>
      <w:bookmarkEnd w:id="60"/>
      <w:r>
        <w:rPr>
          <w:color w:val="A03205"/>
          <w:u w:val="thick" w:color="A03205"/>
        </w:rPr>
        <w:t>B</w:t>
      </w:r>
      <w:r>
        <w:rPr>
          <w:color w:val="A03205"/>
          <w:u w:val="thick" w:color="A03205"/>
        </w:rPr>
        <w:t>it Constant Offset Indexed</w:t>
      </w:r>
      <w:r>
        <w:rPr>
          <w:color w:val="A03205"/>
          <w:spacing w:val="-37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1"/>
        </w:numPr>
        <w:tabs>
          <w:tab w:pos="1817" w:val="left" w:leader="none"/>
        </w:tabs>
        <w:spacing w:line="249" w:lineRule="auto" w:before="286" w:after="0"/>
        <w:ind w:left="1305" w:right="1453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indexed addressing mode specifies a 16-bit offset to be added</w:t>
      </w:r>
      <w:r>
        <w:rPr>
          <w:rFonts w:ascii="Times New Roman"/>
          <w:spacing w:val="-56"/>
          <w:sz w:val="40"/>
        </w:rPr>
        <w:t> </w:t>
      </w:r>
      <w:r>
        <w:rPr>
          <w:rFonts w:ascii="Times New Roman"/>
          <w:sz w:val="40"/>
        </w:rPr>
        <w:t>to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base index register (X, </w:t>
      </w:r>
      <w:r>
        <w:rPr>
          <w:rFonts w:ascii="Times New Roman"/>
          <w:spacing w:val="-27"/>
          <w:sz w:val="40"/>
        </w:rPr>
        <w:t>Y, </w:t>
      </w:r>
      <w:r>
        <w:rPr>
          <w:rFonts w:ascii="Times New Roman"/>
          <w:spacing w:val="-16"/>
          <w:sz w:val="40"/>
        </w:rPr>
        <w:t>SP, </w:t>
      </w:r>
      <w:r>
        <w:rPr>
          <w:rFonts w:ascii="Times New Roman"/>
          <w:sz w:val="40"/>
        </w:rPr>
        <w:t>or PC) to form the effective address</w:t>
      </w:r>
      <w:r>
        <w:rPr>
          <w:rFonts w:ascii="Times New Roman"/>
          <w:spacing w:val="-18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memory location affected by the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z w:val="40"/>
        </w:rPr>
        <w:t>instruction.</w:t>
      </w:r>
    </w:p>
    <w:p>
      <w:pPr>
        <w:pStyle w:val="ListParagraph"/>
        <w:numPr>
          <w:ilvl w:val="1"/>
          <w:numId w:val="31"/>
        </w:numPr>
        <w:tabs>
          <w:tab w:pos="1817" w:val="left" w:leader="none"/>
        </w:tabs>
        <w:spacing w:line="240" w:lineRule="auto" w:before="242" w:after="0"/>
        <w:ind w:left="1816" w:right="0" w:hanging="511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allows access to any location in the 64 kB address</w:t>
      </w:r>
      <w:r>
        <w:rPr>
          <w:rFonts w:ascii="Times New Roman"/>
          <w:spacing w:val="-28"/>
          <w:sz w:val="40"/>
        </w:rPr>
        <w:t> </w:t>
      </w:r>
      <w:r>
        <w:rPr>
          <w:rFonts w:ascii="Times New Roman"/>
          <w:sz w:val="40"/>
        </w:rPr>
        <w:t>space.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4400" w:h="10800" w:orient="landscape"/>
          <w:pgMar w:header="0" w:footer="139" w:top="660" w:bottom="320" w:left="40" w:right="40"/>
        </w:sectPr>
      </w:pPr>
    </w:p>
    <w:p>
      <w:pPr>
        <w:pStyle w:val="BodyText"/>
        <w:tabs>
          <w:tab w:pos="4184" w:val="left" w:leader="none"/>
        </w:tabs>
        <w:spacing w:line="240" w:lineRule="auto" w:before="48"/>
        <w:ind w:left="2744" w:right="0"/>
        <w:jc w:val="left"/>
      </w:pPr>
      <w:r>
        <w:rPr>
          <w:spacing w:val="-1"/>
        </w:rPr>
        <w:t>INC</w:t>
        <w:tab/>
        <w:t>$2000,X</w:t>
      </w:r>
    </w:p>
    <w:p>
      <w:pPr>
        <w:pStyle w:val="BodyText"/>
        <w:tabs>
          <w:tab w:pos="4936" w:val="left" w:leader="none"/>
        </w:tabs>
        <w:spacing w:line="240" w:lineRule="auto" w:before="48"/>
        <w:ind w:left="1450" w:right="0"/>
        <w:jc w:val="left"/>
      </w:pPr>
      <w:r>
        <w:rPr/>
        <w:br w:type="column"/>
      </w:r>
      <w:r>
        <w:rPr/>
        <w:t>; MC: 62 E2 20</w:t>
      </w:r>
      <w:r>
        <w:rPr>
          <w:spacing w:val="-8"/>
        </w:rPr>
        <w:t> </w:t>
      </w:r>
      <w:r>
        <w:rPr/>
        <w:t>00</w:t>
        <w:tab/>
      </w:r>
      <w:r>
        <w:rPr>
          <w:color w:val="006600"/>
          <w:spacing w:val="-4"/>
        </w:rPr>
        <w:t>111rr010</w:t>
      </w:r>
      <w:r>
        <w:rPr>
          <w:spacing w:val="-4"/>
        </w:rPr>
      </w:r>
    </w:p>
    <w:p>
      <w:pPr>
        <w:spacing w:after="0" w:line="240" w:lineRule="auto"/>
        <w:jc w:val="left"/>
        <w:sectPr>
          <w:type w:val="continuous"/>
          <w:pgSz w:w="14400" w:h="10800" w:orient="landscape"/>
          <w:pgMar w:top="380" w:bottom="320" w:left="40" w:right="40"/>
          <w:cols w:num="2" w:equalWidth="0">
            <w:col w:w="5576" w:space="40"/>
            <w:col w:w="870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6"/>
        <w:numPr>
          <w:ilvl w:val="0"/>
          <w:numId w:val="32"/>
        </w:numPr>
        <w:tabs>
          <w:tab w:pos="1825" w:val="left" w:leader="none"/>
        </w:tabs>
        <w:spacing w:line="240" w:lineRule="auto" w:before="38" w:after="0"/>
        <w:ind w:left="1824" w:right="703" w:hanging="639"/>
        <w:jc w:val="left"/>
      </w:pPr>
      <w:r>
        <w:rPr>
          <w:color w:val="A03205"/>
          <w:u w:val="thick" w:color="A03205"/>
        </w:rPr>
        <w:t>Bit Constant Indirect Indexed</w:t>
      </w:r>
      <w:r>
        <w:rPr>
          <w:color w:val="A03205"/>
          <w:spacing w:val="-38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86" w:after="0"/>
        <w:ind w:left="1305" w:right="148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indexed addressing mode adds a 16-bit offset to the base</w:t>
      </w:r>
      <w:r>
        <w:rPr>
          <w:rFonts w:ascii="Times New Roman"/>
          <w:spacing w:val="-48"/>
          <w:sz w:val="40"/>
        </w:rPr>
        <w:t> </w:t>
      </w:r>
      <w:r>
        <w:rPr>
          <w:rFonts w:ascii="Times New Roman"/>
          <w:sz w:val="40"/>
        </w:rPr>
        <w:t>index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register to form the address of a memory location that contains a</w:t>
      </w:r>
      <w:r>
        <w:rPr>
          <w:rFonts w:ascii="Times New Roman"/>
          <w:spacing w:val="-50"/>
          <w:sz w:val="40"/>
        </w:rPr>
        <w:t> </w:t>
      </w:r>
      <w:r>
        <w:rPr>
          <w:rFonts w:ascii="Times New Roman"/>
          <w:sz w:val="40"/>
        </w:rPr>
        <w:t>pointer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to the memory location affected by the instruction </w:t>
      </w:r>
      <w:r>
        <w:rPr>
          <w:rFonts w:ascii="Times New Roman"/>
          <w:spacing w:val="-3"/>
          <w:sz w:val="40"/>
        </w:rPr>
        <w:t>(</w:t>
      </w:r>
      <w:r>
        <w:rPr>
          <w:rFonts w:ascii="Times New Roman"/>
          <w:i/>
          <w:color w:val="800000"/>
          <w:spacing w:val="-3"/>
          <w:sz w:val="40"/>
        </w:rPr>
        <w:t>address </w:t>
      </w:r>
      <w:r>
        <w:rPr>
          <w:rFonts w:ascii="Times New Roman"/>
          <w:i/>
          <w:color w:val="800000"/>
          <w:sz w:val="40"/>
        </w:rPr>
        <w:t>of</w:t>
      </w:r>
      <w:r>
        <w:rPr>
          <w:rFonts w:ascii="Times New Roman"/>
          <w:i/>
          <w:color w:val="800000"/>
          <w:spacing w:val="-56"/>
          <w:sz w:val="40"/>
        </w:rPr>
        <w:t> </w:t>
      </w:r>
      <w:r>
        <w:rPr>
          <w:rFonts w:ascii="Times New Roman"/>
          <w:i/>
          <w:color w:val="800000"/>
          <w:sz w:val="40"/>
        </w:rPr>
        <w:t>address</w:t>
      </w:r>
      <w:r>
        <w:rPr>
          <w:rFonts w:ascii="Times New Roman"/>
          <w:sz w:val="40"/>
        </w:rPr>
        <w:t>).</w:t>
      </w:r>
    </w:p>
    <w:p>
      <w:pPr>
        <w:pStyle w:val="BodyText"/>
        <w:tabs>
          <w:tab w:pos="4185" w:val="left" w:leader="none"/>
          <w:tab w:pos="7065" w:val="left" w:leader="none"/>
          <w:tab w:pos="10687" w:val="left" w:leader="none"/>
        </w:tabs>
        <w:spacing w:line="240" w:lineRule="auto"/>
        <w:ind w:left="2745" w:right="703"/>
        <w:jc w:val="left"/>
      </w:pPr>
      <w:r>
        <w:rPr>
          <w:spacing w:val="-1"/>
        </w:rPr>
        <w:t>LDAA</w:t>
        <w:tab/>
        <w:t>[$1000,Y]</w:t>
        <w:tab/>
      </w:r>
      <w:r>
        <w:rPr/>
        <w:t>; </w:t>
      </w:r>
      <w:r>
        <w:rPr>
          <w:spacing w:val="-1"/>
        </w:rPr>
        <w:t>MC:</w:t>
      </w:r>
      <w:r>
        <w:rPr/>
        <w:t> </w:t>
      </w:r>
      <w:r>
        <w:rPr>
          <w:spacing w:val="-1"/>
        </w:rPr>
        <w:t>A6</w:t>
      </w:r>
      <w:r>
        <w:rPr/>
        <w:t> </w:t>
      </w:r>
      <w:r>
        <w:rPr>
          <w:spacing w:val="-1"/>
        </w:rPr>
        <w:t>EB</w:t>
      </w:r>
      <w:r>
        <w:rPr/>
        <w:t> 10</w:t>
      </w:r>
      <w:r>
        <w:rPr>
          <w:spacing w:val="-22"/>
        </w:rPr>
        <w:t> </w:t>
      </w:r>
      <w:r>
        <w:rPr/>
        <w:t>00</w:t>
        <w:tab/>
      </w:r>
      <w:r>
        <w:rPr>
          <w:color w:val="006600"/>
          <w:spacing w:val="-6"/>
        </w:rPr>
        <w:t>111rr011</w:t>
      </w:r>
      <w:r>
        <w:rPr>
          <w:spacing w:val="-6"/>
        </w:rPr>
      </w:r>
    </w:p>
    <w:p>
      <w:pPr>
        <w:tabs>
          <w:tab w:pos="5412" w:val="left" w:leader="none"/>
        </w:tabs>
        <w:spacing w:before="260"/>
        <w:ind w:left="274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sz w:val="40"/>
        </w:rPr>
        <w:t>if [Y] =</w:t>
      </w:r>
      <w:r>
        <w:rPr>
          <w:rFonts w:ascii="Times New Roman"/>
          <w:i/>
          <w:spacing w:val="-11"/>
          <w:sz w:val="40"/>
        </w:rPr>
        <w:t> </w:t>
      </w:r>
      <w:r>
        <w:rPr>
          <w:rFonts w:ascii="Times New Roman"/>
          <w:i/>
          <w:sz w:val="40"/>
        </w:rPr>
        <w:t>$1A00,</w:t>
        <w:tab/>
        <w:t>then  </w:t>
      </w:r>
      <w:r>
        <w:rPr>
          <w:rFonts w:ascii="Times New Roman"/>
          <w:i/>
          <w:color w:val="800000"/>
          <w:sz w:val="40"/>
        </w:rPr>
        <w:t>Effective address </w:t>
      </w:r>
      <w:r>
        <w:rPr>
          <w:rFonts w:ascii="Times New Roman"/>
          <w:i/>
          <w:sz w:val="40"/>
        </w:rPr>
        <w:t>=</w:t>
      </w:r>
      <w:r>
        <w:rPr>
          <w:rFonts w:ascii="Times New Roman"/>
          <w:i/>
          <w:spacing w:val="-32"/>
          <w:sz w:val="40"/>
        </w:rPr>
        <w:t> </w:t>
      </w:r>
      <w:r>
        <w:rPr>
          <w:rFonts w:ascii="Times New Roman"/>
          <w:i/>
          <w:sz w:val="40"/>
        </w:rPr>
        <w:t>[$2A00]</w:t>
      </w:r>
      <w:r>
        <w:rPr>
          <w:rFonts w:ascii="Times New Roman"/>
          <w:sz w:val="40"/>
        </w:rPr>
      </w:r>
    </w:p>
    <w:p>
      <w:pPr>
        <w:pStyle w:val="BodyText"/>
        <w:tabs>
          <w:tab w:pos="4185" w:val="left" w:leader="none"/>
          <w:tab w:pos="7065" w:val="left" w:leader="none"/>
          <w:tab w:pos="10687" w:val="left" w:leader="none"/>
        </w:tabs>
        <w:spacing w:line="240" w:lineRule="auto" w:before="260"/>
        <w:ind w:left="2745" w:right="703"/>
        <w:jc w:val="left"/>
      </w:pPr>
      <w:r>
        <w:rPr>
          <w:spacing w:val="-1"/>
        </w:rPr>
        <w:t>CPD</w:t>
        <w:tab/>
        <w:t>[128,X]</w:t>
        <w:tab/>
      </w:r>
      <w:r>
        <w:rPr/>
        <w:t>; </w:t>
      </w:r>
      <w:r>
        <w:rPr>
          <w:spacing w:val="-1"/>
        </w:rPr>
        <w:t>MC:</w:t>
      </w:r>
      <w:r>
        <w:rPr/>
        <w:t> </w:t>
      </w:r>
      <w:r>
        <w:rPr>
          <w:spacing w:val="-1"/>
        </w:rPr>
        <w:t>AC</w:t>
      </w:r>
      <w:r>
        <w:rPr/>
        <w:t> </w:t>
      </w:r>
      <w:r>
        <w:rPr>
          <w:spacing w:val="-1"/>
        </w:rPr>
        <w:t>E3</w:t>
      </w:r>
      <w:r>
        <w:rPr/>
        <w:t> 00</w:t>
      </w:r>
      <w:r>
        <w:rPr>
          <w:spacing w:val="-21"/>
        </w:rPr>
        <w:t> </w:t>
      </w:r>
      <w:r>
        <w:rPr/>
        <w:t>80</w:t>
        <w:tab/>
      </w:r>
      <w:r>
        <w:rPr>
          <w:color w:val="006600"/>
          <w:spacing w:val="-6"/>
        </w:rPr>
        <w:t>111rr011</w:t>
      </w:r>
      <w:r>
        <w:rPr>
          <w:spacing w:val="-6"/>
        </w:rPr>
      </w:r>
    </w:p>
    <w:p>
      <w:pPr>
        <w:tabs>
          <w:tab w:pos="6377" w:val="left" w:leader="none"/>
        </w:tabs>
        <w:spacing w:before="260"/>
        <w:ind w:left="2745" w:right="7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i/>
          <w:sz w:val="40"/>
        </w:rPr>
        <w:t>if [X] = $1000,</w:t>
      </w:r>
      <w:r>
        <w:rPr>
          <w:rFonts w:ascii="Times New Roman"/>
          <w:i/>
          <w:spacing w:val="89"/>
          <w:sz w:val="40"/>
        </w:rPr>
        <w:t> </w:t>
      </w:r>
      <w:r>
        <w:rPr>
          <w:rFonts w:ascii="Times New Roman"/>
          <w:i/>
          <w:sz w:val="40"/>
        </w:rPr>
        <w:t>then</w:t>
        <w:tab/>
      </w:r>
      <w:r>
        <w:rPr>
          <w:rFonts w:ascii="Times New Roman"/>
          <w:i/>
          <w:color w:val="800000"/>
          <w:sz w:val="40"/>
        </w:rPr>
        <w:t>Effective address </w:t>
      </w:r>
      <w:r>
        <w:rPr>
          <w:rFonts w:ascii="Times New Roman"/>
          <w:i/>
          <w:sz w:val="40"/>
        </w:rPr>
        <w:t>=</w:t>
      </w:r>
      <w:r>
        <w:rPr>
          <w:rFonts w:ascii="Times New Roman"/>
          <w:i/>
          <w:spacing w:val="-29"/>
          <w:sz w:val="40"/>
        </w:rPr>
        <w:t> </w:t>
      </w:r>
      <w:r>
        <w:rPr>
          <w:rFonts w:ascii="Times New Roman"/>
          <w:i/>
          <w:sz w:val="40"/>
        </w:rPr>
        <w:t>[$1080]</w:t>
      </w:r>
      <w:r>
        <w:rPr>
          <w:rFonts w:ascii="Times New Roman"/>
          <w:sz w:val="4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pStyle w:val="Heading6"/>
        <w:spacing w:line="240" w:lineRule="auto" w:before="27"/>
        <w:ind w:left="1185" w:right="703"/>
        <w:jc w:val="left"/>
      </w:pPr>
      <w:bookmarkStart w:name="Slide Number 58" w:id="61"/>
      <w:bookmarkEnd w:id="61"/>
      <w:r>
        <w:rPr/>
      </w:r>
      <w:r>
        <w:rPr>
          <w:color w:val="A03205"/>
        </w:rPr>
      </w:r>
      <w:r>
        <w:rPr>
          <w:color w:val="A03205"/>
          <w:u w:val="thick" w:color="A03205"/>
        </w:rPr>
        <w:t>Auto Pre/Post-Decrement/Increment Indexed</w:t>
      </w:r>
      <w:r>
        <w:rPr>
          <w:color w:val="A03205"/>
          <w:spacing w:val="-54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86" w:after="0"/>
        <w:ind w:left="1305" w:right="178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indexed addressing mode provides four ways to</w:t>
      </w:r>
      <w:r>
        <w:rPr>
          <w:rFonts w:ascii="Times New Roman"/>
          <w:spacing w:val="-42"/>
          <w:sz w:val="40"/>
        </w:rPr>
        <w:t> </w:t>
      </w:r>
      <w:r>
        <w:rPr>
          <w:rFonts w:ascii="Times New Roman"/>
          <w:sz w:val="40"/>
        </w:rPr>
        <w:t>automatically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change the value in a base index register as a part of</w:t>
      </w:r>
      <w:r>
        <w:rPr>
          <w:rFonts w:ascii="Times New Roman"/>
          <w:spacing w:val="-35"/>
          <w:sz w:val="40"/>
        </w:rPr>
        <w:t> </w:t>
      </w:r>
      <w:r>
        <w:rPr>
          <w:rFonts w:ascii="Times New Roman"/>
          <w:sz w:val="40"/>
        </w:rPr>
        <w:t>instruction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execution.</w:t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0" w:lineRule="auto" w:before="242" w:after="0"/>
        <w:ind w:left="1816" w:right="703" w:hanging="5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base index register may be X, </w:t>
      </w:r>
      <w:r>
        <w:rPr>
          <w:rFonts w:ascii="Times New Roman"/>
          <w:spacing w:val="-27"/>
          <w:sz w:val="40"/>
        </w:rPr>
        <w:t>Y, </w:t>
      </w:r>
      <w:r>
        <w:rPr>
          <w:rFonts w:ascii="Times New Roman"/>
          <w:sz w:val="40"/>
        </w:rPr>
        <w:t>or </w:t>
      </w:r>
      <w:r>
        <w:rPr>
          <w:rFonts w:ascii="Times New Roman"/>
          <w:spacing w:val="-16"/>
          <w:sz w:val="40"/>
        </w:rPr>
        <w:t>SP.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26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1353"/>
        <w:gridCol w:w="3359"/>
        <w:gridCol w:w="2558"/>
      </w:tblGrid>
      <w:tr>
        <w:trPr>
          <w:trHeight w:val="660" w:hRule="exact"/>
        </w:trPr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pacing w:val="-10"/>
                <w:sz w:val="40"/>
              </w:rPr>
              <w:t>STAB</w:t>
            </w:r>
            <w:r>
              <w:rPr>
                <w:rFonts w:ascii="Times New Roman"/>
                <w:sz w:val="4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2,X+</w:t>
            </w:r>
          </w:p>
        </w:tc>
        <w:tc>
          <w:tcPr>
            <w:tcW w:w="3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13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MC: 6B</w:t>
            </w:r>
            <w:r>
              <w:rPr>
                <w:rFonts w:ascii="Times New Roman"/>
                <w:spacing w:val="-6"/>
                <w:sz w:val="40"/>
              </w:rPr>
              <w:t> </w:t>
            </w:r>
            <w:r>
              <w:rPr>
                <w:rFonts w:ascii="Times New Roman"/>
                <w:sz w:val="40"/>
              </w:rPr>
              <w:t>31</w:t>
            </w:r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34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color w:val="006600"/>
                <w:sz w:val="40"/>
              </w:rPr>
              <w:t>rr1pnnnn</w:t>
            </w:r>
            <w:r>
              <w:rPr>
                <w:rFonts w:ascii="Times New Roman"/>
                <w:sz w:val="40"/>
              </w:rPr>
            </w:r>
          </w:p>
        </w:tc>
      </w:tr>
      <w:tr>
        <w:trPr>
          <w:trHeight w:val="660" w:hRule="exact"/>
        </w:trPr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DEC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226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1,-Y</w:t>
            </w:r>
          </w:p>
        </w:tc>
        <w:tc>
          <w:tcPr>
            <w:tcW w:w="3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13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MC: 63</w:t>
            </w:r>
            <w:r>
              <w:rPr>
                <w:rFonts w:ascii="Times New Roman"/>
                <w:spacing w:val="-8"/>
                <w:sz w:val="40"/>
              </w:rPr>
              <w:t> </w:t>
            </w:r>
            <w:r>
              <w:rPr>
                <w:rFonts w:ascii="Times New Roman"/>
                <w:sz w:val="40"/>
              </w:rPr>
              <w:t>6F</w:t>
            </w:r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03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color w:val="006600"/>
                <w:sz w:val="40"/>
              </w:rPr>
              <w:t>rr1pnnnn</w:t>
            </w:r>
            <w:r>
              <w:rPr>
                <w:rFonts w:ascii="Times New Roman"/>
                <w:sz w:val="4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6"/>
        <w:spacing w:line="240" w:lineRule="auto" w:before="38"/>
        <w:ind w:left="1185" w:right="703"/>
        <w:jc w:val="left"/>
      </w:pPr>
      <w:r>
        <w:rPr>
          <w:color w:val="A03205"/>
        </w:rPr>
      </w:r>
      <w:r>
        <w:rPr>
          <w:color w:val="A03205"/>
          <w:u w:val="thick" w:color="A03205"/>
        </w:rPr>
        <w:t>Accumulator Offset Indexed</w:t>
      </w:r>
      <w:r>
        <w:rPr>
          <w:color w:val="A03205"/>
          <w:spacing w:val="-50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2"/>
        </w:numPr>
        <w:tabs>
          <w:tab w:pos="1824" w:val="left" w:leader="none"/>
        </w:tabs>
        <w:spacing w:line="249" w:lineRule="auto" w:before="286" w:after="0"/>
        <w:ind w:left="1305" w:right="1509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In this indexed addressing mode, the effective address is the sum</w:t>
      </w:r>
      <w:r>
        <w:rPr>
          <w:rFonts w:ascii="Times New Roman"/>
          <w:spacing w:val="-49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the values in the base index register and an unsigned offset in one of</w:t>
      </w:r>
      <w:r>
        <w:rPr>
          <w:rFonts w:ascii="Times New Roman"/>
          <w:spacing w:val="-55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accumulators.</w:t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42" w:after="0"/>
        <w:ind w:left="1305" w:right="2577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value in the base index register itself does not change</w:t>
      </w:r>
      <w:r>
        <w:rPr>
          <w:rFonts w:ascii="Times New Roman"/>
          <w:spacing w:val="-42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accumulator can be A, B, or</w:t>
      </w:r>
      <w:r>
        <w:rPr>
          <w:rFonts w:ascii="Times New Roman"/>
          <w:spacing w:val="-29"/>
          <w:sz w:val="40"/>
        </w:rPr>
        <w:t> </w:t>
      </w:r>
      <w:r>
        <w:rPr>
          <w:rFonts w:ascii="Times New Roman"/>
          <w:sz w:val="40"/>
        </w:rPr>
        <w:t>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6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23"/>
        <w:gridCol w:w="3482"/>
        <w:gridCol w:w="2429"/>
      </w:tblGrid>
      <w:tr>
        <w:trPr>
          <w:trHeight w:val="660" w:hRule="exact"/>
        </w:trPr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STY</w:t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6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B,X</w:t>
            </w:r>
          </w:p>
        </w:tc>
        <w:tc>
          <w:tcPr>
            <w:tcW w:w="3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82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MC: 6D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z w:val="40"/>
              </w:rPr>
              <w:t>E5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79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color w:val="006600"/>
                <w:spacing w:val="-4"/>
                <w:sz w:val="40"/>
              </w:rPr>
              <w:t>111rr1aa</w:t>
            </w:r>
            <w:r>
              <w:rPr>
                <w:rFonts w:ascii="Times New Roman"/>
                <w:spacing w:val="-4"/>
                <w:sz w:val="40"/>
              </w:rPr>
            </w:r>
          </w:p>
        </w:tc>
      </w:tr>
      <w:tr>
        <w:trPr>
          <w:trHeight w:val="660" w:hRule="exact"/>
        </w:trPr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LDAA</w:t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65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A,Y</w:t>
            </w:r>
          </w:p>
        </w:tc>
        <w:tc>
          <w:tcPr>
            <w:tcW w:w="3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82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</w:rPr>
              <w:t>; MC: A6</w:t>
            </w:r>
            <w:r>
              <w:rPr>
                <w:rFonts w:ascii="Times New Roman"/>
                <w:spacing w:val="-29"/>
                <w:sz w:val="40"/>
              </w:rPr>
              <w:t> </w:t>
            </w:r>
            <w:r>
              <w:rPr>
                <w:rFonts w:ascii="Times New Roman"/>
                <w:sz w:val="40"/>
              </w:rPr>
              <w:t>EC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979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color w:val="006600"/>
                <w:spacing w:val="-4"/>
                <w:sz w:val="40"/>
              </w:rPr>
              <w:t>111rr1aa</w:t>
            </w:r>
            <w:r>
              <w:rPr>
                <w:rFonts w:ascii="Times New Roman"/>
                <w:spacing w:val="-4"/>
                <w:sz w:val="4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footerReference w:type="default" r:id="rId48"/>
          <w:pgSz w:w="14400" w:h="10800" w:orient="landscape"/>
          <w:pgMar w:footer="150" w:header="0" w:top="540" w:bottom="340" w:left="40" w:right="40"/>
          <w:pgNumType w:start="58"/>
        </w:sectPr>
      </w:pPr>
    </w:p>
    <w:p>
      <w:pPr>
        <w:pStyle w:val="Heading6"/>
        <w:spacing w:line="240" w:lineRule="auto" w:before="27"/>
        <w:ind w:left="1185" w:right="703"/>
        <w:jc w:val="left"/>
      </w:pPr>
      <w:bookmarkStart w:name="Slide Number 59" w:id="62"/>
      <w:bookmarkEnd w:id="62"/>
      <w:r>
        <w:rPr/>
      </w:r>
      <w:r>
        <w:rPr>
          <w:color w:val="A03205"/>
        </w:rPr>
      </w:r>
      <w:r>
        <w:rPr>
          <w:color w:val="A03205"/>
          <w:u w:val="thick" w:color="A03205"/>
        </w:rPr>
        <w:t>Accumulator D Indirect Indexed</w:t>
      </w:r>
      <w:r>
        <w:rPr>
          <w:color w:val="A03205"/>
          <w:spacing w:val="-45"/>
          <w:u w:val="thick" w:color="A03205"/>
        </w:rPr>
        <w:t> </w:t>
      </w:r>
      <w:r>
        <w:rPr>
          <w:color w:val="A03205"/>
          <w:u w:val="thick" w:color="A03205"/>
        </w:rPr>
        <w:t>Addressing: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86" w:after="0"/>
        <w:ind w:left="1305" w:right="137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indexed addressing mode adds the value in accumulator D to</w:t>
      </w:r>
      <w:r>
        <w:rPr>
          <w:rFonts w:ascii="Times New Roman"/>
          <w:spacing w:val="-45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value in the base index register to form the address of the</w:t>
      </w:r>
      <w:r>
        <w:rPr>
          <w:rFonts w:ascii="Times New Roman"/>
          <w:spacing w:val="-38"/>
          <w:sz w:val="40"/>
        </w:rPr>
        <w:t> </w:t>
      </w:r>
      <w:r>
        <w:rPr>
          <w:rFonts w:ascii="Times New Roman"/>
          <w:sz w:val="40"/>
        </w:rPr>
        <w:t>memory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location affected by the instruction </w:t>
      </w:r>
      <w:r>
        <w:rPr>
          <w:rFonts w:ascii="Times New Roman"/>
          <w:spacing w:val="-3"/>
          <w:sz w:val="40"/>
        </w:rPr>
        <w:t>(</w:t>
      </w:r>
      <w:r>
        <w:rPr>
          <w:rFonts w:ascii="Times New Roman"/>
          <w:i/>
          <w:color w:val="800000"/>
          <w:spacing w:val="-3"/>
          <w:sz w:val="40"/>
        </w:rPr>
        <w:t>address </w:t>
      </w:r>
      <w:r>
        <w:rPr>
          <w:rFonts w:ascii="Times New Roman"/>
          <w:i/>
          <w:color w:val="800000"/>
          <w:sz w:val="40"/>
        </w:rPr>
        <w:t>of</w:t>
      </w:r>
      <w:r>
        <w:rPr>
          <w:rFonts w:ascii="Times New Roman"/>
          <w:i/>
          <w:color w:val="800000"/>
          <w:spacing w:val="-22"/>
          <w:sz w:val="40"/>
        </w:rPr>
        <w:t> </w:t>
      </w:r>
      <w:r>
        <w:rPr>
          <w:rFonts w:ascii="Times New Roman"/>
          <w:i/>
          <w:color w:val="800000"/>
          <w:sz w:val="40"/>
        </w:rPr>
        <w:t>address</w:t>
      </w:r>
      <w:r>
        <w:rPr>
          <w:rFonts w:ascii="Times New Roman"/>
          <w:sz w:val="40"/>
        </w:rPr>
        <w:t>).</w:t>
      </w:r>
    </w:p>
    <w:p>
      <w:pPr>
        <w:pStyle w:val="BodyText"/>
        <w:tabs>
          <w:tab w:pos="4184" w:val="left" w:leader="none"/>
          <w:tab w:pos="7064" w:val="left" w:leader="none"/>
          <w:tab w:pos="10344" w:val="left" w:leader="none"/>
        </w:tabs>
        <w:spacing w:line="240" w:lineRule="auto"/>
        <w:ind w:left="2744" w:right="703"/>
        <w:jc w:val="left"/>
      </w:pPr>
      <w:r>
        <w:rPr>
          <w:spacing w:val="-1"/>
        </w:rPr>
        <w:t>JMP</w:t>
        <w:tab/>
        <w:t>[D,PC]</w:t>
        <w:tab/>
      </w:r>
      <w:r>
        <w:rPr/>
        <w:t>; </w:t>
      </w:r>
      <w:r>
        <w:rPr>
          <w:spacing w:val="-1"/>
        </w:rPr>
        <w:t>MC:</w:t>
      </w:r>
      <w:r>
        <w:rPr/>
        <w:t> 05</w:t>
      </w:r>
      <w:r>
        <w:rPr>
          <w:spacing w:val="-3"/>
        </w:rPr>
        <w:t> </w:t>
      </w:r>
      <w:r>
        <w:rPr>
          <w:spacing w:val="-1"/>
        </w:rPr>
        <w:t>FF</w:t>
        <w:tab/>
      </w:r>
      <w:r>
        <w:rPr>
          <w:color w:val="006600"/>
          <w:spacing w:val="-8"/>
        </w:rPr>
        <w:t>111rr111</w:t>
      </w:r>
      <w:r>
        <w:rPr>
          <w:spacing w:val="-8"/>
        </w:rPr>
      </w:r>
    </w:p>
    <w:p>
      <w:pPr>
        <w:pStyle w:val="Heading6"/>
        <w:spacing w:line="240" w:lineRule="auto" w:before="262"/>
        <w:ind w:left="1185" w:right="703"/>
        <w:jc w:val="left"/>
      </w:pPr>
      <w:r>
        <w:rPr>
          <w:color w:val="A03205"/>
        </w:rPr>
      </w:r>
      <w:r>
        <w:rPr>
          <w:color w:val="A03205"/>
          <w:u w:val="thick" w:color="A03205"/>
        </w:rPr>
        <w:t>Addressing more than 64</w:t>
      </w:r>
      <w:r>
        <w:rPr>
          <w:color w:val="A03205"/>
          <w:spacing w:val="-9"/>
          <w:u w:val="thick" w:color="A03205"/>
        </w:rPr>
        <w:t> </w:t>
      </w:r>
      <w:r>
        <w:rPr>
          <w:color w:val="A03205"/>
          <w:u w:val="thick" w:color="A03205"/>
        </w:rPr>
        <w:t>KB:</w:t>
      </w:r>
      <w:r>
        <w:rPr>
          <w:color w:val="A03205"/>
        </w:rPr>
      </w:r>
      <w:r>
        <w:rPr/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86" w:after="0"/>
        <w:ind w:left="1305" w:right="138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HCS12 devices incorporate hardware that supports addressing</w:t>
      </w:r>
      <w:r>
        <w:rPr>
          <w:rFonts w:ascii="Times New Roman"/>
          <w:spacing w:val="-41"/>
          <w:sz w:val="40"/>
        </w:rPr>
        <w:t> </w:t>
      </w:r>
      <w:r>
        <w:rPr>
          <w:rFonts w:ascii="Times New Roman"/>
          <w:sz w:val="40"/>
        </w:rPr>
        <w:t>ae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larger memory space than the standard 64</w:t>
      </w:r>
      <w:r>
        <w:rPr>
          <w:rFonts w:ascii="Times New Roman"/>
          <w:spacing w:val="-21"/>
          <w:sz w:val="40"/>
        </w:rPr>
        <w:t> </w:t>
      </w:r>
      <w:r>
        <w:rPr>
          <w:rFonts w:ascii="Times New Roman"/>
          <w:sz w:val="40"/>
        </w:rPr>
        <w:t>KB.</w:t>
      </w:r>
    </w:p>
    <w:p>
      <w:pPr>
        <w:pStyle w:val="ListParagraph"/>
        <w:numPr>
          <w:ilvl w:val="1"/>
          <w:numId w:val="32"/>
        </w:numPr>
        <w:tabs>
          <w:tab w:pos="1817" w:val="left" w:leader="none"/>
        </w:tabs>
        <w:spacing w:line="249" w:lineRule="auto" w:before="242" w:after="0"/>
        <w:ind w:left="1304" w:right="2682" w:firstLine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expanded memory system is accessed by using the</w:t>
      </w:r>
      <w:r>
        <w:rPr>
          <w:rFonts w:ascii="Times New Roman"/>
          <w:spacing w:val="-37"/>
          <w:sz w:val="40"/>
        </w:rPr>
        <w:t> </w:t>
      </w:r>
      <w:r>
        <w:rPr>
          <w:rFonts w:ascii="Times New Roman"/>
          <w:sz w:val="40"/>
        </w:rPr>
        <w:t>bank-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switching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scheme.</w:t>
      </w:r>
    </w:p>
    <w:p>
      <w:pPr>
        <w:pStyle w:val="ListParagraph"/>
        <w:numPr>
          <w:ilvl w:val="1"/>
          <w:numId w:val="32"/>
        </w:numPr>
        <w:tabs>
          <w:tab w:pos="1816" w:val="left" w:leader="none"/>
        </w:tabs>
        <w:spacing w:line="249" w:lineRule="auto" w:before="242" w:after="0"/>
        <w:ind w:left="1304" w:right="142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HCS12 treats the 16 KB of memory space from $8000 to</w:t>
      </w:r>
      <w:r>
        <w:rPr>
          <w:rFonts w:ascii="Times New Roman"/>
          <w:spacing w:val="-35"/>
          <w:sz w:val="40"/>
        </w:rPr>
        <w:t> </w:t>
      </w:r>
      <w:r>
        <w:rPr>
          <w:rFonts w:ascii="Times New Roman"/>
          <w:sz w:val="40"/>
        </w:rPr>
        <w:t>$BFFF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as a program memory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pacing w:val="-4"/>
          <w:sz w:val="40"/>
        </w:rPr>
        <w:t>window.</w:t>
      </w:r>
    </w:p>
    <w:p>
      <w:pPr>
        <w:pStyle w:val="ListParagraph"/>
        <w:numPr>
          <w:ilvl w:val="1"/>
          <w:numId w:val="32"/>
        </w:numPr>
        <w:tabs>
          <w:tab w:pos="1816" w:val="left" w:leader="none"/>
        </w:tabs>
        <w:spacing w:line="249" w:lineRule="auto" w:before="242" w:after="0"/>
        <w:ind w:left="1304" w:right="1475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The HCS12 has an 8-bit program page register </w:t>
      </w:r>
      <w:r>
        <w:rPr>
          <w:rFonts w:ascii="Times New Roman"/>
          <w:spacing w:val="-6"/>
          <w:sz w:val="40"/>
        </w:rPr>
        <w:t>(PPAGE),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z w:val="40"/>
        </w:rPr>
        <w:t>which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allows up to 256 16-KB program memory pages to be switched into</w:t>
      </w:r>
      <w:r>
        <w:rPr>
          <w:rFonts w:ascii="Times New Roman"/>
          <w:spacing w:val="-40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w w:val="99"/>
          <w:sz w:val="40"/>
        </w:rPr>
        <w:t> </w:t>
      </w:r>
      <w:r>
        <w:rPr>
          <w:rFonts w:ascii="Times New Roman"/>
          <w:sz w:val="40"/>
        </w:rPr>
        <w:t>out of the program memory</w:t>
      </w:r>
      <w:r>
        <w:rPr>
          <w:rFonts w:ascii="Times New Roman"/>
          <w:spacing w:val="-15"/>
          <w:sz w:val="40"/>
        </w:rPr>
        <w:t> </w:t>
      </w:r>
      <w:r>
        <w:rPr>
          <w:rFonts w:ascii="Times New Roman"/>
          <w:spacing w:val="-4"/>
          <w:sz w:val="40"/>
        </w:rPr>
        <w:t>window.</w:t>
      </w:r>
    </w:p>
    <w:p>
      <w:pPr>
        <w:pStyle w:val="ListParagraph"/>
        <w:numPr>
          <w:ilvl w:val="1"/>
          <w:numId w:val="32"/>
        </w:numPr>
        <w:tabs>
          <w:tab w:pos="1816" w:val="left" w:leader="none"/>
        </w:tabs>
        <w:spacing w:line="240" w:lineRule="auto" w:before="242" w:after="0"/>
        <w:ind w:left="1815" w:right="703" w:hanging="51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This provides up to 4 MB of paged program</w:t>
      </w:r>
      <w:r>
        <w:rPr>
          <w:rFonts w:ascii="Times New Roman"/>
          <w:spacing w:val="-17"/>
          <w:sz w:val="40"/>
        </w:rPr>
        <w:t> </w:t>
      </w:r>
      <w:r>
        <w:rPr>
          <w:rFonts w:ascii="Times New Roman"/>
          <w:spacing w:val="-5"/>
          <w:sz w:val="40"/>
        </w:rPr>
        <w:t>memory.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4400" w:h="10800" w:orient="landscape"/>
          <w:pgMar w:header="0" w:footer="150" w:top="420" w:bottom="340" w:left="40" w:right="40"/>
        </w:sectPr>
      </w:pPr>
    </w:p>
    <w:p>
      <w:pPr>
        <w:pStyle w:val="Heading6"/>
        <w:spacing w:line="240" w:lineRule="auto" w:before="17"/>
        <w:ind w:left="1550" w:right="1670"/>
        <w:jc w:val="center"/>
      </w:pPr>
      <w:r>
        <w:rPr/>
        <w:pict>
          <v:shape style="position:absolute;margin-left:486.029999pt;margin-top:64.026237pt;width:120pt;height:30pt;mso-position-horizontal-relative:page;mso-position-vertical-relative:paragraph;z-index:14560" type="#_x0000_t202" filled="false" stroked="true" strokeweight=".78pt" strokecolor="#000000">
            <v:textbox inset="0,0,0,0">
              <w:txbxContent>
                <w:p>
                  <w:pPr>
                    <w:spacing w:before="7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15</w:t>
                  </w:r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00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bookmarkStart w:name="Slide Number 60" w:id="63"/>
      <w:bookmarkEnd w:id="63"/>
      <w:r>
        <w:rPr/>
      </w:r>
      <w:r>
        <w:rPr>
          <w:color w:val="C00000"/>
        </w:rPr>
        <w:t>A Few</w:t>
      </w:r>
      <w:r>
        <w:rPr>
          <w:color w:val="C00000"/>
          <w:spacing w:val="-29"/>
        </w:rPr>
        <w:t> </w:t>
      </w:r>
      <w:r>
        <w:rPr>
          <w:color w:val="C00000"/>
        </w:rPr>
        <w:t>Examples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2" w:lineRule="exact"/>
        <w:ind w:left="78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626pt;height:2.15pt;mso-position-horizontal-relative:char;mso-position-vertical-relative:line" coordorigin="0,0" coordsize="12520,43">
            <v:group style="position:absolute;left:20;top:20;width:12480;height:3" coordorigin="20,20" coordsize="12480,3">
              <v:shape style="position:absolute;left:20;top:20;width:12480;height:3" coordorigin="20,20" coordsize="12480,3" path="m20,20l12500,22e" filled="false" stroked="true" strokeweight="1.98pt" strokecolor="#c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4400" w:h="10800" w:orient="landscape"/>
          <w:pgMar w:header="0" w:footer="150" w:top="280" w:bottom="340" w:left="40" w:right="40"/>
        </w:sectPr>
      </w:pPr>
    </w:p>
    <w:p>
      <w:pPr>
        <w:tabs>
          <w:tab w:pos="2263" w:val="left" w:leader="none"/>
        </w:tabs>
        <w:spacing w:before="5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LDX</w:t>
        <w:tab/>
      </w:r>
      <w:r>
        <w:rPr>
          <w:rFonts w:ascii="Times New Roman"/>
          <w:sz w:val="32"/>
        </w:rPr>
        <w:t>#$1500</w:t>
      </w:r>
    </w:p>
    <w:p>
      <w:pPr>
        <w:spacing w:line="357" w:lineRule="exact" w:before="126"/>
        <w:ind w:left="82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X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 w:line="357" w:lineRule="exact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3229" w:space="4429"/>
            <w:col w:w="6662"/>
          </w:cols>
        </w:sectPr>
      </w:pPr>
    </w:p>
    <w:p>
      <w:pPr>
        <w:spacing w:line="327" w:lineRule="exact" w:before="0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MC:</w:t>
      </w:r>
    </w:p>
    <w:p>
      <w:pPr>
        <w:spacing w:before="52"/>
        <w:ind w:left="3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CE  15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b/>
          <w:sz w:val="24"/>
        </w:rPr>
        <w:t>00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1412" w:space="40"/>
            <w:col w:w="1286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2" w:lineRule="exact"/>
        <w:ind w:left="7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25.050pt;height:1.150pt;mso-position-horizontal-relative:char;mso-position-vertical-relative:line" coordorigin="0,0" coordsize="12501,23">
            <v:group style="position:absolute;left:10;top:10;width:12480;height:3" coordorigin="10,10" coordsize="12480,3">
              <v:shape style="position:absolute;left:10;top:10;width:12480;height:3" coordorigin="10,10" coordsize="12480,3" path="m10,10l12490,13e" filled="false" stroked="true" strokeweight="1.02pt" strokecolor="#c00000">
                <v:path arrowok="t"/>
                <v:stroke dashstyle="dash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tabs>
          <w:tab w:pos="2263" w:val="left" w:leader="none"/>
        </w:tabs>
        <w:spacing w:before="0"/>
        <w:ind w:left="82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LDY</w:t>
        <w:tab/>
      </w:r>
      <w:r>
        <w:rPr>
          <w:rFonts w:ascii="Times New Roman"/>
          <w:sz w:val="32"/>
        </w:rPr>
        <w:t>2,X+</w:t>
      </w:r>
    </w:p>
    <w:p>
      <w:pPr>
        <w:spacing w:before="59"/>
        <w:ind w:left="82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X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2918" w:space="4740"/>
            <w:col w:w="6662"/>
          </w:cols>
        </w:sectPr>
      </w:pPr>
    </w:p>
    <w:p>
      <w:pPr>
        <w:spacing w:before="16"/>
        <w:ind w:left="82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37.873337pt;width:120pt;height:30pt;mso-position-horizontal-relative:page;mso-position-vertical-relative:paragraph;z-index:14584" type="#_x0000_t202" filled="false" stroked="true" strokeweight=".78pt" strokecolor="#000000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15</w:t>
                  </w:r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02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32"/>
        </w:rPr>
        <w:t>MC:</w:t>
      </w:r>
    </w:p>
    <w:p>
      <w:pPr>
        <w:spacing w:before="86"/>
        <w:ind w:left="3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ED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b/>
          <w:sz w:val="24"/>
        </w:rPr>
        <w:t>31</w:t>
      </w:r>
      <w:r>
        <w:rPr>
          <w:rFonts w:ascii="Times New Roman"/>
          <w:sz w:val="24"/>
        </w:rPr>
      </w:r>
    </w:p>
    <w:p>
      <w:pPr>
        <w:spacing w:before="112"/>
        <w:ind w:left="82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Y</w:t>
      </w:r>
      <w:r>
        <w:rPr>
          <w:rFonts w:ascii="Times New Roman"/>
          <w:spacing w:val="-28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1412" w:space="40"/>
            <w:col w:w="1026" w:space="5193"/>
            <w:col w:w="664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" w:lineRule="exact"/>
        <w:ind w:left="7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25.050pt;height:1.150pt;mso-position-horizontal-relative:char;mso-position-vertical-relative:line" coordorigin="0,0" coordsize="12501,23">
            <v:group style="position:absolute;left:10;top:10;width:12480;height:3" coordorigin="10,10" coordsize="12480,3">
              <v:shape style="position:absolute;left:10;top:10;width:12480;height:3" coordorigin="10,10" coordsize="12480,3" path="m10,10l12490,13e" filled="false" stroked="true" strokeweight="1.02pt" strokecolor="#c00000">
                <v:path arrowok="t"/>
                <v:stroke dashstyle="dash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2263" w:val="left" w:leader="none"/>
        </w:tabs>
        <w:spacing w:before="0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79.481384pt;width:120pt;height:30pt;mso-position-horizontal-relative:page;mso-position-vertical-relative:paragraph;z-index:14608" type="#_x0000_t202" filled="false" stroked="true" strokeweight=".78pt" strokecolor="#000000">
            <v:textbox inset="0,0,0,0">
              <w:txbxContent>
                <w:p>
                  <w:pPr>
                    <w:spacing w:before="7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2A</w:t>
                  </w:r>
                  <w:r>
                    <w:rPr>
                      <w:rFonts w:ascii="Times New Roman"/>
                      <w:b/>
                      <w:spacing w:val="-20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00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LDAA</w:t>
        <w:tab/>
      </w:r>
      <w:r>
        <w:rPr>
          <w:rFonts w:ascii="Times New Roman"/>
          <w:sz w:val="32"/>
        </w:rPr>
        <w:t>34,Y</w:t>
      </w:r>
    </w:p>
    <w:p>
      <w:pPr>
        <w:spacing w:before="5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Y</w:t>
      </w:r>
      <w:r>
        <w:rPr>
          <w:rFonts w:ascii="Times New Roman"/>
          <w:spacing w:val="-28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2898" w:space="4772"/>
            <w:col w:w="6650"/>
          </w:cols>
        </w:sectPr>
      </w:pPr>
    </w:p>
    <w:p>
      <w:pPr>
        <w:spacing w:before="16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37.873337pt;width:120pt;height:30pt;mso-position-horizontal-relative:page;mso-position-vertical-relative:paragraph;z-index:14632" type="#_x0000_t202" filled="false" stroked="true" strokeweight=".78pt" strokecolor="#000000">
            <v:textbox inset="0,0,0,0">
              <w:txbxContent>
                <w:p>
                  <w:pPr>
                    <w:spacing w:before="7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2A</w:t>
                  </w:r>
                  <w:r>
                    <w:rPr>
                      <w:rFonts w:ascii="Times New Roman"/>
                      <w:b/>
                      <w:spacing w:val="-20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00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MC:</w:t>
      </w:r>
    </w:p>
    <w:p>
      <w:pPr>
        <w:spacing w:before="86"/>
        <w:ind w:left="3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A6  E8</w:t>
      </w:r>
      <w:r>
        <w:rPr>
          <w:rFonts w:ascii="Times New Roman"/>
          <w:b/>
          <w:spacing w:val="58"/>
          <w:sz w:val="24"/>
        </w:rPr>
        <w:t> </w:t>
      </w:r>
      <w:r>
        <w:rPr>
          <w:rFonts w:ascii="Times New Roman"/>
          <w:b/>
          <w:sz w:val="24"/>
        </w:rPr>
        <w:t>22</w:t>
      </w:r>
      <w:r>
        <w:rPr>
          <w:rFonts w:ascii="Times New Roman"/>
          <w:sz w:val="24"/>
        </w:rPr>
      </w:r>
    </w:p>
    <w:p>
      <w:pPr>
        <w:spacing w:before="112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Acc. A</w:t>
      </w:r>
      <w:r>
        <w:rPr>
          <w:rFonts w:ascii="Times New Roman"/>
          <w:spacing w:val="-39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1412" w:space="40"/>
            <w:col w:w="1386" w:space="4839"/>
            <w:col w:w="664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2" w:lineRule="exact"/>
        <w:ind w:left="7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25.050pt;height:1.150pt;mso-position-horizontal-relative:char;mso-position-vertical-relative:line" coordorigin="0,0" coordsize="12501,23">
            <v:group style="position:absolute;left:10;top:10;width:12480;height:3" coordorigin="10,10" coordsize="12480,3">
              <v:shape style="position:absolute;left:10;top:10;width:12480;height:3" coordorigin="10,10" coordsize="12480,3" path="m10,10l12490,13e" filled="false" stroked="true" strokeweight="1.02pt" strokecolor="#c00000">
                <v:path arrowok="t"/>
                <v:stroke dashstyle="dash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263" w:val="left" w:leader="none"/>
        </w:tabs>
        <w:spacing w:before="0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85.488876pt;width:60pt;height:30pt;mso-position-horizontal-relative:page;mso-position-vertical-relative:paragraph;z-index:14656" type="#_x0000_t202" filled="false" stroked="true" strokeweight=".78pt" strokecolor="#000000">
            <v:textbox inset="0,0,0,0">
              <w:txbxContent>
                <w:p>
                  <w:pPr>
                    <w:spacing w:before="141"/>
                    <w:ind w:left="0" w:right="1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LDAB</w:t>
        <w:tab/>
      </w:r>
      <w:r>
        <w:rPr>
          <w:rFonts w:ascii="Times New Roman"/>
          <w:sz w:val="32"/>
        </w:rPr>
        <w:t>$23,Y</w:t>
      </w:r>
    </w:p>
    <w:p>
      <w:pPr>
        <w:spacing w:before="5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Y</w:t>
      </w:r>
      <w:r>
        <w:rPr>
          <w:rFonts w:ascii="Times New Roman"/>
          <w:spacing w:val="-28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2" w:equalWidth="0">
            <w:col w:w="3059" w:space="4611"/>
            <w:col w:w="6650"/>
          </w:cols>
        </w:sectPr>
      </w:pPr>
    </w:p>
    <w:p>
      <w:pPr>
        <w:spacing w:before="16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37.880844pt;width:120pt;height:30pt;mso-position-horizontal-relative:page;mso-position-vertical-relative:paragraph;z-index:14680" type="#_x0000_t202" filled="false" stroked="true" strokeweight=".78pt" strokecolor="#000000">
            <v:textbox inset="0,0,0,0">
              <w:txbxContent>
                <w:p>
                  <w:pPr>
                    <w:spacing w:before="7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2A</w:t>
                  </w:r>
                  <w:r>
                    <w:rPr>
                      <w:rFonts w:ascii="Times New Roman"/>
                      <w:b/>
                      <w:spacing w:val="-20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00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MC:</w:t>
      </w:r>
    </w:p>
    <w:p>
      <w:pPr>
        <w:spacing w:before="86"/>
        <w:ind w:left="3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E6  E8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23</w:t>
      </w:r>
      <w:r>
        <w:rPr>
          <w:rFonts w:ascii="Times New Roman"/>
          <w:sz w:val="24"/>
        </w:rPr>
      </w:r>
    </w:p>
    <w:p>
      <w:pPr>
        <w:spacing w:before="112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Acc. B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1412" w:space="40"/>
            <w:col w:w="1374" w:space="4843"/>
            <w:col w:w="665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2" w:lineRule="exact"/>
        <w:ind w:left="7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25.050pt;height:1.150pt;mso-position-horizontal-relative:char;mso-position-vertical-relative:line" coordorigin="0,0" coordsize="12501,23">
            <v:group style="position:absolute;left:10;top:10;width:12480;height:3" coordorigin="10,10" coordsize="12480,3">
              <v:shape style="position:absolute;left:10;top:10;width:12480;height:3" coordorigin="10,10" coordsize="12480,3" path="m10,10l12490,13e" filled="false" stroked="true" strokeweight="1.02pt" strokecolor="#c00000">
                <v:path arrowok="t"/>
                <v:stroke dashstyle="dash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4400" w:h="10800" w:orient="landscape"/>
          <w:pgMar w:top="380" w:bottom="320" w:left="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263" w:val="left" w:leader="none"/>
        </w:tabs>
        <w:spacing w:before="0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85.488884pt;width:60pt;height:30pt;mso-position-horizontal-relative:page;mso-position-vertical-relative:paragraph;z-index:14704" type="#_x0000_t202" filled="false" stroked="true" strokeweight=".78pt" strokecolor="#000000">
            <v:textbox inset="0,0,0,0">
              <w:txbxContent>
                <w:p>
                  <w:pPr>
                    <w:spacing w:before="141"/>
                    <w:ind w:left="0" w:right="1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02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LDD</w:t>
        <w:tab/>
        <w:t>[$1516,X]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before="0"/>
        <w:ind w:left="55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z w:val="32"/>
        </w:rPr>
        <w:t>Add. Of Add.: 2A</w:t>
      </w:r>
      <w:r>
        <w:rPr>
          <w:rFonts w:ascii="Times New Roman"/>
          <w:b/>
          <w:spacing w:val="-42"/>
          <w:sz w:val="32"/>
        </w:rPr>
        <w:t> </w:t>
      </w:r>
      <w:r>
        <w:rPr>
          <w:rFonts w:ascii="Times New Roman"/>
          <w:b/>
          <w:sz w:val="32"/>
        </w:rPr>
        <w:t>18</w:t>
      </w:r>
      <w:r>
        <w:rPr>
          <w:rFonts w:ascii="Times New Roman"/>
          <w:sz w:val="32"/>
        </w:rPr>
      </w:r>
    </w:p>
    <w:p>
      <w:pPr>
        <w:spacing w:before="5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Reg. X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3" w:equalWidth="0">
            <w:col w:w="3593" w:space="40"/>
            <w:col w:w="3343" w:space="683"/>
            <w:col w:w="6661"/>
          </w:cols>
        </w:sectPr>
      </w:pPr>
    </w:p>
    <w:p>
      <w:pPr>
        <w:spacing w:line="331" w:lineRule="exact" w:before="0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486.029999pt;margin-top:-40.510941pt;width:120pt;height:30pt;mso-position-horizontal-relative:page;mso-position-vertical-relative:paragraph;z-index:14728" type="#_x0000_t202" filled="false" stroked="true" strokeweight=".78pt" strokecolor="#000000">
            <v:textbox inset="0,0,0,0">
              <w:txbxContent>
                <w:p>
                  <w:pPr>
                    <w:spacing w:before="8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15</w:t>
                  </w:r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02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029999pt;margin-top:474.029999pt;width:120pt;height:30pt;mso-position-horizontal-relative:page;mso-position-vertical-relative:page;z-index:14752" type="#_x0000_t202" filled="false" stroked="true" strokeweight=".78pt" strokecolor="#000000">
            <v:textbox inset="0,0,0,0">
              <w:txbxContent>
                <w:p>
                  <w:pPr>
                    <w:spacing w:before="21"/>
                    <w:ind w:left="725" w:right="0" w:firstLine="0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BC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32"/>
                    </w:rPr>
                    <w:t>EF</w:t>
                  </w:r>
                  <w:r>
                    <w:rPr>
                      <w:rFonts w:ascii="Times New Roman"/>
                      <w:w w:val="100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32"/>
        </w:rPr>
        <w:t>MC:</w:t>
      </w:r>
    </w:p>
    <w:p>
      <w:pPr>
        <w:spacing w:before="33"/>
        <w:ind w:left="3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EC  E3  15</w:t>
      </w:r>
      <w:r>
        <w:rPr>
          <w:rFonts w:ascii="Times New Roman"/>
          <w:b/>
          <w:spacing w:val="57"/>
          <w:sz w:val="24"/>
        </w:rPr>
        <w:t> </w:t>
      </w:r>
      <w:r>
        <w:rPr>
          <w:rFonts w:ascii="Times New Roman"/>
          <w:b/>
          <w:sz w:val="24"/>
        </w:rPr>
        <w:t>16</w:t>
      </w:r>
      <w:r>
        <w:rPr>
          <w:rFonts w:ascii="Times New Roman"/>
          <w:sz w:val="24"/>
        </w:rPr>
      </w:r>
    </w:p>
    <w:p>
      <w:pPr>
        <w:spacing w:before="17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b/>
          <w:sz w:val="32"/>
        </w:rPr>
        <w:t>EA: 10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17</w:t>
      </w:r>
      <w:r>
        <w:rPr>
          <w:rFonts w:ascii="Times New Roman"/>
          <w:sz w:val="32"/>
        </w:rPr>
      </w:r>
    </w:p>
    <w:p>
      <w:pPr>
        <w:spacing w:before="59"/>
        <w:ind w:left="8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  <w:t>Acc. 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4400" w:h="10800" w:orient="landscape"/>
          <w:pgMar w:top="380" w:bottom="320" w:left="40" w:right="40"/>
          <w:cols w:num="4" w:equalWidth="0">
            <w:col w:w="1412" w:space="40"/>
            <w:col w:w="1785" w:space="123"/>
            <w:col w:w="2176" w:space="2122"/>
            <w:col w:w="666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shape style="position:absolute;margin-left:263.5pt;margin-top:25.875099pt;width:61.5pt;height:469pt;mso-position-horizontal-relative:page;mso-position-vertical-relative:page;z-index:1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</w:tblGrid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56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CD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9E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33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67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B2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8A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B0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CC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58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BF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76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BC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EF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49.5pt;margin-top:25.875099pt;width:61.5pt;height:469pt;mso-position-horizontal-relative:page;mso-position-vertical-relative:page;z-index:14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</w:tblGrid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81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3F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55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97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6C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62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99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B5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4C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DD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88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EE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tabs>
          <w:tab w:pos="4385" w:val="left" w:leader="none"/>
        </w:tabs>
        <w:spacing w:line="9425" w:lineRule="exact"/>
        <w:ind w:left="8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188"/>
          <w:sz w:val="20"/>
        </w:rPr>
        <w:pict>
          <v:shape style="width:120pt;height:108.9pt;mso-position-horizontal-relative:char;mso-position-vertical-relative:line" type="#_x0000_t202" filled="true" fillcolor="#ffcc99" stroked="true" strokeweight=".78pt" strokecolor="#000000">
            <v:textbox inset="0,0,0,0">
              <w:txbxContent>
                <w:p>
                  <w:pPr>
                    <w:spacing w:line="249" w:lineRule="auto" w:before="82"/>
                    <w:ind w:left="225" w:right="226" w:firstLine="1"/>
                    <w:jc w:val="center"/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bookmarkStart w:name="Slide Number 61" w:id="64"/>
                  <w:bookmarkEnd w:id="64"/>
                  <w:r>
                    <w:rPr/>
                  </w:r>
                  <w:r>
                    <w:rPr>
                      <w:rFonts w:ascii="Times New Roman"/>
                      <w:w w:val="100"/>
                      <w:sz w:val="56"/>
                    </w:rPr>
                    <w:t>P</w:t>
                  </w:r>
                  <w:r>
                    <w:rPr>
                      <w:rFonts w:ascii="Times New Roman"/>
                      <w:spacing w:val="-1"/>
                      <w:w w:val="100"/>
                      <w:sz w:val="56"/>
                    </w:rPr>
                    <w:t>a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rti</w:t>
                  </w:r>
                  <w:r>
                    <w:rPr>
                      <w:rFonts w:ascii="Times New Roman"/>
                      <w:spacing w:val="-1"/>
                      <w:w w:val="100"/>
                      <w:sz w:val="56"/>
                    </w:rPr>
                    <w:t>a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l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56"/>
                    </w:rPr>
                    <w:t>Mem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ory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 Du</w:t>
                  </w:r>
                  <w:r>
                    <w:rPr>
                      <w:rFonts w:ascii="Times New Roman"/>
                      <w:spacing w:val="-1"/>
                      <w:w w:val="100"/>
                      <w:sz w:val="56"/>
                    </w:rPr>
                    <w:t>m</w:t>
                  </w:r>
                  <w:r>
                    <w:rPr>
                      <w:rFonts w:ascii="Times New Roman"/>
                      <w:w w:val="100"/>
                      <w:sz w:val="56"/>
                    </w:rPr>
                    <w:t>p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position w:val="188"/>
          <w:sz w:val="20"/>
        </w:rPr>
      </w:r>
      <w:r>
        <w:rPr>
          <w:rFonts w:ascii="Times New Roman"/>
          <w:position w:val="188"/>
          <w:sz w:val="20"/>
        </w:rPr>
        <w:tab/>
      </w:r>
      <w:r>
        <w:rPr>
          <w:rFonts w:ascii="Times New Roman"/>
          <w:position w:val="-188"/>
          <w:sz w:val="20"/>
        </w:rPr>
        <w:pict>
          <v:shape style="width:392.2pt;height:471.3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2"/>
                    <w:gridCol w:w="3514"/>
                    <w:gridCol w:w="2088"/>
                  </w:tblGrid>
                  <w:tr>
                    <w:trPr>
                      <w:trHeight w:val="407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9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9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9"/>
                          <w:ind w:left="1353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0" w:right="53" w:firstLine="0"/>
                          <w:jc w:val="righ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55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06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68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19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26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55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06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4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55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06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26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68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19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26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81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$100F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32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$150F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4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53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1F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2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71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2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$1018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258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$1518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6"/>
                          <w:ind w:left="1379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$2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position w:val="-188"/>
          <w:sz w:val="20"/>
        </w:rPr>
      </w:r>
      <w:r>
        <w:rPr>
          <w:rFonts w:ascii="Times New Roman"/>
          <w:spacing w:val="30"/>
          <w:position w:val="-188"/>
          <w:sz w:val="20"/>
        </w:rPr>
        <w:t> </w:t>
      </w:r>
      <w:r>
        <w:rPr>
          <w:rFonts w:ascii="Times New Roman"/>
          <w:spacing w:val="30"/>
          <w:position w:val="-187"/>
          <w:sz w:val="20"/>
        </w:rPr>
        <w:pict>
          <v:shape style="width:61.5pt;height:469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</w:tblGrid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58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AD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1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4E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F4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94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F0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77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52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64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0C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35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AA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1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2B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1A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61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2"/>
                          <w:ind w:left="0" w:right="0" w:firstLine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00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spacing w:val="30"/>
          <w:position w:val="-187"/>
          <w:sz w:val="20"/>
        </w:rPr>
      </w:r>
    </w:p>
    <w:sectPr>
      <w:pgSz w:w="14400" w:h="10800" w:orient="landscape"/>
      <w:pgMar w:header="0" w:footer="150" w:top="400" w:bottom="340" w:left="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.2pt;margin-top:521.515869pt;width:125.05pt;height:20pt;mso-position-horizontal-relative:page;mso-position-vertical-relative:page;z-index:-138856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M</w:t>
                </w: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ic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ropro</w:t>
                </w: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ce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ssors</w:t>
                </w:r>
                <w:r>
                  <w:rPr>
                    <w:rFonts w:ascii="Times New Roman"/>
                    <w:sz w:val="3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0.932495pt;margin-top:521.515869pt;width:158.15pt;height:20pt;mso-position-horizontal-relative:page;mso-position-vertical-relative:page;z-index:-138832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. Mar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27"/>
                    <w:sz w:val="36"/>
                    <w:szCs w:val="36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Un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ive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rs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67.700012pt;margin-top:521.515869pt;width:47pt;height:20pt;mso-position-horizontal-relative:page;mso-position-vertical-relative:page;z-index:-138808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L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1-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3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.2pt;margin-top:521.515869pt;width:125.05pt;height:20pt;mso-position-horizontal-relative:page;mso-position-vertical-relative:page;z-index:-138784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M</w:t>
                </w: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ic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ropro</w:t>
                </w: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ce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ssors</w:t>
                </w:r>
                <w:r>
                  <w:rPr>
                    <w:rFonts w:ascii="Times New Roman"/>
                    <w:sz w:val="3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0.932495pt;margin-top:521.515869pt;width:158.15pt;height:20pt;mso-position-horizontal-relative:page;mso-position-vertical-relative:page;z-index:-138760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. Mar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27"/>
                    <w:sz w:val="36"/>
                    <w:szCs w:val="36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Un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ive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rs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pacing w:val="-1"/>
                    <w:sz w:val="36"/>
                    <w:szCs w:val="36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i/>
                    <w:color w:val="A03205"/>
                    <w:sz w:val="36"/>
                    <w:szCs w:val="3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67.700012pt;margin-top:521.515869pt;width:47pt;height:20pt;mso-position-horizontal-relative:page;mso-position-vertical-relative:page;z-index:-138736" type="#_x0000_t202" filled="false" stroked="false">
          <v:textbox inset="0,0,0,0">
            <w:txbxContent>
              <w:p>
                <w:pPr>
                  <w:spacing w:line="38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6"/>
                    <w:szCs w:val="36"/>
                  </w:rPr>
                </w:pPr>
                <w:r>
                  <w:rPr>
                    <w:rFonts w:ascii="Times New Roman"/>
                    <w:b/>
                    <w:i/>
                    <w:color w:val="A03205"/>
                    <w:spacing w:val="-1"/>
                    <w:sz w:val="36"/>
                  </w:rPr>
                  <w:t>L</w:t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t>1-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color w:val="A0320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3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6"/>
      <w:numFmt w:val="decimal"/>
      <w:lvlText w:val="%1-"/>
      <w:lvlJc w:val="left"/>
      <w:pPr>
        <w:ind w:left="1824" w:hanging="640"/>
        <w:jc w:val="left"/>
      </w:pPr>
      <w:rPr>
        <w:rFonts w:hint="default"/>
        <w:u w:val="thick" w:color="A03205"/>
      </w:rPr>
    </w:lvl>
    <w:lvl w:ilvl="1">
      <w:start w:val="1"/>
      <w:numFmt w:val="bullet"/>
      <w:lvlText w:val=""/>
      <w:lvlJc w:val="left"/>
      <w:pPr>
        <w:ind w:left="1305" w:hanging="512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3208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7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86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75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64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53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542" w:hanging="512"/>
      </w:pPr>
      <w:rPr>
        <w:rFonts w:hint="default"/>
      </w:rPr>
    </w:lvl>
  </w:abstractNum>
  <w:abstractNum w:abstractNumId="30">
    <w:multiLevelType w:val="hybridMultilevel"/>
    <w:lvl w:ilvl="0">
      <w:start w:val="16"/>
      <w:numFmt w:val="decimal"/>
      <w:lvlText w:val="%1-"/>
      <w:lvlJc w:val="left"/>
      <w:pPr>
        <w:ind w:left="1824" w:hanging="640"/>
        <w:jc w:val="left"/>
      </w:pPr>
      <w:rPr>
        <w:rFonts w:hint="default"/>
        <w:u w:val="thick" w:color="A03205"/>
      </w:rPr>
    </w:lvl>
    <w:lvl w:ilvl="1">
      <w:start w:val="1"/>
      <w:numFmt w:val="bullet"/>
      <w:lvlText w:val=""/>
      <w:lvlJc w:val="left"/>
      <w:pPr>
        <w:ind w:left="1305" w:hanging="512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3208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7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86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75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64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53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542" w:hanging="512"/>
      </w:pPr>
      <w:rPr>
        <w:rFonts w:hint="default"/>
      </w:rPr>
    </w:lvl>
  </w:abstractNum>
  <w:abstractNum w:abstractNumId="29">
    <w:multiLevelType w:val="hybridMultilevel"/>
    <w:lvl w:ilvl="0">
      <w:start w:val="9"/>
      <w:numFmt w:val="decimal"/>
      <w:lvlText w:val="%1-"/>
      <w:lvlJc w:val="left"/>
      <w:pPr>
        <w:ind w:left="1584" w:hanging="400"/>
        <w:jc w:val="left"/>
      </w:pPr>
      <w:rPr>
        <w:rFonts w:hint="default"/>
        <w:u w:val="thick" w:color="A03205"/>
      </w:rPr>
    </w:lvl>
    <w:lvl w:ilvl="1">
      <w:start w:val="1"/>
      <w:numFmt w:val="bullet"/>
      <w:lvlText w:val=""/>
      <w:lvlJc w:val="left"/>
      <w:pPr>
        <w:ind w:left="1305" w:hanging="519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995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11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26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42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57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073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488" w:hanging="519"/>
      </w:pPr>
      <w:rPr>
        <w:rFonts w:hint="default"/>
      </w:rPr>
    </w:lvl>
  </w:abstractNum>
  <w:abstractNum w:abstractNumId="28">
    <w:multiLevelType w:val="hybridMultilevel"/>
    <w:lvl w:ilvl="0">
      <w:start w:val="5"/>
      <w:numFmt w:val="decimal"/>
      <w:lvlText w:val="%1-"/>
      <w:lvlJc w:val="left"/>
      <w:pPr>
        <w:ind w:left="1584" w:hanging="400"/>
        <w:jc w:val="left"/>
      </w:pPr>
      <w:rPr>
        <w:rFonts w:hint="default"/>
        <w:u w:val="thick" w:color="A03205"/>
      </w:rPr>
    </w:lvl>
    <w:lvl w:ilvl="1">
      <w:start w:val="1"/>
      <w:numFmt w:val="bullet"/>
      <w:lvlText w:val=""/>
      <w:lvlJc w:val="left"/>
      <w:pPr>
        <w:ind w:left="1823" w:hanging="519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3208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7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86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7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64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53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542" w:hanging="519"/>
      </w:pPr>
      <w:rPr>
        <w:rFonts w:hint="default"/>
      </w:rPr>
    </w:lvl>
  </w:abstractNum>
  <w:abstractNum w:abstractNumId="27">
    <w:multiLevelType w:val="hybridMultilevel"/>
    <w:lvl w:ilvl="0">
      <w:start w:val="10"/>
      <w:numFmt w:val="decimal"/>
      <w:lvlText w:val="%1"/>
      <w:lvlJc w:val="left"/>
      <w:pPr>
        <w:ind w:left="2205" w:hanging="450"/>
        <w:jc w:val="left"/>
      </w:pPr>
      <w:rPr>
        <w:rFonts w:hint="default" w:ascii="Times New Roman" w:hAnsi="Times New Roman" w:eastAsia="Times New Roman"/>
        <w:color w:val="006600"/>
        <w:w w:val="100"/>
        <w:sz w:val="36"/>
        <w:szCs w:val="36"/>
      </w:rPr>
    </w:lvl>
    <w:lvl w:ilvl="1">
      <w:start w:val="1"/>
      <w:numFmt w:val="bullet"/>
      <w:lvlText w:val="•"/>
      <w:lvlJc w:val="left"/>
      <w:pPr>
        <w:ind w:left="4060" w:hanging="4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80" w:hanging="4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60" w:hanging="4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20" w:hanging="4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80" w:hanging="4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28" w:hanging="4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76" w:hanging="4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925" w:hanging="45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"/>
      <w:lvlJc w:val="left"/>
      <w:pPr>
        <w:ind w:left="1305" w:hanging="519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"/>
      <w:lvlJc w:val="left"/>
      <w:pPr>
        <w:ind w:left="2407" w:hanging="3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40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5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1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17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23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29" w:hanging="383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"/>
      <w:lvlJc w:val="left"/>
      <w:pPr>
        <w:ind w:left="945" w:hanging="615"/>
      </w:pPr>
      <w:rPr>
        <w:rFonts w:hint="default" w:ascii="Wingdings" w:hAnsi="Wingdings" w:eastAsia="Wingdings"/>
        <w:color w:val="A03205"/>
        <w:w w:val="100"/>
        <w:sz w:val="48"/>
        <w:szCs w:val="48"/>
      </w:rPr>
    </w:lvl>
    <w:lvl w:ilvl="1">
      <w:start w:val="1"/>
      <w:numFmt w:val="bullet"/>
      <w:lvlText w:val=""/>
      <w:lvlJc w:val="left"/>
      <w:pPr>
        <w:ind w:left="6052" w:hanging="668"/>
      </w:pPr>
      <w:rPr>
        <w:rFonts w:hint="default" w:ascii="Wingdings" w:hAnsi="Wingdings" w:eastAsia="Wingdings"/>
        <w:color w:val="A03205"/>
        <w:w w:val="100"/>
        <w:sz w:val="48"/>
        <w:szCs w:val="48"/>
      </w:rPr>
    </w:lvl>
    <w:lvl w:ilvl="2">
      <w:start w:val="1"/>
      <w:numFmt w:val="bullet"/>
      <w:lvlText w:val=""/>
      <w:lvlJc w:val="left"/>
      <w:pPr>
        <w:ind w:left="7492" w:hanging="668"/>
      </w:pPr>
      <w:rPr>
        <w:rFonts w:hint="default" w:ascii="Wingdings" w:hAnsi="Wingdings" w:eastAsia="Wingdings"/>
        <w:color w:val="A03205"/>
        <w:w w:val="100"/>
        <w:sz w:val="48"/>
        <w:szCs w:val="48"/>
      </w:rPr>
    </w:lvl>
    <w:lvl w:ilvl="3">
      <w:start w:val="1"/>
      <w:numFmt w:val="bullet"/>
      <w:lvlText w:val="•"/>
      <w:lvlJc w:val="left"/>
      <w:pPr>
        <w:ind w:left="7500" w:hanging="6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474" w:hanging="6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448" w:hanging="6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422" w:hanging="6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397" w:hanging="6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371" w:hanging="668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84" w:hanging="501"/>
        <w:jc w:val="left"/>
      </w:pPr>
      <w:rPr>
        <w:rFonts w:hint="default" w:ascii="Times New Roman" w:hAnsi="Times New Roman" w:eastAsia="Times New Roman"/>
        <w:color w:val="0000FF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2494" w:hanging="5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08" w:hanging="5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22" w:hanging="5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36" w:hanging="5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50" w:hanging="5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064" w:hanging="5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78" w:hanging="5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92" w:hanging="501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405" w:hanging="501"/>
        <w:jc w:val="left"/>
      </w:pPr>
      <w:rPr>
        <w:rFonts w:hint="default" w:ascii="Times New Roman" w:hAnsi="Times New Roman" w:eastAsia="Times New Roman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3592" w:hanging="5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84" w:hanging="5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76" w:hanging="5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168" w:hanging="5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60" w:hanging="5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52" w:hanging="5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744" w:hanging="5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36" w:hanging="501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816" w:hanging="592"/>
        <w:jc w:val="left"/>
      </w:pPr>
      <w:rPr>
        <w:rFonts w:hint="default" w:ascii="Times New Roman" w:hAnsi="Times New Roman" w:eastAsia="Times New Roman"/>
        <w:w w:val="100"/>
        <w:sz w:val="48"/>
        <w:szCs w:val="48"/>
      </w:rPr>
    </w:lvl>
    <w:lvl w:ilvl="1">
      <w:start w:val="1"/>
      <w:numFmt w:val="bullet"/>
      <w:lvlText w:val="•"/>
      <w:lvlJc w:val="left"/>
      <w:pPr>
        <w:ind w:left="4870" w:hanging="5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920" w:hanging="5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70" w:hanging="5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020" w:hanging="5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070" w:hanging="5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120" w:hanging="5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170" w:hanging="5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220" w:hanging="592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"/>
      <w:lvlJc w:val="left"/>
      <w:pPr>
        <w:ind w:left="1905" w:hanging="721"/>
      </w:pPr>
      <w:rPr>
        <w:rFonts w:hint="default" w:ascii="Wingdings" w:hAnsi="Wingdings" w:eastAsia="Wingdings"/>
        <w:w w:val="99"/>
      </w:rPr>
    </w:lvl>
    <w:lvl w:ilvl="1">
      <w:start w:val="1"/>
      <w:numFmt w:val="bullet"/>
      <w:lvlText w:val=""/>
      <w:lvlJc w:val="left"/>
      <w:pPr>
        <w:ind w:left="2287" w:hanging="3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28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5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90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95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00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805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310" w:hanging="383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"/>
      <w:lvlJc w:val="left"/>
      <w:pPr>
        <w:ind w:left="1544" w:hanging="519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2818" w:hanging="5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9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4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5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30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20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486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764" w:hanging="519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"/>
      <w:lvlJc w:val="left"/>
      <w:pPr>
        <w:ind w:left="1355" w:hanging="228"/>
      </w:pPr>
      <w:rPr>
        <w:rFonts w:hint="default" w:ascii="Wingdings" w:hAnsi="Wingdings" w:eastAsia="Wingdings"/>
        <w:color w:val="A03205"/>
        <w:w w:val="100"/>
        <w:sz w:val="32"/>
        <w:szCs w:val="32"/>
      </w:rPr>
    </w:lvl>
    <w:lvl w:ilvl="1">
      <w:start w:val="1"/>
      <w:numFmt w:val="bullet"/>
      <w:lvlText w:val=""/>
      <w:lvlJc w:val="left"/>
      <w:pPr>
        <w:ind w:left="1892" w:hanging="228"/>
      </w:pPr>
      <w:rPr>
        <w:rFonts w:hint="default" w:ascii="Wingdings" w:hAnsi="Wingdings" w:eastAsia="Wingdings"/>
        <w:color w:val="A03205"/>
        <w:w w:val="100"/>
        <w:sz w:val="32"/>
        <w:szCs w:val="32"/>
      </w:rPr>
    </w:lvl>
    <w:lvl w:ilvl="2">
      <w:start w:val="1"/>
      <w:numFmt w:val="bullet"/>
      <w:lvlText w:val="•"/>
      <w:lvlJc w:val="left"/>
      <w:pPr>
        <w:ind w:left="1510" w:hanging="2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20" w:hanging="2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0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49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439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829" w:hanging="228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"/>
      <w:lvlJc w:val="left"/>
      <w:pPr>
        <w:ind w:left="515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745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1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96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22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47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73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99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24" w:hanging="2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"/>
      <w:lvlJc w:val="left"/>
      <w:pPr>
        <w:ind w:left="782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"/>
      <w:lvlJc w:val="left"/>
      <w:pPr>
        <w:ind w:left="514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"/>
      <w:lvlJc w:val="left"/>
      <w:pPr>
        <w:ind w:left="782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"/>
      <w:lvlJc w:val="left"/>
      <w:pPr>
        <w:ind w:left="514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"/>
      <w:lvlJc w:val="left"/>
      <w:pPr>
        <w:ind w:left="760" w:hanging="261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28" w:hanging="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6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5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3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01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0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8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06" w:hanging="261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"/>
      <w:lvlJc w:val="left"/>
      <w:pPr>
        <w:ind w:left="514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"/>
      <w:lvlJc w:val="left"/>
      <w:pPr>
        <w:ind w:left="781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"/>
      <w:lvlJc w:val="left"/>
      <w:pPr>
        <w:ind w:left="513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"/>
      <w:lvlJc w:val="left"/>
      <w:pPr>
        <w:ind w:left="773" w:hanging="275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75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"/>
      <w:lvlJc w:val="left"/>
      <w:pPr>
        <w:ind w:left="513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"/>
      <w:lvlJc w:val="left"/>
      <w:pPr>
        <w:ind w:left="780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ind w:left="512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"/>
      <w:lvlJc w:val="left"/>
      <w:pPr>
        <w:ind w:left="780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"/>
      <w:lvlJc w:val="left"/>
      <w:pPr>
        <w:ind w:left="512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ind w:left="779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346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4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0" w:hanging="283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left="512" w:hanging="2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1">
      <w:start w:val="1"/>
      <w:numFmt w:val="bullet"/>
      <w:lvlText w:val="•"/>
      <w:lvlJc w:val="left"/>
      <w:pPr>
        <w:ind w:left="11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4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8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0" w:hanging="28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04" w:hanging="504"/>
      </w:pPr>
      <w:rPr>
        <w:rFonts w:hint="default" w:ascii="Wingdings" w:hAnsi="Wingdings" w:eastAsia="Wingdings"/>
        <w:color w:val="A03205"/>
        <w:w w:val="100"/>
        <w:sz w:val="48"/>
        <w:szCs w:val="48"/>
      </w:rPr>
    </w:lvl>
    <w:lvl w:ilvl="1">
      <w:start w:val="1"/>
      <w:numFmt w:val="bullet"/>
      <w:lvlText w:val=""/>
      <w:lvlJc w:val="left"/>
      <w:pPr>
        <w:ind w:left="1545" w:hanging="383"/>
      </w:pPr>
      <w:rPr>
        <w:rFonts w:hint="default" w:ascii="Wingdings" w:hAnsi="Wingdings" w:eastAsia="Wingdings"/>
        <w:color w:val="A03205"/>
        <w:w w:val="99"/>
        <w:sz w:val="40"/>
        <w:szCs w:val="40"/>
      </w:rPr>
    </w:lvl>
    <w:lvl w:ilvl="2">
      <w:start w:val="1"/>
      <w:numFmt w:val="bullet"/>
      <w:lvlText w:val=""/>
      <w:lvlJc w:val="left"/>
      <w:pPr>
        <w:ind w:left="1892" w:hanging="228"/>
      </w:pPr>
      <w:rPr>
        <w:rFonts w:hint="default" w:ascii="Wingdings" w:hAnsi="Wingdings" w:eastAsia="Wingdings"/>
        <w:color w:val="A03205"/>
        <w:w w:val="100"/>
        <w:sz w:val="32"/>
        <w:szCs w:val="32"/>
      </w:rPr>
    </w:lvl>
    <w:lvl w:ilvl="3">
      <w:start w:val="1"/>
      <w:numFmt w:val="bullet"/>
      <w:lvlText w:val="•"/>
      <w:lvlJc w:val="left"/>
      <w:pPr>
        <w:ind w:left="8140" w:hanging="2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21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02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3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64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45" w:hanging="22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left="1754" w:hanging="332"/>
      </w:pPr>
      <w:rPr>
        <w:rFonts w:hint="default" w:ascii="Wingdings" w:hAnsi="Wingdings" w:eastAsia="Wingdings"/>
        <w:color w:val="A03205"/>
        <w:w w:val="100"/>
        <w:sz w:val="48"/>
        <w:szCs w:val="48"/>
      </w:rPr>
    </w:lvl>
    <w:lvl w:ilvl="1">
      <w:start w:val="1"/>
      <w:numFmt w:val="bullet"/>
      <w:lvlText w:val="•"/>
      <w:lvlJc w:val="left"/>
      <w:pPr>
        <w:ind w:left="3016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272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2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8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40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296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5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808" w:hanging="332"/>
      </w:pPr>
      <w:rPr>
        <w:rFonts w:hint="default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42"/>
      <w:ind w:left="1305"/>
    </w:pPr>
    <w:rPr>
      <w:rFonts w:ascii="Times New Roman" w:hAnsi="Times New Roman" w:eastAsia="Times New Roman"/>
      <w:sz w:val="40"/>
      <w:szCs w:val="40"/>
    </w:rPr>
  </w:style>
  <w:style w:styleId="Heading1" w:type="paragraph">
    <w:name w:val="Heading 1"/>
    <w:basedOn w:val="Normal"/>
    <w:uiPriority w:val="1"/>
    <w:qFormat/>
    <w:pPr>
      <w:ind w:left="2950"/>
      <w:outlineLvl w:val="1"/>
    </w:pPr>
    <w:rPr>
      <w:rFonts w:ascii="Times New Roman" w:hAnsi="Times New Roman" w:eastAsia="Times New Roman"/>
      <w:sz w:val="80"/>
      <w:szCs w:val="80"/>
    </w:rPr>
  </w:style>
  <w:style w:styleId="Heading2" w:type="paragraph">
    <w:name w:val="Heading 2"/>
    <w:basedOn w:val="Normal"/>
    <w:uiPriority w:val="1"/>
    <w:qFormat/>
    <w:pPr>
      <w:ind w:left="1339"/>
      <w:outlineLvl w:val="2"/>
    </w:pPr>
    <w:rPr>
      <w:rFonts w:ascii="Times New Roman" w:hAnsi="Times New Roman" w:eastAsia="Times New Roman"/>
      <w:sz w:val="72"/>
      <w:szCs w:val="72"/>
    </w:rPr>
  </w:style>
  <w:style w:styleId="Heading3" w:type="paragraph">
    <w:name w:val="Heading 3"/>
    <w:basedOn w:val="Normal"/>
    <w:uiPriority w:val="1"/>
    <w:qFormat/>
    <w:pPr>
      <w:spacing w:before="11"/>
      <w:ind w:left="1185"/>
      <w:outlineLvl w:val="3"/>
    </w:pPr>
    <w:rPr>
      <w:rFonts w:ascii="Times New Roman" w:hAnsi="Times New Roman" w:eastAsia="Times New Roman"/>
      <w:sz w:val="56"/>
      <w:szCs w:val="56"/>
      <w:u w:val="single"/>
    </w:rPr>
  </w:style>
  <w:style w:styleId="Heading4" w:type="paragraph">
    <w:name w:val="Heading 4"/>
    <w:basedOn w:val="Normal"/>
    <w:uiPriority w:val="1"/>
    <w:qFormat/>
    <w:pPr>
      <w:spacing w:before="28"/>
      <w:ind w:left="825"/>
      <w:outlineLvl w:val="4"/>
    </w:pPr>
    <w:rPr>
      <w:rFonts w:ascii="Times New Roman" w:hAnsi="Times New Roman" w:eastAsia="Times New Roman"/>
      <w:i/>
      <w:sz w:val="56"/>
      <w:szCs w:val="56"/>
    </w:rPr>
  </w:style>
  <w:style w:styleId="Heading5" w:type="paragraph">
    <w:name w:val="Heading 5"/>
    <w:basedOn w:val="Normal"/>
    <w:uiPriority w:val="1"/>
    <w:qFormat/>
    <w:pPr>
      <w:spacing w:before="38"/>
      <w:ind w:left="585"/>
      <w:outlineLvl w:val="5"/>
    </w:pPr>
    <w:rPr>
      <w:rFonts w:ascii="Times New Roman" w:hAnsi="Times New Roman" w:eastAsia="Times New Roman"/>
      <w:b/>
      <w:bCs/>
      <w:i/>
      <w:sz w:val="48"/>
      <w:szCs w:val="48"/>
      <w:u w:val="single"/>
    </w:rPr>
  </w:style>
  <w:style w:styleId="Heading6" w:type="paragraph">
    <w:name w:val="Heading 6"/>
    <w:basedOn w:val="Normal"/>
    <w:uiPriority w:val="1"/>
    <w:qFormat/>
    <w:pPr>
      <w:ind w:left="344"/>
      <w:outlineLvl w:val="6"/>
    </w:pPr>
    <w:rPr>
      <w:rFonts w:ascii="Times New Roman" w:hAnsi="Times New Roman" w:eastAsia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footer" Target="footer2.xml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Bahman Rezaie</dc:creator>
  <dc:title>No Slide Title</dc:title>
  <dcterms:created xsi:type="dcterms:W3CDTF">2016-09-15T21:45:22Z</dcterms:created>
  <dcterms:modified xsi:type="dcterms:W3CDTF">2016-09-15T21:45:22Z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Acrobat PDFMaker 15 for PowerPoint</vt:lpwstr>
  </property>
  <property fmtid="{D5CDD505-2E9C-101B-9397-08002B2CF9AE}" pid="4" name="LastSaved">
    <vt:filetime>2016-09-16T00:00:00Z</vt:filetime>
  </property>
</Properties>
</file>